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69BCD" w14:textId="77777777" w:rsidR="00CC2458" w:rsidRPr="00D35D77" w:rsidRDefault="00CC2458" w:rsidP="00126E08">
      <w:pPr>
        <w:spacing w:line="240" w:lineRule="auto"/>
        <w:jc w:val="center"/>
        <w:rPr>
          <w:rFonts w:ascii="Arial" w:hAnsi="Arial" w:cs="Arial"/>
          <w:b/>
          <w:sz w:val="36"/>
          <w:szCs w:val="36"/>
          <w:lang w:val="es-ES"/>
        </w:rPr>
      </w:pPr>
      <w:r w:rsidRPr="00D35D77">
        <w:rPr>
          <w:rFonts w:ascii="Arial" w:hAnsi="Arial" w:cs="Arial"/>
          <w:b/>
          <w:sz w:val="36"/>
          <w:szCs w:val="36"/>
          <w:lang w:val="es-ES"/>
        </w:rPr>
        <w:t>UNIVERSIDAD TECNOLÓGICA NACIONAL</w:t>
      </w:r>
    </w:p>
    <w:p w14:paraId="2383C4C4" w14:textId="77777777"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b/>
          <w:sz w:val="32"/>
          <w:szCs w:val="32"/>
          <w:lang w:val="es-ES"/>
        </w:rPr>
        <w:t>Facultad Regional Córdoba</w:t>
      </w:r>
    </w:p>
    <w:p w14:paraId="11205D03" w14:textId="77777777" w:rsidR="00CC2458" w:rsidRPr="00D35D77" w:rsidRDefault="00CC2458" w:rsidP="00126E08">
      <w:pPr>
        <w:spacing w:line="240" w:lineRule="auto"/>
        <w:jc w:val="center"/>
        <w:rPr>
          <w:rFonts w:ascii="Arial" w:hAnsi="Arial" w:cs="Arial"/>
          <w:sz w:val="32"/>
          <w:szCs w:val="32"/>
          <w:lang w:val="es-ES"/>
        </w:rPr>
      </w:pPr>
      <w:r w:rsidRPr="00D35D77">
        <w:rPr>
          <w:rFonts w:ascii="Arial" w:hAnsi="Arial" w:cs="Arial"/>
          <w:sz w:val="32"/>
          <w:szCs w:val="32"/>
          <w:lang w:val="es-ES"/>
        </w:rPr>
        <w:t>Ingeniería en Sistemas de Información</w:t>
      </w:r>
    </w:p>
    <w:p w14:paraId="219CEC59" w14:textId="77777777" w:rsidR="00CC2458" w:rsidRPr="00D35D77" w:rsidRDefault="00382B6D" w:rsidP="00126E08">
      <w:pPr>
        <w:spacing w:line="240" w:lineRule="auto"/>
        <w:ind w:left="57"/>
        <w:jc w:val="center"/>
        <w:rPr>
          <w:rFonts w:ascii="Arial" w:hAnsi="Arial" w:cs="Arial"/>
          <w:b/>
          <w:sz w:val="32"/>
          <w:szCs w:val="32"/>
          <w:lang w:val="es-ES"/>
        </w:rPr>
      </w:pPr>
      <w:r>
        <w:rPr>
          <w:rFonts w:ascii="Arial" w:hAnsi="Arial" w:cs="Arial"/>
          <w:noProof/>
          <w:lang w:val="es-ES" w:eastAsia="es-AR"/>
        </w:rPr>
        <w:pict>
          <v:shape id="Picture 6" o:spid="_x0000_i1025" type="#_x0000_t75" alt="Edificio UTN" style="width:150pt;height:86.25pt;visibility:visible">
            <v:imagedata r:id="rId8" o:title="" grayscale="t"/>
          </v:shape>
        </w:pict>
      </w:r>
      <w:r w:rsidR="00CC2458" w:rsidRPr="00D35D77">
        <w:rPr>
          <w:sz w:val="20"/>
          <w:szCs w:val="20"/>
          <w:lang w:val="es-ES"/>
        </w:rPr>
        <w:br/>
      </w:r>
      <w:r w:rsidR="00CC2458" w:rsidRPr="00D35D77">
        <w:rPr>
          <w:rFonts w:ascii="Arial" w:hAnsi="Arial" w:cs="Arial"/>
          <w:b/>
          <w:sz w:val="32"/>
          <w:szCs w:val="32"/>
          <w:lang w:val="es-ES"/>
        </w:rPr>
        <w:t>Cátedra de Habilitación Profesional</w:t>
      </w:r>
      <w:r w:rsidR="00CC2458" w:rsidRPr="00D35D77">
        <w:rPr>
          <w:rFonts w:ascii="Arial" w:hAnsi="Arial" w:cs="Arial"/>
          <w:b/>
          <w:sz w:val="32"/>
          <w:szCs w:val="32"/>
          <w:lang w:val="es-ES"/>
        </w:rPr>
        <w:br/>
      </w:r>
    </w:p>
    <w:p w14:paraId="1C23C4E9" w14:textId="77777777"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Empresa</w:t>
      </w:r>
      <w:r w:rsidRPr="00D35D77">
        <w:rPr>
          <w:rFonts w:ascii="Helvetica" w:hAnsi="Helvetica" w:cs="Helvetica"/>
          <w:lang w:val="es-ES"/>
        </w:rPr>
        <w:t>: Coming S.A.</w:t>
      </w:r>
    </w:p>
    <w:p w14:paraId="2345E96D" w14:textId="77777777" w:rsidR="00CC2458" w:rsidRPr="00D35D77" w:rsidRDefault="00CC2458" w:rsidP="00126E08">
      <w:pPr>
        <w:autoSpaceDE w:val="0"/>
        <w:autoSpaceDN w:val="0"/>
        <w:adjustRightInd w:val="0"/>
        <w:spacing w:after="0" w:line="240" w:lineRule="auto"/>
        <w:rPr>
          <w:rFonts w:ascii="Helvetica" w:hAnsi="Helvetica" w:cs="Helvetica"/>
          <w:lang w:val="es-ES"/>
        </w:rPr>
      </w:pPr>
      <w:r w:rsidRPr="00D35D77">
        <w:rPr>
          <w:rFonts w:ascii="Helvetica-Bold" w:hAnsi="Helvetica-Bold" w:cs="Helvetica-Bold"/>
          <w:b/>
          <w:bCs/>
          <w:lang w:val="es-ES"/>
        </w:rPr>
        <w:t>Actividad</w:t>
      </w:r>
      <w:r w:rsidRPr="00D35D77">
        <w:rPr>
          <w:rFonts w:ascii="Helvetica" w:hAnsi="Helvetica" w:cs="Helvetica"/>
          <w:lang w:val="es-ES"/>
        </w:rPr>
        <w:t>: Servicios de telecomunicaciones.</w:t>
      </w:r>
    </w:p>
    <w:p w14:paraId="4C18B8B6" w14:textId="77777777" w:rsidR="00CC2458" w:rsidRPr="00D35D77" w:rsidRDefault="00CC2458" w:rsidP="00126E08">
      <w:pPr>
        <w:autoSpaceDE w:val="0"/>
        <w:autoSpaceDN w:val="0"/>
        <w:adjustRightInd w:val="0"/>
        <w:spacing w:after="0" w:line="240" w:lineRule="auto"/>
        <w:rPr>
          <w:rFonts w:ascii="Algerian" w:hAnsi="Algerian" w:cs="Helvetica"/>
          <w:lang w:val="es-ES"/>
        </w:rPr>
      </w:pPr>
      <w:r w:rsidRPr="00D35D77">
        <w:rPr>
          <w:rFonts w:ascii="Helvetica-Bold" w:hAnsi="Helvetica-Bold" w:cs="Helvetica-Bold"/>
          <w:b/>
          <w:bCs/>
          <w:lang w:val="es-ES"/>
        </w:rPr>
        <w:t>Proyecto</w:t>
      </w:r>
      <w:r w:rsidRPr="00D35D77">
        <w:rPr>
          <w:rFonts w:ascii="Helvetica" w:hAnsi="Helvetica" w:cs="Helvetica"/>
          <w:lang w:val="es-ES"/>
        </w:rPr>
        <w:t>: Gestión de instalación y mantenimiento de antenas de telecomunicaciones.</w:t>
      </w:r>
      <w:r w:rsidRPr="00D35D77">
        <w:rPr>
          <w:rFonts w:ascii="Helvetica" w:hAnsi="Helvetica" w:cs="Helvetica"/>
          <w:lang w:val="es-ES"/>
        </w:rPr>
        <w:br/>
      </w:r>
      <w:r w:rsidRPr="00D35D77">
        <w:rPr>
          <w:rFonts w:ascii="Helvetica" w:hAnsi="Helvetica" w:cs="Helvetica"/>
          <w:lang w:val="es-ES"/>
        </w:rPr>
        <w:br/>
      </w:r>
    </w:p>
    <w:p w14:paraId="6B730E35" w14:textId="77777777" w:rsidR="00CC2458" w:rsidRPr="00D35D77" w:rsidRDefault="00CC2458" w:rsidP="00126E08">
      <w:pPr>
        <w:pBdr>
          <w:top w:val="single" w:sz="4" w:space="1" w:color="auto"/>
          <w:left w:val="single" w:sz="4" w:space="4" w:color="auto"/>
          <w:bottom w:val="single" w:sz="4" w:space="1" w:color="auto"/>
          <w:right w:val="single" w:sz="4" w:space="4" w:color="auto"/>
        </w:pBdr>
        <w:spacing w:line="240" w:lineRule="auto"/>
        <w:ind w:left="57"/>
        <w:jc w:val="center"/>
        <w:rPr>
          <w:rFonts w:ascii="Berlin Sans FB Demi" w:hAnsi="Berlin Sans FB Demi" w:cs="Arial"/>
          <w:sz w:val="28"/>
          <w:szCs w:val="28"/>
          <w:lang w:val="es-ES"/>
        </w:rPr>
      </w:pPr>
      <w:r w:rsidRPr="00D35D77">
        <w:rPr>
          <w:rFonts w:ascii="Berlin Sans FB Demi" w:hAnsi="Berlin Sans FB Demi" w:cs="Arial"/>
          <w:sz w:val="28"/>
          <w:szCs w:val="28"/>
          <w:lang w:val="es-ES"/>
        </w:rPr>
        <w:t>Manual de procedimientos</w:t>
      </w:r>
    </w:p>
    <w:p w14:paraId="37F4FD44" w14:textId="77777777" w:rsidR="00CC2458" w:rsidRPr="00D35D77" w:rsidRDefault="00CC2458" w:rsidP="00126E08">
      <w:pPr>
        <w:spacing w:line="240" w:lineRule="auto"/>
        <w:ind w:left="57"/>
        <w:jc w:val="both"/>
        <w:rPr>
          <w:sz w:val="20"/>
          <w:szCs w:val="20"/>
          <w:lang w:val="es-ES"/>
        </w:rPr>
      </w:pPr>
    </w:p>
    <w:p w14:paraId="4CA4F6D7" w14:textId="77777777" w:rsidR="00CC2458" w:rsidRPr="00D35D77" w:rsidRDefault="00CC2458" w:rsidP="00126E08">
      <w:pPr>
        <w:spacing w:line="240" w:lineRule="auto"/>
        <w:ind w:left="57"/>
        <w:rPr>
          <w:b/>
          <w:szCs w:val="20"/>
          <w:lang w:val="es-ES"/>
        </w:rPr>
      </w:pPr>
      <w:r w:rsidRPr="00D35D77">
        <w:rPr>
          <w:b/>
          <w:szCs w:val="20"/>
          <w:lang w:val="es-ES"/>
        </w:rPr>
        <w:t>Docentes</w:t>
      </w:r>
    </w:p>
    <w:p w14:paraId="6F9E677A"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Julio Zohil Titular</w:t>
      </w:r>
    </w:p>
    <w:p w14:paraId="2AF49734"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Natalia Jaime</w:t>
      </w:r>
    </w:p>
    <w:p w14:paraId="04595E51" w14:textId="77777777" w:rsidR="00CC2458" w:rsidRPr="00D35D77" w:rsidRDefault="00CC2458" w:rsidP="00A13F43">
      <w:pPr>
        <w:pStyle w:val="Prrafodelista"/>
        <w:numPr>
          <w:ilvl w:val="0"/>
          <w:numId w:val="1"/>
        </w:numPr>
        <w:spacing w:line="240" w:lineRule="auto"/>
        <w:ind w:firstLine="0"/>
        <w:rPr>
          <w:sz w:val="20"/>
          <w:szCs w:val="20"/>
          <w:lang w:val="es-ES"/>
        </w:rPr>
      </w:pPr>
      <w:r w:rsidRPr="00D35D77">
        <w:rPr>
          <w:sz w:val="20"/>
          <w:szCs w:val="20"/>
          <w:lang w:val="es-ES"/>
        </w:rPr>
        <w:t>Ing. Francisco Aquino</w:t>
      </w:r>
      <w:r w:rsidRPr="00D35D77">
        <w:rPr>
          <w:sz w:val="20"/>
          <w:szCs w:val="20"/>
          <w:lang w:val="es-ES"/>
        </w:rPr>
        <w:br/>
      </w:r>
    </w:p>
    <w:p w14:paraId="7383F448" w14:textId="77777777" w:rsidR="00CC2458" w:rsidRPr="00D35D77" w:rsidRDefault="00CC2458" w:rsidP="00126E08">
      <w:pPr>
        <w:spacing w:line="240" w:lineRule="auto"/>
        <w:ind w:left="57"/>
        <w:rPr>
          <w:b/>
          <w:szCs w:val="20"/>
          <w:lang w:val="es-ES"/>
        </w:rPr>
      </w:pPr>
      <w:r w:rsidRPr="00D35D77">
        <w:rPr>
          <w:b/>
          <w:szCs w:val="20"/>
          <w:lang w:val="es-ES"/>
        </w:rPr>
        <w:t>Grupo 3</w:t>
      </w:r>
    </w:p>
    <w:p w14:paraId="283F6A77"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Carlos Trepat</w:t>
      </w:r>
      <w:r w:rsidRPr="00D35D77">
        <w:rPr>
          <w:sz w:val="20"/>
          <w:szCs w:val="20"/>
          <w:lang w:val="es-ES"/>
        </w:rPr>
        <w:tab/>
        <w:t>48270</w:t>
      </w:r>
    </w:p>
    <w:p w14:paraId="23E417E5"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 xml:space="preserve">Javier Brizuela </w:t>
      </w:r>
      <w:r w:rsidRPr="00D35D77">
        <w:rPr>
          <w:sz w:val="20"/>
          <w:szCs w:val="20"/>
          <w:lang w:val="es-ES"/>
        </w:rPr>
        <w:tab/>
        <w:t>23965</w:t>
      </w:r>
    </w:p>
    <w:p w14:paraId="00757CAB"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DemiánOdasso</w:t>
      </w:r>
      <w:r w:rsidRPr="00D35D77">
        <w:rPr>
          <w:sz w:val="20"/>
          <w:szCs w:val="20"/>
          <w:lang w:val="es-ES"/>
        </w:rPr>
        <w:tab/>
        <w:t>45921</w:t>
      </w:r>
    </w:p>
    <w:p w14:paraId="363C62BF"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Gava</w:t>
      </w:r>
      <w:r w:rsidRPr="00D35D77">
        <w:rPr>
          <w:sz w:val="20"/>
          <w:szCs w:val="20"/>
          <w:lang w:val="es-ES"/>
        </w:rPr>
        <w:tab/>
        <w:t>55498</w:t>
      </w:r>
    </w:p>
    <w:p w14:paraId="45A4FCD3"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Pablo Tissera</w:t>
      </w:r>
      <w:r w:rsidRPr="00D35D77">
        <w:rPr>
          <w:sz w:val="20"/>
          <w:szCs w:val="20"/>
          <w:lang w:val="es-ES"/>
        </w:rPr>
        <w:tab/>
        <w:t>43508</w:t>
      </w:r>
    </w:p>
    <w:p w14:paraId="6583FBDF" w14:textId="77777777" w:rsidR="00CC2458" w:rsidRPr="00D35D77" w:rsidRDefault="00CC2458" w:rsidP="00A13F43">
      <w:pPr>
        <w:pStyle w:val="Prrafodelista"/>
        <w:numPr>
          <w:ilvl w:val="0"/>
          <w:numId w:val="2"/>
        </w:numPr>
        <w:spacing w:line="240" w:lineRule="auto"/>
        <w:ind w:firstLine="0"/>
        <w:rPr>
          <w:sz w:val="20"/>
          <w:szCs w:val="20"/>
          <w:lang w:val="es-ES"/>
        </w:rPr>
      </w:pPr>
      <w:r w:rsidRPr="00D35D77">
        <w:rPr>
          <w:sz w:val="20"/>
          <w:szCs w:val="20"/>
          <w:lang w:val="es-ES"/>
        </w:rPr>
        <w:t>Mariano Guillen   50712</w:t>
      </w:r>
    </w:p>
    <w:p w14:paraId="13629652" w14:textId="77777777" w:rsidR="00CC2458" w:rsidRPr="00D35D77" w:rsidRDefault="00CC2458" w:rsidP="00126E08">
      <w:pPr>
        <w:spacing w:line="240" w:lineRule="auto"/>
        <w:rPr>
          <w:sz w:val="20"/>
          <w:szCs w:val="20"/>
          <w:lang w:val="es-ES"/>
        </w:rPr>
      </w:pPr>
    </w:p>
    <w:p w14:paraId="482D8861" w14:textId="77777777" w:rsidR="00CC2458" w:rsidRPr="00D35D77" w:rsidRDefault="00CC2458" w:rsidP="00126E08">
      <w:pPr>
        <w:spacing w:line="240" w:lineRule="auto"/>
        <w:rPr>
          <w:sz w:val="20"/>
          <w:szCs w:val="20"/>
          <w:lang w:val="es-ES"/>
        </w:rPr>
      </w:pPr>
    </w:p>
    <w:p w14:paraId="15D5BABF" w14:textId="77777777" w:rsidR="00CC2458" w:rsidRPr="00D35D77" w:rsidRDefault="00CC2458" w:rsidP="00126E08">
      <w:pPr>
        <w:spacing w:line="240" w:lineRule="auto"/>
        <w:rPr>
          <w:sz w:val="20"/>
          <w:szCs w:val="20"/>
          <w:lang w:val="es-ES"/>
        </w:rPr>
      </w:pPr>
    </w:p>
    <w:p w14:paraId="4369EC21" w14:textId="77777777" w:rsidR="00CC2458" w:rsidRPr="00D35D77" w:rsidRDefault="00CC2458" w:rsidP="00126E08">
      <w:pPr>
        <w:spacing w:line="240" w:lineRule="auto"/>
        <w:rPr>
          <w:sz w:val="20"/>
          <w:szCs w:val="20"/>
          <w:lang w:val="es-ES"/>
        </w:rPr>
      </w:pPr>
    </w:p>
    <w:p w14:paraId="51949769" w14:textId="77777777" w:rsidR="00CC2458" w:rsidRPr="00D35D77" w:rsidRDefault="00CC2458" w:rsidP="00126E08">
      <w:pPr>
        <w:spacing w:line="240" w:lineRule="auto"/>
        <w:jc w:val="center"/>
        <w:rPr>
          <w:rFonts w:ascii="Arial" w:hAnsi="Arial" w:cs="Arial"/>
          <w:b/>
          <w:sz w:val="24"/>
          <w:szCs w:val="32"/>
          <w:lang w:val="es-ES"/>
        </w:rPr>
      </w:pPr>
      <w:r w:rsidRPr="00D35D77">
        <w:rPr>
          <w:rFonts w:ascii="Arial" w:hAnsi="Arial" w:cs="Arial"/>
          <w:b/>
          <w:sz w:val="24"/>
          <w:szCs w:val="32"/>
          <w:lang w:val="es-ES"/>
        </w:rPr>
        <w:t>Curso 4K4</w:t>
      </w:r>
    </w:p>
    <w:p w14:paraId="4C8186CA" w14:textId="77777777" w:rsidR="00CC2458" w:rsidRPr="00D35D77" w:rsidRDefault="00CC2458" w:rsidP="00126E08">
      <w:pPr>
        <w:spacing w:line="240" w:lineRule="auto"/>
        <w:jc w:val="center"/>
        <w:rPr>
          <w:sz w:val="16"/>
          <w:szCs w:val="20"/>
          <w:lang w:val="es-ES"/>
        </w:rPr>
      </w:pPr>
      <w:r w:rsidRPr="00D35D77">
        <w:rPr>
          <w:rFonts w:ascii="Arial" w:hAnsi="Arial" w:cs="Arial"/>
          <w:b/>
          <w:sz w:val="24"/>
          <w:szCs w:val="32"/>
          <w:lang w:val="es-ES"/>
        </w:rPr>
        <w:t>Año 2012</w:t>
      </w:r>
    </w:p>
    <w:p w14:paraId="201CBF96" w14:textId="77777777" w:rsidR="00CC2458" w:rsidRPr="00D35D77" w:rsidRDefault="00CC2458" w:rsidP="00126E08">
      <w:pPr>
        <w:rPr>
          <w:lang w:val="es-ES"/>
        </w:rPr>
      </w:pPr>
      <w:r w:rsidRPr="00D35D77">
        <w:rPr>
          <w:lang w:val="es-ES"/>
        </w:rPr>
        <w:br w:type="page"/>
      </w:r>
    </w:p>
    <w:p w14:paraId="09EEACEB" w14:textId="77777777" w:rsidR="00CC2458" w:rsidRPr="00D35D77" w:rsidRDefault="00CC2458">
      <w:pPr>
        <w:rPr>
          <w:lang w:val="es-ES"/>
        </w:rPr>
      </w:pPr>
    </w:p>
    <w:p w14:paraId="246C7B87" w14:textId="77777777" w:rsidR="00CC2458" w:rsidRPr="00D35D77" w:rsidRDefault="00CC2458">
      <w:pPr>
        <w:rPr>
          <w:lang w:val="es-ES"/>
        </w:rPr>
      </w:pPr>
    </w:p>
    <w:p w14:paraId="70CBC0CF" w14:textId="77777777" w:rsidR="00CC2458" w:rsidRPr="00D35D77" w:rsidRDefault="00382B6D">
      <w:pPr>
        <w:rPr>
          <w:lang w:val="es-ES"/>
        </w:rPr>
      </w:pPr>
      <w:r>
        <w:rPr>
          <w:noProof/>
          <w:lang w:val="es-ES" w:eastAsia="es-AR"/>
        </w:rPr>
        <w:pict>
          <v:group id="_x0000_s1027" style="position:absolute;margin-left:0;margin-top:0;width:563.8pt;height:798.45pt;z-index:1;mso-position-horizontal:center;mso-position-horizontal-relative:page;mso-position-vertical:center;mso-position-vertical-relative:page" coordorigin="316,406" coordsize="11608,15028" o:allowincell="f">
            <v:group id="_x0000_s1028" style="position:absolute;left:316;top:406;width:11608;height:15028;mso-position-horizontal:center;mso-position-horizontal-relative:page;mso-position-vertical:center;mso-position-vertical-relative:page" coordorigin="321,406" coordsize="11600,15025" o:allowincell="f">
              <v:rect id="_x0000_s1029" style="position:absolute;left:339;top:406;width:11582;height:15025;v-text-anchor:middle" fillcolor="#8c8c8c" strokecolor="white" strokeweight="1pt">
                <v:fill r:id="rId9" o:title="" color2="#bfbfbf" type="pattern"/>
                <v:shadow color="#d8d8d8" offset="3pt,3pt" offset2="2pt,2pt"/>
              </v:rect>
              <v:rect id="_x0000_s1030" style="position:absolute;left:3446;top:406;width:8475;height:15025" fillcolor="#737373" strokecolor="white" strokeweight="1pt">
                <v:shadow color="#d8d8d8" offset="3pt,3pt" offset2="2pt,2pt"/>
                <v:textbox style="mso-next-textbox:#_x0000_s1030" inset="18pt,108pt,36pt">
                  <w:txbxContent>
                    <w:p w14:paraId="77C2D3C5" w14:textId="77777777" w:rsidR="00CC2458" w:rsidRPr="001467AE" w:rsidRDefault="00CC2458">
                      <w:pPr>
                        <w:pStyle w:val="Sinespaciado"/>
                        <w:rPr>
                          <w:color w:val="FFFFFF"/>
                          <w:sz w:val="80"/>
                          <w:szCs w:val="80"/>
                          <w:lang w:val="es-ES"/>
                        </w:rPr>
                      </w:pPr>
                      <w:r w:rsidRPr="001467AE">
                        <w:rPr>
                          <w:color w:val="FFFFFF"/>
                          <w:sz w:val="80"/>
                          <w:szCs w:val="80"/>
                          <w:lang w:val="es-ES"/>
                        </w:rPr>
                        <w:t>Manual de Procedimientos</w:t>
                      </w:r>
                    </w:p>
                    <w:p w14:paraId="08431612" w14:textId="77777777" w:rsidR="00CC2458" w:rsidRPr="001467AE" w:rsidRDefault="00CC2458">
                      <w:pPr>
                        <w:pStyle w:val="Sinespaciado"/>
                        <w:rPr>
                          <w:color w:val="FFFFFF"/>
                          <w:sz w:val="40"/>
                          <w:szCs w:val="40"/>
                          <w:lang w:val="es-ES"/>
                        </w:rPr>
                      </w:pPr>
                    </w:p>
                    <w:p w14:paraId="10B25A6D" w14:textId="77777777" w:rsidR="00CC2458" w:rsidRPr="001467AE" w:rsidRDefault="00CC2458">
                      <w:pPr>
                        <w:pStyle w:val="Sinespaciado"/>
                        <w:rPr>
                          <w:color w:val="FFFFFF"/>
                          <w:lang w:val="es-ES"/>
                        </w:rPr>
                      </w:pPr>
                    </w:p>
                    <w:p w14:paraId="2543CFAE" w14:textId="77777777" w:rsidR="00CC2458" w:rsidRPr="001467AE" w:rsidRDefault="00CC2458">
                      <w:pPr>
                        <w:pStyle w:val="Sinespaciado"/>
                        <w:rPr>
                          <w:color w:val="FFFFFF"/>
                          <w:lang w:val="es-ES"/>
                        </w:rPr>
                      </w:pPr>
                    </w:p>
                    <w:p w14:paraId="35831603" w14:textId="77777777" w:rsidR="00CC2458" w:rsidRPr="001467AE" w:rsidRDefault="00CC2458">
                      <w:pPr>
                        <w:pStyle w:val="Sinespaciado"/>
                        <w:rPr>
                          <w:color w:val="FFFFFF"/>
                          <w:lang w:val="es-ES"/>
                        </w:rPr>
                      </w:pPr>
                    </w:p>
                  </w:txbxContent>
                </v:textbox>
              </v:rect>
              <v:group id="_x0000_s1031" style="position:absolute;left:321;top:3424;width:3125;height:6069" coordorigin="654,3599" coordsize="2880,5760">
                <v:rect id="_x0000_s1032" style="position:absolute;left:2094;top:6479;width:1440;height:1440;flip:x;v-text-anchor:middle" fillcolor="#b8d1ba" strokecolor="white" strokeweight="1pt">
                  <v:fill opacity="52429f"/>
                  <v:shadow color="#d8d8d8" offset="3pt,3pt" offset2="2pt,2pt"/>
                </v:rect>
                <v:rect id="_x0000_s1033" style="position:absolute;left:2094;top:5039;width:1440;height:1440;flip:x;v-text-anchor:middle" fillcolor="#b8d1ba" strokecolor="white" strokeweight="1pt">
                  <v:fill opacity=".5"/>
                  <v:shadow color="#d8d8d8" offset="3pt,3pt" offset2="2pt,2pt"/>
                </v:rect>
                <v:rect id="_x0000_s1034" style="position:absolute;left:654;top:5039;width:1440;height:1440;flip:x;v-text-anchor:middle" fillcolor="#b8d1ba" strokecolor="white" strokeweight="1pt">
                  <v:fill opacity="52429f"/>
                  <v:shadow color="#d8d8d8" offset="3pt,3pt" offset2="2pt,2pt"/>
                </v:rect>
                <v:rect id="_x0000_s1035" style="position:absolute;left:654;top:3599;width:1440;height:1440;flip:x;v-text-anchor:middle" fillcolor="#b8d1ba" strokecolor="white" strokeweight="1pt">
                  <v:fill opacity=".5"/>
                  <v:shadow color="#d8d8d8" offset="3pt,3pt" offset2="2pt,2pt"/>
                </v:rect>
                <v:rect id="_x0000_s1036" style="position:absolute;left:654;top:6479;width:1440;height:1440;flip:x;v-text-anchor:middle" fillcolor="#b8d1ba" strokecolor="white" strokeweight="1pt">
                  <v:fill opacity=".5"/>
                  <v:shadow color="#d8d8d8" offset="3pt,3pt" offset2="2pt,2pt"/>
                </v:rect>
                <v:rect id="_x0000_s1037" style="position:absolute;left:2094;top:7919;width:1440;height:1440;flip:x;v-text-anchor:middle" fillcolor="#b8d1ba" strokecolor="white" strokeweight="1pt">
                  <v:fill opacity=".5"/>
                  <v:shadow color="#d8d8d8" offset="3pt,3pt" offset2="2pt,2pt"/>
                </v:rect>
              </v:group>
              <v:rect id="_x0000_s1038" style="position:absolute;left:2690;top:406;width:1563;height:1518;flip:x;v-text-anchor:bottom" fillcolor="#b0ccb0" strokecolor="white" strokeweight="1pt">
                <v:shadow color="#d8d8d8" offset="3pt,3pt" offset2="2pt,2pt"/>
                <v:textbox style="mso-next-textbox:#_x0000_s1038">
                  <w:txbxContent>
                    <w:p w14:paraId="1A49E2BC" w14:textId="77777777" w:rsidR="00CC2458" w:rsidRPr="001467AE" w:rsidRDefault="00CC2458">
                      <w:pPr>
                        <w:jc w:val="center"/>
                        <w:rPr>
                          <w:color w:val="FFFFFF"/>
                          <w:sz w:val="48"/>
                          <w:szCs w:val="52"/>
                          <w:lang w:val="es-ES"/>
                        </w:rPr>
                      </w:pPr>
                      <w:r w:rsidRPr="001467AE">
                        <w:rPr>
                          <w:color w:val="FFFFFF"/>
                          <w:sz w:val="52"/>
                          <w:szCs w:val="52"/>
                          <w:lang w:val="es-ES"/>
                        </w:rPr>
                        <w:t>2012</w:t>
                      </w:r>
                    </w:p>
                  </w:txbxContent>
                </v:textbox>
              </v:rect>
            </v:group>
            <v:group id="_x0000_s1039" style="position:absolute;left:3446;top:13758;width:8169;height:1382" coordorigin="3446,13758" coordsize="8169,1382">
              <v:group id="_x0000_s1040" style="position:absolute;left:10833;top:14380;width:782;height:760;flip:x y" coordorigin="8754,11945" coordsize="2880,2859">
                <v:rect id="_x0000_s1041" style="position:absolute;left:10194;top:11945;width:1440;height:1440;flip:x;v-text-anchor:middle" fillcolor="#bfbfbf" strokecolor="white" strokeweight="1pt">
                  <v:fill opacity=".5"/>
                  <v:shadow color="#d8d8d8" offset="3pt,3pt" offset2="2pt,2pt"/>
                </v:rect>
                <v:rect id="_x0000_s1042" style="position:absolute;left:10194;top:13364;width:1440;height:1440;flip:x;v-text-anchor:middle" fillcolor="#b0ccb0" strokecolor="white" strokeweight="1pt">
                  <v:shadow color="#d8d8d8" offset="3pt,3pt" offset2="2pt,2pt"/>
                </v:rect>
                <v:rect id="_x0000_s1043" style="position:absolute;left:8754;top:13364;width:1440;height:1440;flip:x;v-text-anchor:middle" fillcolor="#bfbfbf" strokecolor="white" strokeweight="1pt">
                  <v:fill opacity=".5"/>
                  <v:shadow color="#d8d8d8" offset="3pt,3pt" offset2="2pt,2pt"/>
                </v:rect>
              </v:group>
              <v:rect id="_x0000_s1044" style="position:absolute;left:3446;top:13758;width:7105;height:1382;v-text-anchor:bottom" filled="f" stroked="f" strokecolor="white" strokeweight="1pt">
                <v:fill opacity="52429f"/>
                <v:shadow color="#d8d8d8" offset="3pt,3pt" offset2="2pt,2pt"/>
                <v:textbox style="mso-next-textbox:#_x0000_s1044" inset=",0,,0">
                  <w:txbxContent>
                    <w:p w14:paraId="5A36045E" w14:textId="77777777" w:rsidR="00CC2458" w:rsidRPr="001467AE" w:rsidRDefault="00CC2458">
                      <w:pPr>
                        <w:pStyle w:val="Sinespaciado"/>
                        <w:jc w:val="right"/>
                        <w:rPr>
                          <w:color w:val="FFFFFF"/>
                          <w:lang w:val="es-ES"/>
                        </w:rPr>
                      </w:pPr>
                      <w:r w:rsidRPr="001467AE">
                        <w:rPr>
                          <w:color w:val="FFFFFF"/>
                          <w:lang w:val="es-AR"/>
                        </w:rPr>
                        <w:t>Grupo 3</w:t>
                      </w:r>
                    </w:p>
                    <w:p w14:paraId="655263B9" w14:textId="77777777" w:rsidR="00CC2458" w:rsidRPr="001467AE" w:rsidRDefault="00CC2458">
                      <w:pPr>
                        <w:pStyle w:val="Sinespaciado"/>
                        <w:jc w:val="right"/>
                        <w:rPr>
                          <w:color w:val="FFFFFF"/>
                          <w:lang w:val="es-ES"/>
                        </w:rPr>
                      </w:pPr>
                      <w:r w:rsidRPr="001467AE">
                        <w:rPr>
                          <w:color w:val="FFFFFF"/>
                          <w:lang w:val="es-AR"/>
                        </w:rPr>
                        <w:t>Coming S.A.</w:t>
                      </w:r>
                    </w:p>
                    <w:p w14:paraId="24C8A313" w14:textId="77777777" w:rsidR="00CC2458" w:rsidRPr="001467AE" w:rsidRDefault="00CC2458">
                      <w:pPr>
                        <w:pStyle w:val="Sinespaciado"/>
                        <w:jc w:val="right"/>
                        <w:rPr>
                          <w:color w:val="FFFFFF"/>
                        </w:rPr>
                      </w:pPr>
                      <w:r w:rsidRPr="001467AE">
                        <w:rPr>
                          <w:color w:val="FFFFFF"/>
                          <w:lang w:val="es-ES"/>
                        </w:rPr>
                        <w:t>01/01/2012</w:t>
                      </w:r>
                    </w:p>
                  </w:txbxContent>
                </v:textbox>
              </v:rect>
            </v:group>
            <w10:wrap anchorx="page" anchory="page"/>
          </v:group>
        </w:pict>
      </w:r>
    </w:p>
    <w:p w14:paraId="53B0AC13" w14:textId="77777777" w:rsidR="00CC2458" w:rsidRPr="00D35D77" w:rsidRDefault="00CC2458">
      <w:pPr>
        <w:rPr>
          <w:lang w:val="es-ES"/>
        </w:rPr>
      </w:pPr>
      <w:r w:rsidRPr="00D35D77">
        <w:rPr>
          <w:lang w:val="es-ES"/>
        </w:rPr>
        <w:br w:type="page"/>
      </w:r>
    </w:p>
    <w:p w14:paraId="3BC63DE1" w14:textId="77777777" w:rsidR="00CC2458" w:rsidRPr="00D35D77" w:rsidRDefault="00CC2458">
      <w:pPr>
        <w:pStyle w:val="TtulodeTDC"/>
        <w:rPr>
          <w:lang w:val="es-ES"/>
        </w:rPr>
      </w:pPr>
      <w:r w:rsidRPr="00D35D77">
        <w:rPr>
          <w:lang w:val="es-ES"/>
        </w:rPr>
        <w:t>Contenido</w:t>
      </w:r>
    </w:p>
    <w:p w14:paraId="3F40A692" w14:textId="77777777" w:rsidR="00F455E5" w:rsidRPr="00625558" w:rsidRDefault="009B01DA">
      <w:pPr>
        <w:pStyle w:val="TDC1"/>
        <w:tabs>
          <w:tab w:val="right" w:leader="dot" w:pos="10054"/>
        </w:tabs>
        <w:rPr>
          <w:rFonts w:ascii="Calibri" w:hAnsi="Calibri"/>
          <w:noProof/>
          <w:lang w:val="es-ES" w:eastAsia="es-ES"/>
        </w:rPr>
      </w:pPr>
      <w:r w:rsidRPr="00D35D77">
        <w:rPr>
          <w:lang w:val="es-ES"/>
        </w:rPr>
        <w:fldChar w:fldCharType="begin"/>
      </w:r>
      <w:r w:rsidR="00CC2458" w:rsidRPr="00D35D77">
        <w:rPr>
          <w:lang w:val="es-ES"/>
        </w:rPr>
        <w:instrText xml:space="preserve"> TOC \o "1-3" \h \z \u </w:instrText>
      </w:r>
      <w:r w:rsidRPr="00D35D77">
        <w:rPr>
          <w:lang w:val="es-ES"/>
        </w:rPr>
        <w:fldChar w:fldCharType="separate"/>
      </w:r>
      <w:hyperlink w:anchor="_Toc341390109" w:history="1">
        <w:r w:rsidR="00F455E5" w:rsidRPr="00BD6AAA">
          <w:rPr>
            <w:rStyle w:val="Hipervnculo"/>
            <w:noProof/>
            <w:lang w:val="es-ES"/>
          </w:rPr>
          <w:t>Introducción</w:t>
        </w:r>
        <w:r w:rsidR="00F455E5">
          <w:rPr>
            <w:noProof/>
            <w:webHidden/>
          </w:rPr>
          <w:tab/>
        </w:r>
        <w:r w:rsidR="00F455E5">
          <w:rPr>
            <w:noProof/>
            <w:webHidden/>
          </w:rPr>
          <w:fldChar w:fldCharType="begin"/>
        </w:r>
        <w:r w:rsidR="00F455E5">
          <w:rPr>
            <w:noProof/>
            <w:webHidden/>
          </w:rPr>
          <w:instrText xml:space="preserve"> PAGEREF _Toc341390109 \h </w:instrText>
        </w:r>
        <w:r w:rsidR="00F455E5">
          <w:rPr>
            <w:noProof/>
            <w:webHidden/>
          </w:rPr>
        </w:r>
        <w:r w:rsidR="00F455E5">
          <w:rPr>
            <w:noProof/>
            <w:webHidden/>
          </w:rPr>
          <w:fldChar w:fldCharType="separate"/>
        </w:r>
        <w:r w:rsidR="00F455E5">
          <w:rPr>
            <w:noProof/>
            <w:webHidden/>
          </w:rPr>
          <w:t>5</w:t>
        </w:r>
        <w:r w:rsidR="00F455E5">
          <w:rPr>
            <w:noProof/>
            <w:webHidden/>
          </w:rPr>
          <w:fldChar w:fldCharType="end"/>
        </w:r>
      </w:hyperlink>
    </w:p>
    <w:p w14:paraId="2E4313F8" w14:textId="77777777" w:rsidR="00F455E5" w:rsidRPr="00625558" w:rsidRDefault="00382B6D">
      <w:pPr>
        <w:pStyle w:val="TDC2"/>
        <w:tabs>
          <w:tab w:val="right" w:leader="dot" w:pos="10054"/>
        </w:tabs>
        <w:rPr>
          <w:rFonts w:ascii="Calibri" w:hAnsi="Calibri"/>
          <w:noProof/>
          <w:lang w:val="es-ES" w:eastAsia="es-ES"/>
        </w:rPr>
      </w:pPr>
      <w:hyperlink w:anchor="_Toc341390110" w:history="1">
        <w:r w:rsidR="00F455E5" w:rsidRPr="00BD6AAA">
          <w:rPr>
            <w:rStyle w:val="Hipervnculo"/>
            <w:noProof/>
            <w:lang w:val="es-ES"/>
          </w:rPr>
          <w:t>Propósito</w:t>
        </w:r>
        <w:r w:rsidR="00F455E5">
          <w:rPr>
            <w:noProof/>
            <w:webHidden/>
          </w:rPr>
          <w:tab/>
        </w:r>
        <w:r w:rsidR="00F455E5">
          <w:rPr>
            <w:noProof/>
            <w:webHidden/>
          </w:rPr>
          <w:fldChar w:fldCharType="begin"/>
        </w:r>
        <w:r w:rsidR="00F455E5">
          <w:rPr>
            <w:noProof/>
            <w:webHidden/>
          </w:rPr>
          <w:instrText xml:space="preserve"> PAGEREF _Toc341390110 \h </w:instrText>
        </w:r>
        <w:r w:rsidR="00F455E5">
          <w:rPr>
            <w:noProof/>
            <w:webHidden/>
          </w:rPr>
        </w:r>
        <w:r w:rsidR="00F455E5">
          <w:rPr>
            <w:noProof/>
            <w:webHidden/>
          </w:rPr>
          <w:fldChar w:fldCharType="separate"/>
        </w:r>
        <w:r w:rsidR="00F455E5">
          <w:rPr>
            <w:noProof/>
            <w:webHidden/>
          </w:rPr>
          <w:t>5</w:t>
        </w:r>
        <w:r w:rsidR="00F455E5">
          <w:rPr>
            <w:noProof/>
            <w:webHidden/>
          </w:rPr>
          <w:fldChar w:fldCharType="end"/>
        </w:r>
      </w:hyperlink>
    </w:p>
    <w:p w14:paraId="5E61DE45" w14:textId="77777777" w:rsidR="00F455E5" w:rsidRPr="00625558" w:rsidRDefault="00382B6D">
      <w:pPr>
        <w:pStyle w:val="TDC2"/>
        <w:tabs>
          <w:tab w:val="right" w:leader="dot" w:pos="10054"/>
        </w:tabs>
        <w:rPr>
          <w:rFonts w:ascii="Calibri" w:hAnsi="Calibri"/>
          <w:noProof/>
          <w:lang w:val="es-ES" w:eastAsia="es-ES"/>
        </w:rPr>
      </w:pPr>
      <w:hyperlink w:anchor="_Toc341390111" w:history="1">
        <w:r w:rsidR="00F455E5" w:rsidRPr="00BD6AAA">
          <w:rPr>
            <w:rStyle w:val="Hipervnculo"/>
            <w:noProof/>
            <w:lang w:val="es-ES"/>
          </w:rPr>
          <w:t>Definiciones y abreviaturas</w:t>
        </w:r>
        <w:r w:rsidR="00F455E5">
          <w:rPr>
            <w:noProof/>
            <w:webHidden/>
          </w:rPr>
          <w:tab/>
        </w:r>
        <w:r w:rsidR="00F455E5">
          <w:rPr>
            <w:noProof/>
            <w:webHidden/>
          </w:rPr>
          <w:fldChar w:fldCharType="begin"/>
        </w:r>
        <w:r w:rsidR="00F455E5">
          <w:rPr>
            <w:noProof/>
            <w:webHidden/>
          </w:rPr>
          <w:instrText xml:space="preserve"> PAGEREF _Toc341390111 \h </w:instrText>
        </w:r>
        <w:r w:rsidR="00F455E5">
          <w:rPr>
            <w:noProof/>
            <w:webHidden/>
          </w:rPr>
        </w:r>
        <w:r w:rsidR="00F455E5">
          <w:rPr>
            <w:noProof/>
            <w:webHidden/>
          </w:rPr>
          <w:fldChar w:fldCharType="separate"/>
        </w:r>
        <w:r w:rsidR="00F455E5">
          <w:rPr>
            <w:noProof/>
            <w:webHidden/>
          </w:rPr>
          <w:t>5</w:t>
        </w:r>
        <w:r w:rsidR="00F455E5">
          <w:rPr>
            <w:noProof/>
            <w:webHidden/>
          </w:rPr>
          <w:fldChar w:fldCharType="end"/>
        </w:r>
      </w:hyperlink>
    </w:p>
    <w:p w14:paraId="6B98DA5A" w14:textId="77777777" w:rsidR="00F455E5" w:rsidRPr="00625558" w:rsidRDefault="00382B6D">
      <w:pPr>
        <w:pStyle w:val="TDC1"/>
        <w:tabs>
          <w:tab w:val="right" w:leader="dot" w:pos="10054"/>
        </w:tabs>
        <w:rPr>
          <w:rFonts w:ascii="Calibri" w:hAnsi="Calibri"/>
          <w:noProof/>
          <w:lang w:val="es-ES" w:eastAsia="es-ES"/>
        </w:rPr>
      </w:pPr>
      <w:hyperlink w:anchor="_Toc341390112" w:history="1">
        <w:r w:rsidR="00F455E5" w:rsidRPr="00BD6AAA">
          <w:rPr>
            <w:rStyle w:val="Hipervnculo"/>
            <w:noProof/>
            <w:lang w:val="es-ES"/>
          </w:rPr>
          <w:t>Procedimientos</w:t>
        </w:r>
        <w:r w:rsidR="00F455E5">
          <w:rPr>
            <w:noProof/>
            <w:webHidden/>
          </w:rPr>
          <w:tab/>
        </w:r>
        <w:r w:rsidR="00F455E5">
          <w:rPr>
            <w:noProof/>
            <w:webHidden/>
          </w:rPr>
          <w:fldChar w:fldCharType="begin"/>
        </w:r>
        <w:r w:rsidR="00F455E5">
          <w:rPr>
            <w:noProof/>
            <w:webHidden/>
          </w:rPr>
          <w:instrText xml:space="preserve"> PAGEREF _Toc341390112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61FD8E01" w14:textId="77777777" w:rsidR="00F455E5" w:rsidRPr="00625558" w:rsidRDefault="00382B6D">
      <w:pPr>
        <w:pStyle w:val="TDC2"/>
        <w:tabs>
          <w:tab w:val="right" w:leader="dot" w:pos="10054"/>
        </w:tabs>
        <w:rPr>
          <w:rFonts w:ascii="Calibri" w:hAnsi="Calibri"/>
          <w:noProof/>
          <w:lang w:val="es-ES" w:eastAsia="es-ES"/>
        </w:rPr>
      </w:pPr>
      <w:hyperlink w:anchor="_Toc341390113" w:history="1">
        <w:r w:rsidR="00F455E5" w:rsidRPr="00BD6AAA">
          <w:rPr>
            <w:rStyle w:val="Hipervnculo"/>
            <w:noProof/>
            <w:lang w:val="es-ES"/>
          </w:rPr>
          <w:t>Definición del Proceso “Crear proyecto licitación”.</w:t>
        </w:r>
        <w:r w:rsidR="00F455E5">
          <w:rPr>
            <w:noProof/>
            <w:webHidden/>
          </w:rPr>
          <w:tab/>
        </w:r>
        <w:r w:rsidR="00F455E5">
          <w:rPr>
            <w:noProof/>
            <w:webHidden/>
          </w:rPr>
          <w:fldChar w:fldCharType="begin"/>
        </w:r>
        <w:r w:rsidR="00F455E5">
          <w:rPr>
            <w:noProof/>
            <w:webHidden/>
          </w:rPr>
          <w:instrText xml:space="preserve"> PAGEREF _Toc341390113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573D9800"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14" w:history="1">
        <w:r w:rsidR="00F455E5" w:rsidRPr="00BD6AAA">
          <w:rPr>
            <w:rStyle w:val="Hipervnculo"/>
            <w:bCs/>
            <w:iCs/>
            <w:noProof/>
            <w:lang w:val="es-ES"/>
          </w:rPr>
          <w:t>a.</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_Toc341390114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70FD1775"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15" w:history="1">
        <w:r w:rsidR="00F455E5" w:rsidRPr="00BD6AAA">
          <w:rPr>
            <w:rStyle w:val="Hipervnculo"/>
            <w:bCs/>
            <w:iCs/>
            <w:noProof/>
            <w:lang w:val="es-ES"/>
          </w:rPr>
          <w:t>b.</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_Toc341390115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3879CD14"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16" w:history="1">
        <w:r w:rsidR="00F455E5" w:rsidRPr="00BD6AAA">
          <w:rPr>
            <w:rStyle w:val="Hipervnculo"/>
            <w:bCs/>
            <w:iCs/>
            <w:noProof/>
            <w:lang w:val="es-ES"/>
          </w:rPr>
          <w:t>c.</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_Toc341390116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33BD4F8F"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17" w:history="1">
        <w:r w:rsidR="00F455E5" w:rsidRPr="00BD6AAA">
          <w:rPr>
            <w:rStyle w:val="Hipervnculo"/>
            <w:bCs/>
            <w:iCs/>
            <w:noProof/>
            <w:lang w:val="es-ES"/>
          </w:rPr>
          <w:t>d.</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_Toc341390117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00A1EBE2"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18" w:history="1">
        <w:r w:rsidR="00F455E5" w:rsidRPr="00BD6AAA">
          <w:rPr>
            <w:rStyle w:val="Hipervnculo"/>
            <w:bCs/>
            <w:iCs/>
            <w:noProof/>
            <w:lang w:val="es-ES"/>
          </w:rPr>
          <w:t>e.</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_Toc341390118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5EE2E2CA"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19" w:history="1">
        <w:r w:rsidR="00F455E5" w:rsidRPr="00BD6AAA">
          <w:rPr>
            <w:rStyle w:val="Hipervnculo"/>
            <w:bCs/>
            <w:iCs/>
            <w:noProof/>
            <w:lang w:val="es-ES"/>
          </w:rPr>
          <w:t>f.</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_Toc341390119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4123473C"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20" w:history="1">
        <w:r w:rsidR="00F455E5" w:rsidRPr="00BD6AAA">
          <w:rPr>
            <w:rStyle w:val="Hipervnculo"/>
            <w:bCs/>
            <w:iCs/>
            <w:noProof/>
            <w:lang w:val="es-ES"/>
          </w:rPr>
          <w:t>g.</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_Toc341390120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0170A4AA" w14:textId="77777777" w:rsidR="00F455E5" w:rsidRPr="00625558" w:rsidRDefault="00382B6D">
      <w:pPr>
        <w:pStyle w:val="TDC2"/>
        <w:tabs>
          <w:tab w:val="right" w:leader="dot" w:pos="10054"/>
        </w:tabs>
        <w:rPr>
          <w:rFonts w:ascii="Calibri" w:hAnsi="Calibri"/>
          <w:noProof/>
          <w:lang w:val="es-ES" w:eastAsia="es-ES"/>
        </w:rPr>
      </w:pPr>
      <w:hyperlink w:anchor="_Toc341390121" w:history="1">
        <w:r w:rsidR="00F455E5" w:rsidRPr="00BD6AAA">
          <w:rPr>
            <w:rStyle w:val="Hipervnculo"/>
            <w:noProof/>
            <w:lang w:val="es-ES"/>
          </w:rPr>
          <w:t>Definición del Proceso “Gestionar proyecto”.</w:t>
        </w:r>
        <w:r w:rsidR="00F455E5">
          <w:rPr>
            <w:noProof/>
            <w:webHidden/>
          </w:rPr>
          <w:tab/>
        </w:r>
        <w:r w:rsidR="00F455E5">
          <w:rPr>
            <w:noProof/>
            <w:webHidden/>
          </w:rPr>
          <w:fldChar w:fldCharType="begin"/>
        </w:r>
        <w:r w:rsidR="00F455E5">
          <w:rPr>
            <w:noProof/>
            <w:webHidden/>
          </w:rPr>
          <w:instrText xml:space="preserve"> PAGEREF _Toc341390121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5969B565"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22" w:history="1">
        <w:r w:rsidR="00F455E5" w:rsidRPr="00BD6AAA">
          <w:rPr>
            <w:rStyle w:val="Hipervnculo"/>
            <w:bCs/>
            <w:iCs/>
            <w:noProof/>
            <w:lang w:val="es-ES"/>
          </w:rPr>
          <w:t>h.</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_Toc341390122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4760C0E7"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23" w:history="1">
        <w:r w:rsidR="00F455E5" w:rsidRPr="00BD6AAA">
          <w:rPr>
            <w:rStyle w:val="Hipervnculo"/>
            <w:bCs/>
            <w:iCs/>
            <w:noProof/>
            <w:lang w:val="es-ES"/>
          </w:rPr>
          <w:t>i.</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_Toc341390123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65D541B8"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24" w:history="1">
        <w:r w:rsidR="00F455E5" w:rsidRPr="00BD6AAA">
          <w:rPr>
            <w:rStyle w:val="Hipervnculo"/>
            <w:bCs/>
            <w:iCs/>
            <w:noProof/>
            <w:lang w:val="es-ES"/>
          </w:rPr>
          <w:t>j.</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_Toc341390124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41472DF3"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25" w:history="1">
        <w:r w:rsidR="00F455E5" w:rsidRPr="00BD6AAA">
          <w:rPr>
            <w:rStyle w:val="Hipervnculo"/>
            <w:bCs/>
            <w:iCs/>
            <w:noProof/>
            <w:lang w:val="es-ES"/>
          </w:rPr>
          <w:t>k.</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_Toc341390125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62BA91A7"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26" w:history="1">
        <w:r w:rsidR="00F455E5" w:rsidRPr="00BD6AAA">
          <w:rPr>
            <w:rStyle w:val="Hipervnculo"/>
            <w:bCs/>
            <w:iCs/>
            <w:noProof/>
            <w:lang w:val="es-ES"/>
          </w:rPr>
          <w:t>l.</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_Toc341390126 \h </w:instrText>
        </w:r>
        <w:r w:rsidR="00F455E5">
          <w:rPr>
            <w:noProof/>
            <w:webHidden/>
          </w:rPr>
        </w:r>
        <w:r w:rsidR="00F455E5">
          <w:rPr>
            <w:noProof/>
            <w:webHidden/>
          </w:rPr>
          <w:fldChar w:fldCharType="separate"/>
        </w:r>
        <w:r w:rsidR="00F455E5">
          <w:rPr>
            <w:noProof/>
            <w:webHidden/>
          </w:rPr>
          <w:t>9</w:t>
        </w:r>
        <w:r w:rsidR="00F455E5">
          <w:rPr>
            <w:noProof/>
            <w:webHidden/>
          </w:rPr>
          <w:fldChar w:fldCharType="end"/>
        </w:r>
      </w:hyperlink>
    </w:p>
    <w:p w14:paraId="2A728D5C" w14:textId="77777777" w:rsidR="00F455E5" w:rsidRPr="00625558" w:rsidRDefault="00382B6D">
      <w:pPr>
        <w:pStyle w:val="TDC3"/>
        <w:tabs>
          <w:tab w:val="left" w:pos="1100"/>
          <w:tab w:val="right" w:leader="dot" w:pos="10054"/>
        </w:tabs>
        <w:rPr>
          <w:rFonts w:ascii="Calibri" w:hAnsi="Calibri"/>
          <w:noProof/>
          <w:lang w:val="es-ES" w:eastAsia="es-ES"/>
        </w:rPr>
      </w:pPr>
      <w:hyperlink w:anchor="_Toc341390127" w:history="1">
        <w:r w:rsidR="00F455E5" w:rsidRPr="00BD6AAA">
          <w:rPr>
            <w:rStyle w:val="Hipervnculo"/>
            <w:bCs/>
            <w:iCs/>
            <w:noProof/>
            <w:lang w:val="es-ES"/>
          </w:rPr>
          <w:t>m.</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_Toc341390127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07A5C629"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28" w:history="1">
        <w:r w:rsidR="00F455E5" w:rsidRPr="00BD6AAA">
          <w:rPr>
            <w:rStyle w:val="Hipervnculo"/>
            <w:bCs/>
            <w:iCs/>
            <w:noProof/>
            <w:lang w:val="es-ES"/>
          </w:rPr>
          <w:t>n.</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_Toc341390128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7DAFCE29" w14:textId="77777777" w:rsidR="00F455E5" w:rsidRPr="00625558" w:rsidRDefault="00382B6D">
      <w:pPr>
        <w:pStyle w:val="TDC2"/>
        <w:tabs>
          <w:tab w:val="right" w:leader="dot" w:pos="10054"/>
        </w:tabs>
        <w:rPr>
          <w:rFonts w:ascii="Calibri" w:hAnsi="Calibri"/>
          <w:noProof/>
          <w:lang w:val="es-ES" w:eastAsia="es-ES"/>
        </w:rPr>
      </w:pPr>
      <w:hyperlink w:anchor="_Toc341390129" w:history="1">
        <w:r w:rsidR="00F455E5" w:rsidRPr="00BD6AAA">
          <w:rPr>
            <w:rStyle w:val="Hipervnculo"/>
            <w:noProof/>
            <w:lang w:val="es-ES"/>
          </w:rPr>
          <w:t>Definición del Proceso “Gestión de permiso de acceso a sitio”.</w:t>
        </w:r>
        <w:r w:rsidR="00F455E5">
          <w:rPr>
            <w:noProof/>
            <w:webHidden/>
          </w:rPr>
          <w:tab/>
        </w:r>
        <w:r w:rsidR="00F455E5">
          <w:rPr>
            <w:noProof/>
            <w:webHidden/>
          </w:rPr>
          <w:fldChar w:fldCharType="begin"/>
        </w:r>
        <w:r w:rsidR="00F455E5">
          <w:rPr>
            <w:noProof/>
            <w:webHidden/>
          </w:rPr>
          <w:instrText xml:space="preserve"> PAGEREF _Toc341390129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5C84EEBB"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0" w:history="1">
        <w:r w:rsidR="00F455E5" w:rsidRPr="00BD6AAA">
          <w:rPr>
            <w:rStyle w:val="Hipervnculo"/>
            <w:bCs/>
            <w:iCs/>
            <w:noProof/>
            <w:lang w:val="es-ES"/>
          </w:rPr>
          <w:t>a.</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_Toc341390130 \h </w:instrText>
        </w:r>
        <w:r w:rsidR="00F455E5">
          <w:rPr>
            <w:noProof/>
            <w:webHidden/>
          </w:rPr>
        </w:r>
        <w:r w:rsidR="00F455E5">
          <w:rPr>
            <w:noProof/>
            <w:webHidden/>
          </w:rPr>
          <w:fldChar w:fldCharType="separate"/>
        </w:r>
        <w:r w:rsidR="00F455E5">
          <w:rPr>
            <w:noProof/>
            <w:webHidden/>
          </w:rPr>
          <w:t>10</w:t>
        </w:r>
        <w:r w:rsidR="00F455E5">
          <w:rPr>
            <w:noProof/>
            <w:webHidden/>
          </w:rPr>
          <w:fldChar w:fldCharType="end"/>
        </w:r>
      </w:hyperlink>
    </w:p>
    <w:p w14:paraId="72C77517"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1" w:history="1">
        <w:r w:rsidR="00F455E5" w:rsidRPr="00BD6AAA">
          <w:rPr>
            <w:rStyle w:val="Hipervnculo"/>
            <w:bCs/>
            <w:iCs/>
            <w:noProof/>
            <w:lang w:val="es-ES"/>
          </w:rPr>
          <w:t>b.</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_Toc341390131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68E3E88B"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2" w:history="1">
        <w:r w:rsidR="00F455E5" w:rsidRPr="00BD6AAA">
          <w:rPr>
            <w:rStyle w:val="Hipervnculo"/>
            <w:bCs/>
            <w:iCs/>
            <w:noProof/>
            <w:lang w:val="es-ES"/>
          </w:rPr>
          <w:t>c.</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_Toc341390132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0A5CF9A3"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3" w:history="1">
        <w:r w:rsidR="00F455E5" w:rsidRPr="00BD6AAA">
          <w:rPr>
            <w:rStyle w:val="Hipervnculo"/>
            <w:bCs/>
            <w:iCs/>
            <w:noProof/>
            <w:lang w:val="es-ES"/>
          </w:rPr>
          <w:t>d.</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_Toc341390133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2BE18D3A"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4" w:history="1">
        <w:r w:rsidR="00F455E5" w:rsidRPr="00BD6AAA">
          <w:rPr>
            <w:rStyle w:val="Hipervnculo"/>
            <w:bCs/>
            <w:iCs/>
            <w:noProof/>
            <w:lang w:val="es-ES"/>
          </w:rPr>
          <w:t>e.</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_Toc341390134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06F3A797"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5" w:history="1">
        <w:r w:rsidR="00F455E5" w:rsidRPr="00BD6AAA">
          <w:rPr>
            <w:rStyle w:val="Hipervnculo"/>
            <w:bCs/>
            <w:iCs/>
            <w:noProof/>
            <w:lang w:val="es-ES"/>
          </w:rPr>
          <w:t>f.</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_Toc341390135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4C710433"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6" w:history="1">
        <w:r w:rsidR="00F455E5" w:rsidRPr="00BD6AAA">
          <w:rPr>
            <w:rStyle w:val="Hipervnculo"/>
            <w:bCs/>
            <w:iCs/>
            <w:noProof/>
            <w:lang w:val="es-ES"/>
          </w:rPr>
          <w:t>g.</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_Toc341390136 \h </w:instrText>
        </w:r>
        <w:r w:rsidR="00F455E5">
          <w:rPr>
            <w:noProof/>
            <w:webHidden/>
          </w:rPr>
        </w:r>
        <w:r w:rsidR="00F455E5">
          <w:rPr>
            <w:noProof/>
            <w:webHidden/>
          </w:rPr>
          <w:fldChar w:fldCharType="separate"/>
        </w:r>
        <w:r w:rsidR="00F455E5">
          <w:rPr>
            <w:noProof/>
            <w:webHidden/>
          </w:rPr>
          <w:t>11</w:t>
        </w:r>
        <w:r w:rsidR="00F455E5">
          <w:rPr>
            <w:noProof/>
            <w:webHidden/>
          </w:rPr>
          <w:fldChar w:fldCharType="end"/>
        </w:r>
      </w:hyperlink>
    </w:p>
    <w:p w14:paraId="26BB0925" w14:textId="77777777" w:rsidR="00F455E5" w:rsidRPr="00625558" w:rsidRDefault="00382B6D">
      <w:pPr>
        <w:pStyle w:val="TDC2"/>
        <w:tabs>
          <w:tab w:val="right" w:leader="dot" w:pos="10054"/>
        </w:tabs>
        <w:rPr>
          <w:rFonts w:ascii="Calibri" w:hAnsi="Calibri"/>
          <w:noProof/>
          <w:lang w:val="es-ES" w:eastAsia="es-ES"/>
        </w:rPr>
      </w:pPr>
      <w:hyperlink w:anchor="_Toc341390137" w:history="1">
        <w:r w:rsidR="00F455E5" w:rsidRPr="00BD6AAA">
          <w:rPr>
            <w:rStyle w:val="Hipervnculo"/>
            <w:noProof/>
            <w:lang w:val="es-ES"/>
          </w:rPr>
          <w:t>Definición del Proceso “Gestión de viáticos a cuadrillas”.</w:t>
        </w:r>
        <w:r w:rsidR="00F455E5">
          <w:rPr>
            <w:noProof/>
            <w:webHidden/>
          </w:rPr>
          <w:tab/>
        </w:r>
        <w:r w:rsidR="00F455E5">
          <w:rPr>
            <w:noProof/>
            <w:webHidden/>
          </w:rPr>
          <w:fldChar w:fldCharType="begin"/>
        </w:r>
        <w:r w:rsidR="00F455E5">
          <w:rPr>
            <w:noProof/>
            <w:webHidden/>
          </w:rPr>
          <w:instrText xml:space="preserve"> PAGEREF _Toc341390137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705AAA81"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8" w:history="1">
        <w:r w:rsidR="00F455E5" w:rsidRPr="00BD6AAA">
          <w:rPr>
            <w:rStyle w:val="Hipervnculo"/>
            <w:bCs/>
            <w:iCs/>
            <w:noProof/>
            <w:lang w:val="es-ES"/>
          </w:rPr>
          <w:t>a.</w:t>
        </w:r>
        <w:r w:rsidR="00F455E5" w:rsidRPr="00625558">
          <w:rPr>
            <w:rFonts w:ascii="Calibri" w:hAnsi="Calibri"/>
            <w:noProof/>
            <w:lang w:val="es-ES" w:eastAsia="es-ES"/>
          </w:rPr>
          <w:tab/>
        </w:r>
        <w:r w:rsidR="00F455E5" w:rsidRPr="00BD6AAA">
          <w:rPr>
            <w:rStyle w:val="Hipervnculo"/>
            <w:bCs/>
            <w:iCs/>
            <w:noProof/>
            <w:lang w:val="es-ES"/>
          </w:rPr>
          <w:t>Objetivo:</w:t>
        </w:r>
        <w:r w:rsidR="00F455E5">
          <w:rPr>
            <w:noProof/>
            <w:webHidden/>
          </w:rPr>
          <w:tab/>
        </w:r>
        <w:r w:rsidR="00F455E5">
          <w:rPr>
            <w:noProof/>
            <w:webHidden/>
          </w:rPr>
          <w:fldChar w:fldCharType="begin"/>
        </w:r>
        <w:r w:rsidR="00F455E5">
          <w:rPr>
            <w:noProof/>
            <w:webHidden/>
          </w:rPr>
          <w:instrText xml:space="preserve"> PAGEREF _Toc341390138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614BFD70"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39" w:history="1">
        <w:r w:rsidR="00F455E5" w:rsidRPr="00BD6AAA">
          <w:rPr>
            <w:rStyle w:val="Hipervnculo"/>
            <w:bCs/>
            <w:iCs/>
            <w:noProof/>
            <w:lang w:val="es-ES"/>
          </w:rPr>
          <w:t>b.</w:t>
        </w:r>
        <w:r w:rsidR="00F455E5" w:rsidRPr="00625558">
          <w:rPr>
            <w:rFonts w:ascii="Calibri" w:hAnsi="Calibri"/>
            <w:noProof/>
            <w:lang w:val="es-ES" w:eastAsia="es-ES"/>
          </w:rPr>
          <w:tab/>
        </w:r>
        <w:r w:rsidR="00F455E5" w:rsidRPr="00BD6AAA">
          <w:rPr>
            <w:rStyle w:val="Hipervnculo"/>
            <w:bCs/>
            <w:iCs/>
            <w:noProof/>
            <w:lang w:val="es-ES"/>
          </w:rPr>
          <w:t>Limites:</w:t>
        </w:r>
        <w:r w:rsidR="00F455E5">
          <w:rPr>
            <w:noProof/>
            <w:webHidden/>
          </w:rPr>
          <w:tab/>
        </w:r>
        <w:r w:rsidR="00F455E5">
          <w:rPr>
            <w:noProof/>
            <w:webHidden/>
          </w:rPr>
          <w:fldChar w:fldCharType="begin"/>
        </w:r>
        <w:r w:rsidR="00F455E5">
          <w:rPr>
            <w:noProof/>
            <w:webHidden/>
          </w:rPr>
          <w:instrText xml:space="preserve"> PAGEREF _Toc341390139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3B46A527"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40" w:history="1">
        <w:r w:rsidR="00F455E5" w:rsidRPr="00BD6AAA">
          <w:rPr>
            <w:rStyle w:val="Hipervnculo"/>
            <w:bCs/>
            <w:iCs/>
            <w:noProof/>
            <w:lang w:val="es-ES"/>
          </w:rPr>
          <w:t>c.</w:t>
        </w:r>
        <w:r w:rsidR="00F455E5" w:rsidRPr="00625558">
          <w:rPr>
            <w:rFonts w:ascii="Calibri" w:hAnsi="Calibri"/>
            <w:noProof/>
            <w:lang w:val="es-ES" w:eastAsia="es-ES"/>
          </w:rPr>
          <w:tab/>
        </w:r>
        <w:r w:rsidR="00F455E5" w:rsidRPr="00BD6AAA">
          <w:rPr>
            <w:rStyle w:val="Hipervnculo"/>
            <w:bCs/>
            <w:iCs/>
            <w:noProof/>
            <w:lang w:val="es-ES"/>
          </w:rPr>
          <w:t>Reglas de negocio:</w:t>
        </w:r>
        <w:r w:rsidR="00F455E5">
          <w:rPr>
            <w:noProof/>
            <w:webHidden/>
          </w:rPr>
          <w:tab/>
        </w:r>
        <w:r w:rsidR="00F455E5">
          <w:rPr>
            <w:noProof/>
            <w:webHidden/>
          </w:rPr>
          <w:fldChar w:fldCharType="begin"/>
        </w:r>
        <w:r w:rsidR="00F455E5">
          <w:rPr>
            <w:noProof/>
            <w:webHidden/>
          </w:rPr>
          <w:instrText xml:space="preserve"> PAGEREF _Toc341390140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203A9F7D"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41" w:history="1">
        <w:r w:rsidR="00F455E5" w:rsidRPr="00BD6AAA">
          <w:rPr>
            <w:rStyle w:val="Hipervnculo"/>
            <w:bCs/>
            <w:iCs/>
            <w:noProof/>
            <w:lang w:val="es-ES"/>
          </w:rPr>
          <w:t>d.</w:t>
        </w:r>
        <w:r w:rsidR="00F455E5" w:rsidRPr="00625558">
          <w:rPr>
            <w:rFonts w:ascii="Calibri" w:hAnsi="Calibri"/>
            <w:noProof/>
            <w:lang w:val="es-ES" w:eastAsia="es-ES"/>
          </w:rPr>
          <w:tab/>
        </w:r>
        <w:r w:rsidR="00F455E5" w:rsidRPr="00BD6AAA">
          <w:rPr>
            <w:rStyle w:val="Hipervnculo"/>
            <w:bCs/>
            <w:iCs/>
            <w:noProof/>
            <w:lang w:val="es-ES"/>
          </w:rPr>
          <w:t>Participantes del proceso de negocio:</w:t>
        </w:r>
        <w:r w:rsidR="00F455E5">
          <w:rPr>
            <w:noProof/>
            <w:webHidden/>
          </w:rPr>
          <w:tab/>
        </w:r>
        <w:r w:rsidR="00F455E5">
          <w:rPr>
            <w:noProof/>
            <w:webHidden/>
          </w:rPr>
          <w:fldChar w:fldCharType="begin"/>
        </w:r>
        <w:r w:rsidR="00F455E5">
          <w:rPr>
            <w:noProof/>
            <w:webHidden/>
          </w:rPr>
          <w:instrText xml:space="preserve"> PAGEREF _Toc341390141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04053B7B"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42" w:history="1">
        <w:r w:rsidR="00F455E5" w:rsidRPr="00BD6AAA">
          <w:rPr>
            <w:rStyle w:val="Hipervnculo"/>
            <w:bCs/>
            <w:iCs/>
            <w:noProof/>
            <w:lang w:val="es-ES"/>
          </w:rPr>
          <w:t>e.</w:t>
        </w:r>
        <w:r w:rsidR="00F455E5" w:rsidRPr="00625558">
          <w:rPr>
            <w:rFonts w:ascii="Calibri" w:hAnsi="Calibri"/>
            <w:noProof/>
            <w:lang w:val="es-ES" w:eastAsia="es-ES"/>
          </w:rPr>
          <w:tab/>
        </w:r>
        <w:r w:rsidR="00F455E5" w:rsidRPr="00BD6AAA">
          <w:rPr>
            <w:rStyle w:val="Hipervnculo"/>
            <w:bCs/>
            <w:iCs/>
            <w:noProof/>
            <w:lang w:val="es-ES"/>
          </w:rPr>
          <w:t>Descripción del proceso:</w:t>
        </w:r>
        <w:r w:rsidR="00F455E5">
          <w:rPr>
            <w:noProof/>
            <w:webHidden/>
          </w:rPr>
          <w:tab/>
        </w:r>
        <w:r w:rsidR="00F455E5">
          <w:rPr>
            <w:noProof/>
            <w:webHidden/>
          </w:rPr>
          <w:fldChar w:fldCharType="begin"/>
        </w:r>
        <w:r w:rsidR="00F455E5">
          <w:rPr>
            <w:noProof/>
            <w:webHidden/>
          </w:rPr>
          <w:instrText xml:space="preserve"> PAGEREF _Toc341390142 \h </w:instrText>
        </w:r>
        <w:r w:rsidR="00F455E5">
          <w:rPr>
            <w:noProof/>
            <w:webHidden/>
          </w:rPr>
        </w:r>
        <w:r w:rsidR="00F455E5">
          <w:rPr>
            <w:noProof/>
            <w:webHidden/>
          </w:rPr>
          <w:fldChar w:fldCharType="separate"/>
        </w:r>
        <w:r w:rsidR="00F455E5">
          <w:rPr>
            <w:noProof/>
            <w:webHidden/>
          </w:rPr>
          <w:t>12</w:t>
        </w:r>
        <w:r w:rsidR="00F455E5">
          <w:rPr>
            <w:noProof/>
            <w:webHidden/>
          </w:rPr>
          <w:fldChar w:fldCharType="end"/>
        </w:r>
      </w:hyperlink>
    </w:p>
    <w:p w14:paraId="57C79295"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43" w:history="1">
        <w:r w:rsidR="00F455E5" w:rsidRPr="00BD6AAA">
          <w:rPr>
            <w:rStyle w:val="Hipervnculo"/>
            <w:bCs/>
            <w:iCs/>
            <w:noProof/>
            <w:lang w:val="es-ES"/>
          </w:rPr>
          <w:t>f.</w:t>
        </w:r>
        <w:r w:rsidR="00F455E5" w:rsidRPr="00625558">
          <w:rPr>
            <w:rFonts w:ascii="Calibri" w:hAnsi="Calibri"/>
            <w:noProof/>
            <w:lang w:val="es-ES" w:eastAsia="es-ES"/>
          </w:rPr>
          <w:tab/>
        </w:r>
        <w:r w:rsidR="00F455E5" w:rsidRPr="00BD6AAA">
          <w:rPr>
            <w:rStyle w:val="Hipervnculo"/>
            <w:bCs/>
            <w:iCs/>
            <w:noProof/>
            <w:lang w:val="es-ES"/>
          </w:rPr>
          <w:t>Utilización del sistema de información:</w:t>
        </w:r>
        <w:r w:rsidR="00F455E5">
          <w:rPr>
            <w:noProof/>
            <w:webHidden/>
          </w:rPr>
          <w:tab/>
        </w:r>
        <w:r w:rsidR="00F455E5">
          <w:rPr>
            <w:noProof/>
            <w:webHidden/>
          </w:rPr>
          <w:fldChar w:fldCharType="begin"/>
        </w:r>
        <w:r w:rsidR="00F455E5">
          <w:rPr>
            <w:noProof/>
            <w:webHidden/>
          </w:rPr>
          <w:instrText xml:space="preserve"> PAGEREF _Toc341390143 \h </w:instrText>
        </w:r>
        <w:r w:rsidR="00F455E5">
          <w:rPr>
            <w:noProof/>
            <w:webHidden/>
          </w:rPr>
        </w:r>
        <w:r w:rsidR="00F455E5">
          <w:rPr>
            <w:noProof/>
            <w:webHidden/>
          </w:rPr>
          <w:fldChar w:fldCharType="separate"/>
        </w:r>
        <w:r w:rsidR="00F455E5">
          <w:rPr>
            <w:noProof/>
            <w:webHidden/>
          </w:rPr>
          <w:t>13</w:t>
        </w:r>
        <w:r w:rsidR="00F455E5">
          <w:rPr>
            <w:noProof/>
            <w:webHidden/>
          </w:rPr>
          <w:fldChar w:fldCharType="end"/>
        </w:r>
      </w:hyperlink>
    </w:p>
    <w:p w14:paraId="1E4F411D" w14:textId="77777777" w:rsidR="00F455E5" w:rsidRPr="00625558" w:rsidRDefault="00382B6D">
      <w:pPr>
        <w:pStyle w:val="TDC3"/>
        <w:tabs>
          <w:tab w:val="left" w:pos="880"/>
          <w:tab w:val="right" w:leader="dot" w:pos="10054"/>
        </w:tabs>
        <w:rPr>
          <w:rFonts w:ascii="Calibri" w:hAnsi="Calibri"/>
          <w:noProof/>
          <w:lang w:val="es-ES" w:eastAsia="es-ES"/>
        </w:rPr>
      </w:pPr>
      <w:hyperlink w:anchor="_Toc341390144" w:history="1">
        <w:r w:rsidR="00F455E5" w:rsidRPr="00BD6AAA">
          <w:rPr>
            <w:rStyle w:val="Hipervnculo"/>
            <w:bCs/>
            <w:iCs/>
            <w:noProof/>
            <w:lang w:val="es-ES"/>
          </w:rPr>
          <w:t>g.</w:t>
        </w:r>
        <w:r w:rsidR="00F455E5" w:rsidRPr="00625558">
          <w:rPr>
            <w:rFonts w:ascii="Calibri" w:hAnsi="Calibri"/>
            <w:noProof/>
            <w:lang w:val="es-ES" w:eastAsia="es-ES"/>
          </w:rPr>
          <w:tab/>
        </w:r>
        <w:r w:rsidR="00F455E5" w:rsidRPr="00BD6AAA">
          <w:rPr>
            <w:rStyle w:val="Hipervnculo"/>
            <w:bCs/>
            <w:iCs/>
            <w:noProof/>
            <w:lang w:val="es-ES"/>
          </w:rPr>
          <w:t>Flujo grama:</w:t>
        </w:r>
        <w:r w:rsidR="00F455E5">
          <w:rPr>
            <w:noProof/>
            <w:webHidden/>
          </w:rPr>
          <w:tab/>
        </w:r>
        <w:r w:rsidR="00F455E5">
          <w:rPr>
            <w:noProof/>
            <w:webHidden/>
          </w:rPr>
          <w:fldChar w:fldCharType="begin"/>
        </w:r>
        <w:r w:rsidR="00F455E5">
          <w:rPr>
            <w:noProof/>
            <w:webHidden/>
          </w:rPr>
          <w:instrText xml:space="preserve"> PAGEREF _Toc341390144 \h </w:instrText>
        </w:r>
        <w:r w:rsidR="00F455E5">
          <w:rPr>
            <w:noProof/>
            <w:webHidden/>
          </w:rPr>
        </w:r>
        <w:r w:rsidR="00F455E5">
          <w:rPr>
            <w:noProof/>
            <w:webHidden/>
          </w:rPr>
          <w:fldChar w:fldCharType="separate"/>
        </w:r>
        <w:r w:rsidR="00F455E5">
          <w:rPr>
            <w:noProof/>
            <w:webHidden/>
          </w:rPr>
          <w:t>13</w:t>
        </w:r>
        <w:r w:rsidR="00F455E5">
          <w:rPr>
            <w:noProof/>
            <w:webHidden/>
          </w:rPr>
          <w:fldChar w:fldCharType="end"/>
        </w:r>
      </w:hyperlink>
    </w:p>
    <w:p w14:paraId="6181A6FC" w14:textId="77777777" w:rsidR="00F455E5" w:rsidRPr="00625558" w:rsidRDefault="00382B6D">
      <w:pPr>
        <w:pStyle w:val="TDC2"/>
        <w:tabs>
          <w:tab w:val="right" w:leader="dot" w:pos="10054"/>
        </w:tabs>
        <w:rPr>
          <w:rFonts w:ascii="Calibri" w:hAnsi="Calibri"/>
          <w:noProof/>
          <w:lang w:val="es-ES" w:eastAsia="es-ES"/>
        </w:rPr>
      </w:pPr>
      <w:hyperlink w:anchor="_Toc341390145" w:history="1">
        <w:r w:rsidR="00F455E5" w:rsidRPr="00BD6AAA">
          <w:rPr>
            <w:rStyle w:val="Hipervnculo"/>
            <w:noProof/>
            <w:lang w:val="es-ES"/>
          </w:rPr>
          <w:t>Definición del Proceso “Gestión de cuadrillas e integrantes de cuadrillas”.</w:t>
        </w:r>
        <w:r w:rsidR="00F455E5">
          <w:rPr>
            <w:noProof/>
            <w:webHidden/>
          </w:rPr>
          <w:tab/>
        </w:r>
        <w:r w:rsidR="00F455E5">
          <w:rPr>
            <w:noProof/>
            <w:webHidden/>
          </w:rPr>
          <w:fldChar w:fldCharType="begin"/>
        </w:r>
        <w:r w:rsidR="00F455E5">
          <w:rPr>
            <w:noProof/>
            <w:webHidden/>
          </w:rPr>
          <w:instrText xml:space="preserve"> PAGEREF _Toc341390145 \h </w:instrText>
        </w:r>
        <w:r w:rsidR="00F455E5">
          <w:rPr>
            <w:noProof/>
            <w:webHidden/>
          </w:rPr>
        </w:r>
        <w:r w:rsidR="00F455E5">
          <w:rPr>
            <w:noProof/>
            <w:webHidden/>
          </w:rPr>
          <w:fldChar w:fldCharType="separate"/>
        </w:r>
        <w:r w:rsidR="00F455E5">
          <w:rPr>
            <w:noProof/>
            <w:webHidden/>
          </w:rPr>
          <w:t>13</w:t>
        </w:r>
        <w:r w:rsidR="00F455E5">
          <w:rPr>
            <w:noProof/>
            <w:webHidden/>
          </w:rPr>
          <w:fldChar w:fldCharType="end"/>
        </w:r>
      </w:hyperlink>
    </w:p>
    <w:p w14:paraId="45F00D41" w14:textId="77777777" w:rsidR="00F455E5" w:rsidRPr="00625558" w:rsidRDefault="00382B6D">
      <w:pPr>
        <w:pStyle w:val="TDC1"/>
        <w:tabs>
          <w:tab w:val="right" w:leader="dot" w:pos="10054"/>
        </w:tabs>
        <w:rPr>
          <w:rFonts w:ascii="Calibri" w:hAnsi="Calibri"/>
          <w:noProof/>
          <w:lang w:val="es-ES" w:eastAsia="es-ES"/>
        </w:rPr>
      </w:pPr>
      <w:hyperlink w:anchor="_Toc341390146" w:history="1">
        <w:r w:rsidR="00F455E5" w:rsidRPr="00BD6AAA">
          <w:rPr>
            <w:rStyle w:val="Hipervnculo"/>
            <w:noProof/>
            <w:lang w:val="es-ES"/>
          </w:rPr>
          <w:t>Glosario</w:t>
        </w:r>
        <w:r w:rsidR="00F455E5">
          <w:rPr>
            <w:noProof/>
            <w:webHidden/>
          </w:rPr>
          <w:tab/>
        </w:r>
        <w:r w:rsidR="00F455E5">
          <w:rPr>
            <w:noProof/>
            <w:webHidden/>
          </w:rPr>
          <w:fldChar w:fldCharType="begin"/>
        </w:r>
        <w:r w:rsidR="00F455E5">
          <w:rPr>
            <w:noProof/>
            <w:webHidden/>
          </w:rPr>
          <w:instrText xml:space="preserve"> PAGEREF _Toc341390146 \h </w:instrText>
        </w:r>
        <w:r w:rsidR="00F455E5">
          <w:rPr>
            <w:noProof/>
            <w:webHidden/>
          </w:rPr>
        </w:r>
        <w:r w:rsidR="00F455E5">
          <w:rPr>
            <w:noProof/>
            <w:webHidden/>
          </w:rPr>
          <w:fldChar w:fldCharType="separate"/>
        </w:r>
        <w:r w:rsidR="00F455E5">
          <w:rPr>
            <w:noProof/>
            <w:webHidden/>
          </w:rPr>
          <w:t>15</w:t>
        </w:r>
        <w:r w:rsidR="00F455E5">
          <w:rPr>
            <w:noProof/>
            <w:webHidden/>
          </w:rPr>
          <w:fldChar w:fldCharType="end"/>
        </w:r>
      </w:hyperlink>
    </w:p>
    <w:p w14:paraId="25394C2F" w14:textId="77777777" w:rsidR="00F455E5" w:rsidRPr="00625558" w:rsidRDefault="00382B6D">
      <w:pPr>
        <w:pStyle w:val="TDC1"/>
        <w:tabs>
          <w:tab w:val="right" w:leader="dot" w:pos="10054"/>
        </w:tabs>
        <w:rPr>
          <w:rFonts w:ascii="Calibri" w:hAnsi="Calibri"/>
          <w:noProof/>
          <w:lang w:val="es-ES" w:eastAsia="es-ES"/>
        </w:rPr>
      </w:pPr>
      <w:hyperlink w:anchor="_Toc341390147" w:history="1">
        <w:r w:rsidR="00F455E5" w:rsidRPr="00BD6AAA">
          <w:rPr>
            <w:rStyle w:val="Hipervnculo"/>
            <w:noProof/>
            <w:lang w:val="es-ES"/>
          </w:rPr>
          <w:t>Bibliografía</w:t>
        </w:r>
        <w:r w:rsidR="00F455E5">
          <w:rPr>
            <w:noProof/>
            <w:webHidden/>
          </w:rPr>
          <w:tab/>
        </w:r>
        <w:r w:rsidR="00F455E5">
          <w:rPr>
            <w:noProof/>
            <w:webHidden/>
          </w:rPr>
          <w:fldChar w:fldCharType="begin"/>
        </w:r>
        <w:r w:rsidR="00F455E5">
          <w:rPr>
            <w:noProof/>
            <w:webHidden/>
          </w:rPr>
          <w:instrText xml:space="preserve"> PAGEREF _Toc341390147 \h </w:instrText>
        </w:r>
        <w:r w:rsidR="00F455E5">
          <w:rPr>
            <w:noProof/>
            <w:webHidden/>
          </w:rPr>
        </w:r>
        <w:r w:rsidR="00F455E5">
          <w:rPr>
            <w:noProof/>
            <w:webHidden/>
          </w:rPr>
          <w:fldChar w:fldCharType="separate"/>
        </w:r>
        <w:r w:rsidR="00F455E5">
          <w:rPr>
            <w:noProof/>
            <w:webHidden/>
          </w:rPr>
          <w:t>15</w:t>
        </w:r>
        <w:r w:rsidR="00F455E5">
          <w:rPr>
            <w:noProof/>
            <w:webHidden/>
          </w:rPr>
          <w:fldChar w:fldCharType="end"/>
        </w:r>
      </w:hyperlink>
    </w:p>
    <w:p w14:paraId="222C6B30" w14:textId="77777777" w:rsidR="00F455E5" w:rsidRPr="00625558" w:rsidRDefault="00382B6D">
      <w:pPr>
        <w:pStyle w:val="TDC1"/>
        <w:tabs>
          <w:tab w:val="right" w:leader="dot" w:pos="10054"/>
        </w:tabs>
        <w:rPr>
          <w:rFonts w:ascii="Calibri" w:hAnsi="Calibri"/>
          <w:noProof/>
          <w:lang w:val="es-ES" w:eastAsia="es-ES"/>
        </w:rPr>
      </w:pPr>
      <w:hyperlink w:anchor="_Toc341390148" w:history="1">
        <w:r w:rsidR="00F455E5" w:rsidRPr="00BD6AAA">
          <w:rPr>
            <w:rStyle w:val="Hipervnculo"/>
            <w:noProof/>
            <w:lang w:val="es-ES"/>
          </w:rPr>
          <w:t>Historial de Cambios</w:t>
        </w:r>
        <w:r w:rsidR="00F455E5">
          <w:rPr>
            <w:noProof/>
            <w:webHidden/>
          </w:rPr>
          <w:tab/>
        </w:r>
        <w:r w:rsidR="00F455E5">
          <w:rPr>
            <w:noProof/>
            <w:webHidden/>
          </w:rPr>
          <w:fldChar w:fldCharType="begin"/>
        </w:r>
        <w:r w:rsidR="00F455E5">
          <w:rPr>
            <w:noProof/>
            <w:webHidden/>
          </w:rPr>
          <w:instrText xml:space="preserve"> PAGEREF _Toc341390148 \h </w:instrText>
        </w:r>
        <w:r w:rsidR="00F455E5">
          <w:rPr>
            <w:noProof/>
            <w:webHidden/>
          </w:rPr>
        </w:r>
        <w:r w:rsidR="00F455E5">
          <w:rPr>
            <w:noProof/>
            <w:webHidden/>
          </w:rPr>
          <w:fldChar w:fldCharType="separate"/>
        </w:r>
        <w:r w:rsidR="00F455E5">
          <w:rPr>
            <w:noProof/>
            <w:webHidden/>
          </w:rPr>
          <w:t>16</w:t>
        </w:r>
        <w:r w:rsidR="00F455E5">
          <w:rPr>
            <w:noProof/>
            <w:webHidden/>
          </w:rPr>
          <w:fldChar w:fldCharType="end"/>
        </w:r>
      </w:hyperlink>
    </w:p>
    <w:p w14:paraId="1D18C830" w14:textId="77777777" w:rsidR="00CC2458" w:rsidRPr="00D35D77" w:rsidRDefault="009B01DA">
      <w:pPr>
        <w:rPr>
          <w:lang w:val="es-ES"/>
        </w:rPr>
      </w:pPr>
      <w:r w:rsidRPr="00D35D77">
        <w:rPr>
          <w:lang w:val="es-ES"/>
        </w:rPr>
        <w:fldChar w:fldCharType="end"/>
      </w:r>
    </w:p>
    <w:p w14:paraId="5AC4924F" w14:textId="77777777" w:rsidR="00CC2458" w:rsidRPr="00D35D77" w:rsidRDefault="00CC2458" w:rsidP="00E02228">
      <w:pPr>
        <w:spacing w:line="240" w:lineRule="auto"/>
        <w:rPr>
          <w:sz w:val="20"/>
          <w:lang w:val="es-ES"/>
        </w:rPr>
      </w:pPr>
    </w:p>
    <w:p w14:paraId="422DB55E" w14:textId="77777777" w:rsidR="00CC2458" w:rsidRPr="00D35D77" w:rsidRDefault="00CC2458" w:rsidP="00E02228">
      <w:pPr>
        <w:spacing w:line="240" w:lineRule="auto"/>
        <w:rPr>
          <w:sz w:val="20"/>
          <w:lang w:val="es-ES"/>
        </w:rPr>
      </w:pPr>
    </w:p>
    <w:p w14:paraId="6E93BABA" w14:textId="77777777" w:rsidR="00CC2458" w:rsidRPr="00D35D77" w:rsidRDefault="00CC2458" w:rsidP="00E02228">
      <w:pPr>
        <w:spacing w:line="240" w:lineRule="auto"/>
        <w:rPr>
          <w:sz w:val="20"/>
          <w:lang w:val="es-ES"/>
        </w:rPr>
      </w:pPr>
    </w:p>
    <w:p w14:paraId="346F5AC5" w14:textId="77777777" w:rsidR="00CC2458" w:rsidRPr="00D35D77" w:rsidRDefault="00CC2458" w:rsidP="00E02228">
      <w:pPr>
        <w:spacing w:line="240" w:lineRule="auto"/>
        <w:rPr>
          <w:sz w:val="20"/>
          <w:lang w:val="es-ES"/>
        </w:rPr>
      </w:pPr>
    </w:p>
    <w:p w14:paraId="2EFA124E" w14:textId="77777777" w:rsidR="00CC2458" w:rsidRPr="00D35D77" w:rsidRDefault="00CC2458" w:rsidP="00E02228">
      <w:pPr>
        <w:spacing w:line="240" w:lineRule="auto"/>
        <w:rPr>
          <w:sz w:val="20"/>
          <w:lang w:val="es-ES"/>
        </w:rPr>
      </w:pPr>
    </w:p>
    <w:p w14:paraId="4A9D12E7" w14:textId="77777777" w:rsidR="00CC2458" w:rsidRPr="00D35D77" w:rsidRDefault="00CC2458" w:rsidP="00E02228">
      <w:pPr>
        <w:spacing w:line="240" w:lineRule="auto"/>
        <w:rPr>
          <w:sz w:val="20"/>
          <w:lang w:val="es-ES"/>
        </w:rPr>
      </w:pPr>
    </w:p>
    <w:p w14:paraId="06EAF639" w14:textId="77777777" w:rsidR="00CC2458" w:rsidRPr="00D35D77" w:rsidRDefault="00CC2458" w:rsidP="00E02228">
      <w:pPr>
        <w:spacing w:line="240" w:lineRule="auto"/>
        <w:rPr>
          <w:sz w:val="20"/>
          <w:lang w:val="es-ES"/>
        </w:rPr>
      </w:pPr>
    </w:p>
    <w:p w14:paraId="7EF49510" w14:textId="77777777" w:rsidR="00CC2458" w:rsidRPr="00D35D77" w:rsidRDefault="00CC2458" w:rsidP="00E02228">
      <w:pPr>
        <w:spacing w:line="240" w:lineRule="auto"/>
        <w:rPr>
          <w:sz w:val="20"/>
          <w:lang w:val="es-ES"/>
        </w:rPr>
      </w:pPr>
    </w:p>
    <w:p w14:paraId="08077509" w14:textId="77777777" w:rsidR="00CC2458" w:rsidRPr="00D35D77" w:rsidRDefault="00CC2458" w:rsidP="00E02228">
      <w:pPr>
        <w:spacing w:line="240" w:lineRule="auto"/>
        <w:rPr>
          <w:sz w:val="20"/>
          <w:lang w:val="es-ES"/>
        </w:rPr>
      </w:pPr>
    </w:p>
    <w:p w14:paraId="2121953E" w14:textId="77777777" w:rsidR="00CC2458" w:rsidRPr="00D35D77" w:rsidRDefault="00CC2458" w:rsidP="00E02228">
      <w:pPr>
        <w:spacing w:line="240" w:lineRule="auto"/>
        <w:rPr>
          <w:sz w:val="20"/>
          <w:lang w:val="es-ES"/>
        </w:rPr>
      </w:pPr>
    </w:p>
    <w:p w14:paraId="20671D21" w14:textId="77777777" w:rsidR="00CC2458" w:rsidRPr="00D35D77" w:rsidRDefault="00CC2458" w:rsidP="00E02228">
      <w:pPr>
        <w:spacing w:line="240" w:lineRule="auto"/>
        <w:rPr>
          <w:sz w:val="20"/>
          <w:lang w:val="es-ES"/>
        </w:rPr>
      </w:pPr>
    </w:p>
    <w:p w14:paraId="2ED537E8" w14:textId="77777777" w:rsidR="00CC2458" w:rsidRPr="00D35D77" w:rsidRDefault="00CC2458" w:rsidP="00E02228">
      <w:pPr>
        <w:spacing w:line="240" w:lineRule="auto"/>
        <w:rPr>
          <w:sz w:val="20"/>
          <w:lang w:val="es-ES"/>
        </w:rPr>
      </w:pPr>
    </w:p>
    <w:p w14:paraId="44CE8C9B" w14:textId="77777777" w:rsidR="00CC2458" w:rsidRPr="00D35D77" w:rsidRDefault="00CC2458" w:rsidP="00E02228">
      <w:pPr>
        <w:spacing w:line="240" w:lineRule="auto"/>
        <w:rPr>
          <w:sz w:val="20"/>
          <w:lang w:val="es-ES"/>
        </w:rPr>
      </w:pPr>
    </w:p>
    <w:p w14:paraId="42F50188" w14:textId="77777777" w:rsidR="00CC2458" w:rsidRPr="00D35D77" w:rsidRDefault="00CC2458" w:rsidP="00E02228">
      <w:pPr>
        <w:spacing w:line="240" w:lineRule="auto"/>
        <w:rPr>
          <w:sz w:val="20"/>
          <w:lang w:val="es-ES"/>
        </w:rPr>
      </w:pPr>
    </w:p>
    <w:p w14:paraId="4C489579" w14:textId="77777777" w:rsidR="00CC2458" w:rsidRPr="00D35D77" w:rsidRDefault="00CC2458" w:rsidP="00E02228">
      <w:pPr>
        <w:spacing w:line="240" w:lineRule="auto"/>
        <w:rPr>
          <w:sz w:val="20"/>
          <w:lang w:val="es-ES"/>
        </w:rPr>
      </w:pPr>
    </w:p>
    <w:p w14:paraId="179B1F59" w14:textId="77777777" w:rsidR="00CC2458" w:rsidRPr="00D35D77" w:rsidRDefault="00CC2458" w:rsidP="00E02228">
      <w:pPr>
        <w:spacing w:line="240" w:lineRule="auto"/>
        <w:rPr>
          <w:sz w:val="20"/>
          <w:lang w:val="es-ES"/>
        </w:rPr>
      </w:pPr>
    </w:p>
    <w:p w14:paraId="350E4B63" w14:textId="77777777" w:rsidR="00CC2458" w:rsidRPr="00D35D77" w:rsidRDefault="00CC2458" w:rsidP="00E02228">
      <w:pPr>
        <w:spacing w:line="240" w:lineRule="auto"/>
        <w:rPr>
          <w:sz w:val="20"/>
          <w:lang w:val="es-ES"/>
        </w:rPr>
      </w:pPr>
    </w:p>
    <w:p w14:paraId="006ED555" w14:textId="77777777" w:rsidR="00CC2458" w:rsidRPr="00D35D77" w:rsidRDefault="00CC2458" w:rsidP="00E02228">
      <w:pPr>
        <w:spacing w:line="240" w:lineRule="auto"/>
        <w:rPr>
          <w:sz w:val="20"/>
          <w:lang w:val="es-ES"/>
        </w:rPr>
      </w:pPr>
    </w:p>
    <w:p w14:paraId="36FAD27B" w14:textId="77777777" w:rsidR="00CC2458" w:rsidRPr="00D35D77" w:rsidRDefault="00CC2458" w:rsidP="00E02228">
      <w:pPr>
        <w:spacing w:line="240" w:lineRule="auto"/>
        <w:rPr>
          <w:sz w:val="20"/>
          <w:lang w:val="es-ES"/>
        </w:rPr>
      </w:pPr>
    </w:p>
    <w:p w14:paraId="4F697FCB" w14:textId="77777777" w:rsidR="00CC2458" w:rsidRPr="00D35D77" w:rsidRDefault="00CC2458" w:rsidP="00E02228">
      <w:pPr>
        <w:spacing w:line="240" w:lineRule="auto"/>
        <w:rPr>
          <w:sz w:val="20"/>
          <w:lang w:val="es-ES"/>
        </w:rPr>
      </w:pPr>
    </w:p>
    <w:p w14:paraId="1D585C26" w14:textId="77777777" w:rsidR="00CC2458" w:rsidRPr="00D35D77" w:rsidRDefault="00CC2458" w:rsidP="00EE11DA">
      <w:pPr>
        <w:pStyle w:val="Ttulo1"/>
        <w:spacing w:line="240" w:lineRule="auto"/>
        <w:rPr>
          <w:lang w:val="es-ES"/>
        </w:rPr>
      </w:pPr>
      <w:bookmarkStart w:id="0" w:name="_Toc337573385"/>
      <w:bookmarkStart w:id="1" w:name="_Toc341390109"/>
      <w:r w:rsidRPr="00D35D77">
        <w:rPr>
          <w:lang w:val="es-ES"/>
        </w:rPr>
        <w:lastRenderedPageBreak/>
        <w:t>Introducción</w:t>
      </w:r>
      <w:bookmarkEnd w:id="0"/>
      <w:bookmarkEnd w:id="1"/>
    </w:p>
    <w:p w14:paraId="61D3E9A1" w14:textId="77777777" w:rsidR="00CC2458" w:rsidRPr="00D35D77" w:rsidRDefault="00CC2458" w:rsidP="0096176A">
      <w:pPr>
        <w:pStyle w:val="Ttulo2"/>
        <w:rPr>
          <w:lang w:val="es-ES"/>
        </w:rPr>
      </w:pPr>
      <w:bookmarkStart w:id="2" w:name="_Toc341390110"/>
      <w:r w:rsidRPr="00D35D77">
        <w:rPr>
          <w:lang w:val="es-ES"/>
        </w:rPr>
        <w:t>Propósito</w:t>
      </w:r>
      <w:bookmarkEnd w:id="2"/>
    </w:p>
    <w:p w14:paraId="19B6BECD" w14:textId="77777777" w:rsidR="00CC2458" w:rsidRPr="00D35D77" w:rsidRDefault="00CC2458" w:rsidP="00126E08">
      <w:pPr>
        <w:jc w:val="both"/>
        <w:rPr>
          <w:lang w:val="es-ES"/>
        </w:rPr>
      </w:pPr>
      <w:r w:rsidRPr="00D35D77">
        <w:rPr>
          <w:lang w:val="es-ES"/>
        </w:rPr>
        <w:t>El objetivo del manual de procedimientos es describir las actividades y/o tareas que deben seguirse a lo largo de un proceso, especificando claramente estas etapas o pasos que deben cumplirse para ejecutar una función y determinando cuales son los soportes documentales y herramientas utilizadas para lograr el objetivo.</w:t>
      </w:r>
    </w:p>
    <w:p w14:paraId="12C274E0" w14:textId="77777777" w:rsidR="00CC2458" w:rsidRPr="00D35D77" w:rsidRDefault="00CC2458" w:rsidP="00126E08">
      <w:pPr>
        <w:spacing w:line="240" w:lineRule="auto"/>
        <w:jc w:val="both"/>
        <w:rPr>
          <w:bCs/>
          <w:iCs/>
          <w:lang w:val="es-ES"/>
        </w:rPr>
      </w:pPr>
      <w:r w:rsidRPr="00D35D77">
        <w:rPr>
          <w:bCs/>
          <w:iCs/>
          <w:lang w:val="es-ES"/>
        </w:rPr>
        <w:t xml:space="preserve">Permite explorar la operatividad de una o varias unidades de negocios interactuando, ya que contiene una descripción estructurada y ordenada de las tareas, requisitos y responsables de cada tarea del proceso. </w:t>
      </w:r>
    </w:p>
    <w:p w14:paraId="490A63E8" w14:textId="77777777" w:rsidR="00CC2458" w:rsidRPr="00D35D77" w:rsidRDefault="00CC2458" w:rsidP="00126E08">
      <w:pPr>
        <w:spacing w:line="240" w:lineRule="auto"/>
        <w:jc w:val="both"/>
        <w:rPr>
          <w:bCs/>
          <w:iCs/>
          <w:lang w:val="es-ES"/>
        </w:rPr>
      </w:pPr>
      <w:r w:rsidRPr="00D35D77">
        <w:rPr>
          <w:bCs/>
          <w:iCs/>
          <w:lang w:val="es-ES"/>
        </w:rPr>
        <w:t xml:space="preserve">Sabemos que dentro de la organización el elemento humano es un factor clave para la vida de la misma y que sufre constantemente cambios, ya sea por nuevas incorporaciones, por despidos, por  renuncias, por ascensos, etc. Y por lo tanto que se deben entrenar a nuevos individuos y mantener la uniformidad de criterios en cuanto a las tareas que se ejecutan por lo antes mencionado el manual de procedimientos nos perite realizar entrenamiento de personal ya que es un documento escrito de lo que se hace y cómo se hace en la organización, unidad de negocio y/o puesto de trabajo. </w:t>
      </w:r>
    </w:p>
    <w:p w14:paraId="2EA78D67" w14:textId="77777777" w:rsidR="00CC2458" w:rsidRPr="00D35D77" w:rsidRDefault="00CC2458" w:rsidP="00126E08">
      <w:pPr>
        <w:spacing w:line="240" w:lineRule="auto"/>
        <w:jc w:val="both"/>
        <w:rPr>
          <w:bCs/>
          <w:iCs/>
          <w:lang w:val="es-ES"/>
        </w:rPr>
      </w:pPr>
      <w:r w:rsidRPr="00D35D77">
        <w:rPr>
          <w:bCs/>
          <w:iCs/>
          <w:lang w:val="es-ES"/>
        </w:rPr>
        <w:t>Por eso todo lo que es estándar dentro de la empresa debe ser incorporado por escrito a este manual, que permitirá conocer completamente desde que se comienza hasta que se termina una tarea, dando las bases para un análisis integral de los procesos que va desde la mejora de procesos hasta la reingeniería de procesos.</w:t>
      </w:r>
    </w:p>
    <w:p w14:paraId="6CE88540" w14:textId="77777777" w:rsidR="00CC2458" w:rsidRPr="00D35D77" w:rsidRDefault="00CC2458" w:rsidP="00ED1D0A">
      <w:pPr>
        <w:pStyle w:val="Ttulo2"/>
        <w:rPr>
          <w:lang w:val="es-ES"/>
        </w:rPr>
      </w:pPr>
      <w:bookmarkStart w:id="3" w:name="_Toc341390111"/>
      <w:r w:rsidRPr="00D35D77">
        <w:rPr>
          <w:lang w:val="es-ES"/>
        </w:rPr>
        <w:t>Definiciones y abreviaturas</w:t>
      </w:r>
      <w:bookmarkEnd w:id="3"/>
    </w:p>
    <w:p w14:paraId="2F4CEA7A" w14:textId="77777777" w:rsidR="00CC2458" w:rsidRPr="00D35D77" w:rsidRDefault="00CC2458" w:rsidP="00ED1D0A">
      <w:pPr>
        <w:rPr>
          <w:lang w:val="es-ES"/>
        </w:rPr>
      </w:pPr>
    </w:p>
    <w:p w14:paraId="34CC1852" w14:textId="77777777" w:rsidR="00CC2458" w:rsidRPr="00D35D77" w:rsidRDefault="00CC2458" w:rsidP="002F3F36">
      <w:pPr>
        <w:spacing w:after="0" w:line="240" w:lineRule="auto"/>
        <w:rPr>
          <w:lang w:val="es-ES"/>
        </w:rPr>
      </w:pPr>
      <w:r w:rsidRPr="00D35D77">
        <w:rPr>
          <w:lang w:val="es-ES"/>
        </w:rPr>
        <w:t xml:space="preserve">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 </w:t>
      </w:r>
    </w:p>
    <w:p w14:paraId="14CDDF01" w14:textId="77777777" w:rsidR="00CC2458" w:rsidRPr="00D35D77" w:rsidRDefault="00CC2458" w:rsidP="002F3F36">
      <w:pPr>
        <w:spacing w:after="0" w:line="240" w:lineRule="auto"/>
        <w:rPr>
          <w:lang w:val="es-ES"/>
        </w:rPr>
      </w:pPr>
      <w:r w:rsidRPr="00D35D77">
        <w:rPr>
          <w:lang w:val="es-ES"/>
        </w:rPr>
        <w:t>BPMN proporciona un lenguaje común para que las partes involucradas puedan comunicar los procesos de forma clara, completa y eficiente. De esta forma BPMN define la notación y semántica de un Diagrama de Procesos de Negocio (Business Process Diagram, BPD).</w:t>
      </w:r>
    </w:p>
    <w:p w14:paraId="38F0DB57" w14:textId="77777777" w:rsidR="00CC2458" w:rsidRPr="00D35D77" w:rsidRDefault="00CC2458" w:rsidP="002F3F36">
      <w:pPr>
        <w:spacing w:after="0" w:line="240" w:lineRule="auto"/>
        <w:rPr>
          <w:lang w:val="es-ES"/>
        </w:rPr>
      </w:pPr>
    </w:p>
    <w:p w14:paraId="0B1B785E" w14:textId="77777777" w:rsidR="00CC2458" w:rsidRPr="00D35D77" w:rsidRDefault="00CC2458" w:rsidP="007A64FF">
      <w:pPr>
        <w:spacing w:after="0" w:line="240" w:lineRule="auto"/>
        <w:rPr>
          <w:lang w:val="es-ES"/>
        </w:rPr>
      </w:pPr>
      <w:r w:rsidRPr="00D35D77">
        <w:rPr>
          <w:lang w:val="es-ES"/>
        </w:rPr>
        <w:t>A continuación se detallan los elementos involucrados en  los diagramas con  BPMN 2.0 que describen el comportamiento de los proceso de negocio.</w:t>
      </w:r>
    </w:p>
    <w:p w14:paraId="37E566DF" w14:textId="77777777" w:rsidR="00CC2458" w:rsidRPr="00D35D77" w:rsidRDefault="00CC2458" w:rsidP="00C76249">
      <w:pPr>
        <w:rPr>
          <w:b/>
          <w:lang w:val="es-ES"/>
        </w:rPr>
      </w:pPr>
    </w:p>
    <w:p w14:paraId="76A83FBE" w14:textId="77777777" w:rsidR="00CC2458" w:rsidRPr="00D35D77" w:rsidRDefault="00382B6D" w:rsidP="00C76249">
      <w:pPr>
        <w:rPr>
          <w:lang w:val="es-ES"/>
        </w:rPr>
      </w:pPr>
      <w:r>
        <w:rPr>
          <w:noProof/>
          <w:lang w:val="es-ES" w:eastAsia="es-AR"/>
        </w:rPr>
        <w:pict>
          <v:shape id="Imagen 21" o:spid="_x0000_s1045" type="#_x0000_t75" style="position:absolute;margin-left:114.75pt;margin-top:601.5pt;width:28.5pt;height:20.25pt;z-index:-18;visibility:visible;mso-position-horizontal-relative:page;mso-position-vertical-relative:page" o:allowincell="f">
            <v:imagedata r:id="rId10" o:title=""/>
            <w10:wrap anchorx="page" anchory="page"/>
          </v:shape>
        </w:pict>
      </w:r>
      <w:r w:rsidR="00CC2458" w:rsidRPr="00D35D77">
        <w:rPr>
          <w:b/>
          <w:lang w:val="es-ES"/>
        </w:rPr>
        <w:t>Las tareas</w:t>
      </w:r>
      <w:r w:rsidR="00CC2458" w:rsidRPr="00D35D77">
        <w:rPr>
          <w:lang w:val="es-ES"/>
        </w:rPr>
        <w:t>:</w:t>
      </w:r>
    </w:p>
    <w:p w14:paraId="2FA247D9" w14:textId="77777777" w:rsidR="00CC2458" w:rsidRPr="00D35D77" w:rsidRDefault="00CC2458" w:rsidP="008F0F9A">
      <w:pPr>
        <w:spacing w:after="0" w:line="240" w:lineRule="auto"/>
        <w:rPr>
          <w:b/>
          <w:lang w:val="es-ES"/>
        </w:rPr>
      </w:pPr>
    </w:p>
    <w:p w14:paraId="7FAB11FD" w14:textId="77777777" w:rsidR="00CC2458" w:rsidRPr="00D35D77" w:rsidRDefault="00CC2458" w:rsidP="008F0F9A">
      <w:pPr>
        <w:spacing w:after="0" w:line="240" w:lineRule="auto"/>
        <w:rPr>
          <w:lang w:val="es-ES"/>
        </w:rPr>
      </w:pPr>
      <w:r w:rsidRPr="00D35D77">
        <w:rPr>
          <w:lang w:val="es-ES"/>
        </w:rPr>
        <w:t>Es una actividad atómica  que es incluida dentro de un proceso, representan el trabajo que se realiza en un punto del proceso. Una tarea es usada en el proceso cuando un trabajo no es descompuesto. Generalmente, un usuario final y/o una aplicación son los encargados de ejecutar una tarea.</w:t>
      </w:r>
    </w:p>
    <w:p w14:paraId="60DE2606" w14:textId="77777777" w:rsidR="00CC2458" w:rsidRPr="00D35D77" w:rsidRDefault="00382B6D" w:rsidP="008F0F9A">
      <w:pPr>
        <w:spacing w:after="0" w:line="240" w:lineRule="auto"/>
        <w:rPr>
          <w:lang w:val="es-ES"/>
        </w:rPr>
      </w:pPr>
      <w:r>
        <w:rPr>
          <w:noProof/>
          <w:lang w:val="es-ES" w:eastAsia="es-AR"/>
        </w:rPr>
        <w:pict>
          <v:shape id="Imagen 22" o:spid="_x0000_s1046" type="#_x0000_t75" style="position:absolute;margin-left:139.5pt;margin-top:688.5pt;width:18.75pt;height:20.25pt;z-index:-17;visibility:visible;mso-position-horizontal-relative:page;mso-position-vertical-relative:page" o:allowincell="f">
            <v:imagedata r:id="rId11" o:title=""/>
            <w10:wrap anchorx="page" anchory="page"/>
          </v:shape>
        </w:pict>
      </w:r>
    </w:p>
    <w:p w14:paraId="45658B79" w14:textId="77777777" w:rsidR="00CC2458" w:rsidRPr="00D35D77" w:rsidRDefault="00CC2458" w:rsidP="008F0F9A">
      <w:pPr>
        <w:spacing w:after="0" w:line="240" w:lineRule="auto"/>
        <w:rPr>
          <w:lang w:val="es-ES"/>
        </w:rPr>
      </w:pPr>
      <w:r w:rsidRPr="00D35D77">
        <w:rPr>
          <w:b/>
          <w:lang w:val="es-ES"/>
        </w:rPr>
        <w:t>Evento de inicio</w:t>
      </w:r>
      <w:r w:rsidRPr="00D35D77">
        <w:rPr>
          <w:lang w:val="es-ES"/>
        </w:rPr>
        <w:t>:</w:t>
      </w:r>
    </w:p>
    <w:p w14:paraId="63A46BE2" w14:textId="77777777" w:rsidR="00CC2458" w:rsidRPr="00D35D77" w:rsidRDefault="00CC2458" w:rsidP="008F0F9A">
      <w:pPr>
        <w:spacing w:after="0" w:line="240" w:lineRule="auto"/>
        <w:rPr>
          <w:lang w:val="es-ES"/>
        </w:rPr>
      </w:pPr>
    </w:p>
    <w:p w14:paraId="35CBAF85" w14:textId="77777777" w:rsidR="00CC2458" w:rsidRPr="00D35D77" w:rsidRDefault="00CC2458" w:rsidP="008F0F9A">
      <w:pPr>
        <w:spacing w:after="0" w:line="240" w:lineRule="auto"/>
        <w:rPr>
          <w:lang w:val="es-ES"/>
        </w:rPr>
      </w:pPr>
      <w:r w:rsidRPr="00D35D77">
        <w:rPr>
          <w:lang w:val="es-ES"/>
        </w:rPr>
        <w:t>Indica donde un proceso comenzara. En términos de flujo de secuencia, el evento de inicio comienza el flujo del proceso y por lo tanto, no tendrá ningún flujo de secuencia de entrada-ningún flujo de secuencia puede conectarse a un evento de inicio.</w:t>
      </w:r>
    </w:p>
    <w:p w14:paraId="621942CD" w14:textId="77777777" w:rsidR="00CC2458" w:rsidRPr="00D35D77" w:rsidRDefault="00CC2458" w:rsidP="008F0F9A">
      <w:pPr>
        <w:spacing w:after="0" w:line="240" w:lineRule="auto"/>
        <w:rPr>
          <w:lang w:val="es-ES"/>
        </w:rPr>
      </w:pPr>
    </w:p>
    <w:p w14:paraId="7E24A93B" w14:textId="77777777" w:rsidR="00CC2458" w:rsidRPr="00D35D77" w:rsidRDefault="00382B6D" w:rsidP="008F0F9A">
      <w:pPr>
        <w:spacing w:after="0" w:line="240" w:lineRule="auto"/>
        <w:rPr>
          <w:lang w:val="es-ES"/>
        </w:rPr>
      </w:pPr>
      <w:r>
        <w:rPr>
          <w:noProof/>
          <w:lang w:val="es-ES" w:eastAsia="es-AR"/>
        </w:rPr>
        <w:lastRenderedPageBreak/>
        <w:pict>
          <v:shape id="Imagen 23" o:spid="_x0000_s1047" type="#_x0000_t75" style="position:absolute;margin-left:178.5pt;margin-top:120.75pt;width:20.25pt;height:19.5pt;z-index:-16;visibility:visible;mso-position-horizontal-relative:page;mso-position-vertical-relative:page" o:allowincell="f">
            <v:imagedata r:id="rId12" o:title=""/>
            <w10:wrap anchorx="page" anchory="page"/>
          </v:shape>
        </w:pict>
      </w:r>
      <w:r w:rsidR="00CC2458" w:rsidRPr="00D35D77">
        <w:rPr>
          <w:b/>
          <w:iCs/>
          <w:lang w:val="es-ES"/>
        </w:rPr>
        <w:t xml:space="preserve">Evento de fin terminal: </w:t>
      </w:r>
      <w:r w:rsidR="00CC2458" w:rsidRPr="00D35D77">
        <w:rPr>
          <w:iCs/>
          <w:lang w:val="es-ES"/>
        </w:rPr>
        <w:t xml:space="preserve"> </w:t>
      </w:r>
    </w:p>
    <w:p w14:paraId="5F7D38D0" w14:textId="77777777" w:rsidR="00CC2458" w:rsidRPr="00D35D77" w:rsidRDefault="00CC2458" w:rsidP="008F0F9A">
      <w:pPr>
        <w:spacing w:after="0" w:line="240" w:lineRule="auto"/>
        <w:rPr>
          <w:lang w:val="es-ES"/>
        </w:rPr>
      </w:pPr>
    </w:p>
    <w:p w14:paraId="61F9717B" w14:textId="77777777" w:rsidR="00CC2458" w:rsidRPr="00D35D77" w:rsidRDefault="00CC2458" w:rsidP="008F0F9A">
      <w:pPr>
        <w:spacing w:after="0" w:line="240" w:lineRule="auto"/>
        <w:rPr>
          <w:lang w:val="es-ES"/>
        </w:rPr>
      </w:pPr>
      <w:r w:rsidRPr="00D35D77">
        <w:rPr>
          <w:lang w:val="es-ES"/>
        </w:rPr>
        <w:t xml:space="preserve"> </w:t>
      </w:r>
    </w:p>
    <w:p w14:paraId="3983676E" w14:textId="77777777" w:rsidR="00CC2458" w:rsidRPr="00D35D77" w:rsidRDefault="00CC2458" w:rsidP="008F0F9A">
      <w:pPr>
        <w:spacing w:after="0" w:line="240" w:lineRule="auto"/>
        <w:rPr>
          <w:lang w:val="es-ES"/>
        </w:rPr>
      </w:pPr>
      <w:r w:rsidRPr="00D35D77">
        <w:rPr>
          <w:lang w:val="es-ES"/>
        </w:rPr>
        <w:t>Indica donde un proceso terminara. En términos de flujo de secuencia, el evento de fin termina el flujo del proceso, y por lo tanto, no se tendrán flujos de secuencia de salida-no se puede conectar el flujo de secuencia de salida de un evento de fin.</w:t>
      </w:r>
    </w:p>
    <w:p w14:paraId="0123C872" w14:textId="77777777" w:rsidR="00CC2458" w:rsidRPr="00D35D77" w:rsidRDefault="00CC2458" w:rsidP="008F0F9A">
      <w:pPr>
        <w:spacing w:after="0" w:line="240" w:lineRule="auto"/>
        <w:rPr>
          <w:lang w:val="es-ES"/>
        </w:rPr>
      </w:pPr>
    </w:p>
    <w:p w14:paraId="54CD7CF4" w14:textId="77777777" w:rsidR="00CC2458" w:rsidRPr="00D35D77" w:rsidRDefault="00382B6D" w:rsidP="008F0F9A">
      <w:pPr>
        <w:spacing w:after="0" w:line="240" w:lineRule="auto"/>
        <w:rPr>
          <w:lang w:val="es-ES"/>
        </w:rPr>
      </w:pPr>
      <w:r>
        <w:rPr>
          <w:noProof/>
          <w:lang w:val="es-ES" w:eastAsia="es-AR"/>
        </w:rPr>
        <w:pict>
          <v:shape id="Imagen 25" o:spid="_x0000_s1048" type="#_x0000_t75" style="position:absolute;margin-left:159.2pt;margin-top:210.75pt;width:19.3pt;height:20.25pt;z-index:-15;visibility:visible;mso-position-horizontal-relative:page;mso-position-vertical-relative:page" o:allowincell="f">
            <v:imagedata r:id="rId13" o:title=""/>
            <w10:wrap anchorx="page" anchory="page"/>
          </v:shape>
        </w:pict>
      </w:r>
      <w:r w:rsidR="00CC2458" w:rsidRPr="00D35D77">
        <w:rPr>
          <w:b/>
          <w:lang w:val="es-ES"/>
        </w:rPr>
        <w:t xml:space="preserve">Evento intermedio: </w:t>
      </w:r>
      <w:r w:rsidR="00CC2458" w:rsidRPr="00D35D77">
        <w:rPr>
          <w:lang w:val="es-ES"/>
        </w:rPr>
        <w:t xml:space="preserve"> </w:t>
      </w:r>
    </w:p>
    <w:p w14:paraId="6A3F77AD" w14:textId="77777777" w:rsidR="00CC2458" w:rsidRPr="00D35D77" w:rsidRDefault="00CC2458" w:rsidP="008F0F9A">
      <w:pPr>
        <w:spacing w:after="0" w:line="240" w:lineRule="auto"/>
        <w:rPr>
          <w:lang w:val="es-ES"/>
        </w:rPr>
      </w:pPr>
    </w:p>
    <w:p w14:paraId="1FDF27C1" w14:textId="77777777" w:rsidR="00CC2458" w:rsidRPr="00D35D77" w:rsidRDefault="00CC2458" w:rsidP="008F0F9A">
      <w:pPr>
        <w:spacing w:after="0" w:line="240" w:lineRule="auto"/>
        <w:rPr>
          <w:lang w:val="es-ES"/>
        </w:rPr>
      </w:pPr>
      <w:r w:rsidRPr="00D35D77">
        <w:rPr>
          <w:lang w:val="es-ES"/>
        </w:rPr>
        <w:t xml:space="preserve"> </w:t>
      </w:r>
    </w:p>
    <w:p w14:paraId="4F04CCE9" w14:textId="77777777" w:rsidR="00CC2458" w:rsidRPr="00D35D77" w:rsidRDefault="00CC2458" w:rsidP="008F0F9A">
      <w:pPr>
        <w:spacing w:after="0" w:line="240" w:lineRule="auto"/>
        <w:rPr>
          <w:lang w:val="es-ES"/>
        </w:rPr>
      </w:pPr>
      <w:r w:rsidRPr="00D35D77">
        <w:rPr>
          <w:lang w:val="es-ES"/>
        </w:rPr>
        <w:t>Indica donde sucede algo (un evento) en algún lugar entre el inicio y el fin de un proceso. Esto afectara el flujo del proceso pero no empezara ni (directamente) terminar el proceso.</w:t>
      </w:r>
    </w:p>
    <w:p w14:paraId="0635F086" w14:textId="77777777" w:rsidR="00CC2458" w:rsidRPr="00D35D77" w:rsidRDefault="00CC2458" w:rsidP="008F0F9A">
      <w:pPr>
        <w:spacing w:after="0" w:line="240" w:lineRule="auto"/>
        <w:rPr>
          <w:lang w:val="es-ES"/>
        </w:rPr>
      </w:pPr>
    </w:p>
    <w:p w14:paraId="5E58EB0B" w14:textId="77777777" w:rsidR="00CC2458" w:rsidRPr="00D35D77" w:rsidRDefault="00382B6D" w:rsidP="008F0F9A">
      <w:pPr>
        <w:spacing w:after="0" w:line="240" w:lineRule="auto"/>
        <w:rPr>
          <w:b/>
          <w:lang w:val="es-ES"/>
        </w:rPr>
      </w:pPr>
      <w:r>
        <w:rPr>
          <w:noProof/>
          <w:lang w:val="es-ES" w:eastAsia="es-AR"/>
        </w:rPr>
        <w:pict>
          <v:shape id="Imagen 26" o:spid="_x0000_s1049" type="#_x0000_t75" style="position:absolute;margin-left:189.75pt;margin-top:293.25pt;width:18.75pt;height:20.25pt;z-index:-14;visibility:visible;mso-position-horizontal-relative:page;mso-position-vertical-relative:page" o:allowincell="f">
            <v:imagedata r:id="rId14" o:title=""/>
            <w10:wrap anchorx="page" anchory="page"/>
          </v:shape>
        </w:pict>
      </w:r>
      <w:r w:rsidR="00CC2458" w:rsidRPr="00D35D77">
        <w:rPr>
          <w:b/>
          <w:lang w:val="es-ES"/>
        </w:rPr>
        <w:t xml:space="preserve">Evento de temporización:    </w:t>
      </w:r>
    </w:p>
    <w:p w14:paraId="143DDED7" w14:textId="77777777" w:rsidR="00CC2458" w:rsidRPr="00D35D77" w:rsidRDefault="00CC2458" w:rsidP="008F0F9A">
      <w:pPr>
        <w:spacing w:after="0" w:line="240" w:lineRule="auto"/>
        <w:rPr>
          <w:lang w:val="es-ES"/>
        </w:rPr>
      </w:pPr>
    </w:p>
    <w:p w14:paraId="249A896B" w14:textId="77777777" w:rsidR="00CC2458" w:rsidRPr="00D35D77" w:rsidRDefault="00CC2458" w:rsidP="008F0F9A">
      <w:pPr>
        <w:spacing w:after="0" w:line="240" w:lineRule="auto"/>
        <w:rPr>
          <w:lang w:val="es-ES"/>
        </w:rPr>
      </w:pPr>
    </w:p>
    <w:p w14:paraId="579680E5" w14:textId="77777777" w:rsidR="00CC2458" w:rsidRPr="00D35D77" w:rsidRDefault="00CC2458" w:rsidP="008F0F9A">
      <w:pPr>
        <w:spacing w:after="0" w:line="240" w:lineRule="auto"/>
        <w:rPr>
          <w:lang w:val="es-ES"/>
        </w:rPr>
      </w:pPr>
      <w:r w:rsidRPr="00D35D77">
        <w:rPr>
          <w:lang w:val="es-ES"/>
        </w:rPr>
        <w:t>Espera un tiempo específico hasta que suceda determinada acción por ejemplo la respuesta de algún usuario del negocio.</w:t>
      </w:r>
    </w:p>
    <w:p w14:paraId="43DBC5C8" w14:textId="77777777" w:rsidR="00CC2458" w:rsidRPr="00D35D77" w:rsidRDefault="00CC2458" w:rsidP="008F0F9A">
      <w:pPr>
        <w:spacing w:after="0" w:line="240" w:lineRule="auto"/>
        <w:rPr>
          <w:lang w:val="es-ES"/>
        </w:rPr>
      </w:pPr>
    </w:p>
    <w:p w14:paraId="613F5568" w14:textId="77777777" w:rsidR="00CC2458" w:rsidRPr="00D35D77" w:rsidRDefault="00CC2458" w:rsidP="008F0F9A">
      <w:pPr>
        <w:spacing w:after="0" w:line="240" w:lineRule="auto"/>
        <w:rPr>
          <w:rFonts w:ascii="Times New Roman" w:hAnsi="Times New Roman"/>
          <w:color w:val="7E7E7E"/>
          <w:sz w:val="20"/>
          <w:szCs w:val="20"/>
          <w:lang w:val="es-ES"/>
        </w:rPr>
      </w:pPr>
      <w:r w:rsidRPr="00D35D77">
        <w:rPr>
          <w:b/>
          <w:lang w:val="es-ES"/>
        </w:rPr>
        <w:t xml:space="preserve">Compuertas: </w:t>
      </w:r>
      <w:r w:rsidRPr="00D35D77">
        <w:rPr>
          <w:lang w:val="es-ES"/>
        </w:rPr>
        <w:t>que indican un punto de división en el flujo</w:t>
      </w:r>
      <w:r w:rsidRPr="00D35D77">
        <w:rPr>
          <w:rFonts w:ascii="Times New Roman" w:hAnsi="Times New Roman"/>
          <w:color w:val="7E7E7E"/>
          <w:sz w:val="20"/>
          <w:szCs w:val="20"/>
          <w:lang w:val="es-ES"/>
        </w:rPr>
        <w:t>.</w:t>
      </w:r>
    </w:p>
    <w:p w14:paraId="55BC691F" w14:textId="77777777" w:rsidR="00CC2458" w:rsidRPr="00D35D77" w:rsidRDefault="00CC2458" w:rsidP="008F0F9A">
      <w:pPr>
        <w:spacing w:after="0" w:line="240" w:lineRule="auto"/>
        <w:rPr>
          <w:rFonts w:ascii="Times New Roman" w:hAnsi="Times New Roman"/>
          <w:color w:val="7E7E7E"/>
          <w:sz w:val="20"/>
          <w:szCs w:val="20"/>
          <w:lang w:val="es-ES"/>
        </w:rPr>
      </w:pPr>
    </w:p>
    <w:p w14:paraId="3819AB25" w14:textId="77777777" w:rsidR="00CC2458" w:rsidRPr="00D35D77" w:rsidRDefault="00382B6D" w:rsidP="008F0F9A">
      <w:pPr>
        <w:spacing w:after="0" w:line="240" w:lineRule="auto"/>
        <w:rPr>
          <w:b/>
          <w:lang w:val="es-ES"/>
        </w:rPr>
      </w:pPr>
      <w:r>
        <w:rPr>
          <w:noProof/>
          <w:lang w:val="es-ES" w:eastAsia="es-AR"/>
        </w:rPr>
        <w:pict>
          <v:shape id="Imagen 27" o:spid="_x0000_s1050" type="#_x0000_t75" style="position:absolute;margin-left:239.25pt;margin-top:387pt;width:20.25pt;height:20.25pt;z-index:-13;visibility:visible;mso-position-horizontal-relative:page;mso-position-vertical-relative:page" o:allowincell="f">
            <v:imagedata r:id="rId15" o:title=""/>
            <w10:wrap anchorx="page" anchory="page"/>
          </v:shape>
        </w:pict>
      </w:r>
      <w:r w:rsidR="00CC2458" w:rsidRPr="00D35D77">
        <w:rPr>
          <w:b/>
          <w:iCs/>
          <w:lang w:val="es-ES"/>
        </w:rPr>
        <w:t xml:space="preserve">Compuerta de decisión (exclusivas):  </w:t>
      </w:r>
    </w:p>
    <w:p w14:paraId="4BC77EF6" w14:textId="77777777" w:rsidR="00CC2458" w:rsidRPr="00D35D77" w:rsidRDefault="00CC2458" w:rsidP="003247FF">
      <w:pPr>
        <w:widowControl w:val="0"/>
        <w:autoSpaceDE w:val="0"/>
        <w:autoSpaceDN w:val="0"/>
        <w:adjustRightInd w:val="0"/>
        <w:spacing w:after="0" w:line="306" w:lineRule="exact"/>
        <w:rPr>
          <w:b/>
          <w:lang w:val="es-ES"/>
        </w:rPr>
      </w:pPr>
    </w:p>
    <w:p w14:paraId="3F5E7903" w14:textId="77777777" w:rsidR="00CC2458" w:rsidRPr="00D35D77" w:rsidRDefault="00CC2458" w:rsidP="008F0F9A">
      <w:pPr>
        <w:spacing w:after="0" w:line="240" w:lineRule="auto"/>
        <w:rPr>
          <w:lang w:val="es-ES"/>
        </w:rPr>
      </w:pPr>
      <w:r w:rsidRPr="00D35D77">
        <w:rPr>
          <w:lang w:val="es-ES"/>
        </w:rPr>
        <w:t>Son ubicaciones dentro de un proceso de negocio donde un flujo de secuencia puede tomar dos o más caminos alternativos.</w:t>
      </w:r>
    </w:p>
    <w:p w14:paraId="2655332B" w14:textId="77777777" w:rsidR="00CC2458" w:rsidRPr="00D35D77" w:rsidRDefault="00CC2458" w:rsidP="008F0F9A">
      <w:pPr>
        <w:spacing w:after="0" w:line="240" w:lineRule="auto"/>
        <w:rPr>
          <w:lang w:val="es-ES"/>
        </w:rPr>
      </w:pPr>
    </w:p>
    <w:p w14:paraId="2D98D29D" w14:textId="77777777" w:rsidR="00CC2458" w:rsidRPr="00D35D77" w:rsidRDefault="00382B6D" w:rsidP="003247FF">
      <w:pPr>
        <w:widowControl w:val="0"/>
        <w:autoSpaceDE w:val="0"/>
        <w:autoSpaceDN w:val="0"/>
        <w:adjustRightInd w:val="0"/>
        <w:spacing w:after="0" w:line="253" w:lineRule="exact"/>
        <w:rPr>
          <w:b/>
          <w:lang w:val="es-ES"/>
        </w:rPr>
      </w:pPr>
      <w:r>
        <w:rPr>
          <w:noProof/>
          <w:lang w:val="es-ES" w:eastAsia="es-AR"/>
        </w:rPr>
        <w:pict>
          <v:shape id="Imagen 28" o:spid="_x0000_s1051" type="#_x0000_t75" style="position:absolute;margin-left:178.5pt;margin-top:456.75pt;width:20.25pt;height:20.25pt;z-index:-12;visibility:visible;mso-position-horizontal-relative:page;mso-position-vertical-relative:page" o:allowincell="f">
            <v:imagedata r:id="rId16" o:title=""/>
            <w10:wrap anchorx="page" anchory="page"/>
          </v:shape>
        </w:pict>
      </w:r>
      <w:r w:rsidR="00CC2458" w:rsidRPr="00D35D77">
        <w:rPr>
          <w:b/>
          <w:lang w:val="es-ES"/>
        </w:rPr>
        <w:t xml:space="preserve">La </w:t>
      </w:r>
      <w:r w:rsidR="00CC2458" w:rsidRPr="00D35D77">
        <w:rPr>
          <w:b/>
          <w:iCs/>
          <w:lang w:val="es-ES"/>
        </w:rPr>
        <w:t xml:space="preserve">compuerta inclusiva:   </w:t>
      </w:r>
    </w:p>
    <w:p w14:paraId="5AD48A47" w14:textId="77777777" w:rsidR="00CC2458" w:rsidRPr="00D35D77" w:rsidRDefault="00CC2458" w:rsidP="008F0F9A">
      <w:pPr>
        <w:spacing w:after="0" w:line="240" w:lineRule="auto"/>
        <w:rPr>
          <w:lang w:val="es-ES"/>
        </w:rPr>
      </w:pPr>
    </w:p>
    <w:p w14:paraId="26C9BD4E" w14:textId="77777777" w:rsidR="00CC2458" w:rsidRPr="00D35D77" w:rsidRDefault="00CC2458" w:rsidP="008F0F9A">
      <w:pPr>
        <w:spacing w:after="0" w:line="240" w:lineRule="auto"/>
        <w:rPr>
          <w:lang w:val="es-ES"/>
        </w:rPr>
      </w:pPr>
    </w:p>
    <w:p w14:paraId="24702850" w14:textId="77777777" w:rsidR="00CC2458" w:rsidRPr="00D35D77" w:rsidRDefault="00CC2458" w:rsidP="008F0F9A">
      <w:pPr>
        <w:spacing w:after="0" w:line="240" w:lineRule="auto"/>
        <w:rPr>
          <w:lang w:val="es-ES"/>
        </w:rPr>
      </w:pPr>
    </w:p>
    <w:p w14:paraId="7DC749C5" w14:textId="77777777" w:rsidR="00CC2458" w:rsidRPr="00D35D77" w:rsidRDefault="00CC2458" w:rsidP="003247FF">
      <w:pPr>
        <w:widowControl w:val="0"/>
        <w:autoSpaceDE w:val="0"/>
        <w:autoSpaceDN w:val="0"/>
        <w:adjustRightInd w:val="0"/>
        <w:spacing w:after="0" w:line="306" w:lineRule="exact"/>
        <w:rPr>
          <w:lang w:val="es-ES"/>
        </w:rPr>
      </w:pPr>
      <w:r w:rsidRPr="00D35D77">
        <w:rPr>
          <w:lang w:val="es-ES"/>
        </w:rPr>
        <w:t xml:space="preserve">Permite que solo se habiliten uno o más caminos, es decir que los caminos no son excluyentes y se puede seguir  uno o más de los  disponibles.  </w:t>
      </w:r>
    </w:p>
    <w:p w14:paraId="6165FA0F" w14:textId="77777777" w:rsidR="00CC2458" w:rsidRPr="00D35D77" w:rsidRDefault="00CC2458" w:rsidP="003247FF">
      <w:pPr>
        <w:widowControl w:val="0"/>
        <w:autoSpaceDE w:val="0"/>
        <w:autoSpaceDN w:val="0"/>
        <w:adjustRightInd w:val="0"/>
        <w:spacing w:after="0" w:line="306" w:lineRule="exact"/>
        <w:rPr>
          <w:rFonts w:ascii="Times New Roman" w:hAnsi="Times New Roman"/>
          <w:color w:val="7E7E7E"/>
          <w:sz w:val="20"/>
          <w:szCs w:val="20"/>
          <w:lang w:val="es-ES"/>
        </w:rPr>
      </w:pPr>
    </w:p>
    <w:p w14:paraId="2036F615" w14:textId="77777777" w:rsidR="00CC2458" w:rsidRPr="00D35D77" w:rsidRDefault="00382B6D" w:rsidP="00851F0B">
      <w:pPr>
        <w:widowControl w:val="0"/>
        <w:autoSpaceDE w:val="0"/>
        <w:autoSpaceDN w:val="0"/>
        <w:adjustRightInd w:val="0"/>
        <w:spacing w:after="0" w:line="253" w:lineRule="exact"/>
        <w:rPr>
          <w:lang w:val="es-ES"/>
        </w:rPr>
      </w:pPr>
      <w:r>
        <w:rPr>
          <w:noProof/>
          <w:lang w:val="es-ES" w:eastAsia="es-AR"/>
        </w:rPr>
        <w:pict>
          <v:shape id="_x0000_s1052" type="#_x0000_t75" style="position:absolute;margin-left:214.5pt;margin-top:550.5pt;width:20.25pt;height:20.25pt;z-index:-10;visibility:visible;mso-position-horizontal-relative:page;mso-position-vertical-relative:page" o:allowincell="f">
            <v:imagedata r:id="rId16" o:title=""/>
            <w10:wrap anchorx="page" anchory="page"/>
          </v:shape>
        </w:pict>
      </w:r>
      <w:r>
        <w:rPr>
          <w:noProof/>
          <w:lang w:val="es-ES" w:eastAsia="es-AR"/>
        </w:rPr>
        <w:pict>
          <v:shape id="_x0000_s1053" type="#_x0000_t75" style="position:absolute;margin-left:178.5pt;margin-top:456.75pt;width:20.25pt;height:20.25pt;z-index:-11;visibility:visible;mso-position-horizontal-relative:page;mso-position-vertical-relative:page" o:allowincell="f">
            <v:imagedata r:id="rId16" o:title=""/>
            <w10:wrap anchorx="page" anchory="page"/>
          </v:shape>
        </w:pict>
      </w:r>
      <w:r w:rsidR="00CC2458" w:rsidRPr="00D35D77">
        <w:rPr>
          <w:b/>
          <w:lang w:val="es-ES"/>
        </w:rPr>
        <w:t xml:space="preserve">La </w:t>
      </w:r>
      <w:r w:rsidR="00CC2458" w:rsidRPr="00D35D77">
        <w:rPr>
          <w:b/>
          <w:iCs/>
          <w:lang w:val="es-ES"/>
        </w:rPr>
        <w:t xml:space="preserve">compuerta de convergencia:   </w:t>
      </w:r>
    </w:p>
    <w:p w14:paraId="778B34EE" w14:textId="77777777" w:rsidR="00CC2458" w:rsidRPr="00D35D77" w:rsidRDefault="00CC2458" w:rsidP="008F0F9A">
      <w:pPr>
        <w:spacing w:after="0" w:line="240" w:lineRule="auto"/>
        <w:rPr>
          <w:lang w:val="es-ES"/>
        </w:rPr>
      </w:pPr>
    </w:p>
    <w:p w14:paraId="327A7C3B" w14:textId="77777777" w:rsidR="00CC2458" w:rsidRPr="00D35D77" w:rsidRDefault="00CC2458" w:rsidP="008F0F9A">
      <w:pPr>
        <w:spacing w:after="0" w:line="240" w:lineRule="auto"/>
        <w:rPr>
          <w:lang w:val="es-ES"/>
        </w:rPr>
      </w:pPr>
    </w:p>
    <w:p w14:paraId="1FFCC152" w14:textId="77777777" w:rsidR="00CC2458" w:rsidRPr="00D35D77" w:rsidRDefault="00CC2458" w:rsidP="008F0F9A">
      <w:pPr>
        <w:spacing w:after="0" w:line="240" w:lineRule="auto"/>
        <w:rPr>
          <w:lang w:val="es-ES"/>
        </w:rPr>
      </w:pPr>
      <w:r w:rsidRPr="00D35D77">
        <w:rPr>
          <w:lang w:val="es-ES"/>
        </w:rPr>
        <w:t>Se usa la misma compuerta inclusiva como compuerta de convergencia.</w:t>
      </w:r>
    </w:p>
    <w:p w14:paraId="3E91311E" w14:textId="77777777" w:rsidR="00CC2458" w:rsidRPr="00D35D77" w:rsidRDefault="00CC2458" w:rsidP="00A92041">
      <w:pPr>
        <w:widowControl w:val="0"/>
        <w:autoSpaceDE w:val="0"/>
        <w:autoSpaceDN w:val="0"/>
        <w:adjustRightInd w:val="0"/>
        <w:spacing w:after="0" w:line="306" w:lineRule="exact"/>
        <w:rPr>
          <w:lang w:val="es-ES"/>
        </w:rPr>
      </w:pPr>
      <w:r w:rsidRPr="00D35D77">
        <w:rPr>
          <w:lang w:val="es-ES"/>
        </w:rPr>
        <w:t xml:space="preserve">Para garantizar que un proceso no continúe hasta que los diferentes caminos optados no hayan sido finalizados, se utiliza la misma compuerta inclusiva como compuerta de convergencia o  sincronización, esto quiere decir que la compuerta permitirá que el flujo continúe cuando todos los caminos activos lleguen a ella. </w:t>
      </w:r>
    </w:p>
    <w:p w14:paraId="63162CEE" w14:textId="77777777" w:rsidR="00CC2458" w:rsidRPr="00D35D77" w:rsidRDefault="00CC2458" w:rsidP="00A92041">
      <w:pPr>
        <w:widowControl w:val="0"/>
        <w:autoSpaceDE w:val="0"/>
        <w:autoSpaceDN w:val="0"/>
        <w:adjustRightInd w:val="0"/>
        <w:spacing w:after="0" w:line="306" w:lineRule="exact"/>
        <w:rPr>
          <w:rFonts w:ascii="Times New Roman" w:hAnsi="Times New Roman"/>
          <w:color w:val="7E7E7E"/>
          <w:sz w:val="20"/>
          <w:szCs w:val="20"/>
          <w:lang w:val="es-ES"/>
        </w:rPr>
      </w:pPr>
    </w:p>
    <w:p w14:paraId="64C688EA" w14:textId="77777777" w:rsidR="00CC2458" w:rsidRPr="00D35D77" w:rsidRDefault="00382B6D" w:rsidP="00A92041">
      <w:pPr>
        <w:widowControl w:val="0"/>
        <w:autoSpaceDE w:val="0"/>
        <w:autoSpaceDN w:val="0"/>
        <w:adjustRightInd w:val="0"/>
        <w:spacing w:after="0" w:line="306" w:lineRule="exact"/>
        <w:rPr>
          <w:lang w:val="es-ES"/>
        </w:rPr>
      </w:pPr>
      <w:r>
        <w:rPr>
          <w:noProof/>
          <w:lang w:val="es-ES" w:eastAsia="es-AR"/>
        </w:rPr>
        <w:pict>
          <v:shape id="Imagen 29" o:spid="_x0000_s1054" type="#_x0000_t75" style="position:absolute;margin-left:141.75pt;margin-top:681pt;width:28.5pt;height:20.25pt;z-index:-9;visibility:visible;mso-position-horizontal-relative:page;mso-position-vertical-relative:page" o:allowincell="f">
            <v:imagedata r:id="rId17" o:title=""/>
            <w10:wrap anchorx="page" anchory="page"/>
          </v:shape>
        </w:pict>
      </w:r>
      <w:r w:rsidR="00CC2458" w:rsidRPr="00D35D77">
        <w:rPr>
          <w:b/>
          <w:lang w:val="es-ES"/>
        </w:rPr>
        <w:t xml:space="preserve">Tarea de </w:t>
      </w:r>
      <w:r w:rsidR="00CC2458" w:rsidRPr="00D35D77">
        <w:rPr>
          <w:b/>
          <w:i/>
          <w:iCs/>
          <w:lang w:val="es-ES"/>
        </w:rPr>
        <w:t xml:space="preserve">Script: </w:t>
      </w:r>
      <w:r w:rsidR="00CC2458" w:rsidRPr="00D35D77">
        <w:rPr>
          <w:iCs/>
          <w:lang w:val="es-ES"/>
        </w:rPr>
        <w:t xml:space="preserve">   </w:t>
      </w:r>
    </w:p>
    <w:p w14:paraId="2F7F6CC6"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467CB3C2"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3908EC6C" w14:textId="77777777" w:rsidR="00CC2458" w:rsidRPr="00D35D77" w:rsidRDefault="00CC2458" w:rsidP="00146672">
      <w:pPr>
        <w:widowControl w:val="0"/>
        <w:autoSpaceDE w:val="0"/>
        <w:autoSpaceDN w:val="0"/>
        <w:adjustRightInd w:val="0"/>
        <w:spacing w:after="0" w:line="293" w:lineRule="exact"/>
        <w:rPr>
          <w:lang w:val="es-ES"/>
        </w:rPr>
      </w:pPr>
      <w:r w:rsidRPr="00D35D77">
        <w:rPr>
          <w:lang w:val="es-ES"/>
        </w:rPr>
        <w:t xml:space="preserve">Este  tipo  de  tarea  permite  el  ingreso de  un script en un lenguaje  que  el  motor de  procesos de negocio pueda ejecutar. Se usa por </w:t>
      </w:r>
    </w:p>
    <w:p w14:paraId="2662C7FF" w14:textId="77777777" w:rsidR="00CC2458" w:rsidRPr="00D35D77" w:rsidRDefault="00CC2458" w:rsidP="00146672">
      <w:pPr>
        <w:widowControl w:val="0"/>
        <w:autoSpaceDE w:val="0"/>
        <w:autoSpaceDN w:val="0"/>
        <w:adjustRightInd w:val="0"/>
        <w:spacing w:after="0" w:line="293" w:lineRule="exact"/>
        <w:rPr>
          <w:lang w:val="es-ES"/>
        </w:rPr>
      </w:pPr>
    </w:p>
    <w:p w14:paraId="369F5688" w14:textId="77777777" w:rsidR="00CC2458" w:rsidRPr="00D35D77" w:rsidRDefault="00382B6D" w:rsidP="00146672">
      <w:pPr>
        <w:widowControl w:val="0"/>
        <w:autoSpaceDE w:val="0"/>
        <w:autoSpaceDN w:val="0"/>
        <w:adjustRightInd w:val="0"/>
        <w:spacing w:after="0" w:line="293" w:lineRule="exact"/>
        <w:rPr>
          <w:lang w:val="es-ES"/>
        </w:rPr>
      </w:pPr>
      <w:r>
        <w:rPr>
          <w:noProof/>
          <w:lang w:val="es-ES" w:eastAsia="es-AR"/>
        </w:rPr>
        <w:lastRenderedPageBreak/>
        <w:pict>
          <v:shape id="Imagen 30" o:spid="_x0000_s1055" type="#_x0000_t75" style="position:absolute;margin-left:182.25pt;margin-top:119.25pt;width:28.5pt;height:19.5pt;z-index:-8;visibility:visible;mso-position-horizontal-relative:page;mso-position-vertical-relative:page" o:allowincell="f">
            <v:imagedata r:id="rId18" o:title=""/>
            <w10:wrap anchorx="page" anchory="page"/>
          </v:shape>
        </w:pict>
      </w:r>
      <w:r w:rsidR="00CC2458" w:rsidRPr="00D35D77">
        <w:rPr>
          <w:b/>
          <w:lang w:val="es-ES"/>
        </w:rPr>
        <w:t xml:space="preserve">Tarea de  tipo  </w:t>
      </w:r>
      <w:r w:rsidR="00CC2458" w:rsidRPr="00D35D77">
        <w:rPr>
          <w:b/>
          <w:i/>
          <w:iCs/>
          <w:lang w:val="es-ES"/>
        </w:rPr>
        <w:t>Servicio:</w:t>
      </w:r>
      <w:r w:rsidR="00CC2458" w:rsidRPr="00D35D77">
        <w:rPr>
          <w:iCs/>
          <w:lang w:val="es-ES"/>
        </w:rPr>
        <w:t xml:space="preserve">     </w:t>
      </w:r>
    </w:p>
    <w:p w14:paraId="19C77188" w14:textId="77777777" w:rsidR="00CC2458" w:rsidRPr="00D35D77" w:rsidRDefault="00CC2458" w:rsidP="00146672">
      <w:pPr>
        <w:widowControl w:val="0"/>
        <w:autoSpaceDE w:val="0"/>
        <w:autoSpaceDN w:val="0"/>
        <w:adjustRightInd w:val="0"/>
        <w:spacing w:after="0" w:line="266" w:lineRule="exact"/>
        <w:rPr>
          <w:rFonts w:ascii="Times New Roman" w:hAnsi="Times New Roman"/>
          <w:color w:val="7E7E7E"/>
          <w:sz w:val="20"/>
          <w:szCs w:val="20"/>
          <w:lang w:val="es-ES"/>
        </w:rPr>
      </w:pPr>
    </w:p>
    <w:p w14:paraId="135B24E2" w14:textId="77777777" w:rsidR="00CC2458" w:rsidRPr="00D35D77" w:rsidRDefault="00CC2458" w:rsidP="00A92041">
      <w:pPr>
        <w:widowControl w:val="0"/>
        <w:autoSpaceDE w:val="0"/>
        <w:autoSpaceDN w:val="0"/>
        <w:adjustRightInd w:val="0"/>
        <w:spacing w:after="0" w:line="293" w:lineRule="exact"/>
        <w:rPr>
          <w:rFonts w:ascii="Times New Roman" w:hAnsi="Times New Roman"/>
          <w:color w:val="7E7E7E"/>
          <w:sz w:val="20"/>
          <w:szCs w:val="20"/>
          <w:lang w:val="es-ES"/>
        </w:rPr>
      </w:pPr>
    </w:p>
    <w:p w14:paraId="2AA2A79A" w14:textId="77777777" w:rsidR="00CC2458" w:rsidRPr="00D35D77" w:rsidRDefault="00CC2458" w:rsidP="005B21F4">
      <w:pPr>
        <w:widowControl w:val="0"/>
        <w:autoSpaceDE w:val="0"/>
        <w:autoSpaceDN w:val="0"/>
        <w:adjustRightInd w:val="0"/>
        <w:spacing w:after="0" w:line="306" w:lineRule="exact"/>
        <w:rPr>
          <w:lang w:val="es-ES"/>
        </w:rPr>
      </w:pPr>
      <w:r w:rsidRPr="00D35D77">
        <w:rPr>
          <w:lang w:val="es-ES"/>
        </w:rPr>
        <w:t xml:space="preserve">Es un tipo de tarea que nos indica que  es ejecutada sin intervención humana, ya sea por una aplicación automática o por un servicio Web. </w:t>
      </w:r>
    </w:p>
    <w:p w14:paraId="3D048CF2" w14:textId="77777777" w:rsidR="00CC2458" w:rsidRPr="00D35D77" w:rsidRDefault="00382B6D" w:rsidP="008F0F9A">
      <w:pPr>
        <w:spacing w:after="0" w:line="240" w:lineRule="auto"/>
        <w:rPr>
          <w:lang w:val="es-ES"/>
        </w:rPr>
      </w:pPr>
      <w:r>
        <w:rPr>
          <w:noProof/>
          <w:lang w:val="es-ES" w:eastAsia="es-AR"/>
        </w:rPr>
        <w:pict>
          <v:shape id="Imagen 31" o:spid="_x0000_s1056" type="#_x0000_t75" style="position:absolute;margin-left:203.25pt;margin-top:201.75pt;width:20.25pt;height:20.25pt;z-index:-7;visibility:visible;mso-position-horizontal-relative:page;mso-position-vertical-relative:page" o:allowincell="f">
            <v:imagedata r:id="rId19" o:title=""/>
            <w10:wrap anchorx="page" anchory="page"/>
          </v:shape>
        </w:pict>
      </w:r>
    </w:p>
    <w:p w14:paraId="729FFD1F" w14:textId="77777777" w:rsidR="00CC2458" w:rsidRPr="00D35D77" w:rsidRDefault="00CC2458" w:rsidP="008F0F9A">
      <w:pPr>
        <w:spacing w:after="0" w:line="240" w:lineRule="auto"/>
        <w:rPr>
          <w:lang w:val="es-ES"/>
        </w:rPr>
      </w:pPr>
      <w:r w:rsidRPr="00D35D77">
        <w:rPr>
          <w:b/>
          <w:iCs/>
          <w:lang w:val="es-ES"/>
        </w:rPr>
        <w:t xml:space="preserve">Evento de inicio condicional: </w:t>
      </w:r>
      <w:r w:rsidRPr="00D35D77">
        <w:rPr>
          <w:iCs/>
          <w:lang w:val="es-ES"/>
        </w:rPr>
        <w:t xml:space="preserve">    </w:t>
      </w:r>
    </w:p>
    <w:p w14:paraId="7EBE8CF6" w14:textId="77777777" w:rsidR="00CC2458" w:rsidRPr="00D35D77" w:rsidRDefault="00CC2458" w:rsidP="008F0F9A">
      <w:pPr>
        <w:spacing w:after="0" w:line="240" w:lineRule="auto"/>
        <w:rPr>
          <w:b/>
          <w:lang w:val="es-ES"/>
        </w:rPr>
      </w:pPr>
    </w:p>
    <w:p w14:paraId="6F32BF90" w14:textId="77777777" w:rsidR="00CC2458" w:rsidRPr="00D35D77" w:rsidRDefault="00CC2458" w:rsidP="008F0F9A">
      <w:pPr>
        <w:spacing w:after="0" w:line="240" w:lineRule="auto"/>
        <w:rPr>
          <w:b/>
          <w:lang w:val="es-ES"/>
        </w:rPr>
      </w:pPr>
    </w:p>
    <w:p w14:paraId="08EBDD72" w14:textId="77777777" w:rsidR="00CC2458" w:rsidRPr="00D35D77" w:rsidRDefault="00CC2458" w:rsidP="008F0F9A">
      <w:pPr>
        <w:spacing w:after="0" w:line="240" w:lineRule="auto"/>
        <w:rPr>
          <w:b/>
          <w:lang w:val="es-ES"/>
        </w:rPr>
      </w:pPr>
      <w:r w:rsidRPr="00D35D77">
        <w:rPr>
          <w:lang w:val="es-ES"/>
        </w:rPr>
        <w:t>Nos permite modelar una situación en la que un determinado proceso de negocio  se activa cuando  una condición de negocio se cumple y da inicio al proceso</w:t>
      </w:r>
    </w:p>
    <w:p w14:paraId="5B9B01B4" w14:textId="77777777" w:rsidR="00CC2458" w:rsidRPr="00D35D77" w:rsidRDefault="00CC2458" w:rsidP="008F0F9A">
      <w:pPr>
        <w:spacing w:after="0" w:line="240" w:lineRule="auto"/>
        <w:rPr>
          <w:b/>
          <w:lang w:val="es-ES"/>
        </w:rPr>
      </w:pPr>
    </w:p>
    <w:p w14:paraId="649D456F" w14:textId="77777777" w:rsidR="00CC2458" w:rsidRPr="00D35D77" w:rsidRDefault="00382B6D" w:rsidP="008F0F9A">
      <w:pPr>
        <w:spacing w:after="0" w:line="240" w:lineRule="auto"/>
        <w:rPr>
          <w:b/>
          <w:lang w:val="es-ES"/>
        </w:rPr>
      </w:pPr>
      <w:r>
        <w:rPr>
          <w:noProof/>
          <w:lang w:val="es-ES" w:eastAsia="es-AR"/>
        </w:rPr>
        <w:pict>
          <v:shape id="Imagen 32" o:spid="_x0000_s1057" type="#_x0000_t75" style="position:absolute;margin-left:165.75pt;margin-top:282.75pt;width:20.25pt;height:20.25pt;z-index:-6;visibility:visible;mso-position-horizontal-relative:page;mso-position-vertical-relative:page" o:allowincell="f">
            <v:imagedata r:id="rId20" o:title=""/>
            <w10:wrap anchorx="page" anchory="page"/>
          </v:shape>
        </w:pict>
      </w:r>
      <w:r w:rsidR="00CC2458" w:rsidRPr="00D35D77">
        <w:rPr>
          <w:b/>
          <w:iCs/>
          <w:lang w:val="es-ES"/>
        </w:rPr>
        <w:t>Compuerta Paralela</w:t>
      </w:r>
      <w:r w:rsidR="00CC2458" w:rsidRPr="00D35D77">
        <w:rPr>
          <w:rFonts w:ascii="Times New Roman" w:hAnsi="Times New Roman"/>
          <w:i/>
          <w:iCs/>
          <w:color w:val="7E7E7E"/>
          <w:sz w:val="20"/>
          <w:szCs w:val="20"/>
          <w:lang w:val="es-ES"/>
        </w:rPr>
        <w:t>:</w:t>
      </w:r>
      <w:r w:rsidR="00CC2458" w:rsidRPr="00D35D77">
        <w:rPr>
          <w:rFonts w:ascii="Times New Roman" w:hAnsi="Times New Roman"/>
          <w:iCs/>
          <w:color w:val="7E7E7E"/>
          <w:sz w:val="20"/>
          <w:szCs w:val="20"/>
          <w:lang w:val="es-ES"/>
        </w:rPr>
        <w:t xml:space="preserve">  </w:t>
      </w:r>
    </w:p>
    <w:p w14:paraId="007D9483" w14:textId="77777777" w:rsidR="00CC2458" w:rsidRPr="00D35D77" w:rsidRDefault="00CC2458" w:rsidP="008F0F9A">
      <w:pPr>
        <w:spacing w:after="0" w:line="240" w:lineRule="auto"/>
        <w:rPr>
          <w:b/>
          <w:lang w:val="es-ES"/>
        </w:rPr>
      </w:pPr>
    </w:p>
    <w:p w14:paraId="6CB70941" w14:textId="77777777" w:rsidR="00CC2458" w:rsidRPr="00D35D77" w:rsidRDefault="00CC2458" w:rsidP="008F0F9A">
      <w:pPr>
        <w:spacing w:after="0" w:line="240" w:lineRule="auto"/>
        <w:rPr>
          <w:b/>
          <w:lang w:val="es-ES"/>
        </w:rPr>
      </w:pPr>
    </w:p>
    <w:p w14:paraId="44EAEE23" w14:textId="77777777" w:rsidR="00CC2458" w:rsidRPr="00D35D77" w:rsidRDefault="00CC2458" w:rsidP="008F0F9A">
      <w:pPr>
        <w:spacing w:after="0" w:line="240" w:lineRule="auto"/>
        <w:rPr>
          <w:b/>
          <w:lang w:val="es-ES"/>
        </w:rPr>
      </w:pPr>
      <w:r w:rsidRPr="00D35D77">
        <w:rPr>
          <w:lang w:val="es-ES"/>
        </w:rPr>
        <w:t>Habilita  2 caminos para su ejecución simultánea.</w:t>
      </w:r>
    </w:p>
    <w:p w14:paraId="03BE8CC2" w14:textId="77777777" w:rsidR="00CC2458" w:rsidRPr="00D35D77" w:rsidRDefault="00CC2458" w:rsidP="008F0F9A">
      <w:pPr>
        <w:spacing w:after="0" w:line="240" w:lineRule="auto"/>
        <w:rPr>
          <w:b/>
          <w:lang w:val="es-ES"/>
        </w:rPr>
      </w:pPr>
    </w:p>
    <w:p w14:paraId="402AB25D" w14:textId="77777777" w:rsidR="00CC2458" w:rsidRPr="00D35D77" w:rsidRDefault="00CC2458" w:rsidP="008F0F9A">
      <w:pPr>
        <w:spacing w:after="0" w:line="240" w:lineRule="auto"/>
        <w:rPr>
          <w:b/>
          <w:lang w:val="es-ES"/>
        </w:rPr>
      </w:pPr>
    </w:p>
    <w:p w14:paraId="410962FE" w14:textId="77777777" w:rsidR="00CC2458" w:rsidRPr="00D35D77" w:rsidRDefault="00382B6D" w:rsidP="008F0F9A">
      <w:pPr>
        <w:spacing w:after="0" w:line="240" w:lineRule="auto"/>
        <w:rPr>
          <w:lang w:val="es-ES"/>
        </w:rPr>
      </w:pPr>
      <w:r>
        <w:rPr>
          <w:noProof/>
          <w:lang w:val="es-ES" w:eastAsia="es-AR"/>
        </w:rPr>
        <w:pict>
          <v:shape id="Imagen 33" o:spid="_x0000_s1058" type="#_x0000_t75" style="position:absolute;margin-left:270pt;margin-top:357pt;width:35.3pt;height:27.75pt;z-index:-5;visibility:visible;mso-position-horizontal-relative:page;mso-position-vertical-relative:page" o:allowincell="f">
            <v:imagedata r:id="rId21" o:title=""/>
            <w10:wrap anchorx="page" anchory="page"/>
          </v:shape>
        </w:pict>
      </w:r>
      <w:r w:rsidR="00CC2458" w:rsidRPr="00D35D77">
        <w:rPr>
          <w:b/>
          <w:lang w:val="es-ES"/>
        </w:rPr>
        <w:t xml:space="preserve">Tarea de </w:t>
      </w:r>
      <w:r w:rsidR="00CC2458" w:rsidRPr="00D35D77">
        <w:rPr>
          <w:b/>
          <w:i/>
          <w:iCs/>
          <w:lang w:val="es-ES"/>
        </w:rPr>
        <w:t>Servicio</w:t>
      </w:r>
      <w:r w:rsidR="00CC2458" w:rsidRPr="00D35D77">
        <w:rPr>
          <w:b/>
          <w:lang w:val="es-ES"/>
        </w:rPr>
        <w:t xml:space="preserve"> con un evento adjunto: </w:t>
      </w:r>
      <w:r w:rsidR="00CC2458" w:rsidRPr="00D35D77">
        <w:rPr>
          <w:lang w:val="es-ES"/>
        </w:rPr>
        <w:t xml:space="preserve">    </w:t>
      </w:r>
    </w:p>
    <w:p w14:paraId="20276F82" w14:textId="77777777" w:rsidR="00CC2458" w:rsidRPr="00D35D77" w:rsidRDefault="00CC2458" w:rsidP="008F0F9A">
      <w:pPr>
        <w:spacing w:after="0" w:line="240" w:lineRule="auto"/>
        <w:rPr>
          <w:b/>
          <w:lang w:val="es-ES"/>
        </w:rPr>
      </w:pPr>
    </w:p>
    <w:p w14:paraId="23EDA1C6" w14:textId="77777777" w:rsidR="00CC2458" w:rsidRPr="00D35D77" w:rsidRDefault="00CC2458" w:rsidP="008F0F9A">
      <w:pPr>
        <w:spacing w:after="0" w:line="240" w:lineRule="auto"/>
        <w:rPr>
          <w:b/>
          <w:lang w:val="es-ES"/>
        </w:rPr>
      </w:pPr>
    </w:p>
    <w:p w14:paraId="6E63F0B5" w14:textId="77777777" w:rsidR="00CC2458" w:rsidRPr="00D35D77" w:rsidRDefault="00382B6D" w:rsidP="008F0F9A">
      <w:pPr>
        <w:spacing w:after="0" w:line="240" w:lineRule="auto"/>
        <w:rPr>
          <w:b/>
          <w:lang w:val="es-ES"/>
        </w:rPr>
      </w:pPr>
      <w:r>
        <w:rPr>
          <w:noProof/>
          <w:lang w:val="es-ES" w:eastAsia="es-AR"/>
        </w:rPr>
        <w:pict>
          <v:shape id="Imagen 34" o:spid="_x0000_s1059" type="#_x0000_t75" style="position:absolute;margin-left:318pt;margin-top:405.75pt;width:18.75pt;height:20.25pt;z-index:-4;visibility:visible;mso-position-horizontal-relative:page;mso-position-vertical-relative:page" o:allowincell="f">
            <v:imagedata r:id="rId22" o:title=""/>
            <w10:wrap anchorx="page" anchory="page"/>
          </v:shape>
        </w:pict>
      </w:r>
    </w:p>
    <w:p w14:paraId="0B165069" w14:textId="77777777" w:rsidR="00CC2458" w:rsidRPr="00D35D77" w:rsidRDefault="00CC2458" w:rsidP="00707471">
      <w:pPr>
        <w:widowControl w:val="0"/>
        <w:autoSpaceDE w:val="0"/>
        <w:autoSpaceDN w:val="0"/>
        <w:adjustRightInd w:val="0"/>
        <w:spacing w:after="0" w:line="280" w:lineRule="exact"/>
        <w:rPr>
          <w:lang w:val="es-ES"/>
        </w:rPr>
      </w:pPr>
      <w:r w:rsidRPr="00D35D77">
        <w:rPr>
          <w:lang w:val="es-ES"/>
        </w:rPr>
        <w:t xml:space="preserve">El evento  adjunto  es un evento de  captura  de  error:   </w:t>
      </w:r>
    </w:p>
    <w:p w14:paraId="72177AF9" w14:textId="77777777" w:rsidR="00CC2458" w:rsidRPr="00D35D77" w:rsidRDefault="00CC2458" w:rsidP="008F0F9A">
      <w:pPr>
        <w:spacing w:after="0" w:line="240" w:lineRule="auto"/>
        <w:rPr>
          <w:lang w:val="es-ES"/>
        </w:rPr>
      </w:pPr>
    </w:p>
    <w:p w14:paraId="09D59075" w14:textId="77777777" w:rsidR="00CC2458" w:rsidRPr="00D35D77" w:rsidRDefault="00CC2458" w:rsidP="008F0F9A">
      <w:pPr>
        <w:spacing w:after="0" w:line="240" w:lineRule="auto"/>
        <w:rPr>
          <w:b/>
          <w:lang w:val="es-ES"/>
        </w:rPr>
      </w:pPr>
    </w:p>
    <w:p w14:paraId="61137E7E" w14:textId="77777777" w:rsidR="00CC2458" w:rsidRPr="00D35D77" w:rsidRDefault="00CC2458" w:rsidP="008F0F9A">
      <w:pPr>
        <w:spacing w:after="0" w:line="240" w:lineRule="auto"/>
        <w:rPr>
          <w:b/>
          <w:lang w:val="es-ES"/>
        </w:rPr>
      </w:pPr>
    </w:p>
    <w:p w14:paraId="43E88522" w14:textId="77777777" w:rsidR="00CC2458" w:rsidRPr="00D35D77" w:rsidRDefault="00CC2458" w:rsidP="00707471">
      <w:pPr>
        <w:widowControl w:val="0"/>
        <w:autoSpaceDE w:val="0"/>
        <w:autoSpaceDN w:val="0"/>
        <w:adjustRightInd w:val="0"/>
        <w:spacing w:after="0" w:line="306" w:lineRule="exact"/>
        <w:rPr>
          <w:rFonts w:ascii="Times New Roman" w:hAnsi="Times New Roman"/>
          <w:color w:val="7E7E7E"/>
          <w:sz w:val="20"/>
          <w:szCs w:val="20"/>
          <w:lang w:val="es-ES"/>
        </w:rPr>
      </w:pPr>
      <w:r w:rsidRPr="00D35D77">
        <w:rPr>
          <w:lang w:val="es-ES"/>
        </w:rPr>
        <w:t>Esta  tarea  permite  realizar una determinada tarea automática, sin embargo, si durante la ejecución de  tarea automática se presenta algún error (caída del servicio, error de conexión etc.), se disparará el evento de error y se activa la tarea siguiente a éste. En este caso,  dicha tarea se habilita para  llevar a delante en forma manual  la tarea que normalmente se realiza en forma automática</w:t>
      </w:r>
      <w:r w:rsidRPr="00D35D77">
        <w:rPr>
          <w:rFonts w:ascii="Times New Roman" w:hAnsi="Times New Roman"/>
          <w:color w:val="7E7E7E"/>
          <w:sz w:val="20"/>
          <w:szCs w:val="20"/>
          <w:lang w:val="es-ES"/>
        </w:rPr>
        <w:t xml:space="preserve">. </w:t>
      </w:r>
    </w:p>
    <w:p w14:paraId="4A484FA1" w14:textId="77777777" w:rsidR="00CC2458" w:rsidRPr="00D35D77" w:rsidRDefault="00CC2458" w:rsidP="00707471">
      <w:pPr>
        <w:widowControl w:val="0"/>
        <w:autoSpaceDE w:val="0"/>
        <w:autoSpaceDN w:val="0"/>
        <w:adjustRightInd w:val="0"/>
        <w:spacing w:after="0" w:line="293" w:lineRule="exact"/>
        <w:rPr>
          <w:rFonts w:ascii="Times New Roman" w:hAnsi="Times New Roman"/>
          <w:color w:val="7E7E7E"/>
          <w:sz w:val="20"/>
          <w:szCs w:val="20"/>
          <w:lang w:val="es-ES"/>
        </w:rPr>
      </w:pPr>
    </w:p>
    <w:p w14:paraId="5323AB01" w14:textId="77777777" w:rsidR="00CC2458" w:rsidRPr="00D35D77" w:rsidRDefault="00382B6D" w:rsidP="00707471">
      <w:pPr>
        <w:widowControl w:val="0"/>
        <w:autoSpaceDE w:val="0"/>
        <w:autoSpaceDN w:val="0"/>
        <w:adjustRightInd w:val="0"/>
        <w:spacing w:after="0" w:line="320" w:lineRule="exact"/>
        <w:rPr>
          <w:lang w:val="es-ES"/>
        </w:rPr>
      </w:pPr>
      <w:r>
        <w:rPr>
          <w:noProof/>
          <w:lang w:val="es-ES" w:eastAsia="es-AR"/>
        </w:rPr>
        <w:pict>
          <v:shape id="Imagen 37" o:spid="_x0000_s1060" type="#_x0000_t75" style="position:absolute;margin-left:128.25pt;margin-top:544pt;width:26.7pt;height:20.25pt;z-index:-3;visibility:visible;mso-position-horizontal-relative:page;mso-position-vertical-relative:page" o:allowincell="f">
            <v:imagedata r:id="rId23" o:title=""/>
            <w10:wrap anchorx="page" anchory="page"/>
          </v:shape>
        </w:pict>
      </w:r>
      <w:r w:rsidR="00CC2458" w:rsidRPr="00D35D77">
        <w:rPr>
          <w:b/>
          <w:lang w:val="es-ES"/>
        </w:rPr>
        <w:t xml:space="preserve">Subproceso:        </w:t>
      </w:r>
    </w:p>
    <w:p w14:paraId="1A642533" w14:textId="77777777" w:rsidR="00CC2458" w:rsidRPr="00D35D77" w:rsidRDefault="00CC2458" w:rsidP="008F0F9A">
      <w:pPr>
        <w:spacing w:after="0" w:line="240" w:lineRule="auto"/>
        <w:rPr>
          <w:b/>
          <w:lang w:val="es-ES"/>
        </w:rPr>
      </w:pPr>
    </w:p>
    <w:p w14:paraId="0EF3D538" w14:textId="77777777" w:rsidR="00CC2458" w:rsidRPr="00D35D77" w:rsidRDefault="00CC2458" w:rsidP="008F0F9A">
      <w:pPr>
        <w:spacing w:after="0" w:line="240" w:lineRule="auto"/>
        <w:rPr>
          <w:b/>
          <w:lang w:val="es-ES"/>
        </w:rPr>
      </w:pPr>
    </w:p>
    <w:p w14:paraId="3B4787F5" w14:textId="77777777" w:rsidR="00CC2458" w:rsidRPr="00D35D77" w:rsidRDefault="00CC2458" w:rsidP="008F0F9A">
      <w:pPr>
        <w:spacing w:after="0" w:line="240" w:lineRule="auto"/>
        <w:rPr>
          <w:lang w:val="es-ES"/>
        </w:rPr>
      </w:pPr>
      <w:r w:rsidRPr="00D35D77">
        <w:rPr>
          <w:lang w:val="es-ES"/>
        </w:rPr>
        <w:t>En una actividad que contiene otras actividades (un proceso). El proceso dentro del proceso es dependiente del proceso padre y tiene visibilidad de los datos globales del padre. No es requerido mapeo de datos.</w:t>
      </w:r>
    </w:p>
    <w:p w14:paraId="423787D6" w14:textId="77777777" w:rsidR="00CC2458" w:rsidRPr="00D35D77" w:rsidRDefault="00CC2458" w:rsidP="002D7D0A">
      <w:pPr>
        <w:widowControl w:val="0"/>
        <w:autoSpaceDE w:val="0"/>
        <w:autoSpaceDN w:val="0"/>
        <w:adjustRightInd w:val="0"/>
        <w:spacing w:after="0" w:line="306" w:lineRule="exact"/>
        <w:rPr>
          <w:rFonts w:ascii="Times New Roman" w:hAnsi="Times New Roman"/>
          <w:color w:val="585858"/>
          <w:sz w:val="20"/>
          <w:szCs w:val="20"/>
          <w:lang w:val="es-ES"/>
        </w:rPr>
      </w:pPr>
      <w:r w:rsidRPr="00D35D77">
        <w:rPr>
          <w:lang w:val="es-ES"/>
        </w:rPr>
        <w:t>Es compuesto dado que esta figura incluye a su vez un  conjunto de actividades y una secuencia lógica (proceso) que indica que dicha actividad puede ser expandida.</w:t>
      </w:r>
      <w:r w:rsidRPr="00D35D77">
        <w:rPr>
          <w:rFonts w:ascii="Times New Roman" w:hAnsi="Times New Roman"/>
          <w:color w:val="585858"/>
          <w:sz w:val="20"/>
          <w:szCs w:val="20"/>
          <w:lang w:val="es-ES"/>
        </w:rPr>
        <w:t xml:space="preserve"> </w:t>
      </w:r>
    </w:p>
    <w:p w14:paraId="676301AB" w14:textId="77777777" w:rsidR="00CC2458" w:rsidRPr="00D35D77" w:rsidRDefault="00CC2458" w:rsidP="00DC7378">
      <w:pPr>
        <w:widowControl w:val="0"/>
        <w:autoSpaceDE w:val="0"/>
        <w:autoSpaceDN w:val="0"/>
        <w:adjustRightInd w:val="0"/>
        <w:spacing w:after="0" w:line="293" w:lineRule="exact"/>
        <w:rPr>
          <w:lang w:val="es-ES"/>
        </w:rPr>
      </w:pPr>
      <w:r w:rsidRPr="00D35D77">
        <w:rPr>
          <w:lang w:val="es-ES"/>
        </w:rPr>
        <w:t xml:space="preserve">Nos permiten diagramar con más profundidad  los procesos suministrando más información y claridad al lector. </w:t>
      </w:r>
    </w:p>
    <w:p w14:paraId="5C43F0A9" w14:textId="77777777" w:rsidR="00CC2458" w:rsidRPr="00D35D77" w:rsidRDefault="00CC2458" w:rsidP="008F0F9A">
      <w:pPr>
        <w:spacing w:after="0" w:line="240" w:lineRule="auto"/>
        <w:rPr>
          <w:lang w:val="es-ES"/>
        </w:rPr>
      </w:pPr>
    </w:p>
    <w:p w14:paraId="357460AE" w14:textId="77777777" w:rsidR="00CC2458" w:rsidRPr="00D35D77" w:rsidRDefault="00CC2458" w:rsidP="008F0F9A">
      <w:pPr>
        <w:spacing w:after="0" w:line="240" w:lineRule="auto"/>
        <w:rPr>
          <w:b/>
          <w:iCs/>
          <w:lang w:val="es-ES"/>
        </w:rPr>
      </w:pPr>
    </w:p>
    <w:p w14:paraId="4CADD285" w14:textId="77777777" w:rsidR="00CC2458" w:rsidRPr="00D35D77" w:rsidRDefault="00CC2458" w:rsidP="008F0F9A">
      <w:pPr>
        <w:spacing w:after="0" w:line="240" w:lineRule="auto"/>
        <w:rPr>
          <w:b/>
          <w:iCs/>
          <w:lang w:val="es-ES"/>
        </w:rPr>
      </w:pPr>
    </w:p>
    <w:p w14:paraId="437213F4" w14:textId="77777777" w:rsidR="00CC2458" w:rsidRPr="00D35D77" w:rsidRDefault="00CC2458" w:rsidP="008F0F9A">
      <w:pPr>
        <w:spacing w:after="0" w:line="240" w:lineRule="auto"/>
        <w:rPr>
          <w:b/>
          <w:iCs/>
          <w:lang w:val="es-ES"/>
        </w:rPr>
      </w:pPr>
    </w:p>
    <w:p w14:paraId="0A74571A" w14:textId="77777777" w:rsidR="00CC2458" w:rsidRPr="00D35D77" w:rsidRDefault="00CC2458" w:rsidP="008F0F9A">
      <w:pPr>
        <w:spacing w:after="0" w:line="240" w:lineRule="auto"/>
        <w:rPr>
          <w:b/>
          <w:iCs/>
          <w:lang w:val="es-ES"/>
        </w:rPr>
      </w:pPr>
    </w:p>
    <w:p w14:paraId="2C3E43A8" w14:textId="77777777" w:rsidR="00CC2458" w:rsidRPr="00D35D77" w:rsidRDefault="00CC2458" w:rsidP="008F0F9A">
      <w:pPr>
        <w:spacing w:after="0" w:line="240" w:lineRule="auto"/>
        <w:rPr>
          <w:b/>
          <w:iCs/>
          <w:lang w:val="es-ES"/>
        </w:rPr>
      </w:pPr>
    </w:p>
    <w:p w14:paraId="6BB65B3F" w14:textId="77777777" w:rsidR="00CC2458" w:rsidRPr="00D35D77" w:rsidRDefault="00382B6D" w:rsidP="008F0F9A">
      <w:pPr>
        <w:spacing w:after="0" w:line="240" w:lineRule="auto"/>
        <w:rPr>
          <w:b/>
          <w:iCs/>
          <w:lang w:val="es-ES"/>
        </w:rPr>
      </w:pPr>
      <w:r>
        <w:rPr>
          <w:noProof/>
          <w:lang w:val="es-ES" w:eastAsia="es-AR"/>
        </w:rPr>
        <w:pict>
          <v:shape id="Imagen 38" o:spid="_x0000_s1061" type="#_x0000_t75" style="position:absolute;margin-left:165.75pt;margin-top:126pt;width:20.25pt;height:19.5pt;z-index:-2;visibility:visible;mso-position-horizontal-relative:page;mso-position-vertical-relative:page" o:allowincell="f">
            <v:imagedata r:id="rId24" o:title=""/>
            <w10:wrap anchorx="page" anchory="page"/>
          </v:shape>
        </w:pict>
      </w:r>
    </w:p>
    <w:p w14:paraId="4DD76A36" w14:textId="77777777" w:rsidR="00CC2458" w:rsidRPr="00D35D77" w:rsidRDefault="00CC2458" w:rsidP="008F0F9A">
      <w:pPr>
        <w:spacing w:after="0" w:line="240" w:lineRule="auto"/>
        <w:rPr>
          <w:lang w:val="es-ES"/>
        </w:rPr>
      </w:pPr>
      <w:r w:rsidRPr="00D35D77">
        <w:rPr>
          <w:b/>
          <w:iCs/>
          <w:lang w:val="es-ES"/>
        </w:rPr>
        <w:lastRenderedPageBreak/>
        <w:t xml:space="preserve">Evento de  mensaje:     </w:t>
      </w:r>
      <w:r w:rsidRPr="00D35D77">
        <w:rPr>
          <w:iCs/>
          <w:lang w:val="es-ES"/>
        </w:rPr>
        <w:t xml:space="preserve">  </w:t>
      </w:r>
    </w:p>
    <w:p w14:paraId="5C1269DD" w14:textId="77777777" w:rsidR="00CC2458" w:rsidRPr="00D35D77" w:rsidRDefault="00CC2458" w:rsidP="008F0F9A">
      <w:pPr>
        <w:spacing w:after="0" w:line="240" w:lineRule="auto"/>
        <w:rPr>
          <w:lang w:val="es-ES"/>
        </w:rPr>
      </w:pPr>
      <w:r w:rsidRPr="00D35D77">
        <w:rPr>
          <w:b/>
          <w:lang w:val="es-ES"/>
        </w:rPr>
        <w:t xml:space="preserve"> </w:t>
      </w:r>
    </w:p>
    <w:p w14:paraId="497431BB" w14:textId="77777777" w:rsidR="00CC2458" w:rsidRPr="00D35D77" w:rsidRDefault="00CC2458" w:rsidP="00A672F4">
      <w:pPr>
        <w:widowControl w:val="0"/>
        <w:tabs>
          <w:tab w:val="left" w:pos="8386"/>
        </w:tabs>
        <w:autoSpaceDE w:val="0"/>
        <w:autoSpaceDN w:val="0"/>
        <w:adjustRightInd w:val="0"/>
        <w:spacing w:after="0" w:line="306" w:lineRule="exact"/>
        <w:rPr>
          <w:i/>
          <w:iCs/>
          <w:lang w:val="es-ES"/>
        </w:rPr>
      </w:pPr>
      <w:r w:rsidRPr="00D35D77">
        <w:rPr>
          <w:lang w:val="es-ES"/>
        </w:rPr>
        <w:t>En los diagramas colaborativos,</w:t>
      </w:r>
      <w:r w:rsidRPr="00D35D77">
        <w:rPr>
          <w:i/>
          <w:iCs/>
          <w:lang w:val="es-ES"/>
        </w:rPr>
        <w:t xml:space="preserve">  el  flujo  de  información entre procesos se representa mediante flujo de mensajes.  </w:t>
      </w:r>
      <w:r w:rsidRPr="00D35D77">
        <w:rPr>
          <w:lang w:val="es-ES"/>
        </w:rPr>
        <w:t xml:space="preserve">El </w:t>
      </w:r>
      <w:r w:rsidRPr="00D35D77">
        <w:rPr>
          <w:i/>
          <w:iCs/>
          <w:lang w:val="es-ES"/>
        </w:rPr>
        <w:t>evento de mensaje</w:t>
      </w:r>
      <w:r w:rsidRPr="00D35D77">
        <w:rPr>
          <w:lang w:val="es-ES"/>
        </w:rPr>
        <w:t xml:space="preserve"> activa el mensaje  y la  línea punteada que salen  de  él en el diagrama es una </w:t>
      </w:r>
      <w:r w:rsidRPr="00D35D77">
        <w:rPr>
          <w:i/>
          <w:iCs/>
          <w:lang w:val="es-ES"/>
        </w:rPr>
        <w:t>línea de  flujo  de mensaje</w:t>
      </w:r>
      <w:r w:rsidRPr="00D35D77">
        <w:rPr>
          <w:lang w:val="es-ES"/>
        </w:rPr>
        <w:t xml:space="preserve">. Esta línea conecta dos eventos de mensaje para relacionarlos entre sí, el evento de mensaje y el evento de inicio de mensaje. </w:t>
      </w:r>
    </w:p>
    <w:p w14:paraId="09A4A2BC" w14:textId="77777777" w:rsidR="00CC2458" w:rsidRPr="00D35D77" w:rsidRDefault="00CC2458" w:rsidP="00B73599">
      <w:pPr>
        <w:widowControl w:val="0"/>
        <w:autoSpaceDE w:val="0"/>
        <w:autoSpaceDN w:val="0"/>
        <w:adjustRightInd w:val="0"/>
        <w:spacing w:after="0" w:line="306" w:lineRule="exact"/>
        <w:rPr>
          <w:rFonts w:ascii="Times New Roman" w:hAnsi="Times New Roman"/>
          <w:color w:val="7E7E7E"/>
          <w:sz w:val="20"/>
          <w:szCs w:val="20"/>
          <w:lang w:val="es-ES"/>
        </w:rPr>
      </w:pPr>
    </w:p>
    <w:p w14:paraId="0C03CAEF" w14:textId="77777777" w:rsidR="00CC2458" w:rsidRPr="00D35D77" w:rsidRDefault="00382B6D" w:rsidP="00B73599">
      <w:pPr>
        <w:widowControl w:val="0"/>
        <w:tabs>
          <w:tab w:val="left" w:pos="8386"/>
        </w:tabs>
        <w:autoSpaceDE w:val="0"/>
        <w:autoSpaceDN w:val="0"/>
        <w:adjustRightInd w:val="0"/>
        <w:spacing w:after="0" w:line="306" w:lineRule="exact"/>
        <w:rPr>
          <w:lang w:val="es-ES"/>
        </w:rPr>
      </w:pPr>
      <w:r>
        <w:rPr>
          <w:noProof/>
          <w:lang w:val="es-ES" w:eastAsia="es-AR"/>
        </w:rPr>
        <w:pict>
          <v:shape id="Imagen 39" o:spid="_x0000_s1062" type="#_x0000_t75" style="position:absolute;margin-left:212.25pt;margin-top:233.25pt;width:20.25pt;height:20.25pt;z-index:-1;visibility:visible;mso-position-horizontal-relative:page;mso-position-vertical-relative:page" o:allowincell="f">
            <v:imagedata r:id="rId25" o:title=""/>
            <w10:wrap anchorx="page" anchory="page"/>
          </v:shape>
        </w:pict>
      </w:r>
      <w:r w:rsidR="00CC2458" w:rsidRPr="00D35D77">
        <w:rPr>
          <w:rFonts w:ascii="Times New Roman" w:hAnsi="Times New Roman"/>
          <w:i/>
          <w:iCs/>
          <w:color w:val="7E7E7E"/>
          <w:sz w:val="20"/>
          <w:szCs w:val="20"/>
          <w:lang w:val="es-ES"/>
        </w:rPr>
        <w:t xml:space="preserve"> </w:t>
      </w:r>
      <w:r w:rsidR="00CC2458" w:rsidRPr="00D35D77">
        <w:rPr>
          <w:b/>
          <w:i/>
          <w:iCs/>
          <w:lang w:val="es-ES"/>
        </w:rPr>
        <w:t>Evento  de  inicio  de  mensaje</w:t>
      </w:r>
      <w:r w:rsidR="00CC2458" w:rsidRPr="00D35D77">
        <w:rPr>
          <w:b/>
          <w:lang w:val="es-ES"/>
        </w:rPr>
        <w:t xml:space="preserve">: </w:t>
      </w:r>
      <w:r w:rsidR="00CC2458" w:rsidRPr="00D35D77">
        <w:rPr>
          <w:lang w:val="es-ES"/>
        </w:rPr>
        <w:t xml:space="preserve">     </w:t>
      </w:r>
    </w:p>
    <w:p w14:paraId="088CF4FD" w14:textId="77777777" w:rsidR="00CC2458" w:rsidRPr="00D35D77" w:rsidRDefault="00CC2458" w:rsidP="00B73599">
      <w:pPr>
        <w:widowControl w:val="0"/>
        <w:tabs>
          <w:tab w:val="left" w:pos="173"/>
        </w:tabs>
        <w:autoSpaceDE w:val="0"/>
        <w:autoSpaceDN w:val="0"/>
        <w:adjustRightInd w:val="0"/>
        <w:spacing w:after="0" w:line="266" w:lineRule="exact"/>
        <w:rPr>
          <w:rFonts w:ascii="Times New Roman" w:hAnsi="Times New Roman"/>
          <w:color w:val="7E7E7E"/>
          <w:sz w:val="20"/>
          <w:szCs w:val="20"/>
          <w:lang w:val="es-ES"/>
        </w:rPr>
      </w:pPr>
    </w:p>
    <w:p w14:paraId="229F504C" w14:textId="77777777" w:rsidR="00CC2458" w:rsidRPr="00D35D77" w:rsidRDefault="00CC2458" w:rsidP="008F0F9A">
      <w:pPr>
        <w:spacing w:after="0" w:line="240" w:lineRule="auto"/>
        <w:rPr>
          <w:lang w:val="es-ES"/>
        </w:rPr>
      </w:pPr>
    </w:p>
    <w:p w14:paraId="54D84AE6" w14:textId="77777777" w:rsidR="00CC2458" w:rsidRPr="00D35D77" w:rsidRDefault="00CC2458" w:rsidP="008F0F9A">
      <w:pPr>
        <w:spacing w:after="0" w:line="240" w:lineRule="auto"/>
        <w:rPr>
          <w:lang w:val="es-ES"/>
        </w:rPr>
      </w:pPr>
    </w:p>
    <w:p w14:paraId="08BE4ADA" w14:textId="77777777" w:rsidR="00CC2458" w:rsidRPr="00D35D77" w:rsidRDefault="00CC2458" w:rsidP="008F0F9A">
      <w:pPr>
        <w:spacing w:after="0" w:line="240" w:lineRule="auto"/>
        <w:rPr>
          <w:lang w:val="es-ES"/>
        </w:rPr>
      </w:pPr>
      <w:r w:rsidRPr="00D35D77">
        <w:rPr>
          <w:lang w:val="es-ES"/>
        </w:rPr>
        <w:t>Este evento iniciara una instancia de un proceso de negocio a donde llegue el mensaje lanzado por el evento de mensaje asociado.</w:t>
      </w:r>
    </w:p>
    <w:p w14:paraId="074A32E3" w14:textId="77777777" w:rsidR="00CC2458" w:rsidRPr="00D35D77" w:rsidRDefault="00CC2458" w:rsidP="008F0F9A">
      <w:pPr>
        <w:spacing w:after="0" w:line="240" w:lineRule="auto"/>
        <w:rPr>
          <w:b/>
          <w:lang w:val="es-ES"/>
        </w:rPr>
      </w:pPr>
    </w:p>
    <w:p w14:paraId="448EEFF4" w14:textId="77777777" w:rsidR="00CC2458" w:rsidRPr="00D35D77" w:rsidRDefault="00382B6D" w:rsidP="008F0F9A">
      <w:pPr>
        <w:spacing w:after="0" w:line="240" w:lineRule="auto"/>
        <w:rPr>
          <w:lang w:val="es-ES"/>
        </w:rPr>
      </w:pPr>
      <w:r>
        <w:rPr>
          <w:noProof/>
          <w:lang w:val="es-ES" w:eastAsia="es-AR"/>
        </w:rPr>
        <w:pict>
          <v:shapetype id="_x0000_t32" coordsize="21600,21600" o:spt="32" o:oned="t" path="m,l21600,21600e" filled="f">
            <v:path arrowok="t" fillok="f" o:connecttype="none"/>
            <o:lock v:ext="edit" shapetype="t"/>
          </v:shapetype>
          <v:shape id="_x0000_s1063" type="#_x0000_t32" style="position:absolute;margin-left:131.85pt;margin-top:6.45pt;width:42pt;height:0;z-index:2" o:connectortype="elbow" adj="-118800,-1,-118800">
            <v:stroke endarrow="block"/>
          </v:shape>
        </w:pict>
      </w:r>
      <w:r w:rsidR="00CC2458" w:rsidRPr="00D35D77">
        <w:rPr>
          <w:b/>
          <w:lang w:val="es-ES"/>
        </w:rPr>
        <w:t>Líneas de secuencia</w:t>
      </w:r>
      <w:r w:rsidR="00CC2458" w:rsidRPr="00D35D77">
        <w:rPr>
          <w:lang w:val="es-ES"/>
        </w:rPr>
        <w:t xml:space="preserve">:   </w:t>
      </w:r>
    </w:p>
    <w:p w14:paraId="3A98340A" w14:textId="77777777" w:rsidR="00CC2458" w:rsidRPr="00D35D77" w:rsidRDefault="00CC2458" w:rsidP="008F0F9A">
      <w:pPr>
        <w:spacing w:after="0" w:line="240" w:lineRule="auto"/>
        <w:rPr>
          <w:lang w:val="es-ES"/>
        </w:rPr>
      </w:pPr>
      <w:r w:rsidRPr="00D35D77">
        <w:rPr>
          <w:lang w:val="es-ES"/>
        </w:rPr>
        <w:t xml:space="preserve"> </w:t>
      </w:r>
    </w:p>
    <w:p w14:paraId="7C1139A6" w14:textId="77777777" w:rsidR="00CC2458" w:rsidRPr="00D35D77" w:rsidRDefault="00CC2458" w:rsidP="008F0F9A">
      <w:pPr>
        <w:spacing w:after="0" w:line="240" w:lineRule="auto"/>
        <w:rPr>
          <w:lang w:val="es-ES"/>
        </w:rPr>
      </w:pPr>
      <w:r w:rsidRPr="00D35D77">
        <w:rPr>
          <w:lang w:val="es-ES"/>
        </w:rPr>
        <w:t xml:space="preserve">Que muestran cómo fluye el proceso. </w:t>
      </w:r>
    </w:p>
    <w:p w14:paraId="3BDD833A" w14:textId="77777777" w:rsidR="00CC2458" w:rsidRPr="00D35D77" w:rsidRDefault="00CC2458" w:rsidP="008F0F9A">
      <w:pPr>
        <w:spacing w:after="0" w:line="240" w:lineRule="auto"/>
        <w:rPr>
          <w:lang w:val="es-ES"/>
        </w:rPr>
      </w:pPr>
      <w:r w:rsidRPr="00D35D77">
        <w:rPr>
          <w:lang w:val="es-ES"/>
        </w:rPr>
        <w:t xml:space="preserve"> </w:t>
      </w:r>
    </w:p>
    <w:p w14:paraId="3C000D88" w14:textId="77777777" w:rsidR="00CC2458" w:rsidRPr="00D35D77" w:rsidRDefault="00CC2458" w:rsidP="008F0F9A">
      <w:pPr>
        <w:spacing w:after="0" w:line="240" w:lineRule="auto"/>
        <w:rPr>
          <w:lang w:val="es-ES"/>
        </w:rPr>
      </w:pPr>
    </w:p>
    <w:p w14:paraId="6913DC7E" w14:textId="77777777" w:rsidR="00CC2458" w:rsidRPr="00D35D77" w:rsidRDefault="00CC2458" w:rsidP="008F0F9A">
      <w:pPr>
        <w:spacing w:after="0" w:line="240" w:lineRule="auto"/>
        <w:rPr>
          <w:lang w:val="es-ES"/>
        </w:rPr>
      </w:pPr>
    </w:p>
    <w:p w14:paraId="39FEAF8E" w14:textId="77777777" w:rsidR="00CC2458" w:rsidRPr="00D35D77" w:rsidRDefault="00CC2458" w:rsidP="008F0F9A">
      <w:pPr>
        <w:spacing w:after="0" w:line="240" w:lineRule="auto"/>
        <w:rPr>
          <w:lang w:val="es-ES"/>
        </w:rPr>
      </w:pPr>
    </w:p>
    <w:p w14:paraId="7AA1B5FF" w14:textId="77777777" w:rsidR="00CC2458" w:rsidRPr="00D35D77" w:rsidRDefault="00CC2458" w:rsidP="008F0F9A">
      <w:pPr>
        <w:spacing w:after="0" w:line="240" w:lineRule="auto"/>
        <w:rPr>
          <w:lang w:val="es-ES"/>
        </w:rPr>
      </w:pPr>
    </w:p>
    <w:p w14:paraId="28CFE88E" w14:textId="77777777" w:rsidR="00CC2458" w:rsidRPr="00D35D77" w:rsidRDefault="00CC2458" w:rsidP="008F0F9A">
      <w:pPr>
        <w:spacing w:after="0" w:line="240" w:lineRule="auto"/>
        <w:rPr>
          <w:lang w:val="es-ES"/>
        </w:rPr>
      </w:pPr>
    </w:p>
    <w:p w14:paraId="4B195F3C" w14:textId="77777777" w:rsidR="00CC2458" w:rsidRPr="00D35D77" w:rsidRDefault="00CC2458" w:rsidP="008F0F9A">
      <w:pPr>
        <w:spacing w:after="0" w:line="240" w:lineRule="auto"/>
        <w:rPr>
          <w:lang w:val="es-ES"/>
        </w:rPr>
      </w:pPr>
    </w:p>
    <w:p w14:paraId="27675DDC" w14:textId="77777777" w:rsidR="00CC2458" w:rsidRPr="00D35D77" w:rsidRDefault="00CC2458" w:rsidP="008F0F9A">
      <w:pPr>
        <w:spacing w:after="0" w:line="240" w:lineRule="auto"/>
        <w:rPr>
          <w:lang w:val="es-ES"/>
        </w:rPr>
      </w:pPr>
    </w:p>
    <w:p w14:paraId="43888B53" w14:textId="77777777" w:rsidR="00CC2458" w:rsidRPr="00D35D77" w:rsidRDefault="00CC2458" w:rsidP="008F0F9A">
      <w:pPr>
        <w:spacing w:after="0" w:line="240" w:lineRule="auto"/>
        <w:rPr>
          <w:lang w:val="es-ES"/>
        </w:rPr>
      </w:pPr>
    </w:p>
    <w:p w14:paraId="6855D727" w14:textId="77777777" w:rsidR="00CC2458" w:rsidRPr="00D35D77" w:rsidRDefault="00CC2458" w:rsidP="008F0F9A">
      <w:pPr>
        <w:spacing w:after="0" w:line="240" w:lineRule="auto"/>
        <w:rPr>
          <w:lang w:val="es-ES"/>
        </w:rPr>
      </w:pPr>
    </w:p>
    <w:p w14:paraId="402BD181" w14:textId="77777777" w:rsidR="00CC2458" w:rsidRPr="00D35D77" w:rsidRDefault="00CC2458" w:rsidP="008F0F9A">
      <w:pPr>
        <w:spacing w:after="0" w:line="240" w:lineRule="auto"/>
        <w:rPr>
          <w:lang w:val="es-ES"/>
        </w:rPr>
      </w:pPr>
    </w:p>
    <w:p w14:paraId="6C110FA3" w14:textId="77777777" w:rsidR="00CC2458" w:rsidRPr="00D35D77" w:rsidRDefault="00CC2458" w:rsidP="008F0F9A">
      <w:pPr>
        <w:spacing w:after="0" w:line="240" w:lineRule="auto"/>
        <w:rPr>
          <w:lang w:val="es-ES"/>
        </w:rPr>
      </w:pPr>
    </w:p>
    <w:p w14:paraId="6591CEE2" w14:textId="77777777" w:rsidR="00CC2458" w:rsidRPr="00D35D77" w:rsidRDefault="00CC2458" w:rsidP="008F0F9A">
      <w:pPr>
        <w:spacing w:after="0" w:line="240" w:lineRule="auto"/>
        <w:rPr>
          <w:lang w:val="es-ES"/>
        </w:rPr>
      </w:pPr>
    </w:p>
    <w:p w14:paraId="25BA98E2" w14:textId="77777777" w:rsidR="00CC2458" w:rsidRPr="00D35D77" w:rsidRDefault="00CC2458" w:rsidP="008F0F9A">
      <w:pPr>
        <w:spacing w:after="0" w:line="240" w:lineRule="auto"/>
        <w:rPr>
          <w:lang w:val="es-ES"/>
        </w:rPr>
      </w:pPr>
    </w:p>
    <w:p w14:paraId="0287D558" w14:textId="77777777" w:rsidR="00CC2458" w:rsidRPr="00D35D77" w:rsidRDefault="00CC2458" w:rsidP="008F0F9A">
      <w:pPr>
        <w:spacing w:after="0" w:line="240" w:lineRule="auto"/>
        <w:rPr>
          <w:lang w:val="es-ES"/>
        </w:rPr>
      </w:pPr>
    </w:p>
    <w:p w14:paraId="30105022" w14:textId="77777777" w:rsidR="00CC2458" w:rsidRPr="00D35D77" w:rsidRDefault="00CC2458" w:rsidP="008F0F9A">
      <w:pPr>
        <w:spacing w:after="0" w:line="240" w:lineRule="auto"/>
        <w:rPr>
          <w:lang w:val="es-ES"/>
        </w:rPr>
      </w:pPr>
    </w:p>
    <w:p w14:paraId="7CDF06E9" w14:textId="77777777" w:rsidR="00CC2458" w:rsidRPr="00D35D77" w:rsidRDefault="00CC2458" w:rsidP="008F0F9A">
      <w:pPr>
        <w:spacing w:after="0" w:line="240" w:lineRule="auto"/>
        <w:rPr>
          <w:lang w:val="es-ES"/>
        </w:rPr>
      </w:pPr>
    </w:p>
    <w:p w14:paraId="13191255" w14:textId="77777777" w:rsidR="00CC2458" w:rsidRPr="00D35D77" w:rsidRDefault="00CC2458" w:rsidP="008F0F9A">
      <w:pPr>
        <w:spacing w:after="0" w:line="240" w:lineRule="auto"/>
        <w:rPr>
          <w:lang w:val="es-ES"/>
        </w:rPr>
      </w:pPr>
    </w:p>
    <w:p w14:paraId="43E0F9C1" w14:textId="77777777" w:rsidR="00CC2458" w:rsidRPr="00D35D77" w:rsidRDefault="00CC2458" w:rsidP="008F0F9A">
      <w:pPr>
        <w:spacing w:after="0" w:line="240" w:lineRule="auto"/>
        <w:rPr>
          <w:lang w:val="es-ES"/>
        </w:rPr>
      </w:pPr>
    </w:p>
    <w:p w14:paraId="28DA47C4" w14:textId="77777777" w:rsidR="00CC2458" w:rsidRPr="00D35D77" w:rsidRDefault="00CC2458" w:rsidP="008F0F9A">
      <w:pPr>
        <w:spacing w:after="0" w:line="240" w:lineRule="auto"/>
        <w:rPr>
          <w:lang w:val="es-ES"/>
        </w:rPr>
      </w:pPr>
    </w:p>
    <w:p w14:paraId="58FFFE32" w14:textId="77777777" w:rsidR="00CC2458" w:rsidRPr="00D35D77" w:rsidRDefault="00CC2458" w:rsidP="008F0F9A">
      <w:pPr>
        <w:spacing w:after="0" w:line="240" w:lineRule="auto"/>
        <w:rPr>
          <w:lang w:val="es-ES"/>
        </w:rPr>
      </w:pPr>
    </w:p>
    <w:p w14:paraId="6FC7B5C1" w14:textId="77777777" w:rsidR="00CC2458" w:rsidRPr="00D35D77" w:rsidRDefault="00CC2458" w:rsidP="008F0F9A">
      <w:pPr>
        <w:spacing w:after="0" w:line="240" w:lineRule="auto"/>
        <w:rPr>
          <w:lang w:val="es-ES"/>
        </w:rPr>
      </w:pPr>
    </w:p>
    <w:p w14:paraId="5B94950A" w14:textId="77777777" w:rsidR="00CC2458" w:rsidRPr="00D35D77" w:rsidRDefault="00CC2458" w:rsidP="008F0F9A">
      <w:pPr>
        <w:spacing w:after="0" w:line="240" w:lineRule="auto"/>
        <w:rPr>
          <w:lang w:val="es-ES"/>
        </w:rPr>
      </w:pPr>
    </w:p>
    <w:p w14:paraId="6E267812" w14:textId="77777777" w:rsidR="00CC2458" w:rsidRPr="00D35D77" w:rsidRDefault="00CC2458" w:rsidP="008F0F9A">
      <w:pPr>
        <w:spacing w:after="0" w:line="240" w:lineRule="auto"/>
        <w:rPr>
          <w:lang w:val="es-ES"/>
        </w:rPr>
      </w:pPr>
    </w:p>
    <w:p w14:paraId="54D949C4" w14:textId="77777777" w:rsidR="00CC2458" w:rsidRPr="00D35D77" w:rsidRDefault="00CC2458" w:rsidP="008F0F9A">
      <w:pPr>
        <w:spacing w:after="0" w:line="240" w:lineRule="auto"/>
        <w:rPr>
          <w:lang w:val="es-ES"/>
        </w:rPr>
      </w:pPr>
    </w:p>
    <w:p w14:paraId="2EEFCE61" w14:textId="77777777" w:rsidR="00CC2458" w:rsidRPr="00D35D77" w:rsidRDefault="00CC2458" w:rsidP="008F0F9A">
      <w:pPr>
        <w:spacing w:after="0" w:line="240" w:lineRule="auto"/>
        <w:rPr>
          <w:lang w:val="es-ES"/>
        </w:rPr>
      </w:pPr>
    </w:p>
    <w:p w14:paraId="40CD217A" w14:textId="77777777" w:rsidR="00CC2458" w:rsidRPr="00D35D77" w:rsidRDefault="00CC2458" w:rsidP="008F0F9A">
      <w:pPr>
        <w:spacing w:after="0" w:line="240" w:lineRule="auto"/>
        <w:rPr>
          <w:lang w:val="es-ES"/>
        </w:rPr>
      </w:pPr>
    </w:p>
    <w:p w14:paraId="188A0EAE" w14:textId="77777777" w:rsidR="00CC2458" w:rsidRPr="00D35D77" w:rsidRDefault="00CC2458" w:rsidP="008F0F9A">
      <w:pPr>
        <w:spacing w:after="0" w:line="240" w:lineRule="auto"/>
        <w:rPr>
          <w:lang w:val="es-ES"/>
        </w:rPr>
      </w:pPr>
    </w:p>
    <w:p w14:paraId="0361D606" w14:textId="77777777" w:rsidR="00CC2458" w:rsidRPr="00D35D77" w:rsidRDefault="00CC2458" w:rsidP="00E02228">
      <w:pPr>
        <w:pStyle w:val="Ttulo1"/>
        <w:spacing w:line="240" w:lineRule="auto"/>
        <w:rPr>
          <w:lang w:val="es-ES"/>
        </w:rPr>
      </w:pPr>
      <w:bookmarkStart w:id="4" w:name="_Toc337573386"/>
      <w:bookmarkStart w:id="5" w:name="_Toc341390112"/>
      <w:r w:rsidRPr="00D35D77">
        <w:rPr>
          <w:lang w:val="es-ES"/>
        </w:rPr>
        <w:lastRenderedPageBreak/>
        <w:t>Procedimientos</w:t>
      </w:r>
      <w:bookmarkEnd w:id="4"/>
      <w:bookmarkEnd w:id="5"/>
    </w:p>
    <w:p w14:paraId="5B5C491E" w14:textId="77777777" w:rsidR="00CC2458" w:rsidRPr="00D35D77" w:rsidRDefault="00CC2458" w:rsidP="00C72079">
      <w:pPr>
        <w:pStyle w:val="Ttulo2"/>
        <w:rPr>
          <w:lang w:val="es-ES"/>
        </w:rPr>
      </w:pPr>
      <w:bookmarkStart w:id="6" w:name="_Toc341390113"/>
      <w:r w:rsidRPr="00D35D77">
        <w:rPr>
          <w:lang w:val="es-ES"/>
        </w:rPr>
        <w:t>Definición del Proceso “Crear proyecto licitación”.</w:t>
      </w:r>
      <w:bookmarkEnd w:id="6"/>
    </w:p>
    <w:p w14:paraId="7E6DF2CA" w14:textId="77777777" w:rsidR="00CC2458" w:rsidRPr="00D35D77" w:rsidRDefault="00CC2458" w:rsidP="00C72079">
      <w:pPr>
        <w:pStyle w:val="Prrafodelista"/>
        <w:numPr>
          <w:ilvl w:val="0"/>
          <w:numId w:val="3"/>
        </w:numPr>
        <w:spacing w:line="240" w:lineRule="auto"/>
        <w:outlineLvl w:val="2"/>
        <w:rPr>
          <w:bCs/>
          <w:iCs/>
          <w:color w:val="72A376"/>
          <w:sz w:val="20"/>
          <w:lang w:val="es-ES"/>
        </w:rPr>
      </w:pPr>
      <w:bookmarkStart w:id="7" w:name="_Toc341390114"/>
      <w:r w:rsidRPr="00D35D77">
        <w:rPr>
          <w:bCs/>
          <w:iCs/>
          <w:color w:val="676A55"/>
          <w:sz w:val="20"/>
          <w:lang w:val="es-ES"/>
        </w:rPr>
        <w:t>Objetivo:</w:t>
      </w:r>
      <w:bookmarkEnd w:id="7"/>
    </w:p>
    <w:p w14:paraId="5B0828FD" w14:textId="77777777" w:rsidR="00CC2458" w:rsidRPr="00D35D77" w:rsidRDefault="00CC2458" w:rsidP="00C72079">
      <w:pPr>
        <w:pStyle w:val="Prrafodelista"/>
        <w:spacing w:line="240" w:lineRule="auto"/>
        <w:ind w:left="1440"/>
        <w:jc w:val="both"/>
        <w:rPr>
          <w:bCs/>
          <w:iCs/>
          <w:lang w:val="es-ES"/>
        </w:rPr>
      </w:pPr>
      <w:r w:rsidRPr="00D35D77">
        <w:rPr>
          <w:bCs/>
          <w:iCs/>
          <w:lang w:val="es-ES"/>
        </w:rPr>
        <w:t>El objetivo principal de este proceso es ante la notificación de un cliente de que se ha ganado la licitación crear el proyecto licitación.</w:t>
      </w:r>
    </w:p>
    <w:p w14:paraId="63196A9E" w14:textId="77777777" w:rsidR="00CC2458" w:rsidRPr="00D35D77" w:rsidRDefault="00CC2458" w:rsidP="00C72079">
      <w:pPr>
        <w:pStyle w:val="Prrafodelista"/>
        <w:spacing w:line="240" w:lineRule="auto"/>
        <w:ind w:left="1440"/>
        <w:rPr>
          <w:bCs/>
          <w:iCs/>
          <w:color w:val="72A376"/>
          <w:sz w:val="20"/>
          <w:lang w:val="es-ES"/>
        </w:rPr>
      </w:pPr>
    </w:p>
    <w:p w14:paraId="611C2123"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8" w:name="_Toc341390115"/>
      <w:r w:rsidRPr="00D35D77">
        <w:rPr>
          <w:bCs/>
          <w:iCs/>
          <w:color w:val="676A55"/>
          <w:sz w:val="20"/>
          <w:lang w:val="es-ES"/>
        </w:rPr>
        <w:t>Limites:</w:t>
      </w:r>
      <w:bookmarkEnd w:id="8"/>
    </w:p>
    <w:p w14:paraId="0F303195" w14:textId="77777777" w:rsidR="00CC2458" w:rsidRPr="00D35D77" w:rsidRDefault="00CC2458" w:rsidP="00C72079">
      <w:pPr>
        <w:pStyle w:val="Prrafodelista"/>
        <w:spacing w:line="240" w:lineRule="auto"/>
        <w:ind w:left="1440"/>
        <w:jc w:val="both"/>
        <w:rPr>
          <w:bCs/>
          <w:iCs/>
          <w:lang w:val="es-ES"/>
        </w:rPr>
      </w:pPr>
      <w:r w:rsidRPr="00D35D77">
        <w:rPr>
          <w:bCs/>
          <w:iCs/>
          <w:lang w:val="es-ES"/>
        </w:rPr>
        <w:t>Desde que se recibe la notificación de licitación ganada hasta que se crea el proyecto.</w:t>
      </w:r>
    </w:p>
    <w:p w14:paraId="46EAC9E4" w14:textId="77777777" w:rsidR="00CC2458" w:rsidRPr="00D35D77" w:rsidRDefault="00CC2458" w:rsidP="00C72079">
      <w:pPr>
        <w:pStyle w:val="Prrafodelista"/>
        <w:spacing w:line="240" w:lineRule="auto"/>
        <w:ind w:left="1440"/>
        <w:rPr>
          <w:bCs/>
          <w:iCs/>
          <w:color w:val="676A55"/>
          <w:sz w:val="20"/>
          <w:lang w:val="es-ES"/>
        </w:rPr>
      </w:pPr>
    </w:p>
    <w:p w14:paraId="3850027A" w14:textId="77777777" w:rsidR="00CC2458" w:rsidRPr="00D35D77" w:rsidRDefault="00CC2458" w:rsidP="00C72079">
      <w:pPr>
        <w:pStyle w:val="Prrafodelista"/>
        <w:numPr>
          <w:ilvl w:val="0"/>
          <w:numId w:val="3"/>
        </w:numPr>
        <w:spacing w:line="240" w:lineRule="auto"/>
        <w:outlineLvl w:val="2"/>
        <w:rPr>
          <w:bCs/>
          <w:iCs/>
          <w:lang w:val="es-ES"/>
        </w:rPr>
      </w:pPr>
      <w:bookmarkStart w:id="9" w:name="_Toc341390116"/>
      <w:r w:rsidRPr="00D35D77">
        <w:rPr>
          <w:bCs/>
          <w:iCs/>
          <w:color w:val="676A55"/>
          <w:sz w:val="20"/>
          <w:lang w:val="es-ES"/>
        </w:rPr>
        <w:t>Reglas de negocio:</w:t>
      </w:r>
      <w:bookmarkEnd w:id="9"/>
    </w:p>
    <w:p w14:paraId="707BC335" w14:textId="77777777" w:rsidR="00CC2458" w:rsidRPr="00D35D77" w:rsidRDefault="00CC2458" w:rsidP="00C72079">
      <w:pPr>
        <w:pStyle w:val="Prrafodelista"/>
        <w:spacing w:line="240" w:lineRule="auto"/>
        <w:ind w:left="1440"/>
        <w:rPr>
          <w:bCs/>
          <w:iCs/>
          <w:lang w:val="es-ES"/>
        </w:rPr>
      </w:pPr>
      <w:r w:rsidRPr="00D35D77">
        <w:rPr>
          <w:bCs/>
          <w:iCs/>
          <w:lang w:val="es-ES"/>
        </w:rPr>
        <w:t>No aplica.</w:t>
      </w:r>
    </w:p>
    <w:p w14:paraId="56FCADA1" w14:textId="77777777" w:rsidR="00CC2458" w:rsidRPr="00D35D77" w:rsidRDefault="00CC2458" w:rsidP="00C72079">
      <w:pPr>
        <w:pStyle w:val="Prrafodelista"/>
        <w:spacing w:line="240" w:lineRule="auto"/>
        <w:ind w:left="1440"/>
        <w:rPr>
          <w:bCs/>
          <w:iCs/>
          <w:color w:val="676A55"/>
          <w:sz w:val="20"/>
          <w:lang w:val="es-ES"/>
        </w:rPr>
      </w:pPr>
    </w:p>
    <w:p w14:paraId="369DF08D"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10" w:name="_Toc341390117"/>
      <w:r w:rsidRPr="00D35D77">
        <w:rPr>
          <w:bCs/>
          <w:iCs/>
          <w:color w:val="676A55"/>
          <w:sz w:val="20"/>
          <w:lang w:val="es-ES"/>
        </w:rPr>
        <w:t>Participantes del proceso de negocio:</w:t>
      </w:r>
      <w:bookmarkEnd w:id="10"/>
    </w:p>
    <w:p w14:paraId="64221CC0" w14:textId="77777777" w:rsidR="00CC2458" w:rsidRPr="00D35D77" w:rsidRDefault="00CC2458" w:rsidP="00C72079">
      <w:pPr>
        <w:pStyle w:val="Prrafodelista"/>
        <w:numPr>
          <w:ilvl w:val="0"/>
          <w:numId w:val="4"/>
        </w:numPr>
        <w:spacing w:line="240" w:lineRule="auto"/>
        <w:rPr>
          <w:bCs/>
          <w:iCs/>
          <w:lang w:val="es-ES"/>
        </w:rPr>
      </w:pPr>
      <w:r w:rsidRPr="00D35D77">
        <w:rPr>
          <w:bCs/>
          <w:iCs/>
          <w:lang w:val="es-ES"/>
        </w:rPr>
        <w:t>Supervisor de proyectos.</w:t>
      </w:r>
    </w:p>
    <w:p w14:paraId="0BB5CF30" w14:textId="77777777" w:rsidR="00CC2458" w:rsidRPr="00D35D77" w:rsidRDefault="00CC2458" w:rsidP="00C72079">
      <w:pPr>
        <w:pStyle w:val="Prrafodelista"/>
        <w:numPr>
          <w:ilvl w:val="0"/>
          <w:numId w:val="4"/>
        </w:numPr>
        <w:spacing w:line="240" w:lineRule="auto"/>
        <w:rPr>
          <w:bCs/>
          <w:iCs/>
          <w:lang w:val="es-ES"/>
        </w:rPr>
      </w:pPr>
      <w:r w:rsidRPr="00D35D77">
        <w:rPr>
          <w:bCs/>
          <w:iCs/>
          <w:lang w:val="es-ES"/>
        </w:rPr>
        <w:t>Cliente.</w:t>
      </w:r>
    </w:p>
    <w:p w14:paraId="58DA2B52" w14:textId="77777777" w:rsidR="00CC2458" w:rsidRPr="00D35D77" w:rsidRDefault="00CC2458" w:rsidP="00C72079">
      <w:pPr>
        <w:pStyle w:val="Prrafodelista"/>
        <w:spacing w:line="240" w:lineRule="auto"/>
        <w:ind w:left="2160"/>
        <w:rPr>
          <w:bCs/>
          <w:iCs/>
          <w:color w:val="676A55"/>
          <w:sz w:val="20"/>
          <w:lang w:val="es-ES"/>
        </w:rPr>
      </w:pPr>
    </w:p>
    <w:p w14:paraId="44BCBC2F" w14:textId="77777777" w:rsidR="00CC2458" w:rsidRPr="00D35D77" w:rsidRDefault="00CC2458" w:rsidP="00C72079">
      <w:pPr>
        <w:pStyle w:val="Prrafodelista"/>
        <w:numPr>
          <w:ilvl w:val="0"/>
          <w:numId w:val="3"/>
        </w:numPr>
        <w:spacing w:line="240" w:lineRule="auto"/>
        <w:outlineLvl w:val="2"/>
        <w:rPr>
          <w:bCs/>
          <w:iCs/>
          <w:color w:val="676A55"/>
          <w:sz w:val="20"/>
          <w:lang w:val="es-ES"/>
        </w:rPr>
      </w:pPr>
      <w:bookmarkStart w:id="11" w:name="_Toc341390118"/>
      <w:r w:rsidRPr="00D35D77">
        <w:rPr>
          <w:bCs/>
          <w:iCs/>
          <w:color w:val="676A55"/>
          <w:sz w:val="20"/>
          <w:lang w:val="es-ES"/>
        </w:rPr>
        <w:t>Descripción del proceso:</w:t>
      </w:r>
      <w:bookmarkEnd w:id="11"/>
    </w:p>
    <w:p w14:paraId="178C3749" w14:textId="77777777" w:rsidR="00CC2458" w:rsidRPr="00D35D77" w:rsidRDefault="00CC2458" w:rsidP="00C72079">
      <w:pPr>
        <w:pStyle w:val="Prrafodelista"/>
        <w:spacing w:line="240" w:lineRule="auto"/>
        <w:ind w:left="1440"/>
        <w:jc w:val="both"/>
        <w:rPr>
          <w:bCs/>
          <w:iCs/>
          <w:lang w:val="es-ES"/>
        </w:rPr>
      </w:pPr>
      <w:r w:rsidRPr="00D35D77">
        <w:rPr>
          <w:bCs/>
          <w:iCs/>
          <w:lang w:val="es-ES"/>
        </w:rPr>
        <w:t xml:space="preserve">A raíz de una notificación de licitación ganada, el Supervisor de Proyectos crea el Proyecto con los datos de la licitación con la ayuda del sistema “CellProjectManager”. </w:t>
      </w:r>
    </w:p>
    <w:p w14:paraId="7931A7AF" w14:textId="77777777" w:rsidR="00CC2458" w:rsidRPr="00D35D77" w:rsidRDefault="00CC2458" w:rsidP="00C72079">
      <w:pPr>
        <w:pStyle w:val="Prrafodelista"/>
        <w:spacing w:line="240" w:lineRule="auto"/>
        <w:ind w:left="1440"/>
        <w:jc w:val="both"/>
        <w:rPr>
          <w:bCs/>
          <w:iCs/>
          <w:lang w:val="es-ES"/>
        </w:rPr>
      </w:pPr>
    </w:p>
    <w:p w14:paraId="00FADF50" w14:textId="77777777" w:rsidR="00CC2458" w:rsidRPr="00D35D77" w:rsidRDefault="00CC2458" w:rsidP="00C72079">
      <w:pPr>
        <w:pStyle w:val="Prrafodelista"/>
        <w:numPr>
          <w:ilvl w:val="0"/>
          <w:numId w:val="3"/>
        </w:numPr>
        <w:spacing w:line="240" w:lineRule="auto"/>
        <w:outlineLvl w:val="2"/>
        <w:rPr>
          <w:bCs/>
          <w:iCs/>
          <w:lang w:val="es-ES"/>
        </w:rPr>
      </w:pPr>
      <w:bookmarkStart w:id="12" w:name="_Toc341390119"/>
      <w:r w:rsidRPr="00D35D77">
        <w:rPr>
          <w:bCs/>
          <w:iCs/>
          <w:color w:val="676A55"/>
          <w:sz w:val="20"/>
          <w:lang w:val="es-ES"/>
        </w:rPr>
        <w:t>Utilización del sistema de información:</w:t>
      </w:r>
      <w:bookmarkEnd w:id="12"/>
    </w:p>
    <w:p w14:paraId="3355A168" w14:textId="77777777" w:rsidR="00CC2458" w:rsidRPr="00D35D77" w:rsidRDefault="00CC2458" w:rsidP="00C72079">
      <w:pPr>
        <w:pStyle w:val="Prrafodelista"/>
        <w:spacing w:line="240" w:lineRule="auto"/>
        <w:ind w:left="1440"/>
        <w:jc w:val="both"/>
        <w:rPr>
          <w:bCs/>
          <w:iCs/>
          <w:lang w:val="es-ES"/>
        </w:rPr>
      </w:pPr>
      <w:r w:rsidRPr="00D35D77">
        <w:rPr>
          <w:bCs/>
          <w:iCs/>
          <w:lang w:val="es-ES"/>
        </w:rPr>
        <w:t>Véase Manual de Usuario, sección “Gestión de Proyectos”, título “Crear proyecto”.</w:t>
      </w:r>
    </w:p>
    <w:p w14:paraId="771DE61A" w14:textId="77777777" w:rsidR="00CC2458" w:rsidRPr="00D35D77" w:rsidRDefault="00CC2458" w:rsidP="00C72079">
      <w:pPr>
        <w:pStyle w:val="Prrafodelista"/>
        <w:spacing w:line="240" w:lineRule="auto"/>
        <w:ind w:left="1440"/>
        <w:jc w:val="both"/>
        <w:rPr>
          <w:bCs/>
          <w:iCs/>
          <w:color w:val="676A55"/>
          <w:sz w:val="20"/>
          <w:lang w:val="es-ES"/>
        </w:rPr>
      </w:pPr>
    </w:p>
    <w:p w14:paraId="51115830" w14:textId="77777777" w:rsidR="00CC2458" w:rsidRDefault="00CC2458" w:rsidP="00C72079">
      <w:pPr>
        <w:pStyle w:val="Prrafodelista"/>
        <w:numPr>
          <w:ilvl w:val="0"/>
          <w:numId w:val="3"/>
        </w:numPr>
        <w:spacing w:line="240" w:lineRule="auto"/>
        <w:outlineLvl w:val="2"/>
        <w:rPr>
          <w:bCs/>
          <w:iCs/>
          <w:color w:val="676A55"/>
          <w:sz w:val="20"/>
          <w:lang w:val="es-ES"/>
        </w:rPr>
      </w:pPr>
      <w:bookmarkStart w:id="13" w:name="_Toc341390120"/>
      <w:r w:rsidRPr="00D35D77">
        <w:rPr>
          <w:bCs/>
          <w:iCs/>
          <w:color w:val="676A55"/>
          <w:sz w:val="20"/>
          <w:lang w:val="es-ES"/>
        </w:rPr>
        <w:t>Flujo grama:</w:t>
      </w:r>
      <w:bookmarkEnd w:id="13"/>
    </w:p>
    <w:p w14:paraId="2170F857" w14:textId="3DA9A7C2" w:rsidR="003C7C17" w:rsidRPr="00D35D77" w:rsidRDefault="00A02491" w:rsidP="003C7C17">
      <w:pPr>
        <w:rPr>
          <w:lang w:val="es-ES"/>
        </w:rPr>
      </w:pPr>
      <w:r>
        <w:rPr>
          <w:lang w:val="es-ES"/>
        </w:rPr>
        <w:pict>
          <v:shape id="_x0000_i1026" type="#_x0000_t75" style="width:502.5pt;height:319.5pt">
            <v:imagedata r:id="rId26" o:title="gestionar_crar_proyecto_licitacion_bpm"/>
          </v:shape>
        </w:pict>
      </w:r>
    </w:p>
    <w:p w14:paraId="05F3DF5A" w14:textId="77777777" w:rsidR="00CC2458" w:rsidRPr="00D35D77" w:rsidRDefault="00CC2458" w:rsidP="00C72079">
      <w:pPr>
        <w:rPr>
          <w:lang w:val="es-ES"/>
        </w:rPr>
      </w:pPr>
    </w:p>
    <w:p w14:paraId="77CC2694" w14:textId="77777777" w:rsidR="00CC2458" w:rsidRPr="00D35D77" w:rsidRDefault="00CC2458" w:rsidP="00A04E8C">
      <w:pPr>
        <w:pStyle w:val="Ttulo2"/>
        <w:rPr>
          <w:lang w:val="es-ES"/>
        </w:rPr>
      </w:pPr>
      <w:bookmarkStart w:id="14" w:name="_Toc341390121"/>
      <w:r w:rsidRPr="00D35D77">
        <w:rPr>
          <w:lang w:val="es-ES"/>
        </w:rPr>
        <w:t>Definición del Proceso “Gestionar proyecto”.</w:t>
      </w:r>
      <w:bookmarkEnd w:id="14"/>
    </w:p>
    <w:p w14:paraId="6DF10661" w14:textId="77777777" w:rsidR="00CC2458" w:rsidRPr="00D35D77" w:rsidRDefault="00CC2458" w:rsidP="00A04E8C">
      <w:pPr>
        <w:pStyle w:val="Prrafodelista"/>
        <w:numPr>
          <w:ilvl w:val="0"/>
          <w:numId w:val="3"/>
        </w:numPr>
        <w:spacing w:line="240" w:lineRule="auto"/>
        <w:outlineLvl w:val="2"/>
        <w:rPr>
          <w:bCs/>
          <w:iCs/>
          <w:color w:val="72A376"/>
          <w:sz w:val="20"/>
          <w:lang w:val="es-ES"/>
        </w:rPr>
      </w:pPr>
      <w:bookmarkStart w:id="15" w:name="_Toc341390122"/>
      <w:r w:rsidRPr="00D35D77">
        <w:rPr>
          <w:bCs/>
          <w:iCs/>
          <w:color w:val="676A55"/>
          <w:sz w:val="20"/>
          <w:lang w:val="es-ES"/>
        </w:rPr>
        <w:t>Objetivo:</w:t>
      </w:r>
      <w:bookmarkEnd w:id="15"/>
    </w:p>
    <w:p w14:paraId="528EB8CA" w14:textId="77777777"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 xml:space="preserve">Llevar adelante la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un proyecto.</w:t>
      </w:r>
    </w:p>
    <w:p w14:paraId="4853F978" w14:textId="77777777" w:rsidR="00CC2458" w:rsidRPr="00D35D77" w:rsidRDefault="00CC2458" w:rsidP="00A04E8C">
      <w:pPr>
        <w:pStyle w:val="Prrafodelista"/>
        <w:spacing w:line="240" w:lineRule="auto"/>
        <w:ind w:left="1440"/>
        <w:rPr>
          <w:bCs/>
          <w:iCs/>
          <w:color w:val="72A376"/>
          <w:sz w:val="20"/>
          <w:lang w:val="es-ES"/>
        </w:rPr>
      </w:pPr>
    </w:p>
    <w:p w14:paraId="5896537F" w14:textId="77777777" w:rsidR="00CC2458" w:rsidRPr="00D35D77" w:rsidRDefault="003C7C17" w:rsidP="00A04E8C">
      <w:pPr>
        <w:pStyle w:val="Prrafodelista"/>
        <w:numPr>
          <w:ilvl w:val="0"/>
          <w:numId w:val="3"/>
        </w:numPr>
        <w:spacing w:line="240" w:lineRule="auto"/>
        <w:outlineLvl w:val="2"/>
        <w:rPr>
          <w:bCs/>
          <w:iCs/>
          <w:color w:val="676A55"/>
          <w:sz w:val="20"/>
          <w:lang w:val="es-ES"/>
        </w:rPr>
      </w:pPr>
      <w:bookmarkStart w:id="16" w:name="_Toc341390123"/>
      <w:r w:rsidRPr="00D35D77">
        <w:rPr>
          <w:bCs/>
          <w:iCs/>
          <w:color w:val="676A55"/>
          <w:sz w:val="20"/>
          <w:lang w:val="es-ES"/>
        </w:rPr>
        <w:t>Límites</w:t>
      </w:r>
      <w:r w:rsidR="00CC2458" w:rsidRPr="00D35D77">
        <w:rPr>
          <w:bCs/>
          <w:iCs/>
          <w:color w:val="676A55"/>
          <w:sz w:val="20"/>
          <w:lang w:val="es-ES"/>
        </w:rPr>
        <w:t>:</w:t>
      </w:r>
      <w:bookmarkEnd w:id="16"/>
    </w:p>
    <w:p w14:paraId="1A0E265A" w14:textId="77777777" w:rsidR="00CC2458" w:rsidRPr="00D35D77" w:rsidRDefault="00CC2458" w:rsidP="00A04E8C">
      <w:pPr>
        <w:pStyle w:val="Prrafodelista"/>
        <w:spacing w:line="240" w:lineRule="auto"/>
        <w:ind w:left="1440"/>
        <w:jc w:val="both"/>
        <w:rPr>
          <w:bCs/>
          <w:iCs/>
          <w:lang w:val="es-ES"/>
        </w:rPr>
      </w:pPr>
      <w:r w:rsidRPr="00D35D77">
        <w:rPr>
          <w:rFonts w:cs="Arial"/>
          <w:color w:val="222222"/>
          <w:shd w:val="clear" w:color="auto" w:fill="FFFFFF"/>
          <w:lang w:val="es-ES"/>
        </w:rPr>
        <w:t>Desde que se recibe una o varias solicitudes de trabajo para el proyecto hasta que se registra el cobro de la o las solicitudes.</w:t>
      </w:r>
    </w:p>
    <w:p w14:paraId="2BE1FDCC" w14:textId="77777777" w:rsidR="00CC2458" w:rsidRPr="00D35D77" w:rsidRDefault="00CC2458" w:rsidP="00A04E8C">
      <w:pPr>
        <w:pStyle w:val="Prrafodelista"/>
        <w:spacing w:line="240" w:lineRule="auto"/>
        <w:ind w:left="1440"/>
        <w:rPr>
          <w:bCs/>
          <w:iCs/>
          <w:color w:val="676A55"/>
          <w:sz w:val="20"/>
          <w:lang w:val="es-ES"/>
        </w:rPr>
      </w:pPr>
    </w:p>
    <w:p w14:paraId="17D2504E" w14:textId="77777777" w:rsidR="00CC2458" w:rsidRPr="00D35D77" w:rsidRDefault="00CC2458" w:rsidP="00A04E8C">
      <w:pPr>
        <w:pStyle w:val="Prrafodelista"/>
        <w:numPr>
          <w:ilvl w:val="0"/>
          <w:numId w:val="3"/>
        </w:numPr>
        <w:spacing w:line="240" w:lineRule="auto"/>
        <w:outlineLvl w:val="2"/>
        <w:rPr>
          <w:bCs/>
          <w:iCs/>
          <w:lang w:val="es-ES"/>
        </w:rPr>
      </w:pPr>
      <w:bookmarkStart w:id="17" w:name="_Toc341390124"/>
      <w:r w:rsidRPr="00D35D77">
        <w:rPr>
          <w:bCs/>
          <w:iCs/>
          <w:color w:val="676A55"/>
          <w:sz w:val="20"/>
          <w:lang w:val="es-ES"/>
        </w:rPr>
        <w:t>Reglas de negocio:</w:t>
      </w:r>
      <w:bookmarkEnd w:id="17"/>
    </w:p>
    <w:p w14:paraId="7A5F87F7" w14:textId="77777777" w:rsidR="00CC2458" w:rsidRPr="00D35D77" w:rsidRDefault="00CC2458" w:rsidP="00A04E8C">
      <w:pPr>
        <w:pStyle w:val="Prrafodelista"/>
        <w:spacing w:line="240" w:lineRule="auto"/>
        <w:ind w:left="1440"/>
        <w:rPr>
          <w:bCs/>
          <w:iCs/>
          <w:lang w:val="es-ES"/>
        </w:rPr>
      </w:pPr>
      <w:r w:rsidRPr="00D35D77">
        <w:rPr>
          <w:bCs/>
          <w:iCs/>
          <w:lang w:val="es-ES"/>
        </w:rPr>
        <w:t>No aplica.</w:t>
      </w:r>
    </w:p>
    <w:p w14:paraId="3DF00172" w14:textId="77777777" w:rsidR="00CC2458" w:rsidRPr="00D35D77" w:rsidRDefault="00CC2458" w:rsidP="00A04E8C">
      <w:pPr>
        <w:pStyle w:val="Prrafodelista"/>
        <w:spacing w:line="240" w:lineRule="auto"/>
        <w:ind w:left="1440"/>
        <w:rPr>
          <w:bCs/>
          <w:iCs/>
          <w:color w:val="676A55"/>
          <w:sz w:val="20"/>
          <w:lang w:val="es-ES"/>
        </w:rPr>
      </w:pPr>
    </w:p>
    <w:p w14:paraId="3B744FDA" w14:textId="77777777" w:rsidR="00CC2458" w:rsidRPr="00D35D77" w:rsidRDefault="00CC2458" w:rsidP="00A04E8C">
      <w:pPr>
        <w:pStyle w:val="Prrafodelista"/>
        <w:numPr>
          <w:ilvl w:val="0"/>
          <w:numId w:val="3"/>
        </w:numPr>
        <w:spacing w:line="240" w:lineRule="auto"/>
        <w:outlineLvl w:val="2"/>
        <w:rPr>
          <w:bCs/>
          <w:iCs/>
          <w:color w:val="676A55"/>
          <w:sz w:val="20"/>
          <w:lang w:val="es-ES"/>
        </w:rPr>
      </w:pPr>
      <w:bookmarkStart w:id="18" w:name="_Toc341390125"/>
      <w:r w:rsidRPr="00D35D77">
        <w:rPr>
          <w:bCs/>
          <w:iCs/>
          <w:color w:val="676A55"/>
          <w:sz w:val="20"/>
          <w:lang w:val="es-ES"/>
        </w:rPr>
        <w:t>Participantes del proceso de negocio:</w:t>
      </w:r>
      <w:bookmarkEnd w:id="18"/>
    </w:p>
    <w:p w14:paraId="78282513"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proyectos.</w:t>
      </w:r>
    </w:p>
    <w:p w14:paraId="372343A9"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Administrador de RRHH.</w:t>
      </w:r>
    </w:p>
    <w:p w14:paraId="5EE78AAD"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Jefe de cuadrilla.</w:t>
      </w:r>
    </w:p>
    <w:p w14:paraId="73BFF858" w14:textId="77777777" w:rsidR="00CC2458" w:rsidRPr="00D35D77" w:rsidRDefault="00CC2458" w:rsidP="00A04E8C">
      <w:pPr>
        <w:pStyle w:val="Prrafodelista"/>
        <w:numPr>
          <w:ilvl w:val="0"/>
          <w:numId w:val="4"/>
        </w:numPr>
        <w:spacing w:line="240" w:lineRule="auto"/>
        <w:rPr>
          <w:bCs/>
          <w:iCs/>
          <w:lang w:val="es-ES"/>
        </w:rPr>
      </w:pPr>
      <w:r w:rsidRPr="00D35D77">
        <w:rPr>
          <w:bCs/>
          <w:iCs/>
          <w:lang w:val="es-ES"/>
        </w:rPr>
        <w:t>Cliente.</w:t>
      </w:r>
    </w:p>
    <w:p w14:paraId="26A73E95" w14:textId="77777777" w:rsidR="00CC2458" w:rsidRPr="00D35D77" w:rsidRDefault="00CC2458" w:rsidP="00A04E8C">
      <w:pPr>
        <w:pStyle w:val="Prrafodelista"/>
        <w:spacing w:line="240" w:lineRule="auto"/>
        <w:ind w:left="2160"/>
        <w:rPr>
          <w:bCs/>
          <w:iCs/>
          <w:color w:val="676A55"/>
          <w:sz w:val="20"/>
          <w:lang w:val="es-ES"/>
        </w:rPr>
      </w:pPr>
    </w:p>
    <w:p w14:paraId="7918A248" w14:textId="77777777" w:rsidR="00CC2458" w:rsidRPr="00D35D77" w:rsidRDefault="00CC2458" w:rsidP="00A04E8C">
      <w:pPr>
        <w:pStyle w:val="Prrafodelista"/>
        <w:numPr>
          <w:ilvl w:val="0"/>
          <w:numId w:val="3"/>
        </w:numPr>
        <w:spacing w:line="240" w:lineRule="auto"/>
        <w:outlineLvl w:val="2"/>
        <w:rPr>
          <w:bCs/>
          <w:iCs/>
          <w:color w:val="676A55"/>
          <w:sz w:val="20"/>
          <w:lang w:val="es-ES"/>
        </w:rPr>
      </w:pPr>
      <w:bookmarkStart w:id="19" w:name="_Toc341390126"/>
      <w:r w:rsidRPr="00D35D77">
        <w:rPr>
          <w:bCs/>
          <w:iCs/>
          <w:color w:val="676A55"/>
          <w:sz w:val="20"/>
          <w:lang w:val="es-ES"/>
        </w:rPr>
        <w:t>Descripción del proceso:</w:t>
      </w:r>
      <w:bookmarkEnd w:id="19"/>
    </w:p>
    <w:p w14:paraId="4116A149" w14:textId="77777777" w:rsidR="00CC2458" w:rsidRPr="00D35D77" w:rsidRDefault="00CC2458" w:rsidP="00A04E8C">
      <w:pPr>
        <w:pStyle w:val="Prrafodelista"/>
        <w:spacing w:line="240" w:lineRule="auto"/>
        <w:ind w:left="1440"/>
        <w:jc w:val="both"/>
        <w:rPr>
          <w:rFonts w:cs="Arial"/>
          <w:color w:val="222222"/>
          <w:shd w:val="clear" w:color="auto" w:fill="FFFFFF"/>
          <w:lang w:val="es-ES"/>
        </w:rPr>
      </w:pPr>
      <w:r w:rsidRPr="00D35D77">
        <w:rPr>
          <w:rFonts w:cs="Arial"/>
          <w:color w:val="222222"/>
          <w:shd w:val="clear" w:color="auto" w:fill="FFFFFF"/>
          <w:lang w:val="es-ES"/>
        </w:rPr>
        <w:t>Una vez recibida la solicitud de tarea por parte del cliente para un proyecto, el administrador de proyectos</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con la ayuda del sistema "CellProjectManager"</w:t>
      </w:r>
      <w:r w:rsidR="00D35D77" w:rsidRPr="00D35D77">
        <w:rPr>
          <w:rFonts w:cs="Arial"/>
          <w:color w:val="222222"/>
          <w:shd w:val="clear" w:color="auto" w:fill="FFFFFF"/>
          <w:lang w:val="es-ES"/>
        </w:rPr>
        <w:t>,</w:t>
      </w:r>
      <w:r w:rsidRPr="00D35D77">
        <w:rPr>
          <w:rFonts w:cs="Arial"/>
          <w:color w:val="222222"/>
          <w:shd w:val="clear" w:color="auto" w:fill="FFFFFF"/>
          <w:lang w:val="es-ES"/>
        </w:rPr>
        <w:t xml:space="preserve"> registra la solicitud de tarea y le asigna una cuadrilla. Si el cliente envío la </w:t>
      </w:r>
      <w:r w:rsidR="00D35D77" w:rsidRPr="00D35D77">
        <w:rPr>
          <w:rFonts w:cs="Arial"/>
          <w:color w:val="222222"/>
          <w:shd w:val="clear" w:color="auto" w:fill="FFFFFF"/>
          <w:lang w:val="es-ES"/>
        </w:rPr>
        <w:t xml:space="preserve">orden de compra (PO) </w:t>
      </w:r>
      <w:r w:rsidRPr="00D35D77">
        <w:rPr>
          <w:rFonts w:cs="Arial"/>
          <w:color w:val="222222"/>
          <w:shd w:val="clear" w:color="auto" w:fill="FFFFFF"/>
          <w:lang w:val="es-ES"/>
        </w:rPr>
        <w:t>el administrador de proyectos la registra y asocia a la solicitud de tarea con la ayuda del sistema "CellprojectManager", si no se ha enviado la PO, el administrador de proyectos, la solicita al cliente a través de email, teléfono o fax y una vez recibida el administrador de proyectos la registra y asocia a la solicitud de tarea con la ayude del sistema "CellProjectManager". La PO puede ser enviada por el cliente en cualquier momento del ciclo de vida del proyecto. Si con la solicitud  de tarea viene el documento de</w:t>
      </w:r>
      <w:r w:rsidR="00D35D77" w:rsidRPr="00D35D77">
        <w:rPr>
          <w:rFonts w:cs="Arial"/>
          <w:color w:val="222222"/>
          <w:shd w:val="clear" w:color="auto" w:fill="FFFFFF"/>
          <w:lang w:val="es-ES"/>
        </w:rPr>
        <w:t xml:space="preserve"> ingeniería</w:t>
      </w:r>
      <w:r w:rsidRPr="00D35D77">
        <w:rPr>
          <w:rFonts w:cs="Arial"/>
          <w:color w:val="222222"/>
          <w:shd w:val="clear" w:color="auto" w:fill="FFFFFF"/>
          <w:lang w:val="es-ES"/>
        </w:rPr>
        <w:t xml:space="preserve">, este se la asocia 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con la ayuda del sistema "CellprojectManager". Si con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no viene el doc</w:t>
      </w:r>
      <w:r w:rsidR="00D35D77" w:rsidRPr="00D35D77">
        <w:rPr>
          <w:rFonts w:cs="Arial"/>
          <w:color w:val="222222"/>
          <w:shd w:val="clear" w:color="auto" w:fill="FFFFFF"/>
          <w:lang w:val="es-ES"/>
        </w:rPr>
        <w:t>umento</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se ejecuta el proceso "Relevar y confeccionar documento de </w:t>
      </w:r>
      <w:r w:rsidR="00D35D77" w:rsidRPr="00D35D77">
        <w:rPr>
          <w:rFonts w:cs="Arial"/>
          <w:color w:val="222222"/>
          <w:shd w:val="clear" w:color="auto" w:fill="FFFFFF"/>
          <w:lang w:val="es-ES"/>
        </w:rPr>
        <w:t>ingeniería</w:t>
      </w:r>
      <w:r w:rsidRPr="00D35D77">
        <w:rPr>
          <w:rFonts w:cs="Arial"/>
          <w:color w:val="222222"/>
          <w:shd w:val="clear" w:color="auto" w:fill="FFFFFF"/>
          <w:lang w:val="es-ES"/>
        </w:rPr>
        <w:t xml:space="preserve">" y se asocia el </w:t>
      </w:r>
      <w:r w:rsidR="00D35D77" w:rsidRPr="00D35D77">
        <w:rPr>
          <w:rFonts w:cs="Arial"/>
          <w:color w:val="222222"/>
          <w:shd w:val="clear" w:color="auto" w:fill="FFFFFF"/>
          <w:lang w:val="es-ES"/>
        </w:rPr>
        <w:t xml:space="preserve">documento </w:t>
      </w:r>
      <w:r w:rsidRPr="00D35D77">
        <w:rPr>
          <w:rFonts w:cs="Arial"/>
          <w:color w:val="222222"/>
          <w:shd w:val="clear" w:color="auto" w:fill="FFFFFF"/>
          <w:lang w:val="es-ES"/>
        </w:rPr>
        <w:t xml:space="preserve">a la </w:t>
      </w:r>
      <w:r w:rsidR="00D35D77" w:rsidRPr="00D35D77">
        <w:rPr>
          <w:rFonts w:cs="Arial"/>
          <w:color w:val="222222"/>
          <w:shd w:val="clear" w:color="auto" w:fill="FFFFFF"/>
          <w:lang w:val="es-ES"/>
        </w:rPr>
        <w:t>solicitud</w:t>
      </w:r>
      <w:r w:rsidRPr="00D35D77">
        <w:rPr>
          <w:rFonts w:cs="Arial"/>
          <w:color w:val="222222"/>
          <w:shd w:val="clear" w:color="auto" w:fill="FFFFFF"/>
          <w:lang w:val="es-ES"/>
        </w:rPr>
        <w:t xml:space="preserve"> de tarea con la ayuda del sistema "CellprojectManager". Se gestionan los permisos de accesos a los sitios en los cuales se vaya a trabajar </w:t>
      </w:r>
      <w:r w:rsidR="00D35D77" w:rsidRPr="00D35D77">
        <w:rPr>
          <w:rFonts w:cs="Arial"/>
          <w:color w:val="222222"/>
          <w:shd w:val="clear" w:color="auto" w:fill="FFFFFF"/>
          <w:lang w:val="es-ES"/>
        </w:rPr>
        <w:t>ejecutándose</w:t>
      </w:r>
      <w:r w:rsidRPr="00D35D77">
        <w:rPr>
          <w:rFonts w:cs="Arial"/>
          <w:color w:val="222222"/>
          <w:shd w:val="clear" w:color="auto" w:fill="FFFFFF"/>
          <w:lang w:val="es-ES"/>
        </w:rPr>
        <w:t xml:space="preserve"> el proceso "Gestionar permisos de acceso" y se </w:t>
      </w:r>
      <w:r w:rsidR="00D35D77" w:rsidRPr="00D35D77">
        <w:rPr>
          <w:rFonts w:cs="Arial"/>
          <w:color w:val="222222"/>
          <w:shd w:val="clear" w:color="auto" w:fill="FFFFFF"/>
          <w:lang w:val="es-ES"/>
        </w:rPr>
        <w:t>registra el o los permisos a la o las tareas de la solicitud de tarea</w:t>
      </w:r>
      <w:r w:rsidRPr="00D35D77">
        <w:rPr>
          <w:rFonts w:cs="Arial"/>
          <w:color w:val="222222"/>
          <w:shd w:val="clear" w:color="auto" w:fill="FFFFFF"/>
          <w:lang w:val="es-ES"/>
        </w:rPr>
        <w:t xml:space="preserve"> con la ayuda del sistema "CellprojectManager". Si es necesario solicitar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para la cuadrilla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registra una solicitud de </w:t>
      </w:r>
      <w:r w:rsidR="00D35D77" w:rsidRPr="00D35D77">
        <w:rPr>
          <w:rFonts w:cs="Arial"/>
          <w:color w:val="222222"/>
          <w:shd w:val="clear" w:color="auto" w:fill="FFFFFF"/>
          <w:lang w:val="es-ES"/>
        </w:rPr>
        <w:t>viáticos</w:t>
      </w:r>
      <w:r w:rsidRPr="00D35D77">
        <w:rPr>
          <w:rFonts w:cs="Arial"/>
          <w:color w:val="222222"/>
          <w:shd w:val="clear" w:color="auto" w:fill="FFFFFF"/>
          <w:lang w:val="es-ES"/>
        </w:rPr>
        <w:t xml:space="preserve"> con la ayuda del sistema "CellprojectManager" y se ejecuta el proceso "Gestionar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viático</w:t>
      </w:r>
      <w:r w:rsidRPr="00D35D77">
        <w:rPr>
          <w:rFonts w:cs="Arial"/>
          <w:color w:val="222222"/>
          <w:shd w:val="clear" w:color="auto" w:fill="FFFFFF"/>
          <w:lang w:val="es-ES"/>
        </w:rPr>
        <w:t xml:space="preserve">". El </w:t>
      </w:r>
      <w:r w:rsidR="003C7C1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espera la respuesta del proceso de </w:t>
      </w:r>
      <w:r w:rsidR="00D35D77" w:rsidRPr="00D35D77">
        <w:rPr>
          <w:rFonts w:cs="Arial"/>
          <w:color w:val="222222"/>
          <w:shd w:val="clear" w:color="auto" w:fill="FFFFFF"/>
          <w:lang w:val="es-ES"/>
        </w:rPr>
        <w:t>gestión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 xml:space="preserve">viático </w:t>
      </w:r>
      <w:r w:rsidRPr="00D35D77">
        <w:rPr>
          <w:rFonts w:cs="Arial"/>
          <w:color w:val="222222"/>
          <w:shd w:val="clear" w:color="auto" w:fill="FFFFFF"/>
          <w:lang w:val="es-ES"/>
        </w:rPr>
        <w:t xml:space="preserve">ejecutado por </w:t>
      </w:r>
      <w:r w:rsidR="00D35D77" w:rsidRPr="00D35D77">
        <w:rPr>
          <w:rFonts w:cs="Arial"/>
          <w:color w:val="222222"/>
          <w:shd w:val="clear" w:color="auto" w:fill="FFFFFF"/>
          <w:lang w:val="es-ES"/>
        </w:rPr>
        <w:t>el administrador de RRHH</w:t>
      </w:r>
      <w:r w:rsidRPr="00D35D77">
        <w:rPr>
          <w:rFonts w:cs="Arial"/>
          <w:color w:val="222222"/>
          <w:shd w:val="clear" w:color="auto" w:fill="FFFFFF"/>
          <w:lang w:val="es-ES"/>
        </w:rPr>
        <w:t xml:space="preserve">. Una vez que se obtiene la </w:t>
      </w:r>
      <w:r w:rsidR="00D35D77" w:rsidRPr="00D35D77">
        <w:rPr>
          <w:rFonts w:cs="Arial"/>
          <w:color w:val="222222"/>
          <w:shd w:val="clear" w:color="auto" w:fill="FFFFFF"/>
          <w:lang w:val="es-ES"/>
        </w:rPr>
        <w:t>aprobación</w:t>
      </w:r>
      <w:r w:rsidRPr="00D35D77">
        <w:rPr>
          <w:rFonts w:cs="Arial"/>
          <w:color w:val="222222"/>
          <w:shd w:val="clear" w:color="auto" w:fill="FFFFFF"/>
          <w:lang w:val="es-ES"/>
        </w:rPr>
        <w:t xml:space="preserve"> de los </w:t>
      </w:r>
      <w:r w:rsidR="00D35D77" w:rsidRPr="00D35D77">
        <w:rPr>
          <w:rFonts w:cs="Arial"/>
          <w:color w:val="222222"/>
          <w:shd w:val="clear" w:color="auto" w:fill="FFFFFF"/>
          <w:lang w:val="es-ES"/>
        </w:rPr>
        <w:t>viáticos</w:t>
      </w:r>
      <w:r w:rsidRPr="00D35D77">
        <w:rPr>
          <w:rFonts w:cs="Arial"/>
          <w:color w:val="222222"/>
          <w:shd w:val="clear" w:color="auto" w:fill="FFFFFF"/>
          <w:lang w:val="es-ES"/>
        </w:rPr>
        <w:t>, si es que son necesarios, las tareas de l</w:t>
      </w:r>
      <w:r w:rsidR="00D35D77" w:rsidRPr="00D35D77">
        <w:rPr>
          <w:rFonts w:cs="Arial"/>
          <w:color w:val="222222"/>
          <w:shd w:val="clear" w:color="auto" w:fill="FFFFFF"/>
          <w:lang w:val="es-ES"/>
        </w:rPr>
        <w:t>a</w:t>
      </w:r>
      <w:r w:rsidRPr="00D35D77">
        <w:rPr>
          <w:rFonts w:cs="Arial"/>
          <w:color w:val="222222"/>
          <w:shd w:val="clear" w:color="auto" w:fill="FFFFFF"/>
          <w:lang w:val="es-ES"/>
        </w:rPr>
        <w:t xml:space="preserve">s </w:t>
      </w:r>
      <w:r w:rsidR="00D35D77" w:rsidRPr="00D35D77">
        <w:rPr>
          <w:rFonts w:cs="Arial"/>
          <w:color w:val="222222"/>
          <w:shd w:val="clear" w:color="auto" w:fill="FFFFFF"/>
          <w:lang w:val="es-ES"/>
        </w:rPr>
        <w:t>solicitudes</w:t>
      </w:r>
      <w:r w:rsidRPr="00D35D77">
        <w:rPr>
          <w:rFonts w:cs="Arial"/>
          <w:color w:val="222222"/>
          <w:shd w:val="clear" w:color="auto" w:fill="FFFFFF"/>
          <w:lang w:val="es-ES"/>
        </w:rPr>
        <w:t xml:space="preserve"> de tarea puede</w:t>
      </w:r>
      <w:r w:rsidR="00D35D77" w:rsidRPr="00D35D77">
        <w:rPr>
          <w:rFonts w:cs="Arial"/>
          <w:color w:val="222222"/>
          <w:shd w:val="clear" w:color="auto" w:fill="FFFFFF"/>
          <w:lang w:val="es-ES"/>
        </w:rPr>
        <w:t>n</w:t>
      </w:r>
      <w:r w:rsidRPr="00D35D77">
        <w:rPr>
          <w:rFonts w:cs="Arial"/>
          <w:color w:val="222222"/>
          <w:shd w:val="clear" w:color="auto" w:fill="FFFFFF"/>
          <w:lang w:val="es-ES"/>
        </w:rPr>
        <w:t xml:space="preserve"> comenzar a ejecutar</w:t>
      </w:r>
      <w:r w:rsidR="00D35D77" w:rsidRPr="00D35D77">
        <w:rPr>
          <w:rFonts w:cs="Arial"/>
          <w:color w:val="222222"/>
          <w:shd w:val="clear" w:color="auto" w:fill="FFFFFF"/>
          <w:lang w:val="es-ES"/>
        </w:rPr>
        <w:t>se</w:t>
      </w:r>
      <w:r w:rsidRPr="00D35D77">
        <w:rPr>
          <w:rFonts w:cs="Arial"/>
          <w:color w:val="222222"/>
          <w:shd w:val="clear" w:color="auto" w:fill="FFFFFF"/>
          <w:lang w:val="es-ES"/>
        </w:rPr>
        <w:t>. A medida q</w:t>
      </w:r>
      <w:r w:rsidR="00D35D77" w:rsidRPr="00D35D77">
        <w:rPr>
          <w:rFonts w:cs="Arial"/>
          <w:color w:val="222222"/>
          <w:shd w:val="clear" w:color="auto" w:fill="FFFFFF"/>
          <w:lang w:val="es-ES"/>
        </w:rPr>
        <w:t>ue</w:t>
      </w:r>
      <w:r w:rsidRPr="00D35D77">
        <w:rPr>
          <w:rFonts w:cs="Arial"/>
          <w:color w:val="222222"/>
          <w:shd w:val="clear" w:color="auto" w:fill="FFFFFF"/>
          <w:lang w:val="es-ES"/>
        </w:rPr>
        <w:t xml:space="preserve"> se van ejecutando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o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va </w:t>
      </w:r>
      <w:r w:rsidR="00D35D77" w:rsidRPr="00D35D77">
        <w:rPr>
          <w:rFonts w:cs="Arial"/>
          <w:color w:val="222222"/>
          <w:shd w:val="clear" w:color="auto" w:fill="FFFFFF"/>
          <w:lang w:val="es-ES"/>
        </w:rPr>
        <w:t>actualizando</w:t>
      </w:r>
      <w:r w:rsidRPr="00D35D77">
        <w:rPr>
          <w:rFonts w:cs="Arial"/>
          <w:color w:val="222222"/>
          <w:shd w:val="clear" w:color="auto" w:fill="FFFFFF"/>
          <w:lang w:val="es-ES"/>
        </w:rPr>
        <w:t xml:space="preserve"> su progreso con la ayuda del sistema "CellprojectManager". A medida que se van realizando las tareas el jef</w:t>
      </w:r>
      <w:r w:rsidR="00D35D77" w:rsidRPr="00D35D77">
        <w:rPr>
          <w:rFonts w:cs="Arial"/>
          <w:color w:val="222222"/>
          <w:shd w:val="clear" w:color="auto" w:fill="FFFFFF"/>
          <w:lang w:val="es-ES"/>
        </w:rPr>
        <w:t>e</w:t>
      </w:r>
      <w:r w:rsidRPr="00D35D77">
        <w:rPr>
          <w:rFonts w:cs="Arial"/>
          <w:color w:val="222222"/>
          <w:shd w:val="clear" w:color="auto" w:fill="FFFFFF"/>
          <w:lang w:val="es-ES"/>
        </w:rPr>
        <w:t xml:space="preserve"> de cuadrilla va documentando lo hecho para luego elaborar el documento de fin de obra (CAO). Cuando las tareas fueron realizadas y la cuadrilla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de regreso en las oficinas, esta entrega la </w:t>
      </w:r>
      <w:r w:rsidR="00D35D77" w:rsidRPr="00D35D77">
        <w:rPr>
          <w:rFonts w:cs="Arial"/>
          <w:color w:val="222222"/>
          <w:shd w:val="clear" w:color="auto" w:fill="FFFFFF"/>
          <w:lang w:val="es-ES"/>
        </w:rPr>
        <w:t>documentación</w:t>
      </w:r>
      <w:r w:rsidRPr="00D35D77">
        <w:rPr>
          <w:rFonts w:cs="Arial"/>
          <w:color w:val="222222"/>
          <w:shd w:val="clear" w:color="auto" w:fill="FFFFFF"/>
          <w:lang w:val="es-ES"/>
        </w:rPr>
        <w:t xml:space="preserve"> de lo hecho en cada tarea y el </w:t>
      </w:r>
      <w:r w:rsidR="00D35D77" w:rsidRPr="00D35D77">
        <w:rPr>
          <w:rFonts w:cs="Arial"/>
          <w:color w:val="222222"/>
          <w:shd w:val="clear" w:color="auto" w:fill="FFFFFF"/>
          <w:lang w:val="es-ES"/>
        </w:rPr>
        <w:t>administrador</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proyectos</w:t>
      </w:r>
      <w:r w:rsidRPr="00D35D77">
        <w:rPr>
          <w:rFonts w:cs="Arial"/>
          <w:color w:val="222222"/>
          <w:shd w:val="clear" w:color="auto" w:fill="FFFFFF"/>
          <w:lang w:val="es-ES"/>
        </w:rPr>
        <w:t xml:space="preserve"> elabora el CAO y se lo </w:t>
      </w:r>
      <w:r w:rsidR="00D35D77" w:rsidRPr="00D35D77">
        <w:rPr>
          <w:rFonts w:cs="Arial"/>
          <w:color w:val="222222"/>
          <w:shd w:val="clear" w:color="auto" w:fill="FFFFFF"/>
          <w:lang w:val="es-ES"/>
        </w:rPr>
        <w:t>envía</w:t>
      </w:r>
      <w:r w:rsidRPr="00D35D77">
        <w:rPr>
          <w:rFonts w:cs="Arial"/>
          <w:color w:val="222222"/>
          <w:shd w:val="clear" w:color="auto" w:fill="FFFFFF"/>
          <w:lang w:val="es-ES"/>
        </w:rPr>
        <w:t xml:space="preserve"> al cliente mediante email o fax y espera una respuesta del mismo. Si el cliente no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realizan las correcciones necesarias al CAO. Si el cliente </w:t>
      </w:r>
      <w:r w:rsidR="00D35D77" w:rsidRPr="00D35D77">
        <w:rPr>
          <w:rFonts w:cs="Arial"/>
          <w:color w:val="222222"/>
          <w:shd w:val="clear" w:color="auto" w:fill="FFFFFF"/>
          <w:lang w:val="es-ES"/>
        </w:rPr>
        <w:t>está</w:t>
      </w:r>
      <w:r w:rsidRPr="00D35D77">
        <w:rPr>
          <w:rFonts w:cs="Arial"/>
          <w:color w:val="222222"/>
          <w:shd w:val="clear" w:color="auto" w:fill="FFFFFF"/>
          <w:lang w:val="es-ES"/>
        </w:rPr>
        <w:t xml:space="preserve"> conforme se inicia el cobro de la PO por parte de </w:t>
      </w:r>
      <w:r w:rsidR="00D35D77" w:rsidRPr="00D35D77">
        <w:rPr>
          <w:rFonts w:cs="Arial"/>
          <w:color w:val="222222"/>
          <w:shd w:val="clear" w:color="auto" w:fill="FFFFFF"/>
          <w:lang w:val="es-ES"/>
        </w:rPr>
        <w:t>administración</w:t>
      </w:r>
      <w:r w:rsidRPr="00D35D77">
        <w:rPr>
          <w:rFonts w:cs="Arial"/>
          <w:color w:val="222222"/>
          <w:shd w:val="clear" w:color="auto" w:fill="FFFFFF"/>
          <w:lang w:val="es-ES"/>
        </w:rPr>
        <w:t xml:space="preserve"> de </w:t>
      </w:r>
      <w:r w:rsidR="00D35D77" w:rsidRPr="00D35D77">
        <w:rPr>
          <w:rFonts w:cs="Arial"/>
          <w:color w:val="222222"/>
          <w:shd w:val="clear" w:color="auto" w:fill="FFFFFF"/>
          <w:lang w:val="es-ES"/>
        </w:rPr>
        <w:t>RRHH</w:t>
      </w:r>
      <w:r w:rsidRPr="00D35D77">
        <w:rPr>
          <w:rFonts w:cs="Arial"/>
          <w:color w:val="222222"/>
          <w:shd w:val="clear" w:color="auto" w:fill="FFFFFF"/>
          <w:lang w:val="es-ES"/>
        </w:rPr>
        <w:t xml:space="preserve"> y este se registra con la ayuda del sistema "CellprojectManager".</w:t>
      </w:r>
      <w:r w:rsidR="00F455E5">
        <w:rPr>
          <w:rFonts w:cs="Arial"/>
          <w:color w:val="222222"/>
          <w:shd w:val="clear" w:color="auto" w:fill="FFFFFF"/>
          <w:lang w:val="es-ES"/>
        </w:rPr>
        <w:t xml:space="preserve"> Una vez que todas </w:t>
      </w:r>
      <w:r w:rsidR="00F455E5">
        <w:rPr>
          <w:rFonts w:cs="Arial"/>
          <w:color w:val="222222"/>
          <w:shd w:val="clear" w:color="auto" w:fill="FFFFFF"/>
          <w:lang w:val="es-ES"/>
        </w:rPr>
        <w:lastRenderedPageBreak/>
        <w:t>las solicitudes de tarea del proyecto han sido cobradas (se registraron los cobras de sus PO), el proyecto puede cerrarse.</w:t>
      </w:r>
    </w:p>
    <w:p w14:paraId="1C365466" w14:textId="77777777" w:rsidR="00CC2458" w:rsidRPr="00D35D77" w:rsidRDefault="00CC2458" w:rsidP="00A04E8C">
      <w:pPr>
        <w:pStyle w:val="Prrafodelista"/>
        <w:spacing w:line="240" w:lineRule="auto"/>
        <w:ind w:left="1440"/>
        <w:jc w:val="both"/>
        <w:rPr>
          <w:bCs/>
          <w:iCs/>
          <w:lang w:val="es-ES"/>
        </w:rPr>
      </w:pPr>
    </w:p>
    <w:p w14:paraId="6B508F97" w14:textId="77777777" w:rsidR="00CC2458" w:rsidRPr="00D35D77" w:rsidRDefault="00CC2458" w:rsidP="00A04E8C">
      <w:pPr>
        <w:pStyle w:val="Prrafodelista"/>
        <w:numPr>
          <w:ilvl w:val="0"/>
          <w:numId w:val="3"/>
        </w:numPr>
        <w:spacing w:line="240" w:lineRule="auto"/>
        <w:outlineLvl w:val="2"/>
        <w:rPr>
          <w:bCs/>
          <w:iCs/>
          <w:lang w:val="es-ES"/>
        </w:rPr>
      </w:pPr>
      <w:bookmarkStart w:id="20" w:name="_Toc341390127"/>
      <w:r w:rsidRPr="00D35D77">
        <w:rPr>
          <w:bCs/>
          <w:iCs/>
          <w:color w:val="676A55"/>
          <w:sz w:val="20"/>
          <w:lang w:val="es-ES"/>
        </w:rPr>
        <w:t>Utilización del sistema de información:</w:t>
      </w:r>
      <w:bookmarkEnd w:id="20"/>
    </w:p>
    <w:p w14:paraId="0CA17916" w14:textId="77777777" w:rsidR="00CC2458" w:rsidRDefault="00CC2458" w:rsidP="00A04E8C">
      <w:pPr>
        <w:pStyle w:val="Prrafodelista"/>
        <w:spacing w:line="240" w:lineRule="auto"/>
        <w:ind w:left="1440"/>
        <w:jc w:val="both"/>
        <w:rPr>
          <w:bCs/>
          <w:iCs/>
          <w:lang w:val="es-ES"/>
        </w:rPr>
      </w:pPr>
      <w:r w:rsidRPr="00D35D77">
        <w:rPr>
          <w:bCs/>
          <w:iCs/>
          <w:lang w:val="es-ES"/>
        </w:rPr>
        <w:t>Véase Manual de Usuario, sección “Gestión de Proyectos”, título “</w:t>
      </w:r>
      <w:r w:rsidR="00D35D77">
        <w:rPr>
          <w:bCs/>
          <w:iCs/>
          <w:lang w:val="es-ES"/>
        </w:rPr>
        <w:t>Crear solicitud de tarea</w:t>
      </w:r>
      <w:r w:rsidRPr="00D35D77">
        <w:rPr>
          <w:bCs/>
          <w:iCs/>
          <w:lang w:val="es-ES"/>
        </w:rPr>
        <w:t>”.</w:t>
      </w:r>
    </w:p>
    <w:p w14:paraId="29AF03C1" w14:textId="77777777" w:rsidR="00D35D77" w:rsidRP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14:paraId="3A2FD6E2" w14:textId="77777777" w:rsidR="00D35D77" w:rsidRDefault="00D35D77" w:rsidP="00A04E8C">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14:paraId="585378C9" w14:textId="77777777" w:rsidR="00D35D77" w:rsidRDefault="00D35D77" w:rsidP="00D35D77">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Registrar documento a solicitud de tarea</w:t>
      </w:r>
      <w:r w:rsidRPr="00D35D77">
        <w:rPr>
          <w:bCs/>
          <w:iCs/>
          <w:lang w:val="es-ES"/>
        </w:rPr>
        <w:t>”.</w:t>
      </w:r>
    </w:p>
    <w:p w14:paraId="154DAB50" w14:textId="77777777" w:rsidR="00D35D77" w:rsidRDefault="00D35D77" w:rsidP="00D35D77">
      <w:pPr>
        <w:pStyle w:val="Prrafodelista"/>
        <w:spacing w:line="240" w:lineRule="auto"/>
        <w:ind w:left="1440"/>
        <w:jc w:val="both"/>
        <w:rPr>
          <w:bCs/>
          <w:iCs/>
          <w:lang w:val="es-ES"/>
        </w:rPr>
      </w:pPr>
      <w:r w:rsidRPr="00D35D77">
        <w:rPr>
          <w:bCs/>
          <w:iCs/>
          <w:lang w:val="es-ES"/>
        </w:rPr>
        <w:t>Véase Manual de Usuario, sección “</w:t>
      </w:r>
      <w:r w:rsidR="00F455E5" w:rsidRPr="00D35D77">
        <w:rPr>
          <w:bCs/>
          <w:iCs/>
          <w:lang w:val="es-ES"/>
        </w:rPr>
        <w:t>Gestión de Administración</w:t>
      </w:r>
      <w:r w:rsidRPr="00D35D77">
        <w:rPr>
          <w:bCs/>
          <w:iCs/>
          <w:lang w:val="es-ES"/>
        </w:rPr>
        <w:t>”, título “</w:t>
      </w:r>
      <w:r>
        <w:rPr>
          <w:bCs/>
          <w:iCs/>
          <w:lang w:val="es-ES"/>
        </w:rPr>
        <w:t>Registrar cobro PO</w:t>
      </w:r>
      <w:r w:rsidRPr="00D35D77">
        <w:rPr>
          <w:bCs/>
          <w:iCs/>
          <w:lang w:val="es-ES"/>
        </w:rPr>
        <w:t>”.</w:t>
      </w:r>
    </w:p>
    <w:p w14:paraId="5FB1CBF1" w14:textId="77777777" w:rsidR="00F455E5" w:rsidRDefault="00F455E5" w:rsidP="00F455E5">
      <w:pPr>
        <w:pStyle w:val="Prrafodelista"/>
        <w:spacing w:line="240" w:lineRule="auto"/>
        <w:ind w:left="1440"/>
        <w:jc w:val="both"/>
        <w:rPr>
          <w:bCs/>
          <w:iCs/>
          <w:lang w:val="es-ES"/>
        </w:rPr>
      </w:pPr>
      <w:r w:rsidRPr="00D35D77">
        <w:rPr>
          <w:bCs/>
          <w:iCs/>
          <w:lang w:val="es-ES"/>
        </w:rPr>
        <w:t>Véase Manual de Usuario, sección “Gestión de Proyectos”, título “</w:t>
      </w:r>
      <w:r>
        <w:rPr>
          <w:bCs/>
          <w:iCs/>
          <w:lang w:val="es-ES"/>
        </w:rPr>
        <w:t>Cerrar proyecto</w:t>
      </w:r>
      <w:r w:rsidRPr="00D35D77">
        <w:rPr>
          <w:bCs/>
          <w:iCs/>
          <w:lang w:val="es-ES"/>
        </w:rPr>
        <w:t>”.</w:t>
      </w:r>
    </w:p>
    <w:p w14:paraId="42E9B903" w14:textId="77777777" w:rsidR="00CC2458" w:rsidRPr="00D35D77" w:rsidRDefault="00CC2458" w:rsidP="00A04E8C">
      <w:pPr>
        <w:pStyle w:val="Prrafodelista"/>
        <w:spacing w:line="240" w:lineRule="auto"/>
        <w:ind w:left="1440"/>
        <w:jc w:val="both"/>
        <w:rPr>
          <w:bCs/>
          <w:iCs/>
          <w:color w:val="676A55"/>
          <w:sz w:val="20"/>
          <w:lang w:val="es-ES"/>
        </w:rPr>
      </w:pPr>
    </w:p>
    <w:p w14:paraId="1B6B877A" w14:textId="77777777" w:rsidR="00CC2458" w:rsidRDefault="00CC2458" w:rsidP="00A04E8C">
      <w:pPr>
        <w:pStyle w:val="Prrafodelista"/>
        <w:numPr>
          <w:ilvl w:val="0"/>
          <w:numId w:val="3"/>
        </w:numPr>
        <w:spacing w:line="240" w:lineRule="auto"/>
        <w:outlineLvl w:val="2"/>
        <w:rPr>
          <w:bCs/>
          <w:iCs/>
          <w:color w:val="676A55"/>
          <w:sz w:val="20"/>
          <w:lang w:val="es-ES"/>
        </w:rPr>
      </w:pPr>
      <w:bookmarkStart w:id="21" w:name="_Toc341390128"/>
      <w:r w:rsidRPr="00D35D77">
        <w:rPr>
          <w:bCs/>
          <w:iCs/>
          <w:color w:val="676A55"/>
          <w:sz w:val="20"/>
          <w:lang w:val="es-ES"/>
        </w:rPr>
        <w:t>Flujo grama:</w:t>
      </w:r>
      <w:bookmarkEnd w:id="21"/>
    </w:p>
    <w:p w14:paraId="07390F91" w14:textId="77702953" w:rsidR="003C7C17" w:rsidRPr="00D35D77" w:rsidRDefault="00A02491" w:rsidP="00A02491">
      <w:pPr>
        <w:jc w:val="center"/>
        <w:rPr>
          <w:lang w:val="es-ES"/>
        </w:rPr>
      </w:pPr>
      <w:r>
        <w:rPr>
          <w:lang w:val="es-ES"/>
        </w:rPr>
        <w:pict>
          <v:shape id="_x0000_i1027" type="#_x0000_t75" style="width:503.25pt;height:444pt">
            <v:imagedata r:id="rId27" o:title="gestionar_proyecto_bpm"/>
          </v:shape>
        </w:pict>
      </w:r>
    </w:p>
    <w:p w14:paraId="3316E2A7" w14:textId="77777777" w:rsidR="00CC2458" w:rsidRPr="00D35D77" w:rsidRDefault="00CC2458" w:rsidP="00A04E8C">
      <w:pPr>
        <w:rPr>
          <w:lang w:val="es-ES"/>
        </w:rPr>
      </w:pPr>
    </w:p>
    <w:p w14:paraId="1001E442" w14:textId="77777777" w:rsidR="00CC2458" w:rsidRPr="00D35D77" w:rsidRDefault="00CC2458" w:rsidP="00126E08">
      <w:pPr>
        <w:pStyle w:val="Ttulo2"/>
        <w:rPr>
          <w:lang w:val="es-ES"/>
        </w:rPr>
      </w:pPr>
      <w:bookmarkStart w:id="22" w:name="_Toc337573387"/>
      <w:bookmarkStart w:id="23" w:name="_Toc341390129"/>
      <w:r w:rsidRPr="00D35D77">
        <w:rPr>
          <w:lang w:val="es-ES"/>
        </w:rPr>
        <w:t>Definición del Proceso “Gestión de permiso de acceso a sitio”.</w:t>
      </w:r>
      <w:bookmarkEnd w:id="22"/>
      <w:bookmarkEnd w:id="23"/>
    </w:p>
    <w:p w14:paraId="339E654F" w14:textId="77777777" w:rsidR="00CC2458" w:rsidRPr="00D35D77" w:rsidRDefault="00CC2458" w:rsidP="0093777B">
      <w:pPr>
        <w:pStyle w:val="Prrafodelista"/>
        <w:numPr>
          <w:ilvl w:val="0"/>
          <w:numId w:val="8"/>
        </w:numPr>
        <w:spacing w:line="240" w:lineRule="auto"/>
        <w:outlineLvl w:val="2"/>
        <w:rPr>
          <w:bCs/>
          <w:iCs/>
          <w:color w:val="72A376"/>
          <w:sz w:val="20"/>
          <w:lang w:val="es-ES"/>
        </w:rPr>
      </w:pPr>
      <w:bookmarkStart w:id="24" w:name="_Toc341390130"/>
      <w:r w:rsidRPr="00D35D77">
        <w:rPr>
          <w:bCs/>
          <w:iCs/>
          <w:color w:val="676A55"/>
          <w:sz w:val="20"/>
          <w:lang w:val="es-ES"/>
        </w:rPr>
        <w:t>Objetivo:</w:t>
      </w:r>
      <w:bookmarkEnd w:id="24"/>
    </w:p>
    <w:p w14:paraId="5EA15D6A" w14:textId="77777777" w:rsidR="00CC2458" w:rsidRPr="00D35D77" w:rsidRDefault="00CC2458" w:rsidP="00126E08">
      <w:pPr>
        <w:pStyle w:val="Prrafodelista"/>
        <w:spacing w:line="240" w:lineRule="auto"/>
        <w:ind w:left="1440"/>
        <w:jc w:val="both"/>
        <w:rPr>
          <w:bCs/>
          <w:iCs/>
          <w:lang w:val="es-ES"/>
        </w:rPr>
      </w:pPr>
      <w:r w:rsidRPr="00D35D77">
        <w:rPr>
          <w:bCs/>
          <w:iCs/>
          <w:lang w:val="es-ES"/>
        </w:rPr>
        <w:t>El objetivo principal de este proceso  es ante una necesidad de un ingreso a un sitio para realizar una tarea por parte una cuadrilla es reunir la documentación de la cuadrilla, enviar la misma al cliente y registrar la aprobación del permiso de acceso o el rechazo por parte de este registrando como observación el motivo del mismo.</w:t>
      </w:r>
    </w:p>
    <w:p w14:paraId="6F89A3EA" w14:textId="77777777" w:rsidR="00CC2458" w:rsidRPr="00D35D77" w:rsidRDefault="00CC2458" w:rsidP="00CA70BC">
      <w:pPr>
        <w:pStyle w:val="Prrafodelista"/>
        <w:spacing w:line="240" w:lineRule="auto"/>
        <w:ind w:left="1440"/>
        <w:rPr>
          <w:bCs/>
          <w:iCs/>
          <w:color w:val="72A376"/>
          <w:sz w:val="20"/>
          <w:lang w:val="es-ES"/>
        </w:rPr>
      </w:pPr>
    </w:p>
    <w:p w14:paraId="0E62443E" w14:textId="77777777" w:rsidR="00CC2458" w:rsidRPr="00D35D77" w:rsidRDefault="003C7C17" w:rsidP="00A13F43">
      <w:pPr>
        <w:pStyle w:val="Prrafodelista"/>
        <w:numPr>
          <w:ilvl w:val="0"/>
          <w:numId w:val="8"/>
        </w:numPr>
        <w:spacing w:line="240" w:lineRule="auto"/>
        <w:outlineLvl w:val="2"/>
        <w:rPr>
          <w:bCs/>
          <w:iCs/>
          <w:color w:val="676A55"/>
          <w:sz w:val="20"/>
          <w:lang w:val="es-ES"/>
        </w:rPr>
      </w:pPr>
      <w:bookmarkStart w:id="25" w:name="_Toc341390131"/>
      <w:r w:rsidRPr="00D35D77">
        <w:rPr>
          <w:bCs/>
          <w:iCs/>
          <w:color w:val="676A55"/>
          <w:sz w:val="20"/>
          <w:lang w:val="es-ES"/>
        </w:rPr>
        <w:t>Límites</w:t>
      </w:r>
      <w:r w:rsidR="00CC2458" w:rsidRPr="00D35D77">
        <w:rPr>
          <w:bCs/>
          <w:iCs/>
          <w:color w:val="676A55"/>
          <w:sz w:val="20"/>
          <w:lang w:val="es-ES"/>
        </w:rPr>
        <w:t>:</w:t>
      </w:r>
      <w:bookmarkEnd w:id="25"/>
    </w:p>
    <w:p w14:paraId="6AE0B824" w14:textId="77777777" w:rsidR="00CC2458" w:rsidRPr="00D35D77" w:rsidRDefault="00CC2458" w:rsidP="00126E08">
      <w:pPr>
        <w:pStyle w:val="Prrafodelista"/>
        <w:spacing w:line="240" w:lineRule="auto"/>
        <w:ind w:left="1440"/>
        <w:jc w:val="both"/>
        <w:rPr>
          <w:bCs/>
          <w:iCs/>
          <w:lang w:val="es-ES"/>
        </w:rPr>
      </w:pPr>
      <w:r w:rsidRPr="00D35D77">
        <w:rPr>
          <w:bCs/>
          <w:iCs/>
          <w:lang w:val="es-ES"/>
        </w:rPr>
        <w:t>Desde que se detecta la necesidad de un ingreso a un sitio hasta que se registra la aprobación o rechazo  del mismo.</w:t>
      </w:r>
    </w:p>
    <w:p w14:paraId="4A053111" w14:textId="77777777" w:rsidR="00CC2458" w:rsidRPr="00D35D77" w:rsidRDefault="00CC2458" w:rsidP="00DE1B49">
      <w:pPr>
        <w:pStyle w:val="Prrafodelista"/>
        <w:spacing w:line="240" w:lineRule="auto"/>
        <w:ind w:left="1440"/>
        <w:rPr>
          <w:bCs/>
          <w:iCs/>
          <w:color w:val="676A55"/>
          <w:sz w:val="20"/>
          <w:lang w:val="es-ES"/>
        </w:rPr>
      </w:pPr>
    </w:p>
    <w:p w14:paraId="443839E9" w14:textId="77777777" w:rsidR="00CC2458" w:rsidRPr="00D35D77" w:rsidRDefault="00CC2458" w:rsidP="00A13F43">
      <w:pPr>
        <w:pStyle w:val="Prrafodelista"/>
        <w:numPr>
          <w:ilvl w:val="0"/>
          <w:numId w:val="8"/>
        </w:numPr>
        <w:spacing w:line="240" w:lineRule="auto"/>
        <w:outlineLvl w:val="2"/>
        <w:rPr>
          <w:bCs/>
          <w:iCs/>
          <w:lang w:val="es-ES"/>
        </w:rPr>
      </w:pPr>
      <w:bookmarkStart w:id="26" w:name="_Toc341390132"/>
      <w:r w:rsidRPr="00D35D77">
        <w:rPr>
          <w:bCs/>
          <w:iCs/>
          <w:color w:val="676A55"/>
          <w:sz w:val="20"/>
          <w:lang w:val="es-ES"/>
        </w:rPr>
        <w:t>Reglas de negocio:</w:t>
      </w:r>
      <w:bookmarkEnd w:id="26"/>
    </w:p>
    <w:p w14:paraId="3C12663A" w14:textId="77777777" w:rsidR="00CC2458" w:rsidRPr="00D35D77" w:rsidRDefault="00CC2458" w:rsidP="00940313">
      <w:pPr>
        <w:pStyle w:val="Prrafodelista"/>
        <w:spacing w:line="240" w:lineRule="auto"/>
        <w:ind w:left="1440"/>
        <w:rPr>
          <w:bCs/>
          <w:iCs/>
          <w:lang w:val="es-ES"/>
        </w:rPr>
      </w:pPr>
      <w:r w:rsidRPr="00D35D77">
        <w:rPr>
          <w:bCs/>
          <w:iCs/>
          <w:lang w:val="es-ES"/>
        </w:rPr>
        <w:t>Los permisos de acceso se deben solicitar al cliente cuando se detecta su necesidad, en una tarea  de una solicitud de tarea de un proyecto, la cuadrilla fue asignada a la solicitud de tarea y la documentación de los integrantes de cuadrilla fue verificada como apta para salir a trabajar se ha verificado no que no existe vencimientos de la documentación de acuerdo  a la planificación prevista.</w:t>
      </w:r>
    </w:p>
    <w:p w14:paraId="28E89CF5" w14:textId="77777777" w:rsidR="00CC2458" w:rsidRPr="00D35D77" w:rsidRDefault="00CC2458" w:rsidP="00760662">
      <w:pPr>
        <w:pStyle w:val="Prrafodelista"/>
        <w:spacing w:line="240" w:lineRule="auto"/>
        <w:ind w:left="1440"/>
        <w:rPr>
          <w:bCs/>
          <w:iCs/>
          <w:color w:val="676A55"/>
          <w:sz w:val="20"/>
          <w:lang w:val="es-ES"/>
        </w:rPr>
      </w:pPr>
    </w:p>
    <w:p w14:paraId="7EDA2D54" w14:textId="77777777" w:rsidR="00CC2458" w:rsidRPr="00D35D77" w:rsidRDefault="00CC2458" w:rsidP="00A13F43">
      <w:pPr>
        <w:pStyle w:val="Prrafodelista"/>
        <w:numPr>
          <w:ilvl w:val="0"/>
          <w:numId w:val="8"/>
        </w:numPr>
        <w:spacing w:line="240" w:lineRule="auto"/>
        <w:outlineLvl w:val="2"/>
        <w:rPr>
          <w:bCs/>
          <w:iCs/>
          <w:color w:val="676A55"/>
          <w:sz w:val="20"/>
          <w:lang w:val="es-ES"/>
        </w:rPr>
      </w:pPr>
      <w:bookmarkStart w:id="27" w:name="_Toc341390133"/>
      <w:r w:rsidRPr="00D35D77">
        <w:rPr>
          <w:bCs/>
          <w:iCs/>
          <w:color w:val="676A55"/>
          <w:sz w:val="20"/>
          <w:lang w:val="es-ES"/>
        </w:rPr>
        <w:t>Participantes del proceso de negocio:</w:t>
      </w:r>
      <w:bookmarkEnd w:id="27"/>
    </w:p>
    <w:p w14:paraId="1309F6EA" w14:textId="77777777" w:rsidR="00CC2458" w:rsidRPr="00D35D77" w:rsidRDefault="00CC2458" w:rsidP="00D24772">
      <w:pPr>
        <w:pStyle w:val="Prrafodelista"/>
        <w:numPr>
          <w:ilvl w:val="0"/>
          <w:numId w:val="4"/>
        </w:numPr>
        <w:spacing w:line="240" w:lineRule="auto"/>
        <w:rPr>
          <w:bCs/>
          <w:iCs/>
          <w:lang w:val="es-ES"/>
        </w:rPr>
      </w:pPr>
      <w:r w:rsidRPr="00D35D77">
        <w:rPr>
          <w:bCs/>
          <w:iCs/>
          <w:lang w:val="es-ES"/>
        </w:rPr>
        <w:t>Administrador de recursos humanos.</w:t>
      </w:r>
    </w:p>
    <w:p w14:paraId="00522B2E" w14:textId="77777777" w:rsidR="00CC2458" w:rsidRPr="00D35D77" w:rsidRDefault="00CC2458" w:rsidP="00760662">
      <w:pPr>
        <w:pStyle w:val="Prrafodelista"/>
        <w:numPr>
          <w:ilvl w:val="0"/>
          <w:numId w:val="4"/>
        </w:numPr>
        <w:spacing w:line="240" w:lineRule="auto"/>
        <w:rPr>
          <w:bCs/>
          <w:iCs/>
          <w:color w:val="676A55"/>
          <w:sz w:val="20"/>
          <w:lang w:val="es-ES"/>
        </w:rPr>
      </w:pPr>
      <w:r w:rsidRPr="00D35D77">
        <w:rPr>
          <w:bCs/>
          <w:iCs/>
          <w:lang w:val="es-ES"/>
        </w:rPr>
        <w:t>Cliente.</w:t>
      </w:r>
    </w:p>
    <w:p w14:paraId="6B4F31B7" w14:textId="77777777" w:rsidR="00CC2458" w:rsidRPr="00D35D77" w:rsidRDefault="00CC2458" w:rsidP="00760662">
      <w:pPr>
        <w:pStyle w:val="Prrafodelista"/>
        <w:spacing w:line="240" w:lineRule="auto"/>
        <w:ind w:left="2160"/>
        <w:rPr>
          <w:bCs/>
          <w:iCs/>
          <w:color w:val="676A55"/>
          <w:sz w:val="20"/>
          <w:lang w:val="es-ES"/>
        </w:rPr>
      </w:pPr>
    </w:p>
    <w:p w14:paraId="5833278D" w14:textId="77777777" w:rsidR="00CC2458" w:rsidRPr="00D35D77" w:rsidRDefault="00CC2458" w:rsidP="00A13F43">
      <w:pPr>
        <w:pStyle w:val="Prrafodelista"/>
        <w:numPr>
          <w:ilvl w:val="0"/>
          <w:numId w:val="8"/>
        </w:numPr>
        <w:spacing w:line="240" w:lineRule="auto"/>
        <w:outlineLvl w:val="2"/>
        <w:rPr>
          <w:bCs/>
          <w:iCs/>
          <w:color w:val="676A55"/>
          <w:sz w:val="20"/>
          <w:lang w:val="es-ES"/>
        </w:rPr>
      </w:pPr>
      <w:bookmarkStart w:id="28" w:name="_Toc341390134"/>
      <w:r w:rsidRPr="00D35D77">
        <w:rPr>
          <w:bCs/>
          <w:iCs/>
          <w:color w:val="676A55"/>
          <w:sz w:val="20"/>
          <w:lang w:val="es-ES"/>
        </w:rPr>
        <w:t>Descripción del proceso:</w:t>
      </w:r>
      <w:bookmarkEnd w:id="28"/>
    </w:p>
    <w:p w14:paraId="3D812DDB" w14:textId="77777777" w:rsidR="00CC2458" w:rsidRPr="00D35D77" w:rsidRDefault="00CC2458" w:rsidP="00F64969">
      <w:pPr>
        <w:pStyle w:val="Prrafodelista"/>
        <w:spacing w:line="240" w:lineRule="auto"/>
        <w:ind w:left="1440"/>
        <w:jc w:val="both"/>
        <w:rPr>
          <w:bCs/>
          <w:iCs/>
          <w:lang w:val="es-ES"/>
        </w:rPr>
      </w:pPr>
      <w:r w:rsidRPr="00D35D77">
        <w:rPr>
          <w:bCs/>
          <w:iCs/>
          <w:lang w:val="es-ES"/>
        </w:rPr>
        <w:t xml:space="preserve">A raíz de  una necesidad de ingreso a un sitio de un  cliente por parte de  de una cuadrilla asignada a una tarea de una solicitud de tarea en el contexto del desarrollo de un proyecto gestionado por un administrador de proyectos,  el administrador de recursos humanos utilizando el sistema “CellProjectManager”  realiza la consulta sobre las tareas y sitios  que necesitan permisos de acceso a gestionar a procede a  identificar la cuadrilla y sus integrantes y para cada uno reúne la documentación necesaria (Art, seguro de vida obligatorio, higiene y seguridad y apto físico especificado para trabajos en altura) y consultando los datos del cliente se comunica con este para acordar el envío de  la documentación respectiva, posteriormente el cliente  informa sobre la aprobación o no del permiso de acceso informando en caso de aprobación el periodo de fechas de valides del mismo. El Administrador de recursos humanos utilizando el sistema “CellProjectManager”  realiza la registración del permiso de acceso para la tarea en un sitio considerado. </w:t>
      </w:r>
    </w:p>
    <w:p w14:paraId="1FC8F809" w14:textId="77777777" w:rsidR="00CC2458" w:rsidRPr="00D35D77" w:rsidRDefault="00CC2458" w:rsidP="00F64969">
      <w:pPr>
        <w:pStyle w:val="Prrafodelista"/>
        <w:spacing w:line="240" w:lineRule="auto"/>
        <w:ind w:left="1440"/>
        <w:jc w:val="both"/>
        <w:rPr>
          <w:bCs/>
          <w:iCs/>
          <w:lang w:val="es-ES"/>
        </w:rPr>
      </w:pPr>
    </w:p>
    <w:p w14:paraId="7BE04410" w14:textId="77777777" w:rsidR="00CC2458" w:rsidRPr="00D35D77" w:rsidRDefault="00CC2458" w:rsidP="00C72079">
      <w:pPr>
        <w:pStyle w:val="Prrafodelista"/>
        <w:numPr>
          <w:ilvl w:val="0"/>
          <w:numId w:val="8"/>
        </w:numPr>
        <w:spacing w:line="240" w:lineRule="auto"/>
        <w:outlineLvl w:val="2"/>
        <w:rPr>
          <w:bCs/>
          <w:iCs/>
          <w:lang w:val="es-ES"/>
        </w:rPr>
      </w:pPr>
      <w:bookmarkStart w:id="29" w:name="_Toc341390135"/>
      <w:r w:rsidRPr="00D35D77">
        <w:rPr>
          <w:bCs/>
          <w:iCs/>
          <w:color w:val="676A55"/>
          <w:sz w:val="20"/>
          <w:lang w:val="es-ES"/>
        </w:rPr>
        <w:t>Utilización del sistema de información:</w:t>
      </w:r>
      <w:bookmarkEnd w:id="29"/>
    </w:p>
    <w:p w14:paraId="65A00F00" w14:textId="77777777" w:rsidR="00CC2458" w:rsidRPr="00D35D77" w:rsidRDefault="00CC2458" w:rsidP="00F64969">
      <w:pPr>
        <w:pStyle w:val="Prrafodelista"/>
        <w:spacing w:line="240" w:lineRule="auto"/>
        <w:ind w:left="1440"/>
        <w:jc w:val="both"/>
        <w:rPr>
          <w:bCs/>
          <w:iCs/>
          <w:lang w:val="es-ES"/>
        </w:rPr>
      </w:pPr>
      <w:r w:rsidRPr="00D35D77">
        <w:rPr>
          <w:bCs/>
          <w:iCs/>
          <w:lang w:val="es-ES"/>
        </w:rPr>
        <w:t>Véase Manual de Usuario, sección “Gestión de Administración”, título “Permisos de Acceso a sitio”.</w:t>
      </w:r>
    </w:p>
    <w:p w14:paraId="486C5023" w14:textId="77777777" w:rsidR="00CC2458" w:rsidRPr="00D35D77" w:rsidRDefault="00CC2458" w:rsidP="00F64969">
      <w:pPr>
        <w:pStyle w:val="Prrafodelista"/>
        <w:spacing w:line="240" w:lineRule="auto"/>
        <w:ind w:left="1440"/>
        <w:jc w:val="both"/>
        <w:rPr>
          <w:bCs/>
          <w:iCs/>
          <w:color w:val="676A55"/>
          <w:sz w:val="20"/>
          <w:lang w:val="es-ES"/>
        </w:rPr>
      </w:pPr>
    </w:p>
    <w:p w14:paraId="7E4B2015" w14:textId="77777777" w:rsidR="00CC2458" w:rsidRPr="00D35D77" w:rsidRDefault="00CC2458" w:rsidP="00126E08">
      <w:pPr>
        <w:pStyle w:val="Prrafodelista"/>
        <w:numPr>
          <w:ilvl w:val="0"/>
          <w:numId w:val="8"/>
        </w:numPr>
        <w:spacing w:line="240" w:lineRule="auto"/>
        <w:outlineLvl w:val="2"/>
        <w:rPr>
          <w:bCs/>
          <w:iCs/>
          <w:color w:val="676A55"/>
          <w:sz w:val="20"/>
          <w:lang w:val="es-ES"/>
        </w:rPr>
      </w:pPr>
      <w:bookmarkStart w:id="30" w:name="_Toc341390136"/>
      <w:r w:rsidRPr="00D35D77">
        <w:rPr>
          <w:bCs/>
          <w:iCs/>
          <w:color w:val="676A55"/>
          <w:sz w:val="20"/>
          <w:lang w:val="es-ES"/>
        </w:rPr>
        <w:t>Flujo grama:</w:t>
      </w:r>
      <w:bookmarkEnd w:id="30"/>
    </w:p>
    <w:p w14:paraId="231ACFE0" w14:textId="6430EE1E" w:rsidR="00CC2458" w:rsidRPr="00D35D77" w:rsidRDefault="00A02491" w:rsidP="00A02491">
      <w:pPr>
        <w:spacing w:line="240" w:lineRule="auto"/>
        <w:ind w:left="1080"/>
        <w:jc w:val="center"/>
        <w:rPr>
          <w:bCs/>
          <w:iCs/>
          <w:sz w:val="20"/>
          <w:lang w:val="es-ES"/>
        </w:rPr>
      </w:pPr>
      <w:r>
        <w:rPr>
          <w:noProof/>
          <w:sz w:val="20"/>
          <w:lang w:val="es-ES" w:eastAsia="es-AR"/>
        </w:rPr>
        <w:lastRenderedPageBreak/>
        <w:pict>
          <v:shape id="0 Imagen" o:spid="_x0000_i1028" type="#_x0000_t75" alt="BPMPemisoDeAccesoASitio.png" style="width:460.5pt;height:286.5pt;visibility:visible">
            <v:imagedata r:id="rId28" o:title="" cropbottom="9126f"/>
          </v:shape>
        </w:pict>
      </w:r>
    </w:p>
    <w:p w14:paraId="56A57CCC" w14:textId="77777777" w:rsidR="00CC2458" w:rsidRPr="00D35D77" w:rsidRDefault="00CC2458" w:rsidP="00126E08">
      <w:pPr>
        <w:pStyle w:val="Ttulo2"/>
        <w:rPr>
          <w:lang w:val="es-ES"/>
        </w:rPr>
      </w:pPr>
      <w:bookmarkStart w:id="31" w:name="_Toc337573388"/>
      <w:bookmarkStart w:id="32" w:name="_Toc341390137"/>
      <w:r w:rsidRPr="00D35D77">
        <w:rPr>
          <w:lang w:val="es-ES"/>
        </w:rPr>
        <w:t>Definición del Proceso “Gestión de viáticos a cuadrillas”.</w:t>
      </w:r>
      <w:bookmarkEnd w:id="31"/>
      <w:bookmarkEnd w:id="32"/>
    </w:p>
    <w:p w14:paraId="25B16F55" w14:textId="77777777" w:rsidR="00CC2458" w:rsidRPr="00D35D77" w:rsidRDefault="00CC2458" w:rsidP="00A13F43">
      <w:pPr>
        <w:pStyle w:val="Prrafodelista"/>
        <w:numPr>
          <w:ilvl w:val="0"/>
          <w:numId w:val="5"/>
        </w:numPr>
        <w:spacing w:line="240" w:lineRule="auto"/>
        <w:outlineLvl w:val="2"/>
        <w:rPr>
          <w:bCs/>
          <w:iCs/>
          <w:color w:val="72A376"/>
          <w:sz w:val="20"/>
          <w:lang w:val="es-ES"/>
        </w:rPr>
      </w:pPr>
      <w:bookmarkStart w:id="33" w:name="_Toc341390138"/>
      <w:r w:rsidRPr="00D35D77">
        <w:rPr>
          <w:bCs/>
          <w:iCs/>
          <w:color w:val="676A55"/>
          <w:sz w:val="20"/>
          <w:lang w:val="es-ES"/>
        </w:rPr>
        <w:t>Objetivo:</w:t>
      </w:r>
      <w:bookmarkEnd w:id="33"/>
    </w:p>
    <w:p w14:paraId="2308E5D3" w14:textId="77777777" w:rsidR="00CC2458" w:rsidRPr="00D35D77" w:rsidRDefault="00CC2458" w:rsidP="00BA4CE5">
      <w:pPr>
        <w:pStyle w:val="Prrafodelista"/>
        <w:spacing w:line="240" w:lineRule="auto"/>
        <w:ind w:left="1440"/>
        <w:rPr>
          <w:bCs/>
          <w:iCs/>
          <w:lang w:val="es-ES"/>
        </w:rPr>
      </w:pPr>
      <w:r w:rsidRPr="00D35D77">
        <w:rPr>
          <w:bCs/>
          <w:iCs/>
          <w:lang w:val="es-ES"/>
        </w:rPr>
        <w:t>El objetivo principal de este proceso  es realizar la solicitud  de viático para una cuadrilla asignada a una tarea a Administración General y registrar la aprobación o rechazo  de la misma.</w:t>
      </w:r>
    </w:p>
    <w:p w14:paraId="2765903E" w14:textId="77777777" w:rsidR="00CC2458" w:rsidRPr="00D35D77" w:rsidRDefault="00CC2458" w:rsidP="00BA4CE5">
      <w:pPr>
        <w:pStyle w:val="Prrafodelista"/>
        <w:spacing w:line="240" w:lineRule="auto"/>
        <w:ind w:left="1440"/>
        <w:rPr>
          <w:bCs/>
          <w:iCs/>
          <w:color w:val="72A376"/>
          <w:sz w:val="20"/>
          <w:lang w:val="es-ES"/>
        </w:rPr>
      </w:pPr>
    </w:p>
    <w:p w14:paraId="7E5B6406"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4" w:name="_Toc341390139"/>
      <w:r w:rsidRPr="00D35D77">
        <w:rPr>
          <w:bCs/>
          <w:iCs/>
          <w:color w:val="676A55"/>
          <w:sz w:val="20"/>
          <w:lang w:val="es-ES"/>
        </w:rPr>
        <w:t>Limites:</w:t>
      </w:r>
      <w:bookmarkEnd w:id="34"/>
    </w:p>
    <w:p w14:paraId="131941A7" w14:textId="77777777" w:rsidR="00CC2458" w:rsidRPr="00D35D77" w:rsidRDefault="00CC2458" w:rsidP="00BA4CE5">
      <w:pPr>
        <w:pStyle w:val="Prrafodelista"/>
        <w:spacing w:line="240" w:lineRule="auto"/>
        <w:ind w:left="1440"/>
        <w:rPr>
          <w:bCs/>
          <w:iCs/>
          <w:lang w:val="es-ES"/>
        </w:rPr>
      </w:pPr>
      <w:r w:rsidRPr="00D35D77">
        <w:rPr>
          <w:bCs/>
          <w:iCs/>
          <w:lang w:val="es-ES"/>
        </w:rPr>
        <w:t>Desde que se detecta la necesidad de un viático para ser asignado a una cuadrilla, registrando la solicitud del mismo hasta que se registra la aprobación o rechazo de este.</w:t>
      </w:r>
    </w:p>
    <w:p w14:paraId="4AF866BA" w14:textId="77777777" w:rsidR="00CC2458" w:rsidRPr="00D35D77" w:rsidRDefault="00CC2458" w:rsidP="00BA4CE5">
      <w:pPr>
        <w:pStyle w:val="Prrafodelista"/>
        <w:spacing w:line="240" w:lineRule="auto"/>
        <w:ind w:left="1440"/>
        <w:rPr>
          <w:bCs/>
          <w:iCs/>
          <w:color w:val="676A55"/>
          <w:sz w:val="20"/>
          <w:lang w:val="es-ES"/>
        </w:rPr>
      </w:pPr>
    </w:p>
    <w:p w14:paraId="3689DD37"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5" w:name="_Toc341390140"/>
      <w:r w:rsidRPr="00D35D77">
        <w:rPr>
          <w:bCs/>
          <w:iCs/>
          <w:color w:val="676A55"/>
          <w:sz w:val="20"/>
          <w:lang w:val="es-ES"/>
        </w:rPr>
        <w:t>Reglas de negocio:</w:t>
      </w:r>
      <w:bookmarkEnd w:id="35"/>
    </w:p>
    <w:p w14:paraId="61F8532E" w14:textId="77777777" w:rsidR="00CC2458" w:rsidRPr="00D35D77" w:rsidRDefault="00CC2458" w:rsidP="000E3D17">
      <w:pPr>
        <w:pStyle w:val="Prrafodelista"/>
        <w:spacing w:line="240" w:lineRule="auto"/>
        <w:ind w:left="1440"/>
        <w:rPr>
          <w:bCs/>
          <w:iCs/>
          <w:lang w:val="es-ES"/>
        </w:rPr>
      </w:pPr>
      <w:r w:rsidRPr="00D35D77">
        <w:rPr>
          <w:bCs/>
          <w:iCs/>
          <w:lang w:val="es-ES"/>
        </w:rPr>
        <w:t>Para que se pueda realizar la solicitud de un viático a una cuadrilla, precedentemente se debe haber asignado la misma a una solicitud de tarea, se debe haber creado una tarea a la solicitud de tarea, e iniciarse para un proyecto gestionado en la planificación de la empresa llevado a delante este por un administrador de proyecto asignado a este por el supervisor.</w:t>
      </w:r>
    </w:p>
    <w:p w14:paraId="0E9C0180" w14:textId="77777777" w:rsidR="00CC2458" w:rsidRPr="00D35D77" w:rsidRDefault="00CC2458" w:rsidP="000E3D17">
      <w:pPr>
        <w:pStyle w:val="Prrafodelista"/>
        <w:spacing w:line="240" w:lineRule="auto"/>
        <w:ind w:left="1440"/>
        <w:rPr>
          <w:bCs/>
          <w:iCs/>
          <w:lang w:val="es-ES"/>
        </w:rPr>
      </w:pPr>
    </w:p>
    <w:p w14:paraId="11F253A9" w14:textId="77777777" w:rsidR="00CC2458" w:rsidRPr="00D35D77" w:rsidRDefault="00CC2458" w:rsidP="000E3D17">
      <w:pPr>
        <w:pStyle w:val="Prrafodelista"/>
        <w:spacing w:line="240" w:lineRule="auto"/>
        <w:ind w:left="1440"/>
        <w:rPr>
          <w:bCs/>
          <w:iCs/>
          <w:lang w:val="es-ES"/>
        </w:rPr>
      </w:pPr>
      <w:r w:rsidRPr="00D35D77">
        <w:rPr>
          <w:bCs/>
          <w:iCs/>
          <w:lang w:val="es-ES"/>
        </w:rPr>
        <w:t xml:space="preserve">La solicitud de viático debe ser aprobada siempre y cuando se cuente con el dinero requerido para una determinada fecha acorde con la planificada de inicio de tareas asignadas a la correspondiente cuadrilla. </w:t>
      </w:r>
    </w:p>
    <w:p w14:paraId="18802ACD" w14:textId="77777777" w:rsidR="00CC2458" w:rsidRPr="00D35D77" w:rsidRDefault="00CC2458" w:rsidP="000E3D17">
      <w:pPr>
        <w:pStyle w:val="Prrafodelista"/>
        <w:spacing w:line="240" w:lineRule="auto"/>
        <w:ind w:left="1440"/>
        <w:rPr>
          <w:bCs/>
          <w:iCs/>
          <w:lang w:val="es-ES"/>
        </w:rPr>
      </w:pPr>
    </w:p>
    <w:p w14:paraId="07F6BAFD" w14:textId="77777777" w:rsidR="00CC2458" w:rsidRPr="00D35D77" w:rsidRDefault="00CC2458" w:rsidP="00A13F43">
      <w:pPr>
        <w:pStyle w:val="Prrafodelista"/>
        <w:numPr>
          <w:ilvl w:val="0"/>
          <w:numId w:val="5"/>
        </w:numPr>
        <w:spacing w:line="240" w:lineRule="auto"/>
        <w:outlineLvl w:val="2"/>
        <w:rPr>
          <w:bCs/>
          <w:iCs/>
          <w:color w:val="676A55"/>
          <w:sz w:val="20"/>
          <w:lang w:val="es-ES"/>
        </w:rPr>
      </w:pPr>
      <w:bookmarkStart w:id="36" w:name="_Toc341390141"/>
      <w:r w:rsidRPr="00D35D77">
        <w:rPr>
          <w:bCs/>
          <w:iCs/>
          <w:color w:val="676A55"/>
          <w:sz w:val="20"/>
          <w:lang w:val="es-ES"/>
        </w:rPr>
        <w:t>Participantes del proceso de negocio:</w:t>
      </w:r>
      <w:bookmarkEnd w:id="36"/>
    </w:p>
    <w:p w14:paraId="1F703E73" w14:textId="77777777"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proyectos.</w:t>
      </w:r>
    </w:p>
    <w:p w14:paraId="301880A5" w14:textId="77777777" w:rsidR="00CC2458" w:rsidRPr="00D35D77" w:rsidRDefault="00CC2458" w:rsidP="00BA4CE5">
      <w:pPr>
        <w:pStyle w:val="Prrafodelista"/>
        <w:numPr>
          <w:ilvl w:val="0"/>
          <w:numId w:val="4"/>
        </w:numPr>
        <w:spacing w:line="240" w:lineRule="auto"/>
        <w:rPr>
          <w:bCs/>
          <w:iCs/>
          <w:lang w:val="es-ES"/>
        </w:rPr>
      </w:pPr>
      <w:r w:rsidRPr="00D35D77">
        <w:rPr>
          <w:bCs/>
          <w:iCs/>
          <w:lang w:val="es-ES"/>
        </w:rPr>
        <w:t>Administrador de recursos humanos.</w:t>
      </w:r>
    </w:p>
    <w:p w14:paraId="370BFCA1" w14:textId="77777777" w:rsidR="00CC2458" w:rsidRPr="00D35D77" w:rsidRDefault="00CC2458" w:rsidP="00BA4CE5">
      <w:pPr>
        <w:pStyle w:val="Prrafodelista"/>
        <w:spacing w:line="240" w:lineRule="auto"/>
        <w:ind w:left="2160"/>
        <w:rPr>
          <w:bCs/>
          <w:iCs/>
          <w:color w:val="676A55"/>
          <w:sz w:val="20"/>
          <w:lang w:val="es-ES"/>
        </w:rPr>
      </w:pPr>
    </w:p>
    <w:p w14:paraId="61E7794A" w14:textId="77777777" w:rsidR="00CC2458" w:rsidRPr="00D35D77" w:rsidRDefault="00CC2458" w:rsidP="00126E08">
      <w:pPr>
        <w:pStyle w:val="Prrafodelista"/>
        <w:numPr>
          <w:ilvl w:val="0"/>
          <w:numId w:val="5"/>
        </w:numPr>
        <w:spacing w:line="240" w:lineRule="auto"/>
        <w:outlineLvl w:val="2"/>
        <w:rPr>
          <w:bCs/>
          <w:iCs/>
          <w:color w:val="676A55"/>
          <w:sz w:val="20"/>
          <w:lang w:val="es-ES"/>
        </w:rPr>
      </w:pPr>
      <w:bookmarkStart w:id="37" w:name="_Toc341390142"/>
      <w:r w:rsidRPr="00D35D77">
        <w:rPr>
          <w:bCs/>
          <w:iCs/>
          <w:color w:val="676A55"/>
          <w:sz w:val="20"/>
          <w:lang w:val="es-ES"/>
        </w:rPr>
        <w:t>Descripción del proceso:</w:t>
      </w:r>
      <w:bookmarkEnd w:id="37"/>
    </w:p>
    <w:p w14:paraId="0824ECB2" w14:textId="77777777" w:rsidR="00CC2458" w:rsidRPr="00D35D77" w:rsidRDefault="00CC2458" w:rsidP="00E30642">
      <w:pPr>
        <w:pStyle w:val="Prrafodelista"/>
        <w:spacing w:line="240" w:lineRule="auto"/>
        <w:ind w:left="1440"/>
        <w:jc w:val="both"/>
        <w:rPr>
          <w:bCs/>
          <w:iCs/>
          <w:lang w:val="es-ES"/>
        </w:rPr>
      </w:pPr>
      <w:r w:rsidRPr="00D35D77">
        <w:rPr>
          <w:bCs/>
          <w:iCs/>
          <w:lang w:val="es-ES"/>
        </w:rPr>
        <w:t xml:space="preserve">A raíz de  una necesidad de un viático para  una cuadrilla asignada a una tarea de una solicitud de tarea en el contexto de la gestión de un proyecto, el Administrador de Proyectos </w:t>
      </w:r>
      <w:r w:rsidRPr="00D35D77">
        <w:rPr>
          <w:bCs/>
          <w:iCs/>
          <w:lang w:val="es-ES"/>
        </w:rPr>
        <w:lastRenderedPageBreak/>
        <w:t>con la ayuda del sistema “CellProjectManager”  consulta las solicitudes de tareas con tareas con fecha de inicio prevista y procede a registrar la solicitud de viatico con la cuadrilla, sitio e ingresando el monto solicitado, la observación correspondiente, el Administrador de Recursos Humanos con la ayuda del sistema “CellProjectManager” realiza la consulta de las solicitudes de viáticos pendientes y para cada una procede a verificar si cuenta con el dinero necesario para afrontar el pago de los viáticos solicitados de ser el caso aprueba cada viatico registrando la fecha de pago y realizando la reserva del dinero correspondiente, caso contrario rechaza la solicitud registrando como observación el motivo de la  misma  y realiza el aviso a supervisión para que se tomen las decisiones pertinentes tendientes a normalizar la situación.</w:t>
      </w:r>
    </w:p>
    <w:p w14:paraId="0B990FDB" w14:textId="77777777" w:rsidR="00CC2458" w:rsidRPr="00D35D77" w:rsidRDefault="00CC2458" w:rsidP="00BA4CE5">
      <w:pPr>
        <w:pStyle w:val="Prrafodelista"/>
        <w:spacing w:line="240" w:lineRule="auto"/>
        <w:ind w:left="1440"/>
        <w:rPr>
          <w:bCs/>
          <w:iCs/>
          <w:color w:val="676A55"/>
          <w:sz w:val="20"/>
          <w:lang w:val="es-ES"/>
        </w:rPr>
      </w:pPr>
    </w:p>
    <w:p w14:paraId="0A01F7F7" w14:textId="77777777" w:rsidR="00CC2458" w:rsidRPr="00D35D77" w:rsidRDefault="00CC2458" w:rsidP="00A13F43">
      <w:pPr>
        <w:pStyle w:val="Prrafodelista"/>
        <w:numPr>
          <w:ilvl w:val="0"/>
          <w:numId w:val="5"/>
        </w:numPr>
        <w:spacing w:line="240" w:lineRule="auto"/>
        <w:outlineLvl w:val="2"/>
        <w:rPr>
          <w:bCs/>
          <w:iCs/>
          <w:lang w:val="es-ES"/>
        </w:rPr>
      </w:pPr>
      <w:bookmarkStart w:id="38" w:name="_Toc341390143"/>
      <w:r w:rsidRPr="00D35D77">
        <w:rPr>
          <w:bCs/>
          <w:iCs/>
          <w:color w:val="676A55"/>
          <w:sz w:val="20"/>
          <w:lang w:val="es-ES"/>
        </w:rPr>
        <w:t>Utilización del sistema de información:</w:t>
      </w:r>
      <w:bookmarkEnd w:id="38"/>
    </w:p>
    <w:p w14:paraId="08926313" w14:textId="77777777" w:rsidR="00CC2458" w:rsidRPr="00D35D77" w:rsidRDefault="00CC2458" w:rsidP="00E30642">
      <w:pPr>
        <w:pStyle w:val="Prrafodelista"/>
        <w:spacing w:line="240" w:lineRule="auto"/>
        <w:ind w:left="1440"/>
        <w:jc w:val="both"/>
        <w:rPr>
          <w:bCs/>
          <w:iCs/>
          <w:lang w:val="es-ES"/>
        </w:rPr>
      </w:pPr>
      <w:r w:rsidRPr="00D35D77">
        <w:rPr>
          <w:bCs/>
          <w:iCs/>
          <w:lang w:val="es-ES"/>
        </w:rPr>
        <w:t>Véase Manual de Usuario, sección “Gestión de Administración”, título “Gestión de solicitud de viático”.</w:t>
      </w:r>
    </w:p>
    <w:p w14:paraId="72EF870C" w14:textId="77777777" w:rsidR="00CC2458" w:rsidRPr="00D35D77" w:rsidRDefault="00CC2458" w:rsidP="00E30642">
      <w:pPr>
        <w:pStyle w:val="Prrafodelista"/>
        <w:spacing w:line="240" w:lineRule="auto"/>
        <w:ind w:left="1440"/>
        <w:outlineLvl w:val="2"/>
        <w:rPr>
          <w:bCs/>
          <w:iCs/>
          <w:color w:val="676A55"/>
          <w:sz w:val="20"/>
          <w:lang w:val="es-ES"/>
        </w:rPr>
      </w:pPr>
    </w:p>
    <w:p w14:paraId="6A1CCB92" w14:textId="77777777" w:rsidR="00CC2458" w:rsidRPr="00D35D77" w:rsidRDefault="00CC2458" w:rsidP="00126E08">
      <w:pPr>
        <w:pStyle w:val="Prrafodelista"/>
        <w:numPr>
          <w:ilvl w:val="0"/>
          <w:numId w:val="5"/>
        </w:numPr>
        <w:spacing w:line="240" w:lineRule="auto"/>
        <w:outlineLvl w:val="2"/>
        <w:rPr>
          <w:bCs/>
          <w:iCs/>
          <w:color w:val="676A55"/>
          <w:sz w:val="20"/>
          <w:lang w:val="es-ES"/>
        </w:rPr>
      </w:pPr>
      <w:bookmarkStart w:id="39" w:name="_Toc341390144"/>
      <w:r w:rsidRPr="00D35D77">
        <w:rPr>
          <w:bCs/>
          <w:iCs/>
          <w:color w:val="676A55"/>
          <w:sz w:val="20"/>
          <w:lang w:val="es-ES"/>
        </w:rPr>
        <w:t>Flujo grama:</w:t>
      </w:r>
      <w:bookmarkEnd w:id="39"/>
    </w:p>
    <w:p w14:paraId="6DBA95C0" w14:textId="61C08225" w:rsidR="00CC2458" w:rsidRPr="00D35D77" w:rsidRDefault="00A02491" w:rsidP="00A02491">
      <w:pPr>
        <w:ind w:left="1080"/>
        <w:jc w:val="center"/>
        <w:rPr>
          <w:lang w:val="es-ES"/>
        </w:rPr>
      </w:pPr>
      <w:r>
        <w:rPr>
          <w:noProof/>
          <w:lang w:val="es-ES" w:eastAsia="es-AR"/>
        </w:rPr>
        <w:pict>
          <v:shape id="_x0000_i1029" type="#_x0000_t75" alt="BPMGestionViaticos.png" style="width:432.75pt;height:274.5pt;visibility:visible">
            <v:imagedata r:id="rId29" o:title="" cropbottom="8356f"/>
          </v:shape>
        </w:pict>
      </w:r>
    </w:p>
    <w:p w14:paraId="2A0FCE4D" w14:textId="77777777" w:rsidR="00CC2458" w:rsidRPr="00D35D77" w:rsidRDefault="00CC2458" w:rsidP="00BA4CE5">
      <w:pPr>
        <w:rPr>
          <w:lang w:val="es-ES"/>
        </w:rPr>
      </w:pPr>
    </w:p>
    <w:p w14:paraId="7F768540" w14:textId="77777777" w:rsidR="00CC2458" w:rsidRDefault="00CC2458" w:rsidP="00AB6FAB">
      <w:pPr>
        <w:spacing w:line="240" w:lineRule="auto"/>
        <w:rPr>
          <w:bCs/>
          <w:iCs/>
          <w:sz w:val="20"/>
          <w:lang w:val="es-ES"/>
        </w:rPr>
      </w:pPr>
    </w:p>
    <w:p w14:paraId="154BEE62" w14:textId="77777777" w:rsidR="00A02491" w:rsidRDefault="00A02491" w:rsidP="00AB6FAB">
      <w:pPr>
        <w:spacing w:line="240" w:lineRule="auto"/>
        <w:rPr>
          <w:bCs/>
          <w:iCs/>
          <w:sz w:val="20"/>
          <w:lang w:val="es-ES"/>
        </w:rPr>
      </w:pPr>
    </w:p>
    <w:p w14:paraId="1D04E31F" w14:textId="77777777" w:rsidR="00A02491" w:rsidRDefault="00A02491" w:rsidP="00AB6FAB">
      <w:pPr>
        <w:spacing w:line="240" w:lineRule="auto"/>
        <w:rPr>
          <w:bCs/>
          <w:iCs/>
          <w:sz w:val="20"/>
          <w:lang w:val="es-ES"/>
        </w:rPr>
      </w:pPr>
    </w:p>
    <w:p w14:paraId="5F89D49B" w14:textId="77777777" w:rsidR="00A02491" w:rsidRDefault="00A02491" w:rsidP="00AB6FAB">
      <w:pPr>
        <w:spacing w:line="240" w:lineRule="auto"/>
        <w:rPr>
          <w:bCs/>
          <w:iCs/>
          <w:sz w:val="20"/>
          <w:lang w:val="es-ES"/>
        </w:rPr>
      </w:pPr>
    </w:p>
    <w:p w14:paraId="45AE2EED" w14:textId="77777777" w:rsidR="00A02491" w:rsidRDefault="00A02491" w:rsidP="00AB6FAB">
      <w:pPr>
        <w:spacing w:line="240" w:lineRule="auto"/>
        <w:rPr>
          <w:bCs/>
          <w:iCs/>
          <w:sz w:val="20"/>
          <w:lang w:val="es-ES"/>
        </w:rPr>
      </w:pPr>
    </w:p>
    <w:p w14:paraId="464B1429" w14:textId="77777777" w:rsidR="00A02491" w:rsidRDefault="00A02491" w:rsidP="00AB6FAB">
      <w:pPr>
        <w:spacing w:line="240" w:lineRule="auto"/>
        <w:rPr>
          <w:bCs/>
          <w:iCs/>
          <w:sz w:val="20"/>
          <w:lang w:val="es-ES"/>
        </w:rPr>
      </w:pPr>
    </w:p>
    <w:p w14:paraId="4F62A1FC" w14:textId="77777777" w:rsidR="00A02491" w:rsidRPr="00FB3B99" w:rsidRDefault="00A02491" w:rsidP="00A02491">
      <w:pPr>
        <w:pStyle w:val="Ttulo3"/>
        <w:spacing w:line="240" w:lineRule="auto"/>
        <w:ind w:left="720"/>
        <w:rPr>
          <w:lang w:val="es-CO"/>
        </w:rPr>
      </w:pPr>
      <w:r w:rsidRPr="00FB3B99">
        <w:rPr>
          <w:lang w:val="es-CO"/>
        </w:rPr>
        <w:lastRenderedPageBreak/>
        <w:t>Definición del Proceso “Gestión de cuadrillas “.</w:t>
      </w:r>
    </w:p>
    <w:p w14:paraId="15ED0FE6" w14:textId="77777777" w:rsidR="00A02491" w:rsidRDefault="00A02491" w:rsidP="00A02491">
      <w:pPr>
        <w:spacing w:line="240" w:lineRule="auto"/>
        <w:rPr>
          <w:bCs/>
          <w:iCs/>
          <w:sz w:val="20"/>
        </w:rPr>
      </w:pPr>
    </w:p>
    <w:p w14:paraId="4287ABBE"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Objetivo:</w:t>
      </w:r>
    </w:p>
    <w:p w14:paraId="69D472E9" w14:textId="77777777" w:rsidR="00A02491" w:rsidRPr="00A02491" w:rsidRDefault="00A02491" w:rsidP="00A02491">
      <w:pPr>
        <w:pStyle w:val="Prrafodelista"/>
        <w:spacing w:line="240" w:lineRule="auto"/>
        <w:ind w:left="1440"/>
        <w:rPr>
          <w:bCs/>
          <w:iCs/>
          <w:color w:val="4F81BD"/>
          <w:sz w:val="20"/>
        </w:rPr>
      </w:pPr>
    </w:p>
    <w:p w14:paraId="16493B26"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 xml:space="preserve">El objetivo principal de este proceso es administrar los datos asociados a las diferentes </w:t>
      </w:r>
    </w:p>
    <w:p w14:paraId="126EE6DE"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Cuadrillas de la empresa, y a los integrantes que estas poseen.</w:t>
      </w:r>
    </w:p>
    <w:p w14:paraId="439B7FC1" w14:textId="77777777" w:rsidR="00A02491" w:rsidRPr="00A02491" w:rsidRDefault="00A02491" w:rsidP="00A02491">
      <w:pPr>
        <w:pStyle w:val="Prrafodelista"/>
        <w:spacing w:line="240" w:lineRule="auto"/>
        <w:ind w:left="1440"/>
        <w:rPr>
          <w:bCs/>
          <w:iCs/>
          <w:color w:val="4F81BD"/>
          <w:sz w:val="20"/>
        </w:rPr>
      </w:pPr>
    </w:p>
    <w:p w14:paraId="3F80F64A"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Limites:</w:t>
      </w:r>
    </w:p>
    <w:p w14:paraId="5175534B" w14:textId="77777777" w:rsidR="00A02491" w:rsidRPr="00A02491" w:rsidRDefault="00A02491" w:rsidP="00A02491">
      <w:pPr>
        <w:pStyle w:val="Prrafodelista"/>
        <w:spacing w:line="240" w:lineRule="auto"/>
        <w:ind w:left="1440"/>
        <w:rPr>
          <w:bCs/>
          <w:iCs/>
          <w:color w:val="1F497D"/>
          <w:sz w:val="20"/>
        </w:rPr>
      </w:pPr>
    </w:p>
    <w:p w14:paraId="1D0938FE"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Desde que se detecta la necesidad de administrar los datos de cuadrilla, sea incorporando datos para una nueva cuadrilla, modificándolos o eliminándolos para una cuadrilla ya existente, hasta que se completa la registración de la misma guardando y/o modificando todos sus datos y los datos personales de sus integrantes.</w:t>
      </w:r>
    </w:p>
    <w:p w14:paraId="05DC2C76" w14:textId="77777777" w:rsidR="00A02491" w:rsidRPr="00A02491" w:rsidRDefault="00A02491" w:rsidP="00A02491">
      <w:pPr>
        <w:pStyle w:val="Prrafodelista"/>
        <w:spacing w:line="240" w:lineRule="auto"/>
        <w:ind w:left="1440"/>
        <w:rPr>
          <w:bCs/>
          <w:iCs/>
          <w:color w:val="1F497D"/>
          <w:sz w:val="20"/>
        </w:rPr>
      </w:pPr>
    </w:p>
    <w:p w14:paraId="6AA26994"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Reglas de negocio:</w:t>
      </w:r>
    </w:p>
    <w:p w14:paraId="73B9543D" w14:textId="77777777" w:rsidR="00A02491" w:rsidRPr="00A02491" w:rsidRDefault="00A02491" w:rsidP="00A02491">
      <w:pPr>
        <w:pStyle w:val="Prrafodelista"/>
        <w:rPr>
          <w:bCs/>
          <w:iCs/>
          <w:color w:val="1F497D"/>
          <w:sz w:val="20"/>
        </w:rPr>
      </w:pPr>
    </w:p>
    <w:p w14:paraId="27E1A392" w14:textId="77777777" w:rsidR="00A02491" w:rsidRPr="00A02491" w:rsidRDefault="00A02491" w:rsidP="00A02491">
      <w:pPr>
        <w:pStyle w:val="Prrafodelista"/>
        <w:numPr>
          <w:ilvl w:val="0"/>
          <w:numId w:val="19"/>
        </w:numPr>
        <w:spacing w:line="240" w:lineRule="auto"/>
        <w:rPr>
          <w:bCs/>
          <w:iCs/>
          <w:color w:val="4F81BD"/>
          <w:sz w:val="20"/>
        </w:rPr>
      </w:pPr>
      <w:r w:rsidRPr="00A02491">
        <w:rPr>
          <w:bCs/>
          <w:iCs/>
          <w:color w:val="4F81BD"/>
          <w:sz w:val="20"/>
        </w:rPr>
        <w:t>Se verifico previamente la necesidad de cuadrillas consultando las tareas a cumplir para los proyectos gestionados, la planificación de tareas y la disponibilidad actual de cuadrillas.</w:t>
      </w:r>
    </w:p>
    <w:p w14:paraId="164CD1D0" w14:textId="77777777" w:rsidR="00A02491" w:rsidRPr="00A02491" w:rsidRDefault="00A02491" w:rsidP="00A02491">
      <w:pPr>
        <w:pStyle w:val="Prrafodelista"/>
        <w:spacing w:line="240" w:lineRule="auto"/>
        <w:ind w:left="2160"/>
        <w:rPr>
          <w:bCs/>
          <w:iCs/>
          <w:color w:val="4F81BD"/>
          <w:sz w:val="20"/>
        </w:rPr>
      </w:pPr>
    </w:p>
    <w:p w14:paraId="1C19CDC4"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Participantes del proceso de negocio:</w:t>
      </w:r>
    </w:p>
    <w:p w14:paraId="24F78A55" w14:textId="77777777" w:rsidR="00A02491" w:rsidRPr="00A02491" w:rsidRDefault="00A02491" w:rsidP="00A02491">
      <w:pPr>
        <w:pStyle w:val="Prrafodelista"/>
        <w:spacing w:line="240" w:lineRule="auto"/>
        <w:ind w:left="2160"/>
        <w:rPr>
          <w:bCs/>
          <w:iCs/>
          <w:color w:val="1F497D"/>
          <w:sz w:val="20"/>
        </w:rPr>
      </w:pPr>
    </w:p>
    <w:p w14:paraId="4782A636"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 xml:space="preserve">Administrador de proyectos. </w:t>
      </w:r>
    </w:p>
    <w:p w14:paraId="7A2F3C75"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Administrador de recursos humanos.</w:t>
      </w:r>
    </w:p>
    <w:p w14:paraId="012F425A"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Supervisor de proyectos.</w:t>
      </w:r>
    </w:p>
    <w:p w14:paraId="0D11351D"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Gerente.</w:t>
      </w:r>
    </w:p>
    <w:p w14:paraId="682F58C6"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Responsable de cuadrilla (Jefe de cuadrilla)</w:t>
      </w:r>
    </w:p>
    <w:p w14:paraId="22D7C427" w14:textId="77777777" w:rsidR="00A02491" w:rsidRPr="00A02491" w:rsidRDefault="00A02491" w:rsidP="00A02491">
      <w:pPr>
        <w:pStyle w:val="Prrafodelista"/>
        <w:spacing w:line="240" w:lineRule="auto"/>
        <w:ind w:left="0"/>
        <w:rPr>
          <w:bCs/>
          <w:iCs/>
          <w:color w:val="1F497D"/>
          <w:sz w:val="20"/>
        </w:rPr>
      </w:pPr>
    </w:p>
    <w:p w14:paraId="4A8CC856"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Descripción del proceso:</w:t>
      </w:r>
    </w:p>
    <w:p w14:paraId="15EE5F9D" w14:textId="77777777" w:rsidR="00A02491" w:rsidRPr="00A02491" w:rsidRDefault="00A02491" w:rsidP="00A02491">
      <w:pPr>
        <w:pStyle w:val="Prrafodelista"/>
        <w:spacing w:line="240" w:lineRule="auto"/>
        <w:ind w:left="1440"/>
        <w:rPr>
          <w:bCs/>
          <w:iCs/>
          <w:color w:val="1F497D"/>
          <w:sz w:val="20"/>
        </w:rPr>
      </w:pPr>
    </w:p>
    <w:p w14:paraId="74D6D1BD"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El proceso se inicia cuando se detecta la necesidad de administrar los datos de cuadrillas:</w:t>
      </w:r>
    </w:p>
    <w:p w14:paraId="70393957" w14:textId="77777777" w:rsidR="00A02491" w:rsidRPr="00A02491" w:rsidRDefault="00A02491" w:rsidP="00A02491">
      <w:pPr>
        <w:pStyle w:val="Prrafodelista"/>
        <w:spacing w:line="240" w:lineRule="auto"/>
        <w:ind w:left="2160"/>
        <w:rPr>
          <w:bCs/>
          <w:iCs/>
          <w:color w:val="4F81BD"/>
          <w:sz w:val="20"/>
        </w:rPr>
      </w:pPr>
    </w:p>
    <w:p w14:paraId="5E59BE35" w14:textId="77777777" w:rsidR="00A02491" w:rsidRPr="00A02491" w:rsidRDefault="00A02491" w:rsidP="00A02491">
      <w:pPr>
        <w:pStyle w:val="Prrafodelista"/>
        <w:numPr>
          <w:ilvl w:val="0"/>
          <w:numId w:val="4"/>
        </w:numPr>
        <w:spacing w:line="240" w:lineRule="auto"/>
        <w:rPr>
          <w:bCs/>
          <w:iCs/>
          <w:color w:val="4F81BD"/>
          <w:sz w:val="20"/>
        </w:rPr>
      </w:pPr>
      <w:r w:rsidRPr="00A02491">
        <w:rPr>
          <w:bCs/>
          <w:i/>
          <w:iCs/>
          <w:color w:val="4F81BD"/>
          <w:sz w:val="20"/>
        </w:rPr>
        <w:t>En el caso de incorporar un nueva cuadrilla a la empresa</w:t>
      </w:r>
      <w:r w:rsidRPr="00A02491">
        <w:rPr>
          <w:bCs/>
          <w:iCs/>
          <w:color w:val="4F81BD"/>
          <w:sz w:val="20"/>
        </w:rPr>
        <w:t>: El proceso empieza cuando el Administrador de proyectos considerando la cantidad de tareas a cumplir de acuerdo con las fechas previstas de realización de dichas tareas contempladas en la planificación de los proyectos de la empresa previamente realizada, la disponibilidad de las cuadrillas  actuales con que se cuenta y ante la necesidad de cuadrillas para realizar tareas decide confeccionar el pedido de contratación introduciendo en el mismo el perfil de la cuadrilla a contratar y  eleva a los niveles superiores  (supervisor de proyectos). El supervisor de proyectos procede a atender el pedido de contratación de nuevas cuadrillas justificadas por el administrador de proyectos, luego de la evaluación del pedido de contratación decide elevar el mismo a Gerencia para su aprobación. Una vez aprobado el pedido de contratación por los niveles superiores  se  da las directivas a Administración de recursos humanos para la contratación de la nueva cuadrilla contemplando el perfil definido por el administrador de proyectos.                                                                                    El Administrador de recursos humanos en base a las directivas de contratación emanadas por la Gerencia procede a realizar la gestiones necesaria para la captación de las cuadrillas con el perfil requerido, una vez realizada la selección y  contratación de la cuadrilla procede a utilizar el Sistema “CellProjectManager”  (módulo Administración de Cuadrillas) para registrar los datos de la nueva cuadrilla y sus integrantes procediendo de esta manera a generar un nuevo registro para la cuadrilla y para cada un de sus integrantes en el cual detalla todos los datos de la cuadrilla  y los sus datos personales de sus integrantes definiéndose cual es el responsable de cuadrilla para esta. A partir de este momento, la cuadrilla queda disponible dentro del sistema para que se le pueda asignar tareas y sus integrantes para que se le puedan asignar la documentación habilitante (Apto medico para trabajos en altura, ART, realización de los cursos de seguridad e higiene).</w:t>
      </w:r>
    </w:p>
    <w:p w14:paraId="33E2DDFB" w14:textId="77777777" w:rsidR="00A02491" w:rsidRPr="00A02491" w:rsidRDefault="00A02491" w:rsidP="00A02491">
      <w:pPr>
        <w:pStyle w:val="Prrafodelista"/>
        <w:numPr>
          <w:ilvl w:val="0"/>
          <w:numId w:val="4"/>
        </w:numPr>
        <w:spacing w:line="240" w:lineRule="auto"/>
        <w:rPr>
          <w:bCs/>
          <w:iCs/>
          <w:color w:val="4F81BD"/>
          <w:sz w:val="20"/>
        </w:rPr>
      </w:pPr>
      <w:r w:rsidRPr="00A02491">
        <w:rPr>
          <w:bCs/>
          <w:i/>
          <w:iCs/>
          <w:color w:val="4F81BD"/>
          <w:sz w:val="20"/>
        </w:rPr>
        <w:lastRenderedPageBreak/>
        <w:t>En el caso de modificar los datos de una cuadrilla existente en la empresa</w:t>
      </w:r>
      <w:r w:rsidRPr="00A02491">
        <w:rPr>
          <w:bCs/>
          <w:iCs/>
          <w:color w:val="4F81BD"/>
          <w:sz w:val="20"/>
        </w:rPr>
        <w:t>: El proceso empieza el Administrador de recursos humanos en base a lo informado a cerca de cambios en la cuadrilla por el responsable de la misma procede a asentar estos en el sistema usando el  “CellProjectManager”  (módulo Administración de Cuadrillas)  e informa de los cambios al administrador de proyectos de estos.</w:t>
      </w:r>
    </w:p>
    <w:p w14:paraId="216AC126" w14:textId="77777777" w:rsidR="00A02491" w:rsidRPr="00A02491" w:rsidRDefault="00A02491" w:rsidP="00A02491">
      <w:pPr>
        <w:pStyle w:val="Prrafodelista"/>
        <w:numPr>
          <w:ilvl w:val="0"/>
          <w:numId w:val="4"/>
        </w:numPr>
        <w:spacing w:line="240" w:lineRule="auto"/>
        <w:rPr>
          <w:bCs/>
          <w:iCs/>
          <w:color w:val="4F81BD"/>
          <w:sz w:val="20"/>
        </w:rPr>
      </w:pPr>
      <w:r w:rsidRPr="00A02491">
        <w:rPr>
          <w:bCs/>
          <w:i/>
          <w:iCs/>
          <w:color w:val="4F81BD"/>
          <w:sz w:val="20"/>
        </w:rPr>
        <w:t>En el caso de eliminar una cuadrilla existente en la empresa</w:t>
      </w:r>
      <w:r w:rsidRPr="00A02491">
        <w:rPr>
          <w:bCs/>
          <w:iCs/>
          <w:color w:val="4F81BD"/>
          <w:sz w:val="20"/>
        </w:rPr>
        <w:t>: El proceso empieza cuando el Administrador de proyectos considerando la cantidad de tareas a cumplir de acuerdo con las fechas previstas de realización de tareas contempladas en la planificación de los proyectos de la empresa previamente realizada, la disponibilidad de las cuadrillas  actuales con que se cuenta y decide confeccionar el pedido de desvinculación de las cuadrillas que considera necesario y elevar el mismo para su aprobación por los niveles superiores. Una vez aprobado este se da las directivas a Administración de recursos humanos. El Administrador de recursos humanos en base a estas directivas procede a informar al responsable de la cuadrilla en cuestión y usa el sistema “CellProjectManager”  (módulo Administración de Cuadrillas)  para registrar este hecho.</w:t>
      </w:r>
    </w:p>
    <w:p w14:paraId="3B03F3F2" w14:textId="77777777" w:rsidR="00A02491" w:rsidRPr="00A02491" w:rsidRDefault="00A02491" w:rsidP="00A02491">
      <w:pPr>
        <w:pStyle w:val="Prrafodelista"/>
        <w:spacing w:line="240" w:lineRule="auto"/>
        <w:ind w:left="0"/>
        <w:rPr>
          <w:bCs/>
          <w:iCs/>
          <w:color w:val="1F497D"/>
          <w:sz w:val="20"/>
        </w:rPr>
      </w:pPr>
    </w:p>
    <w:p w14:paraId="21B25EC3" w14:textId="77777777" w:rsidR="00A02491" w:rsidRPr="00A02491" w:rsidRDefault="00A02491" w:rsidP="00A02491">
      <w:pPr>
        <w:pStyle w:val="Prrafodelista"/>
        <w:numPr>
          <w:ilvl w:val="0"/>
          <w:numId w:val="6"/>
        </w:numPr>
        <w:spacing w:line="240" w:lineRule="auto"/>
        <w:rPr>
          <w:bCs/>
          <w:iCs/>
          <w:color w:val="1F497D"/>
          <w:sz w:val="20"/>
        </w:rPr>
      </w:pPr>
      <w:r w:rsidRPr="00A02491">
        <w:rPr>
          <w:bCs/>
          <w:iCs/>
          <w:color w:val="1F497D"/>
          <w:sz w:val="20"/>
        </w:rPr>
        <w:t>Flujo grama:</w:t>
      </w:r>
    </w:p>
    <w:p w14:paraId="52EA1C21" w14:textId="77777777" w:rsidR="00A02491" w:rsidRDefault="00A02491" w:rsidP="00A02491">
      <w:pPr>
        <w:ind w:left="1440"/>
      </w:pPr>
      <w:r w:rsidRPr="00A02491">
        <w:rPr>
          <w:bCs/>
          <w:iCs/>
          <w:color w:val="4F81BD"/>
          <w:sz w:val="20"/>
        </w:rPr>
        <w:t>Opción: nueva cuadrilla</w:t>
      </w:r>
    </w:p>
    <w:p w14:paraId="7A460E27" w14:textId="2E7221F3" w:rsidR="00A02491" w:rsidRDefault="00A02491" w:rsidP="00A02491">
      <w:pPr>
        <w:jc w:val="center"/>
      </w:pPr>
      <w:r w:rsidRPr="00032B80">
        <w:rPr>
          <w:noProof/>
          <w:lang w:eastAsia="es-AR"/>
        </w:rPr>
        <w:lastRenderedPageBreak/>
        <w:pict>
          <v:shape id="9 Imagen" o:spid="_x0000_i1031" type="#_x0000_t75" alt="BPMGestionCudrillasOpNuevaCuadrilla.png" style="width:413.25pt;height:456.75pt;visibility:visible;mso-wrap-style:square">
            <v:imagedata r:id="rId30" o:title="BPMGestionCudrillasOpNuevaCuadrilla"/>
          </v:shape>
        </w:pict>
      </w:r>
    </w:p>
    <w:p w14:paraId="6C99EB25" w14:textId="77777777" w:rsidR="00A02491" w:rsidRDefault="00A02491" w:rsidP="00A02491"/>
    <w:p w14:paraId="67DEE9BE" w14:textId="77777777" w:rsidR="00A02491" w:rsidRDefault="00A02491" w:rsidP="00A02491"/>
    <w:p w14:paraId="6DBA0F3D" w14:textId="77777777" w:rsidR="00A02491" w:rsidRDefault="00A02491" w:rsidP="00A02491"/>
    <w:p w14:paraId="15E7829C" w14:textId="77777777" w:rsidR="00A02491" w:rsidRDefault="00A02491" w:rsidP="00A02491"/>
    <w:p w14:paraId="6D8A6047" w14:textId="77777777" w:rsidR="00A02491" w:rsidRDefault="00A02491" w:rsidP="00A02491"/>
    <w:p w14:paraId="709C7A2D" w14:textId="77777777" w:rsidR="00A02491" w:rsidRDefault="00A02491" w:rsidP="00A02491">
      <w:pPr>
        <w:ind w:left="1440"/>
      </w:pPr>
      <w:r w:rsidRPr="00A02491">
        <w:rPr>
          <w:bCs/>
          <w:iCs/>
          <w:color w:val="4F81BD"/>
          <w:sz w:val="20"/>
        </w:rPr>
        <w:t>Opción: modificación datos de  cuadrilla</w:t>
      </w:r>
    </w:p>
    <w:p w14:paraId="3E081040" w14:textId="23E9980A" w:rsidR="00A02491" w:rsidRDefault="00A02491" w:rsidP="00A02491">
      <w:pPr>
        <w:jc w:val="center"/>
      </w:pPr>
      <w:bookmarkStart w:id="40" w:name="_GoBack"/>
      <w:r w:rsidRPr="00032B80">
        <w:rPr>
          <w:noProof/>
          <w:lang w:eastAsia="es-AR"/>
        </w:rPr>
        <w:lastRenderedPageBreak/>
        <w:pict>
          <v:shape id="10 Imagen" o:spid="_x0000_i1032" type="#_x0000_t75" alt="BPMGestionCudrillasOpModCuadrilla.png" style="width:417pt;height:498pt;visibility:visible;mso-wrap-style:square">
            <v:imagedata r:id="rId31" o:title="BPMGestionCudrillasOpModCuadrilla"/>
          </v:shape>
        </w:pict>
      </w:r>
      <w:bookmarkEnd w:id="40"/>
    </w:p>
    <w:p w14:paraId="5664437C" w14:textId="77777777" w:rsidR="00A02491" w:rsidRDefault="00A02491" w:rsidP="00A02491">
      <w:r w:rsidRPr="00A02491">
        <w:rPr>
          <w:bCs/>
          <w:iCs/>
          <w:color w:val="4F81BD"/>
          <w:sz w:val="20"/>
        </w:rPr>
        <w:t>Opción: desafectación datos de  cuadrilla</w:t>
      </w:r>
    </w:p>
    <w:p w14:paraId="5F7DDCE3" w14:textId="3956FAB4" w:rsidR="00A02491" w:rsidRDefault="00A02491" w:rsidP="00A02491">
      <w:pPr>
        <w:jc w:val="center"/>
      </w:pPr>
      <w:r w:rsidRPr="00032B80">
        <w:rPr>
          <w:noProof/>
          <w:lang w:eastAsia="es-AR"/>
        </w:rPr>
        <w:lastRenderedPageBreak/>
        <w:pict>
          <v:shape id="11 Imagen" o:spid="_x0000_i1030" type="#_x0000_t75" alt="BPMGestionCudrillasOpElimCuadrilla.png" style="width:398.25pt;height:583.5pt;visibility:visible;mso-wrap-style:square">
            <v:imagedata r:id="rId32" o:title="BPMGestionCudrillasOpElimCuadrilla"/>
          </v:shape>
        </w:pict>
      </w:r>
    </w:p>
    <w:p w14:paraId="49514F79" w14:textId="77777777" w:rsidR="00A02491" w:rsidRDefault="00A02491" w:rsidP="00AB6FAB">
      <w:pPr>
        <w:spacing w:line="240" w:lineRule="auto"/>
        <w:rPr>
          <w:bCs/>
          <w:iCs/>
          <w:sz w:val="20"/>
          <w:lang w:val="es-ES"/>
        </w:rPr>
      </w:pPr>
    </w:p>
    <w:p w14:paraId="37D1CA95" w14:textId="77777777" w:rsidR="00A02491" w:rsidRPr="009C39C9" w:rsidRDefault="00A02491" w:rsidP="00A02491">
      <w:pPr>
        <w:pStyle w:val="Ttulo3"/>
        <w:spacing w:line="240" w:lineRule="auto"/>
        <w:ind w:left="720"/>
        <w:rPr>
          <w:lang w:val="es-CO"/>
        </w:rPr>
      </w:pPr>
      <w:bookmarkStart w:id="41" w:name="_Toc337124269"/>
      <w:r w:rsidRPr="009C39C9">
        <w:rPr>
          <w:lang w:val="es-CO"/>
        </w:rPr>
        <w:t>Definición del Proceso “Renovar documentación de cuadrilla”.</w:t>
      </w:r>
      <w:bookmarkEnd w:id="41"/>
    </w:p>
    <w:p w14:paraId="065584E2" w14:textId="77777777" w:rsidR="00A02491" w:rsidRPr="00FF6734" w:rsidRDefault="00A02491" w:rsidP="00A02491">
      <w:pPr>
        <w:spacing w:line="240" w:lineRule="auto"/>
        <w:rPr>
          <w:bCs/>
          <w:iCs/>
          <w:sz w:val="20"/>
        </w:rPr>
      </w:pPr>
    </w:p>
    <w:p w14:paraId="19D781E9"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lastRenderedPageBreak/>
        <w:t>Objetivo:</w:t>
      </w:r>
    </w:p>
    <w:p w14:paraId="7B9F76C5" w14:textId="77777777" w:rsidR="00A02491" w:rsidRPr="00A02491" w:rsidRDefault="00A02491" w:rsidP="00A02491">
      <w:pPr>
        <w:pStyle w:val="Prrafodelista"/>
        <w:spacing w:line="240" w:lineRule="auto"/>
        <w:ind w:left="1440"/>
        <w:rPr>
          <w:bCs/>
          <w:iCs/>
          <w:color w:val="4F81BD"/>
          <w:sz w:val="20"/>
        </w:rPr>
      </w:pPr>
    </w:p>
    <w:p w14:paraId="2F9C6D70"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El objetivo principal de este proceso es controlar que la documentación habilitante de los integrantes  de las diferentes  Cuadrillas de la empresa no se venza no solo cuando la cuadrilla sale a realizar las tares que tiene asignadas sino también durante todo el recorrido y el desarrollo de las mismas.</w:t>
      </w:r>
    </w:p>
    <w:p w14:paraId="1F1F1D8F" w14:textId="77777777" w:rsidR="00A02491" w:rsidRPr="00A02491" w:rsidRDefault="00A02491" w:rsidP="00A02491">
      <w:pPr>
        <w:pStyle w:val="Prrafodelista"/>
        <w:spacing w:line="240" w:lineRule="auto"/>
        <w:ind w:left="1440"/>
        <w:rPr>
          <w:bCs/>
          <w:iCs/>
          <w:color w:val="4F81BD"/>
          <w:sz w:val="20"/>
        </w:rPr>
      </w:pPr>
    </w:p>
    <w:p w14:paraId="07BDAF73"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Limites:</w:t>
      </w:r>
    </w:p>
    <w:p w14:paraId="1300809C" w14:textId="77777777" w:rsidR="00A02491" w:rsidRPr="00A02491" w:rsidRDefault="00A02491" w:rsidP="00A02491">
      <w:pPr>
        <w:pStyle w:val="Prrafodelista"/>
        <w:spacing w:line="240" w:lineRule="auto"/>
        <w:ind w:left="1440"/>
        <w:rPr>
          <w:bCs/>
          <w:iCs/>
          <w:color w:val="1F497D"/>
          <w:sz w:val="20"/>
        </w:rPr>
      </w:pPr>
    </w:p>
    <w:p w14:paraId="15528C22"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Desde que se detecta la necesidad de renovar la documentación de los integrantes  de cuadrilla, ya que esta o bien  vencida o próximo a vencer,  hasta que realiza la gestiones necesarias de renovación de la documentación y se registra el nuevo plazo de vencimiento de la misma.</w:t>
      </w:r>
    </w:p>
    <w:p w14:paraId="1AD6B551" w14:textId="77777777" w:rsidR="00A02491" w:rsidRPr="00A02491" w:rsidRDefault="00A02491" w:rsidP="00A02491">
      <w:pPr>
        <w:pStyle w:val="Prrafodelista"/>
        <w:spacing w:line="240" w:lineRule="auto"/>
        <w:ind w:left="1440"/>
        <w:rPr>
          <w:bCs/>
          <w:iCs/>
          <w:color w:val="1F497D"/>
          <w:sz w:val="20"/>
        </w:rPr>
      </w:pPr>
    </w:p>
    <w:p w14:paraId="39F6AA69"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Reglas de negocio:</w:t>
      </w:r>
    </w:p>
    <w:p w14:paraId="46F44AA5" w14:textId="77777777" w:rsidR="00A02491" w:rsidRPr="00A02491" w:rsidRDefault="00A02491" w:rsidP="00A02491">
      <w:pPr>
        <w:pStyle w:val="Prrafodelista"/>
        <w:rPr>
          <w:bCs/>
          <w:iCs/>
          <w:color w:val="1F497D"/>
          <w:sz w:val="20"/>
        </w:rPr>
      </w:pPr>
    </w:p>
    <w:p w14:paraId="24E0873E"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cuadrillas registradas en el sistema con sus respectivos integrantes.</w:t>
      </w:r>
    </w:p>
    <w:p w14:paraId="54B10D32"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registradas en el sistema documentos de integrantes de cuadrilla (Apto medico especificado para trabajos en altura, ART, seguro de vida obligatorio, higiene y seguridad) asignados a cada integrante.</w:t>
      </w:r>
    </w:p>
    <w:p w14:paraId="27540F6E" w14:textId="77777777" w:rsidR="00A02491" w:rsidRPr="00A02491" w:rsidRDefault="00A02491" w:rsidP="00A02491">
      <w:pPr>
        <w:pStyle w:val="Prrafodelista"/>
        <w:spacing w:line="240" w:lineRule="auto"/>
        <w:ind w:left="1440"/>
        <w:rPr>
          <w:bCs/>
          <w:iCs/>
          <w:color w:val="1F497D"/>
          <w:sz w:val="20"/>
        </w:rPr>
      </w:pPr>
    </w:p>
    <w:p w14:paraId="5EE0C7C0"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Participantes del proceso de negocio:</w:t>
      </w:r>
    </w:p>
    <w:p w14:paraId="705BF3F4" w14:textId="77777777" w:rsidR="00A02491" w:rsidRPr="00A02491" w:rsidRDefault="00A02491" w:rsidP="00A02491">
      <w:pPr>
        <w:pStyle w:val="Prrafodelista"/>
        <w:spacing w:line="240" w:lineRule="auto"/>
        <w:ind w:left="2160"/>
        <w:rPr>
          <w:bCs/>
          <w:iCs/>
          <w:color w:val="1F497D"/>
          <w:sz w:val="20"/>
        </w:rPr>
      </w:pPr>
    </w:p>
    <w:p w14:paraId="12AAC45D"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Administrador de recursos humanos.</w:t>
      </w:r>
    </w:p>
    <w:p w14:paraId="3C3BECD7" w14:textId="77777777" w:rsidR="00A02491" w:rsidRPr="00A02491" w:rsidRDefault="00A02491" w:rsidP="00A02491">
      <w:pPr>
        <w:pStyle w:val="Prrafodelista"/>
        <w:spacing w:line="240" w:lineRule="auto"/>
        <w:ind w:left="2160"/>
        <w:rPr>
          <w:bCs/>
          <w:iCs/>
          <w:color w:val="4F81BD"/>
          <w:sz w:val="20"/>
        </w:rPr>
      </w:pPr>
    </w:p>
    <w:p w14:paraId="61F9D1C4"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Descripción del proceso:</w:t>
      </w:r>
    </w:p>
    <w:p w14:paraId="47F127FD" w14:textId="77777777" w:rsidR="00A02491" w:rsidRPr="00A02491" w:rsidRDefault="00A02491" w:rsidP="00A02491">
      <w:pPr>
        <w:pStyle w:val="Prrafodelista"/>
        <w:spacing w:line="240" w:lineRule="auto"/>
        <w:ind w:left="1440"/>
        <w:rPr>
          <w:bCs/>
          <w:iCs/>
          <w:color w:val="1F497D"/>
          <w:sz w:val="20"/>
        </w:rPr>
      </w:pPr>
    </w:p>
    <w:p w14:paraId="0998024F"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El proceso se inicia cuando el Administrador de recursos humanos (ARRHH) al iniciar sesión en el sistema “CellProjectManager”  (módulo Administración de documentación de integrantes de Cuadrillas)  detecta la necesidad de renovación de la documentación de la documentación informada por el sistema, el (ARRHH) consulta para cada documento vencido o por vencer de cada integrante de cuadrilla la información de la documentación, determinando cada  documento a renovar   procede a realizar el tramite de renovación para cada uno, finalizada la renovación de cada documento de cada integrante de cuadrilla el ARRHH realiza la actualización de esta  con la ayuda del sistema  “CellProjectManager”  (módulo Administración de documentación de integrantes de Cuadrillas)  registrando de esta forma el nuevo plazo de vencimiento para la documentación pertinente.</w:t>
      </w:r>
    </w:p>
    <w:p w14:paraId="279D4BAB" w14:textId="77777777" w:rsidR="00A02491" w:rsidRPr="00A02491" w:rsidRDefault="00A02491" w:rsidP="00A02491">
      <w:pPr>
        <w:pStyle w:val="Prrafodelista"/>
        <w:spacing w:line="240" w:lineRule="auto"/>
        <w:ind w:left="2160"/>
        <w:rPr>
          <w:bCs/>
          <w:iCs/>
          <w:color w:val="4F81BD"/>
          <w:sz w:val="20"/>
        </w:rPr>
      </w:pPr>
    </w:p>
    <w:p w14:paraId="586CB716" w14:textId="77777777" w:rsidR="00A02491" w:rsidRPr="00A02491" w:rsidRDefault="00A02491" w:rsidP="00A02491">
      <w:pPr>
        <w:pStyle w:val="Prrafodelista"/>
        <w:spacing w:line="240" w:lineRule="auto"/>
        <w:ind w:left="1440"/>
        <w:rPr>
          <w:bCs/>
          <w:iCs/>
          <w:color w:val="1F497D"/>
          <w:sz w:val="20"/>
        </w:rPr>
      </w:pPr>
    </w:p>
    <w:p w14:paraId="5DB8AA45" w14:textId="77777777" w:rsidR="00A02491" w:rsidRPr="00A02491" w:rsidRDefault="00A02491" w:rsidP="00A02491">
      <w:pPr>
        <w:pStyle w:val="Prrafodelista"/>
        <w:spacing w:line="240" w:lineRule="auto"/>
        <w:ind w:left="1440"/>
        <w:rPr>
          <w:bCs/>
          <w:iCs/>
          <w:color w:val="1F497D"/>
          <w:sz w:val="20"/>
        </w:rPr>
      </w:pPr>
    </w:p>
    <w:p w14:paraId="10690CC2" w14:textId="77777777" w:rsidR="00A02491" w:rsidRPr="00A02491" w:rsidRDefault="00A02491" w:rsidP="00A02491">
      <w:pPr>
        <w:pStyle w:val="Prrafodelista"/>
        <w:spacing w:line="240" w:lineRule="auto"/>
        <w:ind w:left="1440"/>
        <w:rPr>
          <w:bCs/>
          <w:iCs/>
          <w:color w:val="1F497D"/>
          <w:sz w:val="20"/>
        </w:rPr>
      </w:pPr>
    </w:p>
    <w:p w14:paraId="291B3356" w14:textId="77777777" w:rsidR="00A02491" w:rsidRPr="00A02491" w:rsidRDefault="00A02491" w:rsidP="00A02491">
      <w:pPr>
        <w:pStyle w:val="Prrafodelista"/>
        <w:spacing w:line="240" w:lineRule="auto"/>
        <w:ind w:left="1440"/>
        <w:rPr>
          <w:bCs/>
          <w:iCs/>
          <w:color w:val="1F497D"/>
          <w:sz w:val="20"/>
        </w:rPr>
      </w:pPr>
    </w:p>
    <w:p w14:paraId="138D4150" w14:textId="77777777" w:rsidR="00A02491" w:rsidRPr="00A02491" w:rsidRDefault="00A02491" w:rsidP="00A02491">
      <w:pPr>
        <w:pStyle w:val="Prrafodelista"/>
        <w:spacing w:line="240" w:lineRule="auto"/>
        <w:ind w:left="1440"/>
        <w:rPr>
          <w:bCs/>
          <w:iCs/>
          <w:color w:val="1F497D"/>
          <w:sz w:val="20"/>
        </w:rPr>
      </w:pPr>
    </w:p>
    <w:p w14:paraId="2D0F5016" w14:textId="77777777" w:rsidR="00A02491" w:rsidRPr="00A02491" w:rsidRDefault="00A02491" w:rsidP="00A02491">
      <w:pPr>
        <w:pStyle w:val="Prrafodelista"/>
        <w:spacing w:line="240" w:lineRule="auto"/>
        <w:ind w:left="1440"/>
        <w:rPr>
          <w:bCs/>
          <w:iCs/>
          <w:color w:val="1F497D"/>
          <w:sz w:val="20"/>
        </w:rPr>
      </w:pPr>
    </w:p>
    <w:p w14:paraId="3F803468" w14:textId="77777777" w:rsidR="00A02491" w:rsidRPr="00A02491" w:rsidRDefault="00A02491" w:rsidP="00A02491">
      <w:pPr>
        <w:pStyle w:val="Prrafodelista"/>
        <w:spacing w:line="240" w:lineRule="auto"/>
        <w:ind w:left="1440"/>
        <w:rPr>
          <w:bCs/>
          <w:iCs/>
          <w:color w:val="1F497D"/>
          <w:sz w:val="20"/>
        </w:rPr>
      </w:pPr>
    </w:p>
    <w:p w14:paraId="34676082" w14:textId="77777777" w:rsidR="00A02491" w:rsidRPr="00A02491" w:rsidRDefault="00A02491" w:rsidP="00A02491">
      <w:pPr>
        <w:pStyle w:val="Prrafodelista"/>
        <w:spacing w:line="240" w:lineRule="auto"/>
        <w:ind w:left="1440"/>
        <w:rPr>
          <w:bCs/>
          <w:iCs/>
          <w:color w:val="1F497D"/>
          <w:sz w:val="20"/>
        </w:rPr>
      </w:pPr>
    </w:p>
    <w:p w14:paraId="7CEE3630" w14:textId="77777777" w:rsidR="00A02491" w:rsidRPr="00A02491" w:rsidRDefault="00A02491" w:rsidP="00A02491">
      <w:pPr>
        <w:pStyle w:val="Prrafodelista"/>
        <w:spacing w:line="240" w:lineRule="auto"/>
        <w:ind w:left="1440"/>
        <w:rPr>
          <w:bCs/>
          <w:iCs/>
          <w:color w:val="1F497D"/>
          <w:sz w:val="20"/>
        </w:rPr>
      </w:pPr>
    </w:p>
    <w:p w14:paraId="59A1BCE8" w14:textId="77777777" w:rsidR="00A02491" w:rsidRPr="00A02491" w:rsidRDefault="00A02491" w:rsidP="00A02491">
      <w:pPr>
        <w:pStyle w:val="Prrafodelista"/>
        <w:spacing w:line="240" w:lineRule="auto"/>
        <w:ind w:left="1440"/>
        <w:rPr>
          <w:bCs/>
          <w:iCs/>
          <w:color w:val="1F497D"/>
          <w:sz w:val="20"/>
        </w:rPr>
      </w:pPr>
    </w:p>
    <w:p w14:paraId="2CD8F8A8" w14:textId="77777777" w:rsidR="00A02491" w:rsidRPr="00A02491" w:rsidRDefault="00A02491" w:rsidP="00A02491">
      <w:pPr>
        <w:pStyle w:val="Prrafodelista"/>
        <w:spacing w:line="240" w:lineRule="auto"/>
        <w:ind w:left="1440"/>
        <w:rPr>
          <w:bCs/>
          <w:iCs/>
          <w:color w:val="1F497D"/>
          <w:sz w:val="20"/>
        </w:rPr>
      </w:pPr>
    </w:p>
    <w:p w14:paraId="1AC81FD9" w14:textId="77777777" w:rsidR="00A02491" w:rsidRPr="00A02491" w:rsidRDefault="00A02491" w:rsidP="00A02491">
      <w:pPr>
        <w:pStyle w:val="Prrafodelista"/>
        <w:spacing w:line="240" w:lineRule="auto"/>
        <w:ind w:left="1440"/>
        <w:rPr>
          <w:bCs/>
          <w:iCs/>
          <w:color w:val="1F497D"/>
          <w:sz w:val="20"/>
        </w:rPr>
      </w:pPr>
    </w:p>
    <w:p w14:paraId="0A7A8102" w14:textId="77777777" w:rsidR="00A02491" w:rsidRPr="00A02491" w:rsidRDefault="00A02491" w:rsidP="00A02491">
      <w:pPr>
        <w:pStyle w:val="Prrafodelista"/>
        <w:spacing w:line="240" w:lineRule="auto"/>
        <w:ind w:left="1440"/>
        <w:rPr>
          <w:bCs/>
          <w:iCs/>
          <w:color w:val="1F497D"/>
          <w:sz w:val="20"/>
        </w:rPr>
      </w:pPr>
    </w:p>
    <w:p w14:paraId="18B3CD8C" w14:textId="77777777" w:rsidR="00A02491" w:rsidRPr="00A02491" w:rsidRDefault="00A02491" w:rsidP="00A02491">
      <w:pPr>
        <w:pStyle w:val="Prrafodelista"/>
        <w:spacing w:line="240" w:lineRule="auto"/>
        <w:ind w:left="1440"/>
        <w:rPr>
          <w:bCs/>
          <w:iCs/>
          <w:color w:val="1F497D"/>
          <w:sz w:val="20"/>
        </w:rPr>
      </w:pPr>
    </w:p>
    <w:p w14:paraId="44E12097" w14:textId="77777777" w:rsidR="00A02491" w:rsidRPr="00A02491" w:rsidRDefault="00A02491" w:rsidP="00A02491">
      <w:pPr>
        <w:pStyle w:val="Prrafodelista"/>
        <w:numPr>
          <w:ilvl w:val="0"/>
          <w:numId w:val="21"/>
        </w:numPr>
        <w:spacing w:line="240" w:lineRule="auto"/>
        <w:rPr>
          <w:bCs/>
          <w:iCs/>
          <w:color w:val="1F497D"/>
          <w:sz w:val="20"/>
        </w:rPr>
      </w:pPr>
      <w:r w:rsidRPr="00A02491">
        <w:rPr>
          <w:bCs/>
          <w:iCs/>
          <w:color w:val="1F497D"/>
          <w:sz w:val="20"/>
        </w:rPr>
        <w:t>Flujo grama:</w:t>
      </w:r>
    </w:p>
    <w:p w14:paraId="0BAC2B8F" w14:textId="77777777" w:rsidR="00A02491" w:rsidRDefault="00A02491" w:rsidP="00A02491">
      <w:pPr>
        <w:spacing w:line="240" w:lineRule="auto"/>
        <w:ind w:left="360"/>
        <w:rPr>
          <w:bCs/>
          <w:iCs/>
          <w:sz w:val="20"/>
        </w:rPr>
      </w:pPr>
    </w:p>
    <w:p w14:paraId="670FB33C" w14:textId="03ECD72F" w:rsidR="00A02491" w:rsidRDefault="00A02491" w:rsidP="00A02491">
      <w:pPr>
        <w:spacing w:line="240" w:lineRule="auto"/>
        <w:ind w:left="360"/>
        <w:jc w:val="center"/>
        <w:rPr>
          <w:bCs/>
          <w:iCs/>
          <w:sz w:val="20"/>
        </w:rPr>
      </w:pPr>
      <w:r w:rsidRPr="00A02491">
        <w:rPr>
          <w:noProof/>
          <w:sz w:val="20"/>
          <w:lang w:eastAsia="es-AR"/>
        </w:rPr>
        <w:lastRenderedPageBreak/>
        <w:pict>
          <v:shape id="12 Imagen" o:spid="_x0000_i1034" type="#_x0000_t75" alt="BPMRenovarDocDeCuadrilla.png" style="width:474.75pt;height:315.75pt;visibility:visible;mso-wrap-style:square">
            <v:imagedata r:id="rId33" o:title="BPMRenovarDocDeCuadrilla"/>
          </v:shape>
        </w:pict>
      </w:r>
    </w:p>
    <w:p w14:paraId="605BFE07" w14:textId="77777777" w:rsidR="00A02491" w:rsidRDefault="00A02491" w:rsidP="00A02491">
      <w:pPr>
        <w:spacing w:line="240" w:lineRule="auto"/>
        <w:ind w:left="360"/>
        <w:rPr>
          <w:bCs/>
          <w:iCs/>
          <w:sz w:val="20"/>
        </w:rPr>
      </w:pPr>
    </w:p>
    <w:p w14:paraId="442D4EB3" w14:textId="77777777" w:rsidR="00A02491" w:rsidRDefault="00A02491" w:rsidP="00A02491">
      <w:pPr>
        <w:spacing w:line="240" w:lineRule="auto"/>
        <w:ind w:left="360"/>
        <w:rPr>
          <w:bCs/>
          <w:iCs/>
          <w:sz w:val="20"/>
        </w:rPr>
      </w:pPr>
    </w:p>
    <w:p w14:paraId="1931020B" w14:textId="77777777" w:rsidR="00A02491" w:rsidRDefault="00A02491" w:rsidP="00A02491">
      <w:pPr>
        <w:spacing w:line="240" w:lineRule="auto"/>
        <w:ind w:left="360"/>
        <w:rPr>
          <w:bCs/>
          <w:iCs/>
          <w:sz w:val="20"/>
        </w:rPr>
      </w:pPr>
    </w:p>
    <w:p w14:paraId="082831BF" w14:textId="77777777" w:rsidR="00A02491" w:rsidRDefault="00A02491" w:rsidP="00A02491">
      <w:pPr>
        <w:spacing w:line="240" w:lineRule="auto"/>
        <w:ind w:left="360"/>
        <w:rPr>
          <w:bCs/>
          <w:iCs/>
          <w:sz w:val="20"/>
        </w:rPr>
      </w:pPr>
    </w:p>
    <w:p w14:paraId="09092663" w14:textId="77777777" w:rsidR="00A02491" w:rsidRDefault="00A02491" w:rsidP="00A02491">
      <w:pPr>
        <w:spacing w:line="240" w:lineRule="auto"/>
        <w:ind w:left="360"/>
        <w:rPr>
          <w:bCs/>
          <w:iCs/>
          <w:sz w:val="20"/>
        </w:rPr>
      </w:pPr>
    </w:p>
    <w:p w14:paraId="3F1247B5" w14:textId="77777777" w:rsidR="00A02491" w:rsidRDefault="00A02491" w:rsidP="00A02491">
      <w:pPr>
        <w:spacing w:line="240" w:lineRule="auto"/>
        <w:ind w:left="360"/>
        <w:rPr>
          <w:bCs/>
          <w:iCs/>
          <w:sz w:val="20"/>
        </w:rPr>
      </w:pPr>
    </w:p>
    <w:p w14:paraId="3B55B6E2" w14:textId="77777777" w:rsidR="00A02491" w:rsidRDefault="00A02491" w:rsidP="00A02491">
      <w:pPr>
        <w:spacing w:line="240" w:lineRule="auto"/>
        <w:ind w:left="360"/>
        <w:rPr>
          <w:bCs/>
          <w:iCs/>
          <w:sz w:val="20"/>
        </w:rPr>
      </w:pPr>
    </w:p>
    <w:p w14:paraId="6255C48E" w14:textId="77777777" w:rsidR="00A02491" w:rsidRDefault="00A02491" w:rsidP="00A02491">
      <w:pPr>
        <w:spacing w:line="240" w:lineRule="auto"/>
        <w:ind w:left="360"/>
        <w:rPr>
          <w:bCs/>
          <w:iCs/>
          <w:sz w:val="20"/>
        </w:rPr>
      </w:pPr>
    </w:p>
    <w:p w14:paraId="0F626E3B" w14:textId="77777777" w:rsidR="00A02491" w:rsidRPr="00A02491" w:rsidRDefault="00A02491" w:rsidP="00A02491">
      <w:pPr>
        <w:spacing w:line="240" w:lineRule="auto"/>
        <w:rPr>
          <w:b/>
          <w:bCs/>
          <w:color w:val="376092"/>
          <w:sz w:val="32"/>
        </w:rPr>
      </w:pPr>
    </w:p>
    <w:p w14:paraId="4E2B7D76" w14:textId="77777777" w:rsidR="00A02491" w:rsidRPr="00A02491" w:rsidRDefault="00A02491" w:rsidP="00A02491">
      <w:pPr>
        <w:spacing w:line="240" w:lineRule="auto"/>
        <w:rPr>
          <w:b/>
          <w:bCs/>
          <w:color w:val="376092"/>
          <w:sz w:val="32"/>
        </w:rPr>
      </w:pPr>
      <w:r>
        <w:rPr>
          <w:sz w:val="32"/>
        </w:rPr>
        <w:br w:type="page"/>
      </w:r>
    </w:p>
    <w:p w14:paraId="75790243" w14:textId="77777777" w:rsidR="00A02491" w:rsidRDefault="00A02491" w:rsidP="00A02491">
      <w:pPr>
        <w:spacing w:line="240" w:lineRule="auto"/>
        <w:rPr>
          <w:sz w:val="20"/>
        </w:rPr>
      </w:pPr>
    </w:p>
    <w:p w14:paraId="3E58C1D8" w14:textId="77777777" w:rsidR="00A02491" w:rsidRPr="009C39C9" w:rsidRDefault="00A02491" w:rsidP="00A02491">
      <w:pPr>
        <w:pStyle w:val="Ttulo3"/>
        <w:numPr>
          <w:ilvl w:val="0"/>
          <w:numId w:val="20"/>
        </w:numPr>
        <w:spacing w:line="240" w:lineRule="auto"/>
        <w:rPr>
          <w:lang w:val="es-CO"/>
        </w:rPr>
      </w:pPr>
      <w:r w:rsidRPr="009C39C9">
        <w:rPr>
          <w:lang w:val="es-CO"/>
        </w:rPr>
        <w:t>Definición del Proceso “Relevar información de sitio y confeccionar doc de ing”.</w:t>
      </w:r>
    </w:p>
    <w:p w14:paraId="6E115EE5" w14:textId="77777777" w:rsidR="00A02491" w:rsidRDefault="00A02491" w:rsidP="00A02491">
      <w:pPr>
        <w:spacing w:line="240" w:lineRule="auto"/>
        <w:rPr>
          <w:sz w:val="20"/>
        </w:rPr>
      </w:pPr>
    </w:p>
    <w:p w14:paraId="2B7278D2" w14:textId="77777777" w:rsidR="00A02491" w:rsidRDefault="00A02491" w:rsidP="00A02491">
      <w:pPr>
        <w:spacing w:line="240" w:lineRule="auto"/>
        <w:rPr>
          <w:sz w:val="20"/>
        </w:rPr>
      </w:pPr>
    </w:p>
    <w:p w14:paraId="6191CCE8"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Objetivo:</w:t>
      </w:r>
    </w:p>
    <w:p w14:paraId="316EB819" w14:textId="77777777" w:rsidR="00A02491" w:rsidRPr="00A02491" w:rsidRDefault="00A02491" w:rsidP="00A02491">
      <w:pPr>
        <w:pStyle w:val="Prrafodelista"/>
        <w:spacing w:line="240" w:lineRule="auto"/>
        <w:ind w:left="1440"/>
        <w:rPr>
          <w:bCs/>
          <w:iCs/>
          <w:color w:val="4F81BD"/>
          <w:sz w:val="20"/>
        </w:rPr>
      </w:pPr>
    </w:p>
    <w:p w14:paraId="7F996C6C"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El objetivo principal de este proceso es relevar la información con su respectivo soporte (fotos, anotaciones) por parte de la cuadrilla asignada a cada tarea a realizarse en determinado sitio, esta correspondiente a una Solicitud de tarea que no posea un documento de ingeniería de un proyecto gestionado  para las cuales se deba confeccionar el  documento de ingeniería   correspondiente y registrar el mismo para cada tarea correspondiente.</w:t>
      </w:r>
    </w:p>
    <w:p w14:paraId="3BE1672B" w14:textId="77777777" w:rsidR="00A02491" w:rsidRPr="00A02491" w:rsidRDefault="00A02491" w:rsidP="00A02491">
      <w:pPr>
        <w:pStyle w:val="Prrafodelista"/>
        <w:spacing w:line="240" w:lineRule="auto"/>
        <w:ind w:left="1440"/>
        <w:rPr>
          <w:bCs/>
          <w:iCs/>
          <w:color w:val="4F81BD"/>
          <w:sz w:val="20"/>
        </w:rPr>
      </w:pPr>
    </w:p>
    <w:p w14:paraId="513FA0BB"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Limites:</w:t>
      </w:r>
    </w:p>
    <w:p w14:paraId="1106040C" w14:textId="77777777" w:rsidR="00A02491" w:rsidRPr="00A02491" w:rsidRDefault="00A02491" w:rsidP="00A02491">
      <w:pPr>
        <w:pStyle w:val="Prrafodelista"/>
        <w:spacing w:line="240" w:lineRule="auto"/>
        <w:ind w:left="1440"/>
        <w:rPr>
          <w:bCs/>
          <w:iCs/>
          <w:color w:val="1F497D"/>
          <w:sz w:val="20"/>
        </w:rPr>
      </w:pPr>
    </w:p>
    <w:p w14:paraId="2ED5F93B" w14:textId="77777777" w:rsidR="00A02491" w:rsidRPr="00A02491" w:rsidRDefault="00A02491" w:rsidP="00A02491">
      <w:pPr>
        <w:pStyle w:val="Prrafodelista"/>
        <w:spacing w:line="240" w:lineRule="auto"/>
        <w:ind w:left="1440"/>
        <w:rPr>
          <w:bCs/>
          <w:iCs/>
          <w:color w:val="4F81BD"/>
          <w:sz w:val="20"/>
        </w:rPr>
      </w:pPr>
      <w:r w:rsidRPr="00A02491">
        <w:rPr>
          <w:bCs/>
          <w:iCs/>
          <w:color w:val="4F81BD"/>
          <w:sz w:val="20"/>
        </w:rPr>
        <w:t>Desde que se detecta la necesidad de un documento de ingeniería para una tarea de una solicitud de tarea en un proyecto gestionado,  hasta que realiza el relevamiento de esta información en los soportes especificados por las políticas de empresa y se logra la confección y el registro de dicho documento de ingeniería en el sistema asociando este a su respectiva tarea.</w:t>
      </w:r>
    </w:p>
    <w:p w14:paraId="61C7211A" w14:textId="77777777" w:rsidR="00A02491" w:rsidRPr="00A02491" w:rsidRDefault="00A02491" w:rsidP="00A02491">
      <w:pPr>
        <w:pStyle w:val="Prrafodelista"/>
        <w:spacing w:line="240" w:lineRule="auto"/>
        <w:ind w:left="1440"/>
        <w:rPr>
          <w:bCs/>
          <w:iCs/>
          <w:color w:val="1F497D"/>
          <w:sz w:val="20"/>
        </w:rPr>
      </w:pPr>
    </w:p>
    <w:p w14:paraId="2F4DC607"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Reglas de negocio:</w:t>
      </w:r>
    </w:p>
    <w:p w14:paraId="55B2BD61" w14:textId="77777777" w:rsidR="00A02491" w:rsidRPr="00A02491" w:rsidRDefault="00A02491" w:rsidP="00A02491">
      <w:pPr>
        <w:pStyle w:val="Prrafodelista"/>
        <w:rPr>
          <w:bCs/>
          <w:iCs/>
          <w:color w:val="1F497D"/>
          <w:sz w:val="20"/>
        </w:rPr>
      </w:pPr>
    </w:p>
    <w:p w14:paraId="45180CFA"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un proyecto gestionándose en la empresa que posea solicitudes de tareas con tareas sin documentos de ingeniería recibidos del cliente.</w:t>
      </w:r>
    </w:p>
    <w:p w14:paraId="46B6AB63"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Debe haber cuadrillas registradas en el sistema con sus respectivos integrantes con la documentación en estado habilitada.</w:t>
      </w:r>
    </w:p>
    <w:p w14:paraId="68D9C343"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Para cada tarea a realizarse en un determinado sitio que se requiera  de un permiso de acceso,  el mismo debería  haberse solicitado pertinentemente.</w:t>
      </w:r>
    </w:p>
    <w:p w14:paraId="0524DA6E" w14:textId="77777777" w:rsidR="00A02491" w:rsidRPr="00A02491" w:rsidRDefault="00A02491" w:rsidP="00A02491">
      <w:pPr>
        <w:pStyle w:val="Prrafodelista"/>
        <w:numPr>
          <w:ilvl w:val="0"/>
          <w:numId w:val="22"/>
        </w:numPr>
        <w:spacing w:line="240" w:lineRule="auto"/>
        <w:rPr>
          <w:bCs/>
          <w:iCs/>
          <w:color w:val="4F81BD"/>
          <w:sz w:val="20"/>
        </w:rPr>
      </w:pPr>
      <w:r w:rsidRPr="00A02491">
        <w:rPr>
          <w:bCs/>
          <w:iCs/>
          <w:color w:val="4F81BD"/>
          <w:sz w:val="20"/>
        </w:rPr>
        <w:t>Se debe haber asignado los viáticos correspondientes a la cuadrilla asignada.</w:t>
      </w:r>
    </w:p>
    <w:p w14:paraId="71DC4F74" w14:textId="77777777" w:rsidR="00A02491" w:rsidRPr="00A02491" w:rsidRDefault="00A02491" w:rsidP="00A02491">
      <w:pPr>
        <w:pStyle w:val="Prrafodelista"/>
        <w:spacing w:line="240" w:lineRule="auto"/>
        <w:ind w:left="1440"/>
        <w:rPr>
          <w:bCs/>
          <w:iCs/>
          <w:color w:val="1F497D"/>
          <w:sz w:val="20"/>
        </w:rPr>
      </w:pPr>
    </w:p>
    <w:p w14:paraId="2BE0F666"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Participantes del proceso de negocio:</w:t>
      </w:r>
    </w:p>
    <w:p w14:paraId="7059780D" w14:textId="77777777" w:rsidR="00A02491" w:rsidRPr="00A02491" w:rsidRDefault="00A02491" w:rsidP="00A02491">
      <w:pPr>
        <w:pStyle w:val="Prrafodelista"/>
        <w:spacing w:line="240" w:lineRule="auto"/>
        <w:ind w:left="2160"/>
        <w:rPr>
          <w:bCs/>
          <w:iCs/>
          <w:color w:val="1F497D"/>
          <w:sz w:val="20"/>
        </w:rPr>
      </w:pPr>
    </w:p>
    <w:p w14:paraId="335F7220" w14:textId="77777777" w:rsidR="00A02491" w:rsidRPr="00A02491" w:rsidRDefault="00A02491" w:rsidP="00A02491">
      <w:pPr>
        <w:pStyle w:val="Prrafodelista"/>
        <w:numPr>
          <w:ilvl w:val="0"/>
          <w:numId w:val="4"/>
        </w:numPr>
        <w:spacing w:line="240" w:lineRule="auto"/>
        <w:rPr>
          <w:bCs/>
          <w:iCs/>
          <w:color w:val="4F81BD"/>
          <w:sz w:val="20"/>
        </w:rPr>
      </w:pPr>
      <w:r w:rsidRPr="00A02491">
        <w:rPr>
          <w:bCs/>
          <w:iCs/>
          <w:color w:val="4F81BD"/>
          <w:sz w:val="20"/>
        </w:rPr>
        <w:t>Administrador de proyectos.</w:t>
      </w:r>
    </w:p>
    <w:p w14:paraId="6FAA0293" w14:textId="77777777" w:rsidR="00A02491" w:rsidRPr="00A02491" w:rsidRDefault="00A02491" w:rsidP="00A02491">
      <w:pPr>
        <w:pStyle w:val="Prrafodelista"/>
        <w:spacing w:line="240" w:lineRule="auto"/>
        <w:ind w:left="2160"/>
        <w:rPr>
          <w:bCs/>
          <w:iCs/>
          <w:color w:val="4F81BD"/>
          <w:sz w:val="20"/>
        </w:rPr>
      </w:pPr>
    </w:p>
    <w:p w14:paraId="6831B025"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Descripción del proceso:</w:t>
      </w:r>
    </w:p>
    <w:p w14:paraId="553F671D" w14:textId="77777777" w:rsidR="00A02491" w:rsidRPr="00A02491" w:rsidRDefault="00A02491" w:rsidP="00A02491">
      <w:pPr>
        <w:pStyle w:val="Prrafodelista"/>
        <w:spacing w:line="240" w:lineRule="auto"/>
        <w:ind w:left="1440"/>
        <w:rPr>
          <w:bCs/>
          <w:iCs/>
          <w:color w:val="1F497D"/>
          <w:sz w:val="20"/>
        </w:rPr>
      </w:pPr>
    </w:p>
    <w:p w14:paraId="7C639E0C"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El proceso se inicia cuando el Administrador de proyectos (AP) durante la gestión de cada proyecto que contemple solicitudes de trabajo recibidas del cliente, para las cuales haya tareas y para las mismas no se haya recibido de este el correspondiente documento de ingeniería, con la ayuda del sistema “CellProjectManager”  (módulo Gestión de proyectos)   procede a consultar estas tareas  obteniendo la información de los sitios de las tareas, consulta la disponibilidad de cuadrillas para la solicitud de tarea correspondiente, si hay notifica a la cuadrilla de los sitios donde se realizaran los relevamientos de la información, la cuadrilla asignada a la solicitud de  tarea correspondiente  una vez  en el sitio de la tarea, verifica si es necesario la realización de una tarea adicional,  y procede a  realizar el relevamiento de la tarea tanto si es o  no necesario una tarea adicional y registra en  el sistema “CellProjectManager”  (módulo Gestión de acontecimientos en sitio)   la información y las fotos correspondientes a la/s tarea/s relvadas.</w:t>
      </w:r>
    </w:p>
    <w:p w14:paraId="14B31C63" w14:textId="77777777" w:rsidR="00A02491" w:rsidRPr="00A02491" w:rsidRDefault="00A02491" w:rsidP="00A02491">
      <w:pPr>
        <w:pStyle w:val="Prrafodelista"/>
        <w:spacing w:line="240" w:lineRule="auto"/>
        <w:ind w:left="2160"/>
        <w:rPr>
          <w:bCs/>
          <w:iCs/>
          <w:color w:val="4F81BD"/>
          <w:sz w:val="20"/>
        </w:rPr>
      </w:pPr>
      <w:r w:rsidRPr="00A02491">
        <w:rPr>
          <w:bCs/>
          <w:iCs/>
          <w:color w:val="4F81BD"/>
          <w:sz w:val="20"/>
        </w:rPr>
        <w:t xml:space="preserve">El Administrador de proyectos consulta los datos de la/s tarea/s relevada/s con la ayuda del sistema  “CellProjectManager”  (módulo Gestión de proyectos)  consultando la información correspondiente a cada tarea procede a confeccionar el correspondiente documento de </w:t>
      </w:r>
      <w:r w:rsidRPr="00A02491">
        <w:rPr>
          <w:bCs/>
          <w:iCs/>
          <w:color w:val="4F81BD"/>
          <w:sz w:val="20"/>
        </w:rPr>
        <w:lastRenderedPageBreak/>
        <w:t>ingeniería y enviar este al cliente para su aprobación, una vez recibida la aprobación del cliente registra el documento de ingeniería el sistema “CellProjectManager”  (módulo Gestión de proyectos)   y el mismo lo asocia con su correspondiente tarea, en caso de no obtener el visto bueno para la realización de la tarea registra en el sistema la  suspensión de la misma.</w:t>
      </w:r>
    </w:p>
    <w:p w14:paraId="3654B657" w14:textId="77777777" w:rsidR="00A02491" w:rsidRPr="00A02491" w:rsidRDefault="00A02491" w:rsidP="00A02491">
      <w:pPr>
        <w:pStyle w:val="Prrafodelista"/>
        <w:spacing w:line="240" w:lineRule="auto"/>
        <w:ind w:left="1440"/>
        <w:rPr>
          <w:bCs/>
          <w:iCs/>
          <w:color w:val="1F497D"/>
          <w:sz w:val="20"/>
        </w:rPr>
      </w:pPr>
    </w:p>
    <w:p w14:paraId="6AE4002B" w14:textId="77777777" w:rsidR="00A02491" w:rsidRPr="00A02491" w:rsidRDefault="00A02491" w:rsidP="00A02491">
      <w:pPr>
        <w:pStyle w:val="Prrafodelista"/>
        <w:numPr>
          <w:ilvl w:val="0"/>
          <w:numId w:val="23"/>
        </w:numPr>
        <w:spacing w:line="240" w:lineRule="auto"/>
        <w:rPr>
          <w:bCs/>
          <w:iCs/>
          <w:color w:val="1F497D"/>
          <w:sz w:val="20"/>
        </w:rPr>
      </w:pPr>
      <w:r w:rsidRPr="00A02491">
        <w:rPr>
          <w:bCs/>
          <w:iCs/>
          <w:color w:val="1F497D"/>
          <w:sz w:val="20"/>
        </w:rPr>
        <w:t>Flujo grama:</w:t>
      </w:r>
    </w:p>
    <w:p w14:paraId="47E76649" w14:textId="77777777" w:rsidR="00A02491" w:rsidRDefault="00A02491" w:rsidP="00A02491">
      <w:pPr>
        <w:spacing w:line="240" w:lineRule="auto"/>
        <w:ind w:left="360"/>
        <w:rPr>
          <w:bCs/>
          <w:iCs/>
          <w:sz w:val="20"/>
        </w:rPr>
      </w:pPr>
    </w:p>
    <w:p w14:paraId="134BD151" w14:textId="57D80A90" w:rsidR="00A02491" w:rsidRDefault="00A02491" w:rsidP="00A02491">
      <w:pPr>
        <w:spacing w:line="240" w:lineRule="auto"/>
        <w:ind w:left="360"/>
        <w:jc w:val="center"/>
        <w:rPr>
          <w:sz w:val="20"/>
        </w:rPr>
      </w:pPr>
      <w:r w:rsidRPr="00A02491">
        <w:rPr>
          <w:noProof/>
          <w:sz w:val="20"/>
          <w:lang w:eastAsia="es-AR"/>
        </w:rPr>
        <w:lastRenderedPageBreak/>
        <w:pict>
          <v:shape id="13 Imagen" o:spid="_x0000_i1033" type="#_x0000_t75" alt="BPMRelevarInforSitioConfeccionarDocDeIng.png" style="width:455.25pt;height:648.75pt;visibility:visible;mso-wrap-style:square">
            <v:imagedata r:id="rId34" o:title="BPMRelevarInforSitioConfeccionarDocDeIng"/>
          </v:shape>
        </w:pict>
      </w:r>
    </w:p>
    <w:p w14:paraId="5EA9DF40" w14:textId="77777777" w:rsidR="00A02491" w:rsidRDefault="00A02491" w:rsidP="00A02491">
      <w:pPr>
        <w:spacing w:line="240" w:lineRule="auto"/>
        <w:rPr>
          <w:sz w:val="20"/>
        </w:rPr>
      </w:pPr>
    </w:p>
    <w:p w14:paraId="00E2EB01" w14:textId="77777777" w:rsidR="00F455E5" w:rsidRDefault="00F455E5" w:rsidP="00AB6FAB">
      <w:pPr>
        <w:spacing w:line="240" w:lineRule="auto"/>
        <w:rPr>
          <w:bCs/>
          <w:iCs/>
          <w:sz w:val="20"/>
          <w:lang w:val="es-ES"/>
        </w:rPr>
      </w:pPr>
    </w:p>
    <w:p w14:paraId="1C5E377E" w14:textId="77777777" w:rsidR="00F455E5" w:rsidRDefault="00F455E5" w:rsidP="00AB6FAB">
      <w:pPr>
        <w:spacing w:line="240" w:lineRule="auto"/>
        <w:rPr>
          <w:bCs/>
          <w:iCs/>
          <w:sz w:val="20"/>
          <w:lang w:val="es-ES"/>
        </w:rPr>
      </w:pPr>
    </w:p>
    <w:p w14:paraId="6583A41B" w14:textId="77777777" w:rsidR="00F455E5" w:rsidRDefault="00F455E5" w:rsidP="00AB6FAB">
      <w:pPr>
        <w:spacing w:line="240" w:lineRule="auto"/>
        <w:rPr>
          <w:bCs/>
          <w:iCs/>
          <w:sz w:val="20"/>
          <w:lang w:val="es-ES"/>
        </w:rPr>
      </w:pPr>
    </w:p>
    <w:p w14:paraId="063B8228" w14:textId="77777777" w:rsidR="00F455E5" w:rsidRDefault="00F455E5" w:rsidP="00AB6FAB">
      <w:pPr>
        <w:spacing w:line="240" w:lineRule="auto"/>
        <w:rPr>
          <w:bCs/>
          <w:iCs/>
          <w:sz w:val="20"/>
          <w:lang w:val="es-ES"/>
        </w:rPr>
      </w:pPr>
    </w:p>
    <w:p w14:paraId="33FCE856" w14:textId="77777777" w:rsidR="00F455E5" w:rsidRDefault="00F455E5" w:rsidP="00AB6FAB">
      <w:pPr>
        <w:spacing w:line="240" w:lineRule="auto"/>
        <w:rPr>
          <w:bCs/>
          <w:iCs/>
          <w:sz w:val="20"/>
          <w:lang w:val="es-ES"/>
        </w:rPr>
      </w:pPr>
    </w:p>
    <w:p w14:paraId="086A00BD" w14:textId="77777777" w:rsidR="00F455E5" w:rsidRDefault="00F455E5" w:rsidP="00AB6FAB">
      <w:pPr>
        <w:spacing w:line="240" w:lineRule="auto"/>
        <w:rPr>
          <w:bCs/>
          <w:iCs/>
          <w:sz w:val="20"/>
          <w:lang w:val="es-ES"/>
        </w:rPr>
      </w:pPr>
    </w:p>
    <w:p w14:paraId="65AB0FCD" w14:textId="77777777" w:rsidR="00F455E5" w:rsidRDefault="00F455E5" w:rsidP="00AB6FAB">
      <w:pPr>
        <w:spacing w:line="240" w:lineRule="auto"/>
        <w:rPr>
          <w:bCs/>
          <w:iCs/>
          <w:sz w:val="20"/>
          <w:lang w:val="es-ES"/>
        </w:rPr>
      </w:pPr>
    </w:p>
    <w:p w14:paraId="6E8A0DB3" w14:textId="77777777" w:rsidR="00F455E5" w:rsidRDefault="00F455E5" w:rsidP="00AB6FAB">
      <w:pPr>
        <w:spacing w:line="240" w:lineRule="auto"/>
        <w:rPr>
          <w:bCs/>
          <w:iCs/>
          <w:sz w:val="20"/>
          <w:lang w:val="es-ES"/>
        </w:rPr>
      </w:pPr>
    </w:p>
    <w:p w14:paraId="413C9140" w14:textId="77777777" w:rsidR="00F455E5" w:rsidRDefault="00F455E5" w:rsidP="00AB6FAB">
      <w:pPr>
        <w:spacing w:line="240" w:lineRule="auto"/>
        <w:rPr>
          <w:bCs/>
          <w:iCs/>
          <w:sz w:val="20"/>
          <w:lang w:val="es-ES"/>
        </w:rPr>
      </w:pPr>
    </w:p>
    <w:p w14:paraId="4B9D1C71" w14:textId="77777777" w:rsidR="00F455E5" w:rsidRDefault="00F455E5" w:rsidP="00AB6FAB">
      <w:pPr>
        <w:spacing w:line="240" w:lineRule="auto"/>
        <w:rPr>
          <w:bCs/>
          <w:iCs/>
          <w:sz w:val="20"/>
          <w:lang w:val="es-ES"/>
        </w:rPr>
      </w:pPr>
    </w:p>
    <w:p w14:paraId="6558ECDF" w14:textId="77777777" w:rsidR="00F455E5" w:rsidRDefault="00F455E5" w:rsidP="00AB6FAB">
      <w:pPr>
        <w:spacing w:line="240" w:lineRule="auto"/>
        <w:rPr>
          <w:bCs/>
          <w:iCs/>
          <w:sz w:val="20"/>
          <w:lang w:val="es-ES"/>
        </w:rPr>
      </w:pPr>
    </w:p>
    <w:p w14:paraId="1F840E57" w14:textId="77777777" w:rsidR="00F455E5" w:rsidRDefault="00F455E5" w:rsidP="00AB6FAB">
      <w:pPr>
        <w:spacing w:line="240" w:lineRule="auto"/>
        <w:rPr>
          <w:bCs/>
          <w:iCs/>
          <w:sz w:val="20"/>
          <w:lang w:val="es-ES"/>
        </w:rPr>
      </w:pPr>
    </w:p>
    <w:p w14:paraId="2826E597" w14:textId="77777777" w:rsidR="00F455E5" w:rsidRDefault="00F455E5" w:rsidP="00AB6FAB">
      <w:pPr>
        <w:spacing w:line="240" w:lineRule="auto"/>
        <w:rPr>
          <w:bCs/>
          <w:iCs/>
          <w:sz w:val="20"/>
          <w:lang w:val="es-ES"/>
        </w:rPr>
      </w:pPr>
    </w:p>
    <w:p w14:paraId="77429E5B" w14:textId="77777777" w:rsidR="00F455E5" w:rsidRDefault="00F455E5" w:rsidP="00AB6FAB">
      <w:pPr>
        <w:spacing w:line="240" w:lineRule="auto"/>
        <w:rPr>
          <w:bCs/>
          <w:iCs/>
          <w:sz w:val="20"/>
          <w:lang w:val="es-ES"/>
        </w:rPr>
      </w:pPr>
    </w:p>
    <w:p w14:paraId="51C1F45B" w14:textId="77777777" w:rsidR="00F455E5" w:rsidRDefault="00F455E5" w:rsidP="00AB6FAB">
      <w:pPr>
        <w:spacing w:line="240" w:lineRule="auto"/>
        <w:rPr>
          <w:bCs/>
          <w:iCs/>
          <w:sz w:val="20"/>
          <w:lang w:val="es-ES"/>
        </w:rPr>
      </w:pPr>
    </w:p>
    <w:p w14:paraId="18C82519" w14:textId="77777777" w:rsidR="00F455E5" w:rsidRDefault="00F455E5" w:rsidP="00AB6FAB">
      <w:pPr>
        <w:spacing w:line="240" w:lineRule="auto"/>
        <w:rPr>
          <w:bCs/>
          <w:iCs/>
          <w:sz w:val="20"/>
          <w:lang w:val="es-ES"/>
        </w:rPr>
      </w:pPr>
    </w:p>
    <w:p w14:paraId="5143E1FC" w14:textId="77777777" w:rsidR="00F455E5" w:rsidRDefault="00F455E5" w:rsidP="00AB6FAB">
      <w:pPr>
        <w:spacing w:line="240" w:lineRule="auto"/>
        <w:rPr>
          <w:bCs/>
          <w:iCs/>
          <w:sz w:val="20"/>
          <w:lang w:val="es-ES"/>
        </w:rPr>
      </w:pPr>
    </w:p>
    <w:p w14:paraId="34415957" w14:textId="77777777" w:rsidR="00F455E5" w:rsidRDefault="00F455E5" w:rsidP="00AB6FAB">
      <w:pPr>
        <w:spacing w:line="240" w:lineRule="auto"/>
        <w:rPr>
          <w:bCs/>
          <w:iCs/>
          <w:sz w:val="20"/>
          <w:lang w:val="es-ES"/>
        </w:rPr>
      </w:pPr>
    </w:p>
    <w:p w14:paraId="4A0D1B72" w14:textId="77777777" w:rsidR="00F455E5" w:rsidRDefault="00F455E5" w:rsidP="00AB6FAB">
      <w:pPr>
        <w:spacing w:line="240" w:lineRule="auto"/>
        <w:rPr>
          <w:bCs/>
          <w:iCs/>
          <w:sz w:val="20"/>
          <w:lang w:val="es-ES"/>
        </w:rPr>
      </w:pPr>
    </w:p>
    <w:p w14:paraId="73E2D122" w14:textId="77777777" w:rsidR="00F455E5" w:rsidRDefault="00F455E5" w:rsidP="00AB6FAB">
      <w:pPr>
        <w:spacing w:line="240" w:lineRule="auto"/>
        <w:rPr>
          <w:bCs/>
          <w:iCs/>
          <w:sz w:val="20"/>
          <w:lang w:val="es-ES"/>
        </w:rPr>
      </w:pPr>
    </w:p>
    <w:p w14:paraId="5F7DF4B2" w14:textId="77777777" w:rsidR="00F455E5" w:rsidRDefault="00F455E5" w:rsidP="00AB6FAB">
      <w:pPr>
        <w:spacing w:line="240" w:lineRule="auto"/>
        <w:rPr>
          <w:bCs/>
          <w:iCs/>
          <w:sz w:val="20"/>
          <w:lang w:val="es-ES"/>
        </w:rPr>
      </w:pPr>
    </w:p>
    <w:p w14:paraId="7E21275A" w14:textId="77777777" w:rsidR="00F455E5" w:rsidRPr="00D35D77" w:rsidRDefault="00F455E5" w:rsidP="00AB6FAB">
      <w:pPr>
        <w:spacing w:line="240" w:lineRule="auto"/>
        <w:rPr>
          <w:bCs/>
          <w:iCs/>
          <w:sz w:val="20"/>
          <w:lang w:val="es-ES"/>
        </w:rPr>
      </w:pPr>
    </w:p>
    <w:p w14:paraId="58EFADF7" w14:textId="77777777" w:rsidR="00CC2458" w:rsidRPr="00D35D77" w:rsidRDefault="00CC2458" w:rsidP="00E02228">
      <w:pPr>
        <w:pStyle w:val="Ttulo1"/>
        <w:rPr>
          <w:lang w:val="es-ES"/>
        </w:rPr>
      </w:pPr>
      <w:bookmarkStart w:id="42" w:name="_Toc337573391"/>
      <w:bookmarkStart w:id="43" w:name="_Toc341390146"/>
      <w:r w:rsidRPr="00D35D77">
        <w:rPr>
          <w:lang w:val="es-ES"/>
        </w:rPr>
        <w:t>Glosario</w:t>
      </w:r>
      <w:bookmarkEnd w:id="42"/>
      <w:bookmarkEnd w:id="43"/>
    </w:p>
    <w:p w14:paraId="7DF1C9BF" w14:textId="77777777" w:rsidR="00CC2458" w:rsidRPr="00D35D77" w:rsidRDefault="00CC2458" w:rsidP="00B45426">
      <w:pPr>
        <w:rPr>
          <w:lang w:val="es-ES"/>
        </w:rPr>
      </w:pPr>
    </w:p>
    <w:p w14:paraId="3FD5AF9B" w14:textId="77777777" w:rsidR="00CC2458" w:rsidRPr="00D35D77" w:rsidRDefault="00CC2458" w:rsidP="00B45426">
      <w:pPr>
        <w:pStyle w:val="Prrafodelista"/>
        <w:numPr>
          <w:ilvl w:val="0"/>
          <w:numId w:val="7"/>
        </w:numPr>
        <w:rPr>
          <w:lang w:val="es-ES"/>
        </w:rPr>
      </w:pPr>
      <w:r w:rsidRPr="00D35D77">
        <w:rPr>
          <w:b/>
          <w:bCs/>
          <w:iCs/>
          <w:lang w:val="es-ES"/>
        </w:rPr>
        <w:t>CellProjectManager</w:t>
      </w:r>
      <w:r w:rsidRPr="00D35D77">
        <w:rPr>
          <w:bCs/>
          <w:iCs/>
          <w:lang w:val="es-ES"/>
        </w:rPr>
        <w:t>: nombre del producto software resultado del proyecto de gestión de software  bajo desarrollo.</w:t>
      </w:r>
    </w:p>
    <w:p w14:paraId="03BE9385" w14:textId="77777777" w:rsidR="00CC2458" w:rsidRPr="00D35D77" w:rsidRDefault="00CC2458" w:rsidP="00E02228">
      <w:pPr>
        <w:pStyle w:val="Ttulo1"/>
        <w:rPr>
          <w:lang w:val="es-ES"/>
        </w:rPr>
      </w:pPr>
      <w:bookmarkStart w:id="44" w:name="_Toc337573392"/>
      <w:bookmarkStart w:id="45" w:name="_Toc341390147"/>
      <w:r w:rsidRPr="00D35D77">
        <w:rPr>
          <w:lang w:val="es-ES"/>
        </w:rPr>
        <w:t>Bibliografía</w:t>
      </w:r>
      <w:bookmarkEnd w:id="44"/>
      <w:bookmarkEnd w:id="45"/>
    </w:p>
    <w:p w14:paraId="412E105C" w14:textId="77777777" w:rsidR="00CC2458" w:rsidRPr="00D35D77" w:rsidRDefault="00CC2458" w:rsidP="00126E08">
      <w:pPr>
        <w:rPr>
          <w:lang w:val="es-ES"/>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67"/>
        <w:gridCol w:w="5954"/>
      </w:tblGrid>
      <w:tr w:rsidR="00CC2458" w:rsidRPr="00D35D77" w14:paraId="235EA40C" w14:textId="77777777" w:rsidTr="0014156D">
        <w:tc>
          <w:tcPr>
            <w:tcW w:w="3367" w:type="dxa"/>
          </w:tcPr>
          <w:p w14:paraId="1F36785C" w14:textId="77777777" w:rsidR="00CC2458" w:rsidRPr="00D35D77" w:rsidRDefault="00CC2458" w:rsidP="00E02228">
            <w:pPr>
              <w:spacing w:line="240" w:lineRule="auto"/>
              <w:rPr>
                <w:b/>
                <w:lang w:val="es-ES"/>
              </w:rPr>
            </w:pPr>
            <w:r w:rsidRPr="00D35D77">
              <w:rPr>
                <w:b/>
                <w:lang w:val="es-ES"/>
              </w:rPr>
              <w:lastRenderedPageBreak/>
              <w:t>Nombre</w:t>
            </w:r>
          </w:p>
        </w:tc>
        <w:tc>
          <w:tcPr>
            <w:tcW w:w="5954" w:type="dxa"/>
          </w:tcPr>
          <w:p w14:paraId="07B41A39" w14:textId="77777777" w:rsidR="00CC2458" w:rsidRPr="00D35D77" w:rsidRDefault="00CC2458" w:rsidP="00E02228">
            <w:pPr>
              <w:spacing w:line="240" w:lineRule="auto"/>
              <w:rPr>
                <w:b/>
                <w:lang w:val="es-ES"/>
              </w:rPr>
            </w:pPr>
            <w:r w:rsidRPr="00D35D77">
              <w:rPr>
                <w:b/>
                <w:lang w:val="es-ES"/>
              </w:rPr>
              <w:t>Referencia</w:t>
            </w:r>
          </w:p>
        </w:tc>
      </w:tr>
      <w:tr w:rsidR="00CC2458" w:rsidRPr="00D35D77" w14:paraId="551DA3AC" w14:textId="77777777" w:rsidTr="0014156D">
        <w:tc>
          <w:tcPr>
            <w:tcW w:w="3367" w:type="dxa"/>
          </w:tcPr>
          <w:p w14:paraId="00C821B3" w14:textId="77777777" w:rsidR="00CC2458" w:rsidRPr="00D35D77" w:rsidRDefault="00CC2458" w:rsidP="00906717">
            <w:pPr>
              <w:spacing w:line="240" w:lineRule="auto"/>
              <w:rPr>
                <w:bCs/>
                <w:iCs/>
                <w:lang w:val="es-ES"/>
              </w:rPr>
            </w:pPr>
            <w:r w:rsidRPr="00D35D77">
              <w:rPr>
                <w:lang w:val="es-ES"/>
              </w:rPr>
              <w:t>Modelador de Procesos BizAgi</w:t>
            </w:r>
          </w:p>
        </w:tc>
        <w:tc>
          <w:tcPr>
            <w:tcW w:w="5954" w:type="dxa"/>
          </w:tcPr>
          <w:p w14:paraId="18C1927E" w14:textId="77777777" w:rsidR="00CC2458" w:rsidRPr="00D35D77" w:rsidRDefault="00382B6D" w:rsidP="00E02228">
            <w:pPr>
              <w:spacing w:line="240" w:lineRule="auto"/>
              <w:rPr>
                <w:lang w:val="es-ES"/>
              </w:rPr>
            </w:pPr>
            <w:hyperlink r:id="rId35" w:history="1">
              <w:r w:rsidR="00CC2458" w:rsidRPr="00D35D77">
                <w:rPr>
                  <w:rFonts w:ascii="Times New Roman" w:hAnsi="Times New Roman"/>
                  <w:color w:val="1F487C"/>
                  <w:sz w:val="20"/>
                  <w:szCs w:val="20"/>
                  <w:u w:val="single"/>
                  <w:lang w:val="es-ES"/>
                </w:rPr>
                <w:t xml:space="preserve">http://www.bizagi.com/esp/productos/ba-modeler/modeler.html </w:t>
              </w:r>
            </w:hyperlink>
          </w:p>
        </w:tc>
      </w:tr>
      <w:tr w:rsidR="00CC2458" w:rsidRPr="00D35D77" w14:paraId="47BBC1F7" w14:textId="77777777" w:rsidTr="0014156D">
        <w:tc>
          <w:tcPr>
            <w:tcW w:w="3367" w:type="dxa"/>
          </w:tcPr>
          <w:p w14:paraId="6D1CCFCA" w14:textId="77777777" w:rsidR="00CC2458" w:rsidRPr="00D35D77" w:rsidRDefault="00CC2458" w:rsidP="00E02228">
            <w:pPr>
              <w:spacing w:line="240" w:lineRule="auto"/>
              <w:rPr>
                <w:bCs/>
                <w:iCs/>
                <w:lang w:val="es-ES"/>
              </w:rPr>
            </w:pPr>
            <w:r w:rsidRPr="00D35D77">
              <w:rPr>
                <w:lang w:val="es-ES"/>
              </w:rPr>
              <w:t xml:space="preserve">Especificación de BPMN   </w:t>
            </w:r>
          </w:p>
        </w:tc>
        <w:tc>
          <w:tcPr>
            <w:tcW w:w="5954" w:type="dxa"/>
          </w:tcPr>
          <w:p w14:paraId="055C79DD" w14:textId="77777777" w:rsidR="00CC2458" w:rsidRPr="00D35D77" w:rsidRDefault="00382B6D" w:rsidP="00E02228">
            <w:pPr>
              <w:spacing w:line="240" w:lineRule="auto"/>
              <w:rPr>
                <w:lang w:val="es-ES"/>
              </w:rPr>
            </w:pPr>
            <w:hyperlink r:id="rId36" w:history="1">
              <w:r w:rsidR="00CC2458" w:rsidRPr="00D35D77">
                <w:rPr>
                  <w:rFonts w:ascii="Times New Roman" w:hAnsi="Times New Roman"/>
                  <w:color w:val="0000FF"/>
                  <w:sz w:val="20"/>
                  <w:szCs w:val="20"/>
                  <w:u w:val="single"/>
                  <w:lang w:val="es-ES"/>
                </w:rPr>
                <w:t>http://www.omg.org/bpmn/Documents/BPMN_1-1_Specification.pdf</w:t>
              </w:r>
            </w:hyperlink>
            <w:hyperlink r:id="rId37" w:history="1">
              <w:r w:rsidR="00CC2458" w:rsidRPr="00D35D77">
                <w:rPr>
                  <w:rFonts w:ascii="Times New Roman" w:hAnsi="Times New Roman"/>
                  <w:color w:val="1F487C"/>
                  <w:sz w:val="20"/>
                  <w:szCs w:val="20"/>
                  <w:lang w:val="es-ES"/>
                </w:rPr>
                <w:t xml:space="preserve"> </w:t>
              </w:r>
            </w:hyperlink>
          </w:p>
        </w:tc>
      </w:tr>
      <w:tr w:rsidR="00CC2458" w:rsidRPr="00D35D77" w14:paraId="17443149" w14:textId="77777777" w:rsidTr="0014156D">
        <w:tc>
          <w:tcPr>
            <w:tcW w:w="3367" w:type="dxa"/>
          </w:tcPr>
          <w:p w14:paraId="090D00CB" w14:textId="77777777" w:rsidR="00CC2458" w:rsidRPr="00D35D77" w:rsidRDefault="00CC2458" w:rsidP="00906717">
            <w:pPr>
              <w:widowControl w:val="0"/>
              <w:autoSpaceDE w:val="0"/>
              <w:autoSpaceDN w:val="0"/>
              <w:adjustRightInd w:val="0"/>
              <w:spacing w:after="0" w:line="293" w:lineRule="exact"/>
              <w:rPr>
                <w:lang w:val="es-ES"/>
              </w:rPr>
            </w:pPr>
            <w:r w:rsidRPr="00D35D77">
              <w:rPr>
                <w:lang w:val="es-ES"/>
              </w:rPr>
              <w:t xml:space="preserve">Documento Introducción a BPMN del sr. White  </w:t>
            </w:r>
          </w:p>
          <w:p w14:paraId="52E419FA" w14:textId="77777777" w:rsidR="00CC2458" w:rsidRPr="00D35D77" w:rsidRDefault="00CC2458" w:rsidP="00E02228">
            <w:pPr>
              <w:spacing w:line="240" w:lineRule="auto"/>
              <w:rPr>
                <w:bCs/>
                <w:iCs/>
                <w:lang w:val="es-ES"/>
              </w:rPr>
            </w:pPr>
          </w:p>
        </w:tc>
        <w:tc>
          <w:tcPr>
            <w:tcW w:w="5954" w:type="dxa"/>
          </w:tcPr>
          <w:p w14:paraId="13C5686F" w14:textId="77777777" w:rsidR="00CC2458" w:rsidRPr="00D35D77" w:rsidRDefault="00382B6D" w:rsidP="00906717">
            <w:pPr>
              <w:widowControl w:val="0"/>
              <w:autoSpaceDE w:val="0"/>
              <w:autoSpaceDN w:val="0"/>
              <w:adjustRightInd w:val="0"/>
              <w:spacing w:after="0" w:line="306" w:lineRule="exact"/>
              <w:rPr>
                <w:rFonts w:ascii="Times New Roman" w:hAnsi="Times New Roman"/>
                <w:color w:val="1F487C"/>
                <w:sz w:val="20"/>
                <w:szCs w:val="20"/>
                <w:lang w:val="es-ES"/>
              </w:rPr>
            </w:pPr>
            <w:hyperlink r:id="rId38" w:history="1">
              <w:r w:rsidR="00CC2458" w:rsidRPr="00D35D77">
                <w:rPr>
                  <w:rFonts w:ascii="Times New Roman" w:hAnsi="Times New Roman"/>
                  <w:color w:val="1F487C"/>
                  <w:sz w:val="20"/>
                  <w:szCs w:val="20"/>
                  <w:u w:val="single"/>
                  <w:lang w:val="es-ES"/>
                </w:rPr>
                <w:t xml:space="preserve">http://www.omg.org/bpmn/Documents/Introduction_to_BPMN.pdf </w:t>
              </w:r>
            </w:hyperlink>
          </w:p>
        </w:tc>
      </w:tr>
    </w:tbl>
    <w:p w14:paraId="2E237185" w14:textId="77777777" w:rsidR="00CC2458" w:rsidRPr="00D35D77" w:rsidRDefault="00CC2458" w:rsidP="00126E08">
      <w:pPr>
        <w:pStyle w:val="Ttulo1"/>
        <w:rPr>
          <w:lang w:val="es-ES"/>
        </w:rPr>
      </w:pPr>
    </w:p>
    <w:p w14:paraId="20C6D768" w14:textId="77777777" w:rsidR="00CC2458" w:rsidRPr="00D35D77" w:rsidRDefault="00CC2458" w:rsidP="0093777B">
      <w:pPr>
        <w:rPr>
          <w:lang w:val="es-ES"/>
        </w:rPr>
      </w:pPr>
    </w:p>
    <w:p w14:paraId="07426D54" w14:textId="77777777" w:rsidR="00CC2458" w:rsidRPr="00D35D77" w:rsidRDefault="00CC2458" w:rsidP="0093777B">
      <w:pPr>
        <w:rPr>
          <w:lang w:val="es-ES"/>
        </w:rPr>
      </w:pPr>
    </w:p>
    <w:p w14:paraId="1A68DA01" w14:textId="77777777" w:rsidR="00CC2458" w:rsidRPr="00D35D77" w:rsidRDefault="00CC2458" w:rsidP="0093777B">
      <w:pPr>
        <w:rPr>
          <w:lang w:val="es-ES"/>
        </w:rPr>
      </w:pPr>
    </w:p>
    <w:p w14:paraId="43800B77" w14:textId="77777777" w:rsidR="00CC2458" w:rsidRPr="00D35D77" w:rsidRDefault="00CC2458" w:rsidP="0093777B">
      <w:pPr>
        <w:rPr>
          <w:lang w:val="es-ES"/>
        </w:rPr>
      </w:pPr>
    </w:p>
    <w:p w14:paraId="2244A96D" w14:textId="77777777" w:rsidR="00CC2458" w:rsidRPr="00D35D77" w:rsidRDefault="00CC2458" w:rsidP="0093777B">
      <w:pPr>
        <w:rPr>
          <w:lang w:val="es-ES"/>
        </w:rPr>
      </w:pPr>
    </w:p>
    <w:p w14:paraId="3F24823B" w14:textId="77777777" w:rsidR="00CC2458" w:rsidRPr="00D35D77" w:rsidRDefault="00CC2458" w:rsidP="0093777B">
      <w:pPr>
        <w:rPr>
          <w:lang w:val="es-ES"/>
        </w:rPr>
      </w:pPr>
    </w:p>
    <w:p w14:paraId="76A4DDC8" w14:textId="77777777" w:rsidR="00CC2458" w:rsidRPr="00D35D77" w:rsidRDefault="00CC2458" w:rsidP="0093777B">
      <w:pPr>
        <w:rPr>
          <w:lang w:val="es-ES"/>
        </w:rPr>
      </w:pPr>
    </w:p>
    <w:p w14:paraId="2DDD4562" w14:textId="77777777" w:rsidR="00CC2458" w:rsidRPr="00D35D77" w:rsidRDefault="00CC2458" w:rsidP="0093777B">
      <w:pPr>
        <w:rPr>
          <w:lang w:val="es-ES"/>
        </w:rPr>
      </w:pPr>
    </w:p>
    <w:p w14:paraId="1CBB8085" w14:textId="77777777" w:rsidR="00CC2458" w:rsidRPr="00D35D77" w:rsidRDefault="00CC2458" w:rsidP="0093777B">
      <w:pPr>
        <w:rPr>
          <w:lang w:val="es-ES"/>
        </w:rPr>
      </w:pPr>
    </w:p>
    <w:p w14:paraId="603E1F78" w14:textId="77777777" w:rsidR="00CC2458" w:rsidRPr="00D35D77" w:rsidRDefault="00CC2458" w:rsidP="0093777B">
      <w:pPr>
        <w:rPr>
          <w:lang w:val="es-ES"/>
        </w:rPr>
      </w:pPr>
    </w:p>
    <w:p w14:paraId="4A4A1E6D" w14:textId="77777777" w:rsidR="00CC2458" w:rsidRPr="00D35D77" w:rsidRDefault="00CC2458" w:rsidP="0093777B">
      <w:pPr>
        <w:rPr>
          <w:lang w:val="es-ES"/>
        </w:rPr>
      </w:pPr>
    </w:p>
    <w:p w14:paraId="187E21A7" w14:textId="77777777" w:rsidR="00CC2458" w:rsidRPr="00D35D77" w:rsidRDefault="00CC2458" w:rsidP="0093777B">
      <w:pPr>
        <w:rPr>
          <w:lang w:val="es-ES"/>
        </w:rPr>
      </w:pPr>
    </w:p>
    <w:p w14:paraId="39DDC648" w14:textId="77777777" w:rsidR="00CC2458" w:rsidRPr="00D35D77" w:rsidRDefault="00CC2458" w:rsidP="0093777B">
      <w:pPr>
        <w:rPr>
          <w:lang w:val="es-ES"/>
        </w:rPr>
      </w:pPr>
    </w:p>
    <w:p w14:paraId="0C0C7DFE" w14:textId="77777777" w:rsidR="00CC2458" w:rsidRPr="00D35D77" w:rsidRDefault="00CC2458" w:rsidP="0093777B">
      <w:pPr>
        <w:rPr>
          <w:lang w:val="es-ES"/>
        </w:rPr>
      </w:pPr>
    </w:p>
    <w:p w14:paraId="564A37D6" w14:textId="77777777" w:rsidR="00CC2458" w:rsidRPr="00D35D77" w:rsidRDefault="00CC2458" w:rsidP="00126E08">
      <w:pPr>
        <w:pStyle w:val="Ttulo1"/>
        <w:rPr>
          <w:lang w:val="es-ES"/>
        </w:rPr>
      </w:pPr>
      <w:bookmarkStart w:id="46" w:name="_Toc341390148"/>
      <w:r w:rsidRPr="00D35D77">
        <w:rPr>
          <w:lang w:val="es-ES"/>
        </w:rPr>
        <w:t>Historial de Cambios</w:t>
      </w:r>
      <w:bookmarkEnd w:id="46"/>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1421"/>
        <w:gridCol w:w="1133"/>
        <w:gridCol w:w="4675"/>
        <w:gridCol w:w="2926"/>
      </w:tblGrid>
      <w:tr w:rsidR="00CC2458" w:rsidRPr="00D35D77" w14:paraId="2CC97ACD" w14:textId="77777777" w:rsidTr="00F64969">
        <w:trPr>
          <w:cantSplit/>
          <w:tblHeader/>
          <w:jc w:val="center"/>
        </w:trPr>
        <w:tc>
          <w:tcPr>
            <w:tcW w:w="1421" w:type="dxa"/>
            <w:shd w:val="clear" w:color="auto" w:fill="E6E6E6"/>
          </w:tcPr>
          <w:p w14:paraId="784D0047" w14:textId="77777777" w:rsidR="00CC2458" w:rsidRPr="00D35D77" w:rsidRDefault="00CC2458" w:rsidP="00F64969">
            <w:pPr>
              <w:spacing w:line="240" w:lineRule="auto"/>
              <w:rPr>
                <w:b/>
                <w:lang w:val="es-ES"/>
              </w:rPr>
            </w:pPr>
            <w:r w:rsidRPr="00D35D77">
              <w:rPr>
                <w:b/>
                <w:lang w:val="es-ES"/>
              </w:rPr>
              <w:t>Fecha</w:t>
            </w:r>
          </w:p>
        </w:tc>
        <w:tc>
          <w:tcPr>
            <w:tcW w:w="1133" w:type="dxa"/>
            <w:shd w:val="clear" w:color="auto" w:fill="E6E6E6"/>
          </w:tcPr>
          <w:p w14:paraId="3D10A771" w14:textId="77777777" w:rsidR="00CC2458" w:rsidRPr="00D35D77" w:rsidRDefault="00CC2458" w:rsidP="00F64969">
            <w:pPr>
              <w:spacing w:line="240" w:lineRule="auto"/>
              <w:rPr>
                <w:b/>
                <w:lang w:val="es-ES"/>
              </w:rPr>
            </w:pPr>
            <w:r w:rsidRPr="00D35D77">
              <w:rPr>
                <w:b/>
                <w:lang w:val="es-ES"/>
              </w:rPr>
              <w:t>Versión</w:t>
            </w:r>
          </w:p>
        </w:tc>
        <w:tc>
          <w:tcPr>
            <w:tcW w:w="4675" w:type="dxa"/>
            <w:shd w:val="clear" w:color="auto" w:fill="E6E6E6"/>
          </w:tcPr>
          <w:p w14:paraId="42F4796F" w14:textId="77777777" w:rsidR="00CC2458" w:rsidRPr="00D35D77" w:rsidRDefault="00CC2458" w:rsidP="00F64969">
            <w:pPr>
              <w:spacing w:line="240" w:lineRule="auto"/>
              <w:rPr>
                <w:b/>
                <w:lang w:val="es-ES"/>
              </w:rPr>
            </w:pPr>
            <w:r w:rsidRPr="00D35D77">
              <w:rPr>
                <w:b/>
                <w:lang w:val="es-ES"/>
              </w:rPr>
              <w:t>Descripción</w:t>
            </w:r>
          </w:p>
        </w:tc>
        <w:tc>
          <w:tcPr>
            <w:tcW w:w="2926" w:type="dxa"/>
            <w:shd w:val="clear" w:color="auto" w:fill="E6E6E6"/>
          </w:tcPr>
          <w:p w14:paraId="37E379EE" w14:textId="77777777" w:rsidR="00CC2458" w:rsidRPr="00D35D77" w:rsidRDefault="00CC2458" w:rsidP="00F64969">
            <w:pPr>
              <w:spacing w:line="240" w:lineRule="auto"/>
              <w:rPr>
                <w:b/>
                <w:lang w:val="es-ES"/>
              </w:rPr>
            </w:pPr>
            <w:r w:rsidRPr="00D35D77">
              <w:rPr>
                <w:b/>
                <w:lang w:val="es-ES"/>
              </w:rPr>
              <w:t>Autor</w:t>
            </w:r>
          </w:p>
        </w:tc>
      </w:tr>
      <w:tr w:rsidR="00CC2458" w:rsidRPr="00D35D77" w14:paraId="3CB153BA" w14:textId="77777777" w:rsidTr="00F64969">
        <w:trPr>
          <w:cantSplit/>
          <w:jc w:val="center"/>
        </w:trPr>
        <w:tc>
          <w:tcPr>
            <w:tcW w:w="1421" w:type="dxa"/>
          </w:tcPr>
          <w:p w14:paraId="4878CE0F" w14:textId="77777777" w:rsidR="00CC2458" w:rsidRPr="00D35D77" w:rsidRDefault="00CC2458" w:rsidP="003B3C24">
            <w:pPr>
              <w:spacing w:line="240" w:lineRule="auto"/>
              <w:rPr>
                <w:iCs/>
                <w:lang w:val="es-ES"/>
              </w:rPr>
            </w:pPr>
            <w:r w:rsidRPr="00D35D77">
              <w:rPr>
                <w:iCs/>
                <w:lang w:val="es-ES"/>
              </w:rPr>
              <w:t>30/09/2012</w:t>
            </w:r>
          </w:p>
        </w:tc>
        <w:tc>
          <w:tcPr>
            <w:tcW w:w="1133" w:type="dxa"/>
          </w:tcPr>
          <w:p w14:paraId="5D85E925" w14:textId="77777777" w:rsidR="00CC2458" w:rsidRPr="00D35D77" w:rsidRDefault="00CC2458" w:rsidP="003B3C24">
            <w:pPr>
              <w:spacing w:line="240" w:lineRule="auto"/>
              <w:rPr>
                <w:iCs/>
                <w:lang w:val="es-ES"/>
              </w:rPr>
            </w:pPr>
            <w:r w:rsidRPr="00D35D77">
              <w:rPr>
                <w:iCs/>
                <w:lang w:val="es-ES"/>
              </w:rPr>
              <w:t>1.0</w:t>
            </w:r>
          </w:p>
        </w:tc>
        <w:tc>
          <w:tcPr>
            <w:tcW w:w="4675" w:type="dxa"/>
          </w:tcPr>
          <w:p w14:paraId="754E0628" w14:textId="77777777" w:rsidR="00CC2458" w:rsidRPr="00D35D77" w:rsidRDefault="00CC2458" w:rsidP="003B3C24">
            <w:pPr>
              <w:spacing w:line="240" w:lineRule="auto"/>
              <w:rPr>
                <w:iCs/>
                <w:lang w:val="es-ES"/>
              </w:rPr>
            </w:pPr>
            <w:r w:rsidRPr="00D35D77">
              <w:rPr>
                <w:iCs/>
                <w:lang w:val="es-ES"/>
              </w:rPr>
              <w:t>Versión inicial entregable</w:t>
            </w:r>
          </w:p>
        </w:tc>
        <w:tc>
          <w:tcPr>
            <w:tcW w:w="2926" w:type="dxa"/>
          </w:tcPr>
          <w:p w14:paraId="4D4F24F1" w14:textId="77777777" w:rsidR="00CC2458" w:rsidRPr="00D35D77" w:rsidRDefault="00CC2458" w:rsidP="003B3C24">
            <w:pPr>
              <w:spacing w:line="240" w:lineRule="auto"/>
              <w:rPr>
                <w:iCs/>
                <w:lang w:val="es-ES"/>
              </w:rPr>
            </w:pPr>
            <w:r w:rsidRPr="00D35D77">
              <w:rPr>
                <w:iCs/>
                <w:lang w:val="es-ES"/>
              </w:rPr>
              <w:t>Carlos Trepat</w:t>
            </w:r>
          </w:p>
          <w:p w14:paraId="7049077E" w14:textId="77777777" w:rsidR="00CC2458" w:rsidRPr="00D35D77" w:rsidRDefault="00CC2458" w:rsidP="003B3C24">
            <w:pPr>
              <w:spacing w:line="240" w:lineRule="auto"/>
              <w:rPr>
                <w:iCs/>
                <w:lang w:val="es-ES"/>
              </w:rPr>
            </w:pPr>
            <w:r w:rsidRPr="00D35D77">
              <w:rPr>
                <w:iCs/>
                <w:lang w:val="es-ES"/>
              </w:rPr>
              <w:t xml:space="preserve">Javier Brizuela </w:t>
            </w:r>
          </w:p>
        </w:tc>
      </w:tr>
      <w:tr w:rsidR="00CC2458" w:rsidRPr="00D35D77" w14:paraId="7F7B85FC" w14:textId="77777777" w:rsidTr="00F64969">
        <w:trPr>
          <w:cantSplit/>
          <w:jc w:val="center"/>
        </w:trPr>
        <w:tc>
          <w:tcPr>
            <w:tcW w:w="1421" w:type="dxa"/>
          </w:tcPr>
          <w:p w14:paraId="79E5D012" w14:textId="77777777" w:rsidR="00CC2458" w:rsidRPr="00D35D77" w:rsidRDefault="00CC2458" w:rsidP="003B3C24">
            <w:pPr>
              <w:spacing w:line="240" w:lineRule="auto"/>
              <w:rPr>
                <w:iCs/>
                <w:lang w:val="es-ES"/>
              </w:rPr>
            </w:pPr>
          </w:p>
        </w:tc>
        <w:tc>
          <w:tcPr>
            <w:tcW w:w="1133" w:type="dxa"/>
          </w:tcPr>
          <w:p w14:paraId="006C4A03" w14:textId="77777777" w:rsidR="00CC2458" w:rsidRPr="00D35D77" w:rsidRDefault="00CC2458" w:rsidP="003B3C24">
            <w:pPr>
              <w:spacing w:line="240" w:lineRule="auto"/>
              <w:rPr>
                <w:iCs/>
                <w:lang w:val="es-ES"/>
              </w:rPr>
            </w:pPr>
            <w:r w:rsidRPr="00D35D77">
              <w:rPr>
                <w:iCs/>
                <w:lang w:val="es-ES"/>
              </w:rPr>
              <w:t>1.1</w:t>
            </w:r>
          </w:p>
        </w:tc>
        <w:tc>
          <w:tcPr>
            <w:tcW w:w="4675" w:type="dxa"/>
          </w:tcPr>
          <w:p w14:paraId="55601826" w14:textId="77777777" w:rsidR="00CC2458" w:rsidRPr="00D35D77" w:rsidRDefault="00CC2458" w:rsidP="003B3C24">
            <w:pPr>
              <w:spacing w:line="240" w:lineRule="auto"/>
              <w:rPr>
                <w:iCs/>
                <w:lang w:val="es-ES"/>
              </w:rPr>
            </w:pPr>
            <w:r w:rsidRPr="00D35D77">
              <w:rPr>
                <w:iCs/>
                <w:lang w:val="es-ES"/>
              </w:rPr>
              <w:t>Se creo la introducción del Manual de procedimientos.</w:t>
            </w:r>
          </w:p>
          <w:p w14:paraId="628B5972" w14:textId="77777777" w:rsidR="00CC2458" w:rsidRPr="00D35D77" w:rsidRDefault="00CC2458" w:rsidP="003B3C24">
            <w:pPr>
              <w:spacing w:line="240" w:lineRule="auto"/>
              <w:rPr>
                <w:iCs/>
                <w:lang w:val="es-ES"/>
              </w:rPr>
            </w:pPr>
            <w:r w:rsidRPr="00D35D77">
              <w:rPr>
                <w:iCs/>
                <w:lang w:val="es-ES"/>
              </w:rPr>
              <w:t xml:space="preserve">Se especificaron los procedimientos, </w:t>
            </w:r>
            <w:r w:rsidRPr="00D35D77">
              <w:rPr>
                <w:lang w:val="es-ES"/>
              </w:rPr>
              <w:t>Gestión de permiso de acceso a sitio y Gestión de viáticos a cuadrillas</w:t>
            </w:r>
            <w:r w:rsidRPr="00D35D77">
              <w:rPr>
                <w:iCs/>
                <w:lang w:val="es-ES"/>
              </w:rPr>
              <w:t>.</w:t>
            </w:r>
          </w:p>
          <w:p w14:paraId="16F36872" w14:textId="77777777" w:rsidR="00CC2458" w:rsidRPr="00D35D77" w:rsidRDefault="00CC2458" w:rsidP="003B3C24">
            <w:pPr>
              <w:spacing w:line="240" w:lineRule="auto"/>
              <w:rPr>
                <w:iCs/>
                <w:lang w:val="es-ES"/>
              </w:rPr>
            </w:pPr>
            <w:r w:rsidRPr="00D35D77">
              <w:rPr>
                <w:iCs/>
                <w:lang w:val="es-ES"/>
              </w:rPr>
              <w:t>Se realizo una descripción de los procesos de negocio más detallada.</w:t>
            </w:r>
          </w:p>
          <w:p w14:paraId="12FAA4D3" w14:textId="77777777" w:rsidR="00CC2458" w:rsidRPr="00D35D77" w:rsidRDefault="00CC2458" w:rsidP="003B3C24">
            <w:pPr>
              <w:spacing w:line="240" w:lineRule="auto"/>
              <w:rPr>
                <w:iCs/>
                <w:lang w:val="es-ES"/>
              </w:rPr>
            </w:pPr>
            <w:r w:rsidRPr="00D35D77">
              <w:rPr>
                <w:iCs/>
                <w:lang w:val="es-ES"/>
              </w:rPr>
              <w:t>Se incorporo un Glosario.</w:t>
            </w:r>
          </w:p>
          <w:p w14:paraId="3491EA1A" w14:textId="77777777" w:rsidR="00CC2458" w:rsidRPr="00D35D77" w:rsidRDefault="00CC2458" w:rsidP="003B3C24">
            <w:pPr>
              <w:spacing w:line="240" w:lineRule="auto"/>
              <w:rPr>
                <w:iCs/>
                <w:lang w:val="es-ES"/>
              </w:rPr>
            </w:pPr>
            <w:r w:rsidRPr="00D35D77">
              <w:rPr>
                <w:iCs/>
                <w:lang w:val="es-ES"/>
              </w:rPr>
              <w:t>Se incorporo el historial de cambios. </w:t>
            </w:r>
          </w:p>
        </w:tc>
        <w:tc>
          <w:tcPr>
            <w:tcW w:w="2926" w:type="dxa"/>
          </w:tcPr>
          <w:p w14:paraId="5CCEAACE" w14:textId="77777777" w:rsidR="00CC2458" w:rsidRPr="00D35D77" w:rsidRDefault="00CC2458" w:rsidP="003B3C24">
            <w:pPr>
              <w:spacing w:line="240" w:lineRule="auto"/>
              <w:rPr>
                <w:iCs/>
                <w:lang w:val="es-ES"/>
              </w:rPr>
            </w:pPr>
            <w:r w:rsidRPr="00D35D77">
              <w:rPr>
                <w:iCs/>
                <w:lang w:val="es-ES"/>
              </w:rPr>
              <w:br/>
              <w:t>Javier Brizuela</w:t>
            </w:r>
            <w:r w:rsidRPr="00D35D77">
              <w:rPr>
                <w:iCs/>
                <w:lang w:val="es-ES"/>
              </w:rPr>
              <w:br/>
              <w:t>Carlos Trepat</w:t>
            </w:r>
            <w:r w:rsidRPr="00D35D77">
              <w:rPr>
                <w:iCs/>
                <w:lang w:val="es-ES"/>
              </w:rPr>
              <w:br/>
            </w:r>
          </w:p>
        </w:tc>
      </w:tr>
      <w:tr w:rsidR="00CC2458" w:rsidRPr="00D35D77" w14:paraId="16F75A51" w14:textId="77777777" w:rsidTr="00F64969">
        <w:trPr>
          <w:cantSplit/>
          <w:jc w:val="center"/>
        </w:trPr>
        <w:tc>
          <w:tcPr>
            <w:tcW w:w="1421" w:type="dxa"/>
          </w:tcPr>
          <w:p w14:paraId="40D01CFE" w14:textId="77777777" w:rsidR="00CC2458" w:rsidRPr="00D35D77" w:rsidRDefault="00CC2458" w:rsidP="003B3C24">
            <w:pPr>
              <w:spacing w:line="240" w:lineRule="auto"/>
              <w:rPr>
                <w:iCs/>
                <w:lang w:val="es-ES"/>
              </w:rPr>
            </w:pPr>
            <w:r w:rsidRPr="00D35D77">
              <w:rPr>
                <w:iCs/>
                <w:lang w:val="es-ES"/>
              </w:rPr>
              <w:t>20/10/2012</w:t>
            </w:r>
          </w:p>
        </w:tc>
        <w:tc>
          <w:tcPr>
            <w:tcW w:w="1133" w:type="dxa"/>
          </w:tcPr>
          <w:p w14:paraId="0AF50D46" w14:textId="77777777" w:rsidR="00CC2458" w:rsidRPr="00D35D77" w:rsidRDefault="00CC2458" w:rsidP="003B3C24">
            <w:pPr>
              <w:spacing w:line="240" w:lineRule="auto"/>
              <w:rPr>
                <w:iCs/>
                <w:lang w:val="es-ES"/>
              </w:rPr>
            </w:pPr>
            <w:r w:rsidRPr="00D35D77">
              <w:rPr>
                <w:iCs/>
                <w:lang w:val="es-ES"/>
              </w:rPr>
              <w:t>1.2</w:t>
            </w:r>
          </w:p>
        </w:tc>
        <w:tc>
          <w:tcPr>
            <w:tcW w:w="4675" w:type="dxa"/>
          </w:tcPr>
          <w:p w14:paraId="760AF777" w14:textId="77777777" w:rsidR="00CC2458" w:rsidRPr="00D35D77" w:rsidRDefault="00CC2458" w:rsidP="003B3C24">
            <w:pPr>
              <w:spacing w:line="240" w:lineRule="auto"/>
              <w:rPr>
                <w:iCs/>
                <w:lang w:val="es-ES"/>
              </w:rPr>
            </w:pPr>
            <w:r w:rsidRPr="00D35D77">
              <w:rPr>
                <w:iCs/>
                <w:lang w:val="es-ES"/>
              </w:rPr>
              <w:t>Se agrego definiciones de los elementos de modelado BPMN  y las reglas de negocio para los proceso de negocio descriptos.</w:t>
            </w:r>
          </w:p>
        </w:tc>
        <w:tc>
          <w:tcPr>
            <w:tcW w:w="2926" w:type="dxa"/>
          </w:tcPr>
          <w:p w14:paraId="1DC4838C" w14:textId="77777777" w:rsidR="00CC2458" w:rsidRPr="00D35D77" w:rsidRDefault="00CC2458" w:rsidP="00EE0020">
            <w:pPr>
              <w:spacing w:line="240" w:lineRule="auto"/>
              <w:rPr>
                <w:iCs/>
                <w:lang w:val="es-ES"/>
              </w:rPr>
            </w:pPr>
            <w:r w:rsidRPr="00D35D77">
              <w:rPr>
                <w:iCs/>
                <w:lang w:val="es-ES"/>
              </w:rPr>
              <w:br/>
              <w:t>Javier Brizuela</w:t>
            </w:r>
            <w:r w:rsidRPr="00D35D77">
              <w:rPr>
                <w:iCs/>
                <w:lang w:val="es-ES"/>
              </w:rPr>
              <w:br/>
              <w:t>Carlos Trepat</w:t>
            </w:r>
          </w:p>
        </w:tc>
      </w:tr>
    </w:tbl>
    <w:p w14:paraId="2A50A1B4" w14:textId="77777777" w:rsidR="00CC2458" w:rsidRPr="00D35D77" w:rsidRDefault="00CC2458" w:rsidP="003B3C24">
      <w:pPr>
        <w:spacing w:line="240" w:lineRule="auto"/>
        <w:rPr>
          <w:lang w:val="es-ES"/>
        </w:rPr>
      </w:pPr>
    </w:p>
    <w:sectPr w:rsidR="00CC2458" w:rsidRPr="00D35D77" w:rsidSect="00A03CBF">
      <w:headerReference w:type="default" r:id="rId39"/>
      <w:footerReference w:type="default" r:id="rId40"/>
      <w:pgSz w:w="11907" w:h="16839" w:code="9"/>
      <w:pgMar w:top="1440" w:right="850" w:bottom="1440" w:left="993"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CA9B2" w14:textId="77777777" w:rsidR="00382B6D" w:rsidRDefault="00382B6D" w:rsidP="00D16971">
      <w:pPr>
        <w:spacing w:after="0" w:line="240" w:lineRule="auto"/>
      </w:pPr>
      <w:r>
        <w:separator/>
      </w:r>
    </w:p>
  </w:endnote>
  <w:endnote w:type="continuationSeparator" w:id="0">
    <w:p w14:paraId="0C970B3B" w14:textId="77777777" w:rsidR="00382B6D" w:rsidRDefault="00382B6D" w:rsidP="00D1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9DB5E" w14:textId="77777777" w:rsidR="00CC2458" w:rsidRDefault="00382B6D">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501.65pt;height:4.3pt;mso-left-percent:-10001;mso-top-percent:-10001;mso-position-horizontal:absolute;mso-position-horizontal-relative:char;mso-position-vertical:absolute;mso-position-vertical-relative:line;mso-left-percent:-10001;mso-top-percent:-10001" fillcolor="black">
          <w10:wrap anchorx="margin" anchory="page"/>
          <w10:anchorlock/>
        </v:shape>
      </w:pict>
    </w:r>
  </w:p>
  <w:p w14:paraId="5551970A" w14:textId="77777777" w:rsidR="00CC2458" w:rsidRDefault="00625558">
    <w:pPr>
      <w:pStyle w:val="Piedepgina"/>
      <w:jc w:val="center"/>
    </w:pPr>
    <w:r>
      <w:fldChar w:fldCharType="begin"/>
    </w:r>
    <w:r>
      <w:instrText xml:space="preserve"> PAGE    \* MERGEFORMAT </w:instrText>
    </w:r>
    <w:r>
      <w:fldChar w:fldCharType="separate"/>
    </w:r>
    <w:r w:rsidR="00A02491">
      <w:rPr>
        <w:noProof/>
      </w:rPr>
      <w:t>18</w:t>
    </w:r>
    <w:r>
      <w:rPr>
        <w:noProof/>
      </w:rPr>
      <w:fldChar w:fldCharType="end"/>
    </w:r>
  </w:p>
  <w:p w14:paraId="361C3812" w14:textId="77777777" w:rsidR="00CC2458" w:rsidRPr="00C64586" w:rsidRDefault="00CC24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74F635" w14:textId="77777777" w:rsidR="00382B6D" w:rsidRDefault="00382B6D" w:rsidP="00D16971">
      <w:pPr>
        <w:spacing w:after="0" w:line="240" w:lineRule="auto"/>
      </w:pPr>
      <w:r>
        <w:separator/>
      </w:r>
    </w:p>
  </w:footnote>
  <w:footnote w:type="continuationSeparator" w:id="0">
    <w:p w14:paraId="1A958D87" w14:textId="77777777" w:rsidR="00382B6D" w:rsidRDefault="00382B6D" w:rsidP="00D169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E34EF8" w14:textId="77777777" w:rsidR="00CC2458" w:rsidRDefault="00382B6D" w:rsidP="00126E08">
    <w:pPr>
      <w:pStyle w:val="Encabezado"/>
      <w:pBdr>
        <w:bottom w:val="thickThinSmallGap" w:sz="24" w:space="1" w:color="4A724A"/>
      </w:pBdr>
      <w:tabs>
        <w:tab w:val="center" w:pos="4618"/>
        <w:tab w:val="left" w:pos="7951"/>
      </w:tabs>
      <w:rPr>
        <w:rFonts w:ascii="Calibri" w:hAnsi="Calibri"/>
        <w:sz w:val="32"/>
        <w:szCs w:val="32"/>
      </w:rPr>
    </w:pPr>
    <w:r>
      <w:rPr>
        <w:rFonts w:ascii="Calibri" w:hAnsi="Calibri"/>
        <w:noProof/>
        <w:sz w:val="32"/>
        <w:szCs w:val="32"/>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36" type="#_x0000_t75" style="width:42.75pt;height:42.75pt;visibility:visible">
          <v:imagedata r:id="rId1" o:title=""/>
        </v:shape>
      </w:pict>
    </w:r>
    <w:r w:rsidR="00CC2458">
      <w:rPr>
        <w:rFonts w:ascii="Calibri" w:hAnsi="Calibri"/>
        <w:sz w:val="32"/>
        <w:szCs w:val="32"/>
      </w:rPr>
      <w:tab/>
    </w:r>
  </w:p>
  <w:p w14:paraId="3959621A" w14:textId="77777777" w:rsidR="00CC2458" w:rsidRDefault="00CC2458" w:rsidP="00126E08">
    <w:pPr>
      <w:pStyle w:val="Encabezado"/>
      <w:pBdr>
        <w:bottom w:val="thickThinSmallGap" w:sz="24" w:space="1" w:color="4A724A"/>
      </w:pBdr>
      <w:tabs>
        <w:tab w:val="center" w:pos="4618"/>
        <w:tab w:val="left" w:pos="7951"/>
      </w:tabs>
    </w:pPr>
    <w:r w:rsidRPr="00962541">
      <w:rPr>
        <w:rFonts w:ascii="Calibri" w:hAnsi="Calibri"/>
        <w:sz w:val="18"/>
        <w:szCs w:val="18"/>
      </w:rPr>
      <w:t>COMING S.A</w:t>
    </w:r>
    <w:r>
      <w:rPr>
        <w:rFonts w:ascii="Calibri" w:hAnsi="Calibri"/>
        <w:sz w:val="32"/>
        <w:szCs w:val="32"/>
      </w:rPr>
      <w:t xml:space="preserve">                                                                           Manual de Procedimientos</w:t>
    </w:r>
  </w:p>
  <w:p w14:paraId="35154967" w14:textId="77777777" w:rsidR="00CC2458" w:rsidRPr="00074E17" w:rsidRDefault="00CC2458" w:rsidP="00074E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
      </v:shape>
    </w:pict>
  </w:numPicBullet>
  <w:abstractNum w:abstractNumId="0">
    <w:nsid w:val="FFFFFF7C"/>
    <w:multiLevelType w:val="singleLevel"/>
    <w:tmpl w:val="E292A47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DC4DEE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4F8154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6F1617E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2DAA27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59AD59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66E3C6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04610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BA4B3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D5BAFD3E"/>
    <w:lvl w:ilvl="0">
      <w:start w:val="1"/>
      <w:numFmt w:val="bullet"/>
      <w:lvlText w:val=""/>
      <w:lvlJc w:val="left"/>
      <w:pPr>
        <w:tabs>
          <w:tab w:val="num" w:pos="360"/>
        </w:tabs>
        <w:ind w:left="360" w:hanging="360"/>
      </w:pPr>
      <w:rPr>
        <w:rFonts w:ascii="Symbol" w:hAnsi="Symbol" w:hint="default"/>
      </w:rPr>
    </w:lvl>
  </w:abstractNum>
  <w:abstractNum w:abstractNumId="10">
    <w:nsid w:val="03237227"/>
    <w:multiLevelType w:val="hybridMultilevel"/>
    <w:tmpl w:val="2C5E874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0FC3526F"/>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12">
    <w:nsid w:val="1DCA0287"/>
    <w:multiLevelType w:val="hybridMultilevel"/>
    <w:tmpl w:val="678008F2"/>
    <w:lvl w:ilvl="0" w:tplc="1CF40B6A">
      <w:start w:val="1"/>
      <w:numFmt w:val="decimal"/>
      <w:lvlText w:val="%1."/>
      <w:lvlJc w:val="left"/>
      <w:pPr>
        <w:ind w:left="720" w:hanging="360"/>
      </w:pPr>
      <w:rPr>
        <w:rFonts w:hint="default"/>
        <w:color w:val="4F81BD"/>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3663F07"/>
    <w:multiLevelType w:val="hybridMultilevel"/>
    <w:tmpl w:val="7160CA94"/>
    <w:lvl w:ilvl="0" w:tplc="8F1CD030">
      <w:start w:val="1"/>
      <w:numFmt w:val="lowerLetter"/>
      <w:lvlText w:val="%1."/>
      <w:lvlJc w:val="left"/>
      <w:pPr>
        <w:ind w:left="1440" w:hanging="360"/>
      </w:pPr>
      <w:rPr>
        <w:rFonts w:hint="default"/>
        <w:color w:val="4F81BD"/>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26105D21"/>
    <w:multiLevelType w:val="hybridMultilevel"/>
    <w:tmpl w:val="1EC4A74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nsid w:val="27B339D5"/>
    <w:multiLevelType w:val="hybridMultilevel"/>
    <w:tmpl w:val="9BF8ED1E"/>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6">
    <w:nsid w:val="2B7D0DFD"/>
    <w:multiLevelType w:val="hybridMultilevel"/>
    <w:tmpl w:val="7160CA94"/>
    <w:lvl w:ilvl="0" w:tplc="8F1CD030">
      <w:start w:val="1"/>
      <w:numFmt w:val="lowerLetter"/>
      <w:lvlText w:val="%1."/>
      <w:lvlJc w:val="left"/>
      <w:pPr>
        <w:ind w:left="1440" w:hanging="360"/>
      </w:pPr>
      <w:rPr>
        <w:rFonts w:hint="default"/>
        <w:color w:val="4F81BD"/>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2E302926"/>
    <w:multiLevelType w:val="hybridMultilevel"/>
    <w:tmpl w:val="7C960982"/>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nsid w:val="314278BE"/>
    <w:multiLevelType w:val="hybridMultilevel"/>
    <w:tmpl w:val="E5C40FDA"/>
    <w:lvl w:ilvl="0" w:tplc="8F1CD030">
      <w:start w:val="1"/>
      <w:numFmt w:val="lowerLetter"/>
      <w:lvlText w:val="%1."/>
      <w:lvlJc w:val="left"/>
      <w:pPr>
        <w:ind w:left="1440" w:hanging="360"/>
      </w:pPr>
      <w:rPr>
        <w:rFonts w:cs="Times New Roman" w:hint="default"/>
        <w:color w:val="72A376"/>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9">
    <w:nsid w:val="3DAA691F"/>
    <w:multiLevelType w:val="hybridMultilevel"/>
    <w:tmpl w:val="20466E6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401A60A3"/>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abstractNum w:abstractNumId="21">
    <w:nsid w:val="6E161EA3"/>
    <w:multiLevelType w:val="hybridMultilevel"/>
    <w:tmpl w:val="0090F1E0"/>
    <w:lvl w:ilvl="0" w:tplc="04090003">
      <w:start w:val="1"/>
      <w:numFmt w:val="bullet"/>
      <w:lvlText w:val="o"/>
      <w:lvlJc w:val="left"/>
      <w:pPr>
        <w:ind w:left="1497" w:hanging="360"/>
      </w:pPr>
      <w:rPr>
        <w:rFonts w:ascii="Courier New" w:hAnsi="Courier New"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2">
    <w:nsid w:val="77A54F26"/>
    <w:multiLevelType w:val="hybridMultilevel"/>
    <w:tmpl w:val="7160CA94"/>
    <w:lvl w:ilvl="0" w:tplc="8F1CD030">
      <w:start w:val="1"/>
      <w:numFmt w:val="lowerLetter"/>
      <w:lvlText w:val="%1."/>
      <w:lvlJc w:val="left"/>
      <w:pPr>
        <w:ind w:left="1440" w:hanging="360"/>
      </w:pPr>
      <w:rPr>
        <w:rFonts w:cs="Times New Roman" w:hint="default"/>
        <w:color w:val="72A376"/>
      </w:rPr>
    </w:lvl>
    <w:lvl w:ilvl="1" w:tplc="240A0019" w:tentative="1">
      <w:start w:val="1"/>
      <w:numFmt w:val="lowerLetter"/>
      <w:lvlText w:val="%2."/>
      <w:lvlJc w:val="left"/>
      <w:pPr>
        <w:ind w:left="2160" w:hanging="360"/>
      </w:pPr>
      <w:rPr>
        <w:rFonts w:cs="Times New Roman"/>
      </w:rPr>
    </w:lvl>
    <w:lvl w:ilvl="2" w:tplc="240A001B" w:tentative="1">
      <w:start w:val="1"/>
      <w:numFmt w:val="lowerRoman"/>
      <w:lvlText w:val="%3."/>
      <w:lvlJc w:val="right"/>
      <w:pPr>
        <w:ind w:left="2880" w:hanging="180"/>
      </w:pPr>
      <w:rPr>
        <w:rFonts w:cs="Times New Roman"/>
      </w:rPr>
    </w:lvl>
    <w:lvl w:ilvl="3" w:tplc="240A000F" w:tentative="1">
      <w:start w:val="1"/>
      <w:numFmt w:val="decimal"/>
      <w:lvlText w:val="%4."/>
      <w:lvlJc w:val="left"/>
      <w:pPr>
        <w:ind w:left="3600" w:hanging="360"/>
      </w:pPr>
      <w:rPr>
        <w:rFonts w:cs="Times New Roman"/>
      </w:rPr>
    </w:lvl>
    <w:lvl w:ilvl="4" w:tplc="240A0019" w:tentative="1">
      <w:start w:val="1"/>
      <w:numFmt w:val="lowerLetter"/>
      <w:lvlText w:val="%5."/>
      <w:lvlJc w:val="left"/>
      <w:pPr>
        <w:ind w:left="4320" w:hanging="360"/>
      </w:pPr>
      <w:rPr>
        <w:rFonts w:cs="Times New Roman"/>
      </w:rPr>
    </w:lvl>
    <w:lvl w:ilvl="5" w:tplc="240A001B" w:tentative="1">
      <w:start w:val="1"/>
      <w:numFmt w:val="lowerRoman"/>
      <w:lvlText w:val="%6."/>
      <w:lvlJc w:val="right"/>
      <w:pPr>
        <w:ind w:left="5040" w:hanging="180"/>
      </w:pPr>
      <w:rPr>
        <w:rFonts w:cs="Times New Roman"/>
      </w:rPr>
    </w:lvl>
    <w:lvl w:ilvl="6" w:tplc="240A000F" w:tentative="1">
      <w:start w:val="1"/>
      <w:numFmt w:val="decimal"/>
      <w:lvlText w:val="%7."/>
      <w:lvlJc w:val="left"/>
      <w:pPr>
        <w:ind w:left="5760" w:hanging="360"/>
      </w:pPr>
      <w:rPr>
        <w:rFonts w:cs="Times New Roman"/>
      </w:rPr>
    </w:lvl>
    <w:lvl w:ilvl="7" w:tplc="240A0019" w:tentative="1">
      <w:start w:val="1"/>
      <w:numFmt w:val="lowerLetter"/>
      <w:lvlText w:val="%8."/>
      <w:lvlJc w:val="left"/>
      <w:pPr>
        <w:ind w:left="6480" w:hanging="360"/>
      </w:pPr>
      <w:rPr>
        <w:rFonts w:cs="Times New Roman"/>
      </w:rPr>
    </w:lvl>
    <w:lvl w:ilvl="8" w:tplc="240A001B" w:tentative="1">
      <w:start w:val="1"/>
      <w:numFmt w:val="lowerRoman"/>
      <w:lvlText w:val="%9."/>
      <w:lvlJc w:val="right"/>
      <w:pPr>
        <w:ind w:left="7200" w:hanging="180"/>
      </w:pPr>
      <w:rPr>
        <w:rFonts w:cs="Times New Roman"/>
      </w:rPr>
    </w:lvl>
  </w:abstractNum>
  <w:num w:numId="1">
    <w:abstractNumId w:val="21"/>
  </w:num>
  <w:num w:numId="2">
    <w:abstractNumId w:val="15"/>
  </w:num>
  <w:num w:numId="3">
    <w:abstractNumId w:val="11"/>
  </w:num>
  <w:num w:numId="4">
    <w:abstractNumId w:val="17"/>
  </w:num>
  <w:num w:numId="5">
    <w:abstractNumId w:val="20"/>
  </w:num>
  <w:num w:numId="6">
    <w:abstractNumId w:val="22"/>
  </w:num>
  <w:num w:numId="7">
    <w:abstractNumId w:val="19"/>
  </w:num>
  <w:num w:numId="8">
    <w:abstractNumId w:val="18"/>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14"/>
  </w:num>
  <w:num w:numId="20">
    <w:abstractNumId w:val="12"/>
  </w:num>
  <w:num w:numId="21">
    <w:abstractNumId w:val="16"/>
  </w:num>
  <w:num w:numId="22">
    <w:abstractNumId w:val="10"/>
  </w:num>
  <w:num w:numId="23">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73DA"/>
    <w:rsid w:val="00012DBA"/>
    <w:rsid w:val="00013D75"/>
    <w:rsid w:val="00015EC6"/>
    <w:rsid w:val="000204CA"/>
    <w:rsid w:val="00022DDD"/>
    <w:rsid w:val="00024183"/>
    <w:rsid w:val="00024781"/>
    <w:rsid w:val="0003755A"/>
    <w:rsid w:val="00044B9F"/>
    <w:rsid w:val="0004631C"/>
    <w:rsid w:val="00046A79"/>
    <w:rsid w:val="00056474"/>
    <w:rsid w:val="0005792A"/>
    <w:rsid w:val="00060EC8"/>
    <w:rsid w:val="0007254C"/>
    <w:rsid w:val="00072783"/>
    <w:rsid w:val="00074C6E"/>
    <w:rsid w:val="00074E17"/>
    <w:rsid w:val="0008708F"/>
    <w:rsid w:val="0009283F"/>
    <w:rsid w:val="000A12DF"/>
    <w:rsid w:val="000A1854"/>
    <w:rsid w:val="000A2C00"/>
    <w:rsid w:val="000C1E47"/>
    <w:rsid w:val="000C24B3"/>
    <w:rsid w:val="000C3596"/>
    <w:rsid w:val="000D38F7"/>
    <w:rsid w:val="000D66A6"/>
    <w:rsid w:val="000E27A7"/>
    <w:rsid w:val="000E3D17"/>
    <w:rsid w:val="000E7F12"/>
    <w:rsid w:val="000F1EC4"/>
    <w:rsid w:val="001025F6"/>
    <w:rsid w:val="00106BD3"/>
    <w:rsid w:val="001100AA"/>
    <w:rsid w:val="0011583C"/>
    <w:rsid w:val="00125882"/>
    <w:rsid w:val="00126E08"/>
    <w:rsid w:val="0014156D"/>
    <w:rsid w:val="00145611"/>
    <w:rsid w:val="00146672"/>
    <w:rsid w:val="001467AE"/>
    <w:rsid w:val="001511CA"/>
    <w:rsid w:val="00152A51"/>
    <w:rsid w:val="00155FEB"/>
    <w:rsid w:val="00156FD9"/>
    <w:rsid w:val="001625D2"/>
    <w:rsid w:val="001804C7"/>
    <w:rsid w:val="001829DE"/>
    <w:rsid w:val="0019571B"/>
    <w:rsid w:val="001C667A"/>
    <w:rsid w:val="001E0956"/>
    <w:rsid w:val="001E12A8"/>
    <w:rsid w:val="001E1CF6"/>
    <w:rsid w:val="001E24C5"/>
    <w:rsid w:val="001E33F3"/>
    <w:rsid w:val="001E4271"/>
    <w:rsid w:val="001E4C4D"/>
    <w:rsid w:val="001E69E6"/>
    <w:rsid w:val="002024C5"/>
    <w:rsid w:val="00206451"/>
    <w:rsid w:val="00206D6D"/>
    <w:rsid w:val="00226D41"/>
    <w:rsid w:val="00226EF5"/>
    <w:rsid w:val="0023064C"/>
    <w:rsid w:val="00230DA9"/>
    <w:rsid w:val="002421D5"/>
    <w:rsid w:val="00242219"/>
    <w:rsid w:val="00244200"/>
    <w:rsid w:val="002536D3"/>
    <w:rsid w:val="00261AD2"/>
    <w:rsid w:val="002705F2"/>
    <w:rsid w:val="002750B8"/>
    <w:rsid w:val="002802F3"/>
    <w:rsid w:val="00282351"/>
    <w:rsid w:val="0029367E"/>
    <w:rsid w:val="00294416"/>
    <w:rsid w:val="002A0C08"/>
    <w:rsid w:val="002B41D0"/>
    <w:rsid w:val="002B69F1"/>
    <w:rsid w:val="002B7725"/>
    <w:rsid w:val="002C1358"/>
    <w:rsid w:val="002C4D0D"/>
    <w:rsid w:val="002C4F24"/>
    <w:rsid w:val="002C7836"/>
    <w:rsid w:val="002C7ACB"/>
    <w:rsid w:val="002D257C"/>
    <w:rsid w:val="002D4FC9"/>
    <w:rsid w:val="002D6BBA"/>
    <w:rsid w:val="002D7D0A"/>
    <w:rsid w:val="002E79BF"/>
    <w:rsid w:val="002F3F36"/>
    <w:rsid w:val="002F5A6B"/>
    <w:rsid w:val="00304A69"/>
    <w:rsid w:val="0031096B"/>
    <w:rsid w:val="00321E4E"/>
    <w:rsid w:val="0032448B"/>
    <w:rsid w:val="003247FF"/>
    <w:rsid w:val="00331D74"/>
    <w:rsid w:val="00333E1F"/>
    <w:rsid w:val="0033416A"/>
    <w:rsid w:val="00342E28"/>
    <w:rsid w:val="00345D84"/>
    <w:rsid w:val="00354C80"/>
    <w:rsid w:val="00357A63"/>
    <w:rsid w:val="00374BE0"/>
    <w:rsid w:val="00382B6D"/>
    <w:rsid w:val="00384CCD"/>
    <w:rsid w:val="00385C4E"/>
    <w:rsid w:val="00387380"/>
    <w:rsid w:val="0038769C"/>
    <w:rsid w:val="0039438E"/>
    <w:rsid w:val="00397930"/>
    <w:rsid w:val="00397DFB"/>
    <w:rsid w:val="003B3C24"/>
    <w:rsid w:val="003B67AA"/>
    <w:rsid w:val="003C7C17"/>
    <w:rsid w:val="003D02B6"/>
    <w:rsid w:val="003D65C9"/>
    <w:rsid w:val="003E4A4B"/>
    <w:rsid w:val="003E6B43"/>
    <w:rsid w:val="00406FEE"/>
    <w:rsid w:val="004167EA"/>
    <w:rsid w:val="0042478F"/>
    <w:rsid w:val="00425684"/>
    <w:rsid w:val="004268A6"/>
    <w:rsid w:val="00433B39"/>
    <w:rsid w:val="00442A15"/>
    <w:rsid w:val="00447DB0"/>
    <w:rsid w:val="004500AC"/>
    <w:rsid w:val="00455B43"/>
    <w:rsid w:val="00457EF4"/>
    <w:rsid w:val="004767F1"/>
    <w:rsid w:val="00496316"/>
    <w:rsid w:val="0049706B"/>
    <w:rsid w:val="004A1EF2"/>
    <w:rsid w:val="004A3446"/>
    <w:rsid w:val="004B0DC1"/>
    <w:rsid w:val="004B11EC"/>
    <w:rsid w:val="004B1F8D"/>
    <w:rsid w:val="004B2631"/>
    <w:rsid w:val="004B5952"/>
    <w:rsid w:val="004D03C5"/>
    <w:rsid w:val="004D4FCA"/>
    <w:rsid w:val="004F741E"/>
    <w:rsid w:val="0051119A"/>
    <w:rsid w:val="00511B76"/>
    <w:rsid w:val="00514AA9"/>
    <w:rsid w:val="00520F32"/>
    <w:rsid w:val="00521169"/>
    <w:rsid w:val="00531DED"/>
    <w:rsid w:val="0054238B"/>
    <w:rsid w:val="005444E6"/>
    <w:rsid w:val="00544CF7"/>
    <w:rsid w:val="005536F2"/>
    <w:rsid w:val="005624BA"/>
    <w:rsid w:val="00562779"/>
    <w:rsid w:val="0058061A"/>
    <w:rsid w:val="00586310"/>
    <w:rsid w:val="005936E1"/>
    <w:rsid w:val="005A3539"/>
    <w:rsid w:val="005A3844"/>
    <w:rsid w:val="005B21F4"/>
    <w:rsid w:val="005B40A4"/>
    <w:rsid w:val="005B4AD8"/>
    <w:rsid w:val="005D0B5B"/>
    <w:rsid w:val="005D4DDC"/>
    <w:rsid w:val="005D543F"/>
    <w:rsid w:val="005E20A5"/>
    <w:rsid w:val="005E308F"/>
    <w:rsid w:val="005E33B3"/>
    <w:rsid w:val="0061325A"/>
    <w:rsid w:val="006170F9"/>
    <w:rsid w:val="006244D1"/>
    <w:rsid w:val="00624EC5"/>
    <w:rsid w:val="00625558"/>
    <w:rsid w:val="0063079F"/>
    <w:rsid w:val="00631BE2"/>
    <w:rsid w:val="00637C6D"/>
    <w:rsid w:val="0065129F"/>
    <w:rsid w:val="006525F4"/>
    <w:rsid w:val="00654C81"/>
    <w:rsid w:val="00657FAA"/>
    <w:rsid w:val="0066436D"/>
    <w:rsid w:val="00684B30"/>
    <w:rsid w:val="006974B1"/>
    <w:rsid w:val="006975D1"/>
    <w:rsid w:val="0069769F"/>
    <w:rsid w:val="006A1C53"/>
    <w:rsid w:val="006A4AB8"/>
    <w:rsid w:val="006A4AFB"/>
    <w:rsid w:val="006B7112"/>
    <w:rsid w:val="006B73DA"/>
    <w:rsid w:val="006C0DA3"/>
    <w:rsid w:val="006C3AE6"/>
    <w:rsid w:val="006D02EC"/>
    <w:rsid w:val="006D49F6"/>
    <w:rsid w:val="006D4E6E"/>
    <w:rsid w:val="006D63FF"/>
    <w:rsid w:val="006E49B4"/>
    <w:rsid w:val="006E4C6D"/>
    <w:rsid w:val="006E6723"/>
    <w:rsid w:val="006E71EB"/>
    <w:rsid w:val="006E77CA"/>
    <w:rsid w:val="006F2D03"/>
    <w:rsid w:val="006F4BE8"/>
    <w:rsid w:val="007005DE"/>
    <w:rsid w:val="00703966"/>
    <w:rsid w:val="00704B10"/>
    <w:rsid w:val="00707471"/>
    <w:rsid w:val="00711677"/>
    <w:rsid w:val="00715598"/>
    <w:rsid w:val="00734836"/>
    <w:rsid w:val="007373AE"/>
    <w:rsid w:val="007418EE"/>
    <w:rsid w:val="00742D4F"/>
    <w:rsid w:val="0074586A"/>
    <w:rsid w:val="00745A7F"/>
    <w:rsid w:val="00750F4B"/>
    <w:rsid w:val="00760662"/>
    <w:rsid w:val="00764509"/>
    <w:rsid w:val="00775D3A"/>
    <w:rsid w:val="007843DB"/>
    <w:rsid w:val="00795E48"/>
    <w:rsid w:val="007A3EEB"/>
    <w:rsid w:val="007A4ADF"/>
    <w:rsid w:val="007A64FF"/>
    <w:rsid w:val="007A74CF"/>
    <w:rsid w:val="007A7605"/>
    <w:rsid w:val="007B0739"/>
    <w:rsid w:val="007B29F9"/>
    <w:rsid w:val="007C2B3A"/>
    <w:rsid w:val="007C33B4"/>
    <w:rsid w:val="007C3E80"/>
    <w:rsid w:val="007D1ADF"/>
    <w:rsid w:val="007D2989"/>
    <w:rsid w:val="007D5078"/>
    <w:rsid w:val="007E02E4"/>
    <w:rsid w:val="007E1C7D"/>
    <w:rsid w:val="007E2B47"/>
    <w:rsid w:val="007E392D"/>
    <w:rsid w:val="007E5A01"/>
    <w:rsid w:val="007E687A"/>
    <w:rsid w:val="007F4E24"/>
    <w:rsid w:val="007F7868"/>
    <w:rsid w:val="00802517"/>
    <w:rsid w:val="00811DD0"/>
    <w:rsid w:val="00811EA2"/>
    <w:rsid w:val="00815A8E"/>
    <w:rsid w:val="00835B1D"/>
    <w:rsid w:val="00836888"/>
    <w:rsid w:val="008424F7"/>
    <w:rsid w:val="008425C7"/>
    <w:rsid w:val="00843426"/>
    <w:rsid w:val="00844C65"/>
    <w:rsid w:val="0084560F"/>
    <w:rsid w:val="00851F0B"/>
    <w:rsid w:val="00853048"/>
    <w:rsid w:val="00860B97"/>
    <w:rsid w:val="00861211"/>
    <w:rsid w:val="008700B0"/>
    <w:rsid w:val="008721F4"/>
    <w:rsid w:val="00876D7B"/>
    <w:rsid w:val="00890FC5"/>
    <w:rsid w:val="00891106"/>
    <w:rsid w:val="00892919"/>
    <w:rsid w:val="008934F3"/>
    <w:rsid w:val="008B5FF2"/>
    <w:rsid w:val="008C3DC2"/>
    <w:rsid w:val="008C56E7"/>
    <w:rsid w:val="008D4B56"/>
    <w:rsid w:val="008D6A77"/>
    <w:rsid w:val="008E566A"/>
    <w:rsid w:val="008E6475"/>
    <w:rsid w:val="008F0F9A"/>
    <w:rsid w:val="008F1E46"/>
    <w:rsid w:val="00906717"/>
    <w:rsid w:val="009074C8"/>
    <w:rsid w:val="00923A75"/>
    <w:rsid w:val="0092580D"/>
    <w:rsid w:val="0092612A"/>
    <w:rsid w:val="0093777B"/>
    <w:rsid w:val="00940313"/>
    <w:rsid w:val="0094148F"/>
    <w:rsid w:val="0094241C"/>
    <w:rsid w:val="0094630C"/>
    <w:rsid w:val="00947A36"/>
    <w:rsid w:val="0095398F"/>
    <w:rsid w:val="0095707C"/>
    <w:rsid w:val="00960F4C"/>
    <w:rsid w:val="0096176A"/>
    <w:rsid w:val="00961A6B"/>
    <w:rsid w:val="00961DAA"/>
    <w:rsid w:val="00962541"/>
    <w:rsid w:val="00970494"/>
    <w:rsid w:val="00990269"/>
    <w:rsid w:val="009929A6"/>
    <w:rsid w:val="00996FDD"/>
    <w:rsid w:val="009A5354"/>
    <w:rsid w:val="009B01DA"/>
    <w:rsid w:val="009B0362"/>
    <w:rsid w:val="009B2E3A"/>
    <w:rsid w:val="009B733D"/>
    <w:rsid w:val="009C0A17"/>
    <w:rsid w:val="009D148A"/>
    <w:rsid w:val="009D58DD"/>
    <w:rsid w:val="009D7669"/>
    <w:rsid w:val="009E45EF"/>
    <w:rsid w:val="009E4875"/>
    <w:rsid w:val="009F7A65"/>
    <w:rsid w:val="00A02491"/>
    <w:rsid w:val="00A0302E"/>
    <w:rsid w:val="00A03CBF"/>
    <w:rsid w:val="00A04E8C"/>
    <w:rsid w:val="00A060C5"/>
    <w:rsid w:val="00A13F43"/>
    <w:rsid w:val="00A15704"/>
    <w:rsid w:val="00A1591F"/>
    <w:rsid w:val="00A25547"/>
    <w:rsid w:val="00A33C9F"/>
    <w:rsid w:val="00A478A6"/>
    <w:rsid w:val="00A52560"/>
    <w:rsid w:val="00A53FF1"/>
    <w:rsid w:val="00A6297A"/>
    <w:rsid w:val="00A672F4"/>
    <w:rsid w:val="00A72CCA"/>
    <w:rsid w:val="00A73B51"/>
    <w:rsid w:val="00A75D19"/>
    <w:rsid w:val="00A83F53"/>
    <w:rsid w:val="00A901FE"/>
    <w:rsid w:val="00A92041"/>
    <w:rsid w:val="00A94DEB"/>
    <w:rsid w:val="00A9650E"/>
    <w:rsid w:val="00AA0582"/>
    <w:rsid w:val="00AB5634"/>
    <w:rsid w:val="00AB6FAB"/>
    <w:rsid w:val="00AC56C4"/>
    <w:rsid w:val="00AC6607"/>
    <w:rsid w:val="00AD57C5"/>
    <w:rsid w:val="00AE566F"/>
    <w:rsid w:val="00AF1272"/>
    <w:rsid w:val="00AF12DA"/>
    <w:rsid w:val="00B1158C"/>
    <w:rsid w:val="00B1400A"/>
    <w:rsid w:val="00B168BA"/>
    <w:rsid w:val="00B23720"/>
    <w:rsid w:val="00B23F8B"/>
    <w:rsid w:val="00B24714"/>
    <w:rsid w:val="00B25EAA"/>
    <w:rsid w:val="00B2625A"/>
    <w:rsid w:val="00B3083C"/>
    <w:rsid w:val="00B34675"/>
    <w:rsid w:val="00B40564"/>
    <w:rsid w:val="00B4270B"/>
    <w:rsid w:val="00B45426"/>
    <w:rsid w:val="00B545F4"/>
    <w:rsid w:val="00B55326"/>
    <w:rsid w:val="00B55942"/>
    <w:rsid w:val="00B55E7C"/>
    <w:rsid w:val="00B60E1E"/>
    <w:rsid w:val="00B672D2"/>
    <w:rsid w:val="00B73599"/>
    <w:rsid w:val="00B75E00"/>
    <w:rsid w:val="00B76E2D"/>
    <w:rsid w:val="00B860BC"/>
    <w:rsid w:val="00B900D8"/>
    <w:rsid w:val="00B95418"/>
    <w:rsid w:val="00B9600D"/>
    <w:rsid w:val="00B974DB"/>
    <w:rsid w:val="00BA4CE5"/>
    <w:rsid w:val="00BB1334"/>
    <w:rsid w:val="00BB3403"/>
    <w:rsid w:val="00BB7046"/>
    <w:rsid w:val="00BB70D3"/>
    <w:rsid w:val="00BD2C98"/>
    <w:rsid w:val="00BD3694"/>
    <w:rsid w:val="00BE0E73"/>
    <w:rsid w:val="00BE493E"/>
    <w:rsid w:val="00BF1115"/>
    <w:rsid w:val="00C0393A"/>
    <w:rsid w:val="00C04362"/>
    <w:rsid w:val="00C064F5"/>
    <w:rsid w:val="00C07DF9"/>
    <w:rsid w:val="00C1094E"/>
    <w:rsid w:val="00C16D6D"/>
    <w:rsid w:val="00C172D0"/>
    <w:rsid w:val="00C34BFE"/>
    <w:rsid w:val="00C40FFE"/>
    <w:rsid w:val="00C45B76"/>
    <w:rsid w:val="00C474E9"/>
    <w:rsid w:val="00C55235"/>
    <w:rsid w:val="00C5535F"/>
    <w:rsid w:val="00C55544"/>
    <w:rsid w:val="00C57D74"/>
    <w:rsid w:val="00C60B38"/>
    <w:rsid w:val="00C622DB"/>
    <w:rsid w:val="00C6360B"/>
    <w:rsid w:val="00C63BC9"/>
    <w:rsid w:val="00C64586"/>
    <w:rsid w:val="00C70C7E"/>
    <w:rsid w:val="00C72079"/>
    <w:rsid w:val="00C76249"/>
    <w:rsid w:val="00C8397E"/>
    <w:rsid w:val="00C95738"/>
    <w:rsid w:val="00CA6F31"/>
    <w:rsid w:val="00CA70BC"/>
    <w:rsid w:val="00CB59F7"/>
    <w:rsid w:val="00CB6560"/>
    <w:rsid w:val="00CC2458"/>
    <w:rsid w:val="00D05DF0"/>
    <w:rsid w:val="00D168AC"/>
    <w:rsid w:val="00D16971"/>
    <w:rsid w:val="00D2215E"/>
    <w:rsid w:val="00D24772"/>
    <w:rsid w:val="00D24FCB"/>
    <w:rsid w:val="00D339E5"/>
    <w:rsid w:val="00D34E46"/>
    <w:rsid w:val="00D35D77"/>
    <w:rsid w:val="00D452E1"/>
    <w:rsid w:val="00D47901"/>
    <w:rsid w:val="00D50882"/>
    <w:rsid w:val="00D5256B"/>
    <w:rsid w:val="00D534D9"/>
    <w:rsid w:val="00D53984"/>
    <w:rsid w:val="00D65F42"/>
    <w:rsid w:val="00D74E84"/>
    <w:rsid w:val="00D85F8F"/>
    <w:rsid w:val="00D871A2"/>
    <w:rsid w:val="00D91D10"/>
    <w:rsid w:val="00D96DD7"/>
    <w:rsid w:val="00D972B4"/>
    <w:rsid w:val="00D9768E"/>
    <w:rsid w:val="00DA3993"/>
    <w:rsid w:val="00DC663C"/>
    <w:rsid w:val="00DC7378"/>
    <w:rsid w:val="00DC78C5"/>
    <w:rsid w:val="00DD5605"/>
    <w:rsid w:val="00DE1B49"/>
    <w:rsid w:val="00DE5216"/>
    <w:rsid w:val="00DE5589"/>
    <w:rsid w:val="00DF0FD9"/>
    <w:rsid w:val="00E02228"/>
    <w:rsid w:val="00E023FD"/>
    <w:rsid w:val="00E066D3"/>
    <w:rsid w:val="00E070AA"/>
    <w:rsid w:val="00E146A1"/>
    <w:rsid w:val="00E23A63"/>
    <w:rsid w:val="00E27604"/>
    <w:rsid w:val="00E30642"/>
    <w:rsid w:val="00E33358"/>
    <w:rsid w:val="00E34C38"/>
    <w:rsid w:val="00E37849"/>
    <w:rsid w:val="00E44F44"/>
    <w:rsid w:val="00E52EEF"/>
    <w:rsid w:val="00E54FBB"/>
    <w:rsid w:val="00E5736B"/>
    <w:rsid w:val="00E626F7"/>
    <w:rsid w:val="00E8295B"/>
    <w:rsid w:val="00E900FD"/>
    <w:rsid w:val="00EA03AA"/>
    <w:rsid w:val="00EA1570"/>
    <w:rsid w:val="00EA55FA"/>
    <w:rsid w:val="00EB1632"/>
    <w:rsid w:val="00EB1F36"/>
    <w:rsid w:val="00EB6513"/>
    <w:rsid w:val="00EC71D3"/>
    <w:rsid w:val="00EC7392"/>
    <w:rsid w:val="00EC7D7C"/>
    <w:rsid w:val="00ED1D0A"/>
    <w:rsid w:val="00ED7D82"/>
    <w:rsid w:val="00EE0020"/>
    <w:rsid w:val="00EE11DA"/>
    <w:rsid w:val="00EE3C86"/>
    <w:rsid w:val="00EE62B6"/>
    <w:rsid w:val="00EE6AB3"/>
    <w:rsid w:val="00EE7AF3"/>
    <w:rsid w:val="00EE7D63"/>
    <w:rsid w:val="00EF5F5F"/>
    <w:rsid w:val="00EF65B4"/>
    <w:rsid w:val="00EF6977"/>
    <w:rsid w:val="00F027A3"/>
    <w:rsid w:val="00F04167"/>
    <w:rsid w:val="00F045FA"/>
    <w:rsid w:val="00F23EEE"/>
    <w:rsid w:val="00F31B0C"/>
    <w:rsid w:val="00F33611"/>
    <w:rsid w:val="00F34AEE"/>
    <w:rsid w:val="00F40C89"/>
    <w:rsid w:val="00F40E8B"/>
    <w:rsid w:val="00F42F79"/>
    <w:rsid w:val="00F44F4B"/>
    <w:rsid w:val="00F455E5"/>
    <w:rsid w:val="00F529EB"/>
    <w:rsid w:val="00F54EA9"/>
    <w:rsid w:val="00F55CD9"/>
    <w:rsid w:val="00F57905"/>
    <w:rsid w:val="00F6336A"/>
    <w:rsid w:val="00F64969"/>
    <w:rsid w:val="00F70309"/>
    <w:rsid w:val="00F77D1A"/>
    <w:rsid w:val="00F91174"/>
    <w:rsid w:val="00F95BE6"/>
    <w:rsid w:val="00FA4044"/>
    <w:rsid w:val="00FA73A6"/>
    <w:rsid w:val="00FB0322"/>
    <w:rsid w:val="00FB7E62"/>
    <w:rsid w:val="00FC2EB3"/>
    <w:rsid w:val="00FC5CDE"/>
    <w:rsid w:val="00FD0BC3"/>
    <w:rsid w:val="00FD3A3F"/>
    <w:rsid w:val="00FE3483"/>
    <w:rsid w:val="00FF1F6D"/>
    <w:rsid w:val="00FF65EA"/>
    <w:rsid w:val="00FF673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1" type="connector" idref="#_x0000_s1063"/>
      </o:rules>
    </o:shapelayout>
  </w:shapeDefaults>
  <w:decimalSymbol w:val=","/>
  <w:listSeparator w:val=","/>
  <w14:docId w14:val="64F0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s-AR" w:eastAsia="es-AR"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29DE"/>
    <w:pPr>
      <w:spacing w:after="200" w:line="276" w:lineRule="auto"/>
    </w:pPr>
    <w:rPr>
      <w:sz w:val="22"/>
      <w:szCs w:val="22"/>
      <w:lang w:eastAsia="en-US"/>
    </w:rPr>
  </w:style>
  <w:style w:type="paragraph" w:styleId="Ttulo1">
    <w:name w:val="heading 1"/>
    <w:basedOn w:val="Normal"/>
    <w:next w:val="Normal"/>
    <w:link w:val="Ttulo1Car"/>
    <w:uiPriority w:val="99"/>
    <w:qFormat/>
    <w:rsid w:val="001829DE"/>
    <w:pPr>
      <w:keepNext/>
      <w:keepLines/>
      <w:spacing w:before="480" w:after="0"/>
      <w:outlineLvl w:val="0"/>
    </w:pPr>
    <w:rPr>
      <w:rFonts w:ascii="Calibri" w:hAnsi="Calibri"/>
      <w:b/>
      <w:bCs/>
      <w:color w:val="527D55"/>
      <w:sz w:val="28"/>
      <w:szCs w:val="28"/>
      <w:lang w:val="en-US"/>
    </w:rPr>
  </w:style>
  <w:style w:type="paragraph" w:styleId="Ttulo2">
    <w:name w:val="heading 2"/>
    <w:basedOn w:val="Normal"/>
    <w:next w:val="Normal"/>
    <w:link w:val="Ttulo2Car"/>
    <w:uiPriority w:val="99"/>
    <w:qFormat/>
    <w:rsid w:val="001829DE"/>
    <w:pPr>
      <w:keepNext/>
      <w:keepLines/>
      <w:spacing w:before="200" w:after="0"/>
      <w:outlineLvl w:val="1"/>
    </w:pPr>
    <w:rPr>
      <w:rFonts w:ascii="Calibri" w:hAnsi="Calibri"/>
      <w:b/>
      <w:bCs/>
      <w:color w:val="72A376"/>
      <w:sz w:val="26"/>
      <w:szCs w:val="26"/>
      <w:lang w:val="en-US"/>
    </w:rPr>
  </w:style>
  <w:style w:type="paragraph" w:styleId="Ttulo3">
    <w:name w:val="heading 3"/>
    <w:basedOn w:val="Normal"/>
    <w:next w:val="Normal"/>
    <w:link w:val="Ttulo3Car"/>
    <w:uiPriority w:val="99"/>
    <w:qFormat/>
    <w:rsid w:val="001829DE"/>
    <w:pPr>
      <w:keepNext/>
      <w:keepLines/>
      <w:spacing w:before="200" w:after="0"/>
      <w:outlineLvl w:val="2"/>
    </w:pPr>
    <w:rPr>
      <w:rFonts w:ascii="Calibri" w:hAnsi="Calibri"/>
      <w:b/>
      <w:bCs/>
      <w:color w:val="72A376"/>
      <w:lang w:val="en-US"/>
    </w:rPr>
  </w:style>
  <w:style w:type="paragraph" w:styleId="Ttulo4">
    <w:name w:val="heading 4"/>
    <w:basedOn w:val="Normal"/>
    <w:next w:val="Normal"/>
    <w:link w:val="Ttulo4Car"/>
    <w:uiPriority w:val="99"/>
    <w:qFormat/>
    <w:rsid w:val="001829DE"/>
    <w:pPr>
      <w:keepNext/>
      <w:keepLines/>
      <w:spacing w:before="200" w:after="0"/>
      <w:outlineLvl w:val="3"/>
    </w:pPr>
    <w:rPr>
      <w:rFonts w:ascii="Calibri" w:hAnsi="Calibri"/>
      <w:b/>
      <w:bCs/>
      <w:i/>
      <w:iCs/>
      <w:color w:val="72A376"/>
      <w:lang w:val="en-US"/>
    </w:rPr>
  </w:style>
  <w:style w:type="paragraph" w:styleId="Ttulo5">
    <w:name w:val="heading 5"/>
    <w:basedOn w:val="Normal"/>
    <w:next w:val="Normal"/>
    <w:link w:val="Ttulo5Car"/>
    <w:uiPriority w:val="99"/>
    <w:qFormat/>
    <w:rsid w:val="001829DE"/>
    <w:pPr>
      <w:keepNext/>
      <w:keepLines/>
      <w:spacing w:before="200" w:after="0"/>
      <w:outlineLvl w:val="4"/>
    </w:pPr>
    <w:rPr>
      <w:rFonts w:ascii="Calibri" w:hAnsi="Calibri"/>
      <w:color w:val="365338"/>
      <w:lang w:val="en-US"/>
    </w:rPr>
  </w:style>
  <w:style w:type="paragraph" w:styleId="Ttulo6">
    <w:name w:val="heading 6"/>
    <w:basedOn w:val="Normal"/>
    <w:next w:val="Normal"/>
    <w:link w:val="Ttulo6Car"/>
    <w:uiPriority w:val="99"/>
    <w:qFormat/>
    <w:rsid w:val="001829DE"/>
    <w:pPr>
      <w:keepNext/>
      <w:keepLines/>
      <w:spacing w:before="200" w:after="0"/>
      <w:outlineLvl w:val="5"/>
    </w:pPr>
    <w:rPr>
      <w:rFonts w:ascii="Calibri" w:hAnsi="Calibri"/>
      <w:i/>
      <w:iCs/>
      <w:color w:val="365338"/>
      <w:lang w:val="en-US"/>
    </w:rPr>
  </w:style>
  <w:style w:type="paragraph" w:styleId="Ttulo7">
    <w:name w:val="heading 7"/>
    <w:basedOn w:val="Normal"/>
    <w:next w:val="Normal"/>
    <w:link w:val="Ttulo7Car"/>
    <w:uiPriority w:val="99"/>
    <w:qFormat/>
    <w:rsid w:val="001829DE"/>
    <w:pPr>
      <w:keepNext/>
      <w:keepLines/>
      <w:spacing w:before="200" w:after="0"/>
      <w:outlineLvl w:val="6"/>
    </w:pPr>
    <w:rPr>
      <w:rFonts w:ascii="Calibri" w:hAnsi="Calibri"/>
      <w:i/>
      <w:iCs/>
      <w:color w:val="404040"/>
      <w:lang w:val="en-US"/>
    </w:rPr>
  </w:style>
  <w:style w:type="paragraph" w:styleId="Ttulo8">
    <w:name w:val="heading 8"/>
    <w:basedOn w:val="Normal"/>
    <w:next w:val="Normal"/>
    <w:link w:val="Ttulo8Car"/>
    <w:uiPriority w:val="99"/>
    <w:qFormat/>
    <w:rsid w:val="001829DE"/>
    <w:pPr>
      <w:keepNext/>
      <w:keepLines/>
      <w:spacing w:before="200" w:after="0"/>
      <w:outlineLvl w:val="7"/>
    </w:pPr>
    <w:rPr>
      <w:rFonts w:ascii="Calibri" w:hAnsi="Calibri"/>
      <w:color w:val="72A376"/>
      <w:sz w:val="20"/>
      <w:szCs w:val="20"/>
      <w:lang w:val="en-US"/>
    </w:rPr>
  </w:style>
  <w:style w:type="paragraph" w:styleId="Ttulo9">
    <w:name w:val="heading 9"/>
    <w:basedOn w:val="Normal"/>
    <w:next w:val="Normal"/>
    <w:link w:val="Ttulo9Car"/>
    <w:uiPriority w:val="99"/>
    <w:qFormat/>
    <w:rsid w:val="001829DE"/>
    <w:pPr>
      <w:keepNext/>
      <w:keepLines/>
      <w:spacing w:before="200" w:after="0"/>
      <w:outlineLvl w:val="8"/>
    </w:pPr>
    <w:rPr>
      <w:rFonts w:ascii="Calibri" w:hAnsi="Calibri"/>
      <w:i/>
      <w:iCs/>
      <w:color w:val="404040"/>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1829DE"/>
    <w:rPr>
      <w:rFonts w:ascii="Calibri" w:hAnsi="Calibri" w:cs="Times New Roman"/>
      <w:b/>
      <w:bCs/>
      <w:color w:val="527D55"/>
      <w:sz w:val="28"/>
      <w:szCs w:val="28"/>
    </w:rPr>
  </w:style>
  <w:style w:type="character" w:customStyle="1" w:styleId="Ttulo2Car">
    <w:name w:val="Título 2 Car"/>
    <w:link w:val="Ttulo2"/>
    <w:uiPriority w:val="99"/>
    <w:locked/>
    <w:rsid w:val="001829DE"/>
    <w:rPr>
      <w:rFonts w:ascii="Calibri" w:hAnsi="Calibri" w:cs="Times New Roman"/>
      <w:b/>
      <w:bCs/>
      <w:color w:val="72A376"/>
      <w:sz w:val="26"/>
      <w:szCs w:val="26"/>
    </w:rPr>
  </w:style>
  <w:style w:type="character" w:customStyle="1" w:styleId="Ttulo3Car">
    <w:name w:val="Título 3 Car"/>
    <w:link w:val="Ttulo3"/>
    <w:uiPriority w:val="99"/>
    <w:locked/>
    <w:rsid w:val="001829DE"/>
    <w:rPr>
      <w:rFonts w:ascii="Calibri" w:hAnsi="Calibri" w:cs="Times New Roman"/>
      <w:b/>
      <w:bCs/>
      <w:color w:val="72A376"/>
    </w:rPr>
  </w:style>
  <w:style w:type="character" w:customStyle="1" w:styleId="Ttulo4Car">
    <w:name w:val="Título 4 Car"/>
    <w:link w:val="Ttulo4"/>
    <w:uiPriority w:val="99"/>
    <w:locked/>
    <w:rsid w:val="001829DE"/>
    <w:rPr>
      <w:rFonts w:ascii="Calibri" w:hAnsi="Calibri" w:cs="Times New Roman"/>
      <w:b/>
      <w:bCs/>
      <w:i/>
      <w:iCs/>
      <w:color w:val="72A376"/>
    </w:rPr>
  </w:style>
  <w:style w:type="character" w:customStyle="1" w:styleId="Ttulo5Car">
    <w:name w:val="Título 5 Car"/>
    <w:link w:val="Ttulo5"/>
    <w:uiPriority w:val="99"/>
    <w:locked/>
    <w:rsid w:val="001829DE"/>
    <w:rPr>
      <w:rFonts w:ascii="Calibri" w:hAnsi="Calibri" w:cs="Times New Roman"/>
      <w:color w:val="365338"/>
    </w:rPr>
  </w:style>
  <w:style w:type="character" w:customStyle="1" w:styleId="Ttulo6Car">
    <w:name w:val="Título 6 Car"/>
    <w:link w:val="Ttulo6"/>
    <w:uiPriority w:val="99"/>
    <w:locked/>
    <w:rsid w:val="001829DE"/>
    <w:rPr>
      <w:rFonts w:ascii="Calibri" w:hAnsi="Calibri" w:cs="Times New Roman"/>
      <w:i/>
      <w:iCs/>
      <w:color w:val="365338"/>
    </w:rPr>
  </w:style>
  <w:style w:type="character" w:customStyle="1" w:styleId="Ttulo7Car">
    <w:name w:val="Título 7 Car"/>
    <w:link w:val="Ttulo7"/>
    <w:uiPriority w:val="99"/>
    <w:locked/>
    <w:rsid w:val="001829DE"/>
    <w:rPr>
      <w:rFonts w:ascii="Calibri" w:hAnsi="Calibri" w:cs="Times New Roman"/>
      <w:i/>
      <w:iCs/>
      <w:color w:val="404040"/>
    </w:rPr>
  </w:style>
  <w:style w:type="character" w:customStyle="1" w:styleId="Ttulo8Car">
    <w:name w:val="Título 8 Car"/>
    <w:link w:val="Ttulo8"/>
    <w:uiPriority w:val="99"/>
    <w:locked/>
    <w:rsid w:val="001829DE"/>
    <w:rPr>
      <w:rFonts w:ascii="Calibri" w:hAnsi="Calibri" w:cs="Times New Roman"/>
      <w:color w:val="72A376"/>
      <w:sz w:val="20"/>
      <w:szCs w:val="20"/>
    </w:rPr>
  </w:style>
  <w:style w:type="character" w:customStyle="1" w:styleId="Ttulo9Car">
    <w:name w:val="Título 9 Car"/>
    <w:link w:val="Ttulo9"/>
    <w:uiPriority w:val="99"/>
    <w:locked/>
    <w:rsid w:val="001829DE"/>
    <w:rPr>
      <w:rFonts w:ascii="Calibri" w:hAnsi="Calibri" w:cs="Times New Roman"/>
      <w:i/>
      <w:iCs/>
      <w:color w:val="404040"/>
      <w:sz w:val="20"/>
      <w:szCs w:val="20"/>
    </w:rPr>
  </w:style>
  <w:style w:type="character" w:styleId="Hipervnculo">
    <w:name w:val="Hyperlink"/>
    <w:uiPriority w:val="99"/>
    <w:rsid w:val="006B73DA"/>
    <w:rPr>
      <w:rFonts w:cs="Times New Roman"/>
      <w:color w:val="0000FF"/>
      <w:u w:val="single"/>
    </w:rPr>
  </w:style>
  <w:style w:type="paragraph" w:styleId="NormalWeb">
    <w:name w:val="Normal (Web)"/>
    <w:basedOn w:val="Normal"/>
    <w:uiPriority w:val="99"/>
    <w:rsid w:val="006B73DA"/>
    <w:pPr>
      <w:spacing w:before="100" w:beforeAutospacing="1" w:after="100" w:afterAutospacing="1" w:line="240" w:lineRule="auto"/>
    </w:pPr>
    <w:rPr>
      <w:rFonts w:ascii="Times New Roman" w:hAnsi="Times New Roman"/>
      <w:sz w:val="24"/>
      <w:szCs w:val="24"/>
    </w:rPr>
  </w:style>
  <w:style w:type="character" w:styleId="Textoennegrita">
    <w:name w:val="Strong"/>
    <w:uiPriority w:val="99"/>
    <w:qFormat/>
    <w:rsid w:val="001829DE"/>
    <w:rPr>
      <w:rFonts w:cs="Times New Roman"/>
      <w:b/>
      <w:bCs/>
    </w:rPr>
  </w:style>
  <w:style w:type="character" w:customStyle="1" w:styleId="apple-converted-space">
    <w:name w:val="apple-converted-space"/>
    <w:uiPriority w:val="99"/>
    <w:rsid w:val="006B73DA"/>
    <w:rPr>
      <w:rFonts w:cs="Times New Roman"/>
    </w:rPr>
  </w:style>
  <w:style w:type="paragraph" w:styleId="Prrafodelista">
    <w:name w:val="List Paragraph"/>
    <w:basedOn w:val="Normal"/>
    <w:uiPriority w:val="34"/>
    <w:qFormat/>
    <w:rsid w:val="001829DE"/>
    <w:pPr>
      <w:ind w:left="720"/>
      <w:contextualSpacing/>
    </w:pPr>
  </w:style>
  <w:style w:type="paragraph" w:styleId="Encabezado">
    <w:name w:val="header"/>
    <w:basedOn w:val="Normal"/>
    <w:link w:val="EncabezadoCar"/>
    <w:uiPriority w:val="99"/>
    <w:rsid w:val="00D16971"/>
    <w:pPr>
      <w:tabs>
        <w:tab w:val="center" w:pos="4680"/>
        <w:tab w:val="right" w:pos="9360"/>
      </w:tabs>
      <w:spacing w:after="0" w:line="240" w:lineRule="auto"/>
    </w:pPr>
  </w:style>
  <w:style w:type="character" w:customStyle="1" w:styleId="EncabezadoCar">
    <w:name w:val="Encabezado Car"/>
    <w:link w:val="Encabezado"/>
    <w:uiPriority w:val="99"/>
    <w:locked/>
    <w:rsid w:val="00D16971"/>
    <w:rPr>
      <w:rFonts w:cs="Times New Roman"/>
    </w:rPr>
  </w:style>
  <w:style w:type="paragraph" w:styleId="Piedepgina">
    <w:name w:val="footer"/>
    <w:basedOn w:val="Normal"/>
    <w:link w:val="PiedepginaCar"/>
    <w:uiPriority w:val="99"/>
    <w:rsid w:val="00D16971"/>
    <w:pPr>
      <w:tabs>
        <w:tab w:val="center" w:pos="4680"/>
        <w:tab w:val="right" w:pos="9360"/>
      </w:tabs>
      <w:spacing w:after="0" w:line="240" w:lineRule="auto"/>
    </w:pPr>
  </w:style>
  <w:style w:type="character" w:customStyle="1" w:styleId="PiedepginaCar">
    <w:name w:val="Pie de página Car"/>
    <w:link w:val="Piedepgina"/>
    <w:uiPriority w:val="99"/>
    <w:locked/>
    <w:rsid w:val="00D16971"/>
    <w:rPr>
      <w:rFonts w:cs="Times New Roman"/>
    </w:rPr>
  </w:style>
  <w:style w:type="paragraph" w:styleId="Textodeglobo">
    <w:name w:val="Balloon Text"/>
    <w:basedOn w:val="Normal"/>
    <w:link w:val="TextodegloboCar"/>
    <w:uiPriority w:val="99"/>
    <w:semiHidden/>
    <w:rsid w:val="00FF65E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FF65EA"/>
    <w:rPr>
      <w:rFonts w:ascii="Tahoma" w:hAnsi="Tahoma" w:cs="Tahoma"/>
      <w:sz w:val="16"/>
      <w:szCs w:val="16"/>
    </w:rPr>
  </w:style>
  <w:style w:type="paragraph" w:styleId="TtulodeTDC">
    <w:name w:val="TOC Heading"/>
    <w:basedOn w:val="Ttulo1"/>
    <w:next w:val="Normal"/>
    <w:uiPriority w:val="99"/>
    <w:qFormat/>
    <w:rsid w:val="001829DE"/>
    <w:pPr>
      <w:outlineLvl w:val="9"/>
    </w:pPr>
    <w:rPr>
      <w:lang w:val="es-AR"/>
    </w:rPr>
  </w:style>
  <w:style w:type="paragraph" w:styleId="TDC1">
    <w:name w:val="toc 1"/>
    <w:basedOn w:val="Normal"/>
    <w:next w:val="Normal"/>
    <w:autoRedefine/>
    <w:uiPriority w:val="39"/>
    <w:rsid w:val="0008708F"/>
    <w:pPr>
      <w:spacing w:after="100"/>
    </w:pPr>
  </w:style>
  <w:style w:type="paragraph" w:styleId="TDC3">
    <w:name w:val="toc 3"/>
    <w:basedOn w:val="Normal"/>
    <w:next w:val="Normal"/>
    <w:autoRedefine/>
    <w:uiPriority w:val="39"/>
    <w:rsid w:val="001025F6"/>
    <w:pPr>
      <w:spacing w:after="100"/>
      <w:ind w:left="440"/>
    </w:pPr>
  </w:style>
  <w:style w:type="character" w:styleId="Refdecomentario">
    <w:name w:val="annotation reference"/>
    <w:uiPriority w:val="99"/>
    <w:semiHidden/>
    <w:rsid w:val="007E392D"/>
    <w:rPr>
      <w:rFonts w:cs="Times New Roman"/>
      <w:sz w:val="16"/>
      <w:szCs w:val="16"/>
    </w:rPr>
  </w:style>
  <w:style w:type="paragraph" w:styleId="Textocomentario">
    <w:name w:val="annotation text"/>
    <w:basedOn w:val="Normal"/>
    <w:link w:val="TextocomentarioCar"/>
    <w:uiPriority w:val="99"/>
    <w:semiHidden/>
    <w:rsid w:val="007E392D"/>
    <w:pPr>
      <w:spacing w:line="240" w:lineRule="auto"/>
    </w:pPr>
    <w:rPr>
      <w:sz w:val="20"/>
      <w:szCs w:val="20"/>
    </w:rPr>
  </w:style>
  <w:style w:type="character" w:customStyle="1" w:styleId="TextocomentarioCar">
    <w:name w:val="Texto comentario Car"/>
    <w:link w:val="Textocomentario"/>
    <w:uiPriority w:val="99"/>
    <w:semiHidden/>
    <w:locked/>
    <w:rsid w:val="007E392D"/>
    <w:rPr>
      <w:rFonts w:cs="Times New Roman"/>
      <w:sz w:val="20"/>
      <w:szCs w:val="20"/>
    </w:rPr>
  </w:style>
  <w:style w:type="paragraph" w:styleId="Asuntodelcomentario">
    <w:name w:val="annotation subject"/>
    <w:basedOn w:val="Textocomentario"/>
    <w:next w:val="Textocomentario"/>
    <w:link w:val="AsuntodelcomentarioCar"/>
    <w:uiPriority w:val="99"/>
    <w:semiHidden/>
    <w:rsid w:val="007E392D"/>
    <w:rPr>
      <w:b/>
      <w:bCs/>
    </w:rPr>
  </w:style>
  <w:style w:type="character" w:customStyle="1" w:styleId="AsuntodelcomentarioCar">
    <w:name w:val="Asunto del comentario Car"/>
    <w:link w:val="Asuntodelcomentario"/>
    <w:uiPriority w:val="99"/>
    <w:semiHidden/>
    <w:locked/>
    <w:rsid w:val="007E392D"/>
    <w:rPr>
      <w:rFonts w:cs="Times New Roman"/>
      <w:b/>
      <w:bCs/>
      <w:sz w:val="20"/>
      <w:szCs w:val="20"/>
    </w:rPr>
  </w:style>
  <w:style w:type="paragraph" w:customStyle="1" w:styleId="Tabletext">
    <w:name w:val="Tabletext"/>
    <w:basedOn w:val="Normal"/>
    <w:uiPriority w:val="99"/>
    <w:rsid w:val="00B3083C"/>
    <w:pPr>
      <w:keepLines/>
      <w:widowControl w:val="0"/>
      <w:spacing w:after="0" w:line="240" w:lineRule="auto"/>
    </w:pPr>
    <w:rPr>
      <w:rFonts w:ascii="Arial" w:hAnsi="Arial" w:cs="Arial"/>
      <w:bCs/>
      <w:szCs w:val="20"/>
    </w:rPr>
  </w:style>
  <w:style w:type="paragraph" w:customStyle="1" w:styleId="Subtitulo">
    <w:name w:val="Subtitulo"/>
    <w:basedOn w:val="Ttulo"/>
    <w:uiPriority w:val="99"/>
    <w:rsid w:val="00B3083C"/>
    <w:pPr>
      <w:pBdr>
        <w:bottom w:val="none" w:sz="0" w:space="0" w:color="auto"/>
      </w:pBdr>
      <w:spacing w:after="0"/>
      <w:contextualSpacing w:val="0"/>
      <w:jc w:val="center"/>
    </w:pPr>
    <w:rPr>
      <w:rFonts w:ascii="Arial" w:hAnsi="Arial" w:cs="Arial"/>
      <w:b/>
      <w:bCs/>
      <w:color w:val="auto"/>
      <w:spacing w:val="0"/>
      <w:kern w:val="32"/>
      <w:sz w:val="34"/>
      <w:szCs w:val="32"/>
    </w:rPr>
  </w:style>
  <w:style w:type="paragraph" w:customStyle="1" w:styleId="TableTextTitulo">
    <w:name w:val="TableTextTitulo"/>
    <w:basedOn w:val="Tabletext"/>
    <w:uiPriority w:val="99"/>
    <w:rsid w:val="00B3083C"/>
    <w:pPr>
      <w:spacing w:after="120"/>
      <w:jc w:val="center"/>
    </w:pPr>
    <w:rPr>
      <w:b/>
      <w:u w:val="single"/>
    </w:rPr>
  </w:style>
  <w:style w:type="paragraph" w:styleId="Ttulo">
    <w:name w:val="Title"/>
    <w:basedOn w:val="Normal"/>
    <w:next w:val="Normal"/>
    <w:link w:val="TtuloCar"/>
    <w:uiPriority w:val="99"/>
    <w:qFormat/>
    <w:rsid w:val="001829DE"/>
    <w:pPr>
      <w:pBdr>
        <w:bottom w:val="single" w:sz="8" w:space="4" w:color="72A376"/>
      </w:pBdr>
      <w:spacing w:after="300" w:line="240" w:lineRule="auto"/>
      <w:contextualSpacing/>
    </w:pPr>
    <w:rPr>
      <w:rFonts w:ascii="Calibri" w:hAnsi="Calibri"/>
      <w:color w:val="4D4F3F"/>
      <w:spacing w:val="5"/>
      <w:kern w:val="28"/>
      <w:sz w:val="52"/>
      <w:szCs w:val="52"/>
      <w:lang w:val="en-US"/>
    </w:rPr>
  </w:style>
  <w:style w:type="character" w:customStyle="1" w:styleId="TtuloCar">
    <w:name w:val="Título Car"/>
    <w:link w:val="Ttulo"/>
    <w:uiPriority w:val="99"/>
    <w:locked/>
    <w:rsid w:val="001829DE"/>
    <w:rPr>
      <w:rFonts w:ascii="Calibri" w:hAnsi="Calibri" w:cs="Times New Roman"/>
      <w:color w:val="4D4F3F"/>
      <w:spacing w:val="5"/>
      <w:kern w:val="28"/>
      <w:sz w:val="52"/>
      <w:szCs w:val="52"/>
    </w:rPr>
  </w:style>
  <w:style w:type="paragraph" w:styleId="Epgrafe">
    <w:name w:val="caption"/>
    <w:basedOn w:val="Normal"/>
    <w:next w:val="Normal"/>
    <w:uiPriority w:val="99"/>
    <w:qFormat/>
    <w:rsid w:val="001829DE"/>
    <w:pPr>
      <w:spacing w:line="240" w:lineRule="auto"/>
    </w:pPr>
    <w:rPr>
      <w:b/>
      <w:bCs/>
      <w:color w:val="72A376"/>
      <w:sz w:val="18"/>
      <w:szCs w:val="18"/>
    </w:rPr>
  </w:style>
  <w:style w:type="paragraph" w:styleId="Subttulo">
    <w:name w:val="Subtitle"/>
    <w:basedOn w:val="Normal"/>
    <w:next w:val="Normal"/>
    <w:link w:val="SubttuloCar"/>
    <w:uiPriority w:val="99"/>
    <w:qFormat/>
    <w:rsid w:val="001829DE"/>
    <w:pPr>
      <w:numPr>
        <w:ilvl w:val="1"/>
      </w:numPr>
    </w:pPr>
    <w:rPr>
      <w:rFonts w:ascii="Calibri" w:hAnsi="Calibri"/>
      <w:i/>
      <w:iCs/>
      <w:color w:val="72A376"/>
      <w:spacing w:val="15"/>
      <w:sz w:val="24"/>
      <w:szCs w:val="24"/>
      <w:lang w:val="en-US"/>
    </w:rPr>
  </w:style>
  <w:style w:type="character" w:customStyle="1" w:styleId="SubttuloCar">
    <w:name w:val="Subtítulo Car"/>
    <w:link w:val="Subttulo"/>
    <w:uiPriority w:val="99"/>
    <w:locked/>
    <w:rsid w:val="001829DE"/>
    <w:rPr>
      <w:rFonts w:ascii="Calibri" w:hAnsi="Calibri" w:cs="Times New Roman"/>
      <w:i/>
      <w:iCs/>
      <w:color w:val="72A376"/>
      <w:spacing w:val="15"/>
      <w:sz w:val="24"/>
      <w:szCs w:val="24"/>
    </w:rPr>
  </w:style>
  <w:style w:type="character" w:styleId="nfasis">
    <w:name w:val="Emphasis"/>
    <w:uiPriority w:val="99"/>
    <w:qFormat/>
    <w:rsid w:val="001829DE"/>
    <w:rPr>
      <w:rFonts w:cs="Times New Roman"/>
      <w:i/>
      <w:iCs/>
    </w:rPr>
  </w:style>
  <w:style w:type="paragraph" w:styleId="Sinespaciado">
    <w:name w:val="No Spacing"/>
    <w:link w:val="SinespaciadoCar"/>
    <w:uiPriority w:val="99"/>
    <w:qFormat/>
    <w:rsid w:val="001829DE"/>
    <w:rPr>
      <w:sz w:val="22"/>
      <w:szCs w:val="22"/>
      <w:lang w:val="en-US" w:eastAsia="en-US"/>
    </w:rPr>
  </w:style>
  <w:style w:type="character" w:customStyle="1" w:styleId="SinespaciadoCar">
    <w:name w:val="Sin espaciado Car"/>
    <w:link w:val="Sinespaciado"/>
    <w:uiPriority w:val="99"/>
    <w:locked/>
    <w:rsid w:val="001829DE"/>
    <w:rPr>
      <w:sz w:val="22"/>
      <w:szCs w:val="22"/>
      <w:lang w:val="en-US" w:eastAsia="en-US" w:bidi="ar-SA"/>
    </w:rPr>
  </w:style>
  <w:style w:type="paragraph" w:styleId="Cita">
    <w:name w:val="Quote"/>
    <w:basedOn w:val="Normal"/>
    <w:next w:val="Normal"/>
    <w:link w:val="CitaCar"/>
    <w:uiPriority w:val="99"/>
    <w:qFormat/>
    <w:rsid w:val="001829DE"/>
    <w:rPr>
      <w:i/>
      <w:iCs/>
      <w:color w:val="000000"/>
      <w:lang w:val="en-US"/>
    </w:rPr>
  </w:style>
  <w:style w:type="character" w:customStyle="1" w:styleId="CitaCar">
    <w:name w:val="Cita Car"/>
    <w:link w:val="Cita"/>
    <w:uiPriority w:val="99"/>
    <w:locked/>
    <w:rsid w:val="001829DE"/>
    <w:rPr>
      <w:rFonts w:cs="Times New Roman"/>
      <w:i/>
      <w:iCs/>
      <w:color w:val="000000"/>
    </w:rPr>
  </w:style>
  <w:style w:type="paragraph" w:styleId="Citadestacada">
    <w:name w:val="Intense Quote"/>
    <w:basedOn w:val="Normal"/>
    <w:next w:val="Normal"/>
    <w:link w:val="CitadestacadaCar"/>
    <w:uiPriority w:val="99"/>
    <w:qFormat/>
    <w:rsid w:val="001829DE"/>
    <w:pPr>
      <w:pBdr>
        <w:bottom w:val="single" w:sz="4" w:space="4" w:color="72A376"/>
      </w:pBdr>
      <w:spacing w:before="200" w:after="280"/>
      <w:ind w:left="936" w:right="936"/>
    </w:pPr>
    <w:rPr>
      <w:b/>
      <w:bCs/>
      <w:i/>
      <w:iCs/>
      <w:color w:val="72A376"/>
      <w:lang w:val="en-US"/>
    </w:rPr>
  </w:style>
  <w:style w:type="character" w:customStyle="1" w:styleId="CitadestacadaCar">
    <w:name w:val="Cita destacada Car"/>
    <w:link w:val="Citadestacada"/>
    <w:uiPriority w:val="99"/>
    <w:locked/>
    <w:rsid w:val="001829DE"/>
    <w:rPr>
      <w:rFonts w:cs="Times New Roman"/>
      <w:b/>
      <w:bCs/>
      <w:i/>
      <w:iCs/>
      <w:color w:val="72A376"/>
    </w:rPr>
  </w:style>
  <w:style w:type="character" w:styleId="nfasissutil">
    <w:name w:val="Subtle Emphasis"/>
    <w:uiPriority w:val="99"/>
    <w:qFormat/>
    <w:rsid w:val="001829DE"/>
    <w:rPr>
      <w:rFonts w:cs="Times New Roman"/>
      <w:i/>
      <w:iCs/>
      <w:color w:val="808080"/>
    </w:rPr>
  </w:style>
  <w:style w:type="character" w:styleId="nfasisintenso">
    <w:name w:val="Intense Emphasis"/>
    <w:uiPriority w:val="99"/>
    <w:qFormat/>
    <w:rsid w:val="001829DE"/>
    <w:rPr>
      <w:rFonts w:cs="Times New Roman"/>
      <w:b/>
      <w:bCs/>
      <w:i/>
      <w:iCs/>
      <w:color w:val="72A376"/>
    </w:rPr>
  </w:style>
  <w:style w:type="character" w:styleId="Referenciasutil">
    <w:name w:val="Subtle Reference"/>
    <w:uiPriority w:val="99"/>
    <w:qFormat/>
    <w:rsid w:val="001829DE"/>
    <w:rPr>
      <w:rFonts w:cs="Times New Roman"/>
      <w:smallCaps/>
      <w:color w:val="B0CCB0"/>
      <w:u w:val="single"/>
    </w:rPr>
  </w:style>
  <w:style w:type="character" w:styleId="Referenciaintensa">
    <w:name w:val="Intense Reference"/>
    <w:uiPriority w:val="99"/>
    <w:qFormat/>
    <w:rsid w:val="001829DE"/>
    <w:rPr>
      <w:rFonts w:cs="Times New Roman"/>
      <w:b/>
      <w:bCs/>
      <w:smallCaps/>
      <w:color w:val="B0CCB0"/>
      <w:spacing w:val="5"/>
      <w:u w:val="single"/>
    </w:rPr>
  </w:style>
  <w:style w:type="character" w:styleId="Ttulodellibro">
    <w:name w:val="Book Title"/>
    <w:uiPriority w:val="99"/>
    <w:qFormat/>
    <w:rsid w:val="001829DE"/>
    <w:rPr>
      <w:rFonts w:cs="Times New Roman"/>
      <w:b/>
      <w:bCs/>
      <w:smallCaps/>
      <w:spacing w:val="5"/>
    </w:rPr>
  </w:style>
  <w:style w:type="paragraph" w:styleId="TDC2">
    <w:name w:val="toc 2"/>
    <w:basedOn w:val="Normal"/>
    <w:next w:val="Normal"/>
    <w:autoRedefine/>
    <w:uiPriority w:val="39"/>
    <w:rsid w:val="003B3C2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030391">
      <w:marLeft w:val="0"/>
      <w:marRight w:val="0"/>
      <w:marTop w:val="0"/>
      <w:marBottom w:val="0"/>
      <w:divBdr>
        <w:top w:val="none" w:sz="0" w:space="0" w:color="auto"/>
        <w:left w:val="none" w:sz="0" w:space="0" w:color="auto"/>
        <w:bottom w:val="none" w:sz="0" w:space="0" w:color="auto"/>
        <w:right w:val="none" w:sz="0" w:space="0" w:color="auto"/>
      </w:divBdr>
    </w:div>
    <w:div w:id="189030392">
      <w:marLeft w:val="0"/>
      <w:marRight w:val="0"/>
      <w:marTop w:val="0"/>
      <w:marBottom w:val="0"/>
      <w:divBdr>
        <w:top w:val="none" w:sz="0" w:space="0" w:color="auto"/>
        <w:left w:val="none" w:sz="0" w:space="0" w:color="auto"/>
        <w:bottom w:val="none" w:sz="0" w:space="0" w:color="auto"/>
        <w:right w:val="none" w:sz="0" w:space="0" w:color="auto"/>
      </w:divBdr>
    </w:div>
    <w:div w:id="189030398">
      <w:marLeft w:val="0"/>
      <w:marRight w:val="0"/>
      <w:marTop w:val="0"/>
      <w:marBottom w:val="0"/>
      <w:divBdr>
        <w:top w:val="none" w:sz="0" w:space="0" w:color="auto"/>
        <w:left w:val="none" w:sz="0" w:space="0" w:color="auto"/>
        <w:bottom w:val="none" w:sz="0" w:space="0" w:color="auto"/>
        <w:right w:val="none" w:sz="0" w:space="0" w:color="auto"/>
      </w:divBdr>
    </w:div>
    <w:div w:id="189030400">
      <w:marLeft w:val="0"/>
      <w:marRight w:val="0"/>
      <w:marTop w:val="0"/>
      <w:marBottom w:val="0"/>
      <w:divBdr>
        <w:top w:val="none" w:sz="0" w:space="0" w:color="auto"/>
        <w:left w:val="none" w:sz="0" w:space="0" w:color="auto"/>
        <w:bottom w:val="none" w:sz="0" w:space="0" w:color="auto"/>
        <w:right w:val="none" w:sz="0" w:space="0" w:color="auto"/>
      </w:divBdr>
    </w:div>
    <w:div w:id="189030401">
      <w:marLeft w:val="0"/>
      <w:marRight w:val="0"/>
      <w:marTop w:val="0"/>
      <w:marBottom w:val="0"/>
      <w:divBdr>
        <w:top w:val="none" w:sz="0" w:space="0" w:color="auto"/>
        <w:left w:val="none" w:sz="0" w:space="0" w:color="auto"/>
        <w:bottom w:val="none" w:sz="0" w:space="0" w:color="auto"/>
        <w:right w:val="none" w:sz="0" w:space="0" w:color="auto"/>
      </w:divBdr>
    </w:div>
    <w:div w:id="189030405">
      <w:marLeft w:val="0"/>
      <w:marRight w:val="0"/>
      <w:marTop w:val="0"/>
      <w:marBottom w:val="0"/>
      <w:divBdr>
        <w:top w:val="none" w:sz="0" w:space="0" w:color="auto"/>
        <w:left w:val="none" w:sz="0" w:space="0" w:color="auto"/>
        <w:bottom w:val="none" w:sz="0" w:space="0" w:color="auto"/>
        <w:right w:val="none" w:sz="0" w:space="0" w:color="auto"/>
      </w:divBdr>
      <w:divsChild>
        <w:div w:id="189030395">
          <w:marLeft w:val="0"/>
          <w:marRight w:val="0"/>
          <w:marTop w:val="0"/>
          <w:marBottom w:val="0"/>
          <w:divBdr>
            <w:top w:val="none" w:sz="0" w:space="0" w:color="auto"/>
            <w:left w:val="none" w:sz="0" w:space="0" w:color="auto"/>
            <w:bottom w:val="none" w:sz="0" w:space="0" w:color="auto"/>
            <w:right w:val="none" w:sz="0" w:space="0" w:color="auto"/>
          </w:divBdr>
        </w:div>
        <w:div w:id="189030399">
          <w:marLeft w:val="0"/>
          <w:marRight w:val="0"/>
          <w:marTop w:val="0"/>
          <w:marBottom w:val="0"/>
          <w:divBdr>
            <w:top w:val="none" w:sz="0" w:space="0" w:color="auto"/>
            <w:left w:val="none" w:sz="0" w:space="0" w:color="auto"/>
            <w:bottom w:val="none" w:sz="0" w:space="0" w:color="auto"/>
            <w:right w:val="none" w:sz="0" w:space="0" w:color="auto"/>
          </w:divBdr>
        </w:div>
        <w:div w:id="189030416">
          <w:marLeft w:val="0"/>
          <w:marRight w:val="0"/>
          <w:marTop w:val="0"/>
          <w:marBottom w:val="0"/>
          <w:divBdr>
            <w:top w:val="none" w:sz="0" w:space="0" w:color="auto"/>
            <w:left w:val="none" w:sz="0" w:space="0" w:color="auto"/>
            <w:bottom w:val="none" w:sz="0" w:space="0" w:color="auto"/>
            <w:right w:val="none" w:sz="0" w:space="0" w:color="auto"/>
          </w:divBdr>
        </w:div>
        <w:div w:id="189030424">
          <w:marLeft w:val="0"/>
          <w:marRight w:val="0"/>
          <w:marTop w:val="0"/>
          <w:marBottom w:val="0"/>
          <w:divBdr>
            <w:top w:val="none" w:sz="0" w:space="0" w:color="auto"/>
            <w:left w:val="none" w:sz="0" w:space="0" w:color="auto"/>
            <w:bottom w:val="none" w:sz="0" w:space="0" w:color="auto"/>
            <w:right w:val="none" w:sz="0" w:space="0" w:color="auto"/>
          </w:divBdr>
          <w:divsChild>
            <w:div w:id="189030393">
              <w:marLeft w:val="0"/>
              <w:marRight w:val="0"/>
              <w:marTop w:val="0"/>
              <w:marBottom w:val="0"/>
              <w:divBdr>
                <w:top w:val="none" w:sz="0" w:space="0" w:color="auto"/>
                <w:left w:val="none" w:sz="0" w:space="0" w:color="auto"/>
                <w:bottom w:val="none" w:sz="0" w:space="0" w:color="auto"/>
                <w:right w:val="none" w:sz="0" w:space="0" w:color="auto"/>
              </w:divBdr>
            </w:div>
            <w:div w:id="189030394">
              <w:marLeft w:val="0"/>
              <w:marRight w:val="0"/>
              <w:marTop w:val="0"/>
              <w:marBottom w:val="0"/>
              <w:divBdr>
                <w:top w:val="none" w:sz="0" w:space="0" w:color="auto"/>
                <w:left w:val="none" w:sz="0" w:space="0" w:color="auto"/>
                <w:bottom w:val="none" w:sz="0" w:space="0" w:color="auto"/>
                <w:right w:val="none" w:sz="0" w:space="0" w:color="auto"/>
              </w:divBdr>
            </w:div>
            <w:div w:id="189030396">
              <w:marLeft w:val="0"/>
              <w:marRight w:val="0"/>
              <w:marTop w:val="0"/>
              <w:marBottom w:val="0"/>
              <w:divBdr>
                <w:top w:val="none" w:sz="0" w:space="0" w:color="auto"/>
                <w:left w:val="none" w:sz="0" w:space="0" w:color="auto"/>
                <w:bottom w:val="none" w:sz="0" w:space="0" w:color="auto"/>
                <w:right w:val="none" w:sz="0" w:space="0" w:color="auto"/>
              </w:divBdr>
            </w:div>
            <w:div w:id="189030402">
              <w:marLeft w:val="0"/>
              <w:marRight w:val="0"/>
              <w:marTop w:val="0"/>
              <w:marBottom w:val="0"/>
              <w:divBdr>
                <w:top w:val="none" w:sz="0" w:space="0" w:color="auto"/>
                <w:left w:val="none" w:sz="0" w:space="0" w:color="auto"/>
                <w:bottom w:val="none" w:sz="0" w:space="0" w:color="auto"/>
                <w:right w:val="none" w:sz="0" w:space="0" w:color="auto"/>
              </w:divBdr>
            </w:div>
            <w:div w:id="189030403">
              <w:marLeft w:val="0"/>
              <w:marRight w:val="0"/>
              <w:marTop w:val="0"/>
              <w:marBottom w:val="0"/>
              <w:divBdr>
                <w:top w:val="none" w:sz="0" w:space="0" w:color="auto"/>
                <w:left w:val="none" w:sz="0" w:space="0" w:color="auto"/>
                <w:bottom w:val="none" w:sz="0" w:space="0" w:color="auto"/>
                <w:right w:val="none" w:sz="0" w:space="0" w:color="auto"/>
              </w:divBdr>
            </w:div>
            <w:div w:id="189030404">
              <w:marLeft w:val="0"/>
              <w:marRight w:val="0"/>
              <w:marTop w:val="0"/>
              <w:marBottom w:val="0"/>
              <w:divBdr>
                <w:top w:val="none" w:sz="0" w:space="0" w:color="auto"/>
                <w:left w:val="none" w:sz="0" w:space="0" w:color="auto"/>
                <w:bottom w:val="none" w:sz="0" w:space="0" w:color="auto"/>
                <w:right w:val="none" w:sz="0" w:space="0" w:color="auto"/>
              </w:divBdr>
            </w:div>
            <w:div w:id="189030409">
              <w:marLeft w:val="0"/>
              <w:marRight w:val="0"/>
              <w:marTop w:val="0"/>
              <w:marBottom w:val="0"/>
              <w:divBdr>
                <w:top w:val="none" w:sz="0" w:space="0" w:color="auto"/>
                <w:left w:val="none" w:sz="0" w:space="0" w:color="auto"/>
                <w:bottom w:val="none" w:sz="0" w:space="0" w:color="auto"/>
                <w:right w:val="none" w:sz="0" w:space="0" w:color="auto"/>
              </w:divBdr>
            </w:div>
            <w:div w:id="189030413">
              <w:marLeft w:val="0"/>
              <w:marRight w:val="0"/>
              <w:marTop w:val="0"/>
              <w:marBottom w:val="0"/>
              <w:divBdr>
                <w:top w:val="none" w:sz="0" w:space="0" w:color="auto"/>
                <w:left w:val="none" w:sz="0" w:space="0" w:color="auto"/>
                <w:bottom w:val="none" w:sz="0" w:space="0" w:color="auto"/>
                <w:right w:val="none" w:sz="0" w:space="0" w:color="auto"/>
              </w:divBdr>
            </w:div>
            <w:div w:id="189030417">
              <w:marLeft w:val="0"/>
              <w:marRight w:val="0"/>
              <w:marTop w:val="0"/>
              <w:marBottom w:val="0"/>
              <w:divBdr>
                <w:top w:val="none" w:sz="0" w:space="0" w:color="auto"/>
                <w:left w:val="none" w:sz="0" w:space="0" w:color="auto"/>
                <w:bottom w:val="none" w:sz="0" w:space="0" w:color="auto"/>
                <w:right w:val="none" w:sz="0" w:space="0" w:color="auto"/>
              </w:divBdr>
            </w:div>
            <w:div w:id="189030418">
              <w:marLeft w:val="0"/>
              <w:marRight w:val="0"/>
              <w:marTop w:val="0"/>
              <w:marBottom w:val="0"/>
              <w:divBdr>
                <w:top w:val="none" w:sz="0" w:space="0" w:color="auto"/>
                <w:left w:val="none" w:sz="0" w:space="0" w:color="auto"/>
                <w:bottom w:val="none" w:sz="0" w:space="0" w:color="auto"/>
                <w:right w:val="none" w:sz="0" w:space="0" w:color="auto"/>
              </w:divBdr>
            </w:div>
          </w:divsChild>
        </w:div>
        <w:div w:id="189030426">
          <w:marLeft w:val="0"/>
          <w:marRight w:val="0"/>
          <w:marTop w:val="0"/>
          <w:marBottom w:val="0"/>
          <w:divBdr>
            <w:top w:val="none" w:sz="0" w:space="0" w:color="auto"/>
            <w:left w:val="none" w:sz="0" w:space="0" w:color="auto"/>
            <w:bottom w:val="none" w:sz="0" w:space="0" w:color="auto"/>
            <w:right w:val="none" w:sz="0" w:space="0" w:color="auto"/>
          </w:divBdr>
        </w:div>
      </w:divsChild>
    </w:div>
    <w:div w:id="189030408">
      <w:marLeft w:val="0"/>
      <w:marRight w:val="0"/>
      <w:marTop w:val="0"/>
      <w:marBottom w:val="0"/>
      <w:divBdr>
        <w:top w:val="none" w:sz="0" w:space="0" w:color="auto"/>
        <w:left w:val="none" w:sz="0" w:space="0" w:color="auto"/>
        <w:bottom w:val="none" w:sz="0" w:space="0" w:color="auto"/>
        <w:right w:val="none" w:sz="0" w:space="0" w:color="auto"/>
      </w:divBdr>
    </w:div>
    <w:div w:id="189030412">
      <w:marLeft w:val="0"/>
      <w:marRight w:val="0"/>
      <w:marTop w:val="0"/>
      <w:marBottom w:val="0"/>
      <w:divBdr>
        <w:top w:val="none" w:sz="0" w:space="0" w:color="auto"/>
        <w:left w:val="none" w:sz="0" w:space="0" w:color="auto"/>
        <w:bottom w:val="none" w:sz="0" w:space="0" w:color="auto"/>
        <w:right w:val="none" w:sz="0" w:space="0" w:color="auto"/>
      </w:divBdr>
    </w:div>
    <w:div w:id="189030415">
      <w:marLeft w:val="0"/>
      <w:marRight w:val="0"/>
      <w:marTop w:val="0"/>
      <w:marBottom w:val="0"/>
      <w:divBdr>
        <w:top w:val="none" w:sz="0" w:space="0" w:color="auto"/>
        <w:left w:val="none" w:sz="0" w:space="0" w:color="auto"/>
        <w:bottom w:val="none" w:sz="0" w:space="0" w:color="auto"/>
        <w:right w:val="none" w:sz="0" w:space="0" w:color="auto"/>
      </w:divBdr>
    </w:div>
    <w:div w:id="189030419">
      <w:marLeft w:val="0"/>
      <w:marRight w:val="0"/>
      <w:marTop w:val="0"/>
      <w:marBottom w:val="0"/>
      <w:divBdr>
        <w:top w:val="none" w:sz="0" w:space="0" w:color="auto"/>
        <w:left w:val="none" w:sz="0" w:space="0" w:color="auto"/>
        <w:bottom w:val="none" w:sz="0" w:space="0" w:color="auto"/>
        <w:right w:val="none" w:sz="0" w:space="0" w:color="auto"/>
      </w:divBdr>
      <w:divsChild>
        <w:div w:id="189030406">
          <w:marLeft w:val="0"/>
          <w:marRight w:val="0"/>
          <w:marTop w:val="0"/>
          <w:marBottom w:val="0"/>
          <w:divBdr>
            <w:top w:val="none" w:sz="0" w:space="0" w:color="auto"/>
            <w:left w:val="none" w:sz="0" w:space="0" w:color="auto"/>
            <w:bottom w:val="none" w:sz="0" w:space="0" w:color="auto"/>
            <w:right w:val="none" w:sz="0" w:space="0" w:color="auto"/>
          </w:divBdr>
          <w:divsChild>
            <w:div w:id="189030407">
              <w:marLeft w:val="0"/>
              <w:marRight w:val="0"/>
              <w:marTop w:val="0"/>
              <w:marBottom w:val="0"/>
              <w:divBdr>
                <w:top w:val="none" w:sz="0" w:space="0" w:color="auto"/>
                <w:left w:val="none" w:sz="0" w:space="0" w:color="auto"/>
                <w:bottom w:val="none" w:sz="0" w:space="0" w:color="auto"/>
                <w:right w:val="none" w:sz="0" w:space="0" w:color="auto"/>
              </w:divBdr>
              <w:divsChild>
                <w:div w:id="189030410">
                  <w:marLeft w:val="0"/>
                  <w:marRight w:val="0"/>
                  <w:marTop w:val="0"/>
                  <w:marBottom w:val="150"/>
                  <w:divBdr>
                    <w:top w:val="none" w:sz="0" w:space="0" w:color="auto"/>
                    <w:left w:val="none" w:sz="0" w:space="0" w:color="auto"/>
                    <w:bottom w:val="none" w:sz="0" w:space="0" w:color="auto"/>
                    <w:right w:val="none" w:sz="0" w:space="0" w:color="auto"/>
                  </w:divBdr>
                  <w:divsChild>
                    <w:div w:id="189030422">
                      <w:marLeft w:val="0"/>
                      <w:marRight w:val="0"/>
                      <w:marTop w:val="0"/>
                      <w:marBottom w:val="0"/>
                      <w:divBdr>
                        <w:top w:val="none" w:sz="0" w:space="0" w:color="auto"/>
                        <w:left w:val="none" w:sz="0" w:space="0" w:color="auto"/>
                        <w:bottom w:val="none" w:sz="0" w:space="0" w:color="auto"/>
                        <w:right w:val="none" w:sz="0" w:space="0" w:color="auto"/>
                      </w:divBdr>
                      <w:divsChild>
                        <w:div w:id="1890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411">
                  <w:marLeft w:val="0"/>
                  <w:marRight w:val="0"/>
                  <w:marTop w:val="0"/>
                  <w:marBottom w:val="0"/>
                  <w:divBdr>
                    <w:top w:val="none" w:sz="0" w:space="0" w:color="auto"/>
                    <w:left w:val="none" w:sz="0" w:space="0" w:color="auto"/>
                    <w:bottom w:val="none" w:sz="0" w:space="0" w:color="auto"/>
                    <w:right w:val="none" w:sz="0" w:space="0" w:color="auto"/>
                  </w:divBdr>
                  <w:divsChild>
                    <w:div w:id="18903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0420">
      <w:marLeft w:val="0"/>
      <w:marRight w:val="0"/>
      <w:marTop w:val="0"/>
      <w:marBottom w:val="0"/>
      <w:divBdr>
        <w:top w:val="none" w:sz="0" w:space="0" w:color="auto"/>
        <w:left w:val="none" w:sz="0" w:space="0" w:color="auto"/>
        <w:bottom w:val="none" w:sz="0" w:space="0" w:color="auto"/>
        <w:right w:val="none" w:sz="0" w:space="0" w:color="auto"/>
      </w:divBdr>
    </w:div>
    <w:div w:id="189030421">
      <w:marLeft w:val="0"/>
      <w:marRight w:val="0"/>
      <w:marTop w:val="0"/>
      <w:marBottom w:val="0"/>
      <w:divBdr>
        <w:top w:val="none" w:sz="0" w:space="0" w:color="auto"/>
        <w:left w:val="none" w:sz="0" w:space="0" w:color="auto"/>
        <w:bottom w:val="none" w:sz="0" w:space="0" w:color="auto"/>
        <w:right w:val="none" w:sz="0" w:space="0" w:color="auto"/>
      </w:divBdr>
    </w:div>
    <w:div w:id="189030423">
      <w:marLeft w:val="0"/>
      <w:marRight w:val="0"/>
      <w:marTop w:val="0"/>
      <w:marBottom w:val="0"/>
      <w:divBdr>
        <w:top w:val="none" w:sz="0" w:space="0" w:color="auto"/>
        <w:left w:val="none" w:sz="0" w:space="0" w:color="auto"/>
        <w:bottom w:val="none" w:sz="0" w:space="0" w:color="auto"/>
        <w:right w:val="none" w:sz="0" w:space="0" w:color="auto"/>
      </w:divBdr>
    </w:div>
    <w:div w:id="1890304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hyperlink" Target="http://www.omg.org/bpmn/Documents/Introduction_to_BPMN.pdf"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png"/><Relationship Id="rId37" Type="http://schemas.openxmlformats.org/officeDocument/2006/relationships/hyperlink" Target="http://www.omg.org/bpmn/Documents/BPMN_1-1_Specification.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png"/><Relationship Id="rId36" Type="http://schemas.openxmlformats.org/officeDocument/2006/relationships/hyperlink" Target="http://www.omg.org/bpmn/Documents/BPMN_1-1_Specification.pdf"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www.bizagi.com/esp/productos/ba-modeler/modeler.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1481</TotalTime>
  <Pages>27</Pages>
  <Words>4822</Words>
  <Characters>26526</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Manual de Procedimientos</vt:lpstr>
    </vt:vector>
  </TitlesOfParts>
  <Company>Coming S.A.</Company>
  <LinksUpToDate>false</LinksUpToDate>
  <CharactersWithSpaces>31286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Procedimientos</dc:title>
  <dc:subject/>
  <dc:creator>Grupo 3</dc:creator>
  <cp:keywords/>
  <dc:description/>
  <cp:lastModifiedBy>Geor</cp:lastModifiedBy>
  <cp:revision>417</cp:revision>
  <cp:lastPrinted>2012-04-19T21:11:00Z</cp:lastPrinted>
  <dcterms:created xsi:type="dcterms:W3CDTF">2012-03-28T23:42:00Z</dcterms:created>
  <dcterms:modified xsi:type="dcterms:W3CDTF">2012-12-04T21:56:00Z</dcterms:modified>
</cp:coreProperties>
</file>