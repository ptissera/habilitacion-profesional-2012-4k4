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E0B03C3" w14:textId="77777777" w:rsidR="0050486C" w:rsidRDefault="0050486C">
      <w:pPr>
        <w:rPr>
          <w:lang w:val="es-ES"/>
        </w:rPr>
      </w:pPr>
    </w:p>
    <w:p w14:paraId="479C2123" w14:textId="77777777"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14:paraId="4BB018A0" w14:textId="77777777"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14:paraId="3DAD94F5" w14:textId="77777777"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14:paraId="473844E2" w14:textId="77777777" w:rsidR="0050486C" w:rsidRPr="0085209B" w:rsidRDefault="00E40B64"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14:paraId="54B76FB0"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14:paraId="1C4487C2"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14:paraId="0C18E8A2"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14:paraId="32A14972" w14:textId="77777777"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14:paraId="708B75E6" w14:textId="77777777" w:rsidR="0050486C" w:rsidRPr="0085209B" w:rsidRDefault="0050486C" w:rsidP="001A1B84">
      <w:pPr>
        <w:spacing w:line="240" w:lineRule="auto"/>
        <w:ind w:left="57"/>
        <w:jc w:val="both"/>
        <w:rPr>
          <w:sz w:val="20"/>
          <w:szCs w:val="20"/>
        </w:rPr>
      </w:pPr>
    </w:p>
    <w:p w14:paraId="3136F071" w14:textId="77777777" w:rsidR="0050486C" w:rsidRPr="0085209B" w:rsidRDefault="0050486C" w:rsidP="001A1B84">
      <w:pPr>
        <w:spacing w:line="240" w:lineRule="auto"/>
        <w:ind w:left="57"/>
        <w:rPr>
          <w:b/>
          <w:szCs w:val="20"/>
        </w:rPr>
      </w:pPr>
      <w:r w:rsidRPr="0085209B">
        <w:rPr>
          <w:b/>
          <w:szCs w:val="20"/>
        </w:rPr>
        <w:t>Docentes</w:t>
      </w:r>
    </w:p>
    <w:p w14:paraId="23B2EA81"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14:paraId="21DB2D55"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14:paraId="7066E0E1"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14:paraId="35CE1120" w14:textId="77777777" w:rsidR="0050486C" w:rsidRPr="0085209B" w:rsidRDefault="0050486C" w:rsidP="001A1B84">
      <w:pPr>
        <w:spacing w:line="240" w:lineRule="auto"/>
        <w:ind w:left="57"/>
        <w:rPr>
          <w:b/>
          <w:szCs w:val="20"/>
        </w:rPr>
      </w:pPr>
      <w:r w:rsidRPr="0085209B">
        <w:rPr>
          <w:b/>
          <w:szCs w:val="20"/>
        </w:rPr>
        <w:t>Grupo 3</w:t>
      </w:r>
    </w:p>
    <w:p w14:paraId="3D73B5FE"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14:paraId="1B19A20C"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14:paraId="416A78DB"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14:paraId="2CAB42E0"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14:paraId="413152A2" w14:textId="77777777"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14:paraId="1C3BE0BA" w14:textId="77777777"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14:paraId="40290B2C" w14:textId="77777777" w:rsidR="0050486C" w:rsidRDefault="0050486C" w:rsidP="001A1B84">
      <w:pPr>
        <w:spacing w:line="240" w:lineRule="auto"/>
        <w:rPr>
          <w:sz w:val="20"/>
          <w:szCs w:val="20"/>
        </w:rPr>
      </w:pPr>
    </w:p>
    <w:p w14:paraId="019E7B64" w14:textId="77777777" w:rsidR="0050486C" w:rsidRDefault="0050486C" w:rsidP="001A1B84">
      <w:pPr>
        <w:spacing w:line="240" w:lineRule="auto"/>
        <w:rPr>
          <w:sz w:val="20"/>
          <w:szCs w:val="20"/>
        </w:rPr>
      </w:pPr>
    </w:p>
    <w:p w14:paraId="37F06E17" w14:textId="77777777" w:rsidR="0050486C" w:rsidRDefault="0050486C" w:rsidP="001A1B84">
      <w:pPr>
        <w:spacing w:line="240" w:lineRule="auto"/>
        <w:rPr>
          <w:sz w:val="20"/>
          <w:szCs w:val="20"/>
        </w:rPr>
      </w:pPr>
    </w:p>
    <w:p w14:paraId="1DBC3C21" w14:textId="77777777" w:rsidR="0050486C" w:rsidRPr="001A1B84" w:rsidRDefault="0050486C" w:rsidP="001A1B84">
      <w:pPr>
        <w:spacing w:line="240" w:lineRule="auto"/>
        <w:rPr>
          <w:sz w:val="20"/>
          <w:szCs w:val="20"/>
        </w:rPr>
      </w:pPr>
    </w:p>
    <w:p w14:paraId="595B7FC6" w14:textId="77777777"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14:paraId="2641BB34" w14:textId="77777777"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14:paraId="42B77F6D" w14:textId="77777777"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14:paraId="14A041A8" w14:textId="77777777"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14:paraId="63038154" w14:textId="77777777"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14:paraId="18854F4E" w14:textId="77777777" w:rsidR="0050486C" w:rsidRPr="0085209B" w:rsidRDefault="001801F9"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14:paraId="4D402A5E"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14:paraId="31A6397B"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14:paraId="50F7FBA6" w14:textId="77777777"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14:paraId="547DF295" w14:textId="77777777"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14:paraId="7ED031D1" w14:textId="77777777" w:rsidR="0050486C" w:rsidRPr="0085209B" w:rsidRDefault="0050486C" w:rsidP="001A1B84">
      <w:pPr>
        <w:spacing w:line="240" w:lineRule="auto"/>
        <w:ind w:left="57"/>
        <w:jc w:val="both"/>
        <w:rPr>
          <w:sz w:val="20"/>
          <w:szCs w:val="20"/>
        </w:rPr>
      </w:pPr>
    </w:p>
    <w:p w14:paraId="14140A27" w14:textId="77777777" w:rsidR="0050486C" w:rsidRPr="0085209B" w:rsidRDefault="0050486C" w:rsidP="001A1B84">
      <w:pPr>
        <w:spacing w:line="240" w:lineRule="auto"/>
        <w:ind w:left="57"/>
        <w:rPr>
          <w:b/>
          <w:szCs w:val="20"/>
        </w:rPr>
      </w:pPr>
      <w:r w:rsidRPr="0085209B">
        <w:rPr>
          <w:b/>
          <w:szCs w:val="20"/>
        </w:rPr>
        <w:t>Docentes</w:t>
      </w:r>
    </w:p>
    <w:p w14:paraId="5FD62AF2"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14:paraId="363A6945"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14:paraId="79E5505C" w14:textId="77777777"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14:paraId="6D48C085" w14:textId="77777777" w:rsidR="0050486C" w:rsidRPr="0085209B" w:rsidRDefault="0050486C" w:rsidP="001A1B84">
      <w:pPr>
        <w:spacing w:line="240" w:lineRule="auto"/>
        <w:ind w:left="57"/>
        <w:rPr>
          <w:b/>
          <w:szCs w:val="20"/>
        </w:rPr>
      </w:pPr>
      <w:r w:rsidRPr="0085209B">
        <w:rPr>
          <w:b/>
          <w:szCs w:val="20"/>
        </w:rPr>
        <w:t>Grupo 3</w:t>
      </w:r>
    </w:p>
    <w:p w14:paraId="1B0EAC20"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Trepat </w:t>
      </w:r>
      <w:r w:rsidRPr="0085209B">
        <w:rPr>
          <w:sz w:val="20"/>
          <w:szCs w:val="20"/>
        </w:rPr>
        <w:tab/>
        <w:t>48270</w:t>
      </w:r>
    </w:p>
    <w:p w14:paraId="1CEDFA34"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14:paraId="70A467AB"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Demián Odasso </w:t>
      </w:r>
      <w:r w:rsidRPr="0085209B">
        <w:rPr>
          <w:sz w:val="20"/>
          <w:szCs w:val="20"/>
        </w:rPr>
        <w:tab/>
        <w:t>45921</w:t>
      </w:r>
    </w:p>
    <w:p w14:paraId="6E29EF99"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Gava </w:t>
      </w:r>
      <w:r w:rsidRPr="0085209B">
        <w:rPr>
          <w:sz w:val="20"/>
          <w:szCs w:val="20"/>
        </w:rPr>
        <w:tab/>
        <w:t>55498</w:t>
      </w:r>
    </w:p>
    <w:p w14:paraId="59D9B0C0" w14:textId="77777777"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Tissera </w:t>
      </w:r>
      <w:r w:rsidRPr="0085209B">
        <w:rPr>
          <w:sz w:val="20"/>
          <w:szCs w:val="20"/>
        </w:rPr>
        <w:tab/>
        <w:t>43508</w:t>
      </w:r>
    </w:p>
    <w:p w14:paraId="0F5E8C72" w14:textId="77777777"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14:paraId="393EAAF6" w14:textId="77777777"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14:paraId="34316607" w14:textId="77777777" w:rsidR="0050486C" w:rsidRDefault="0050486C">
      <w:pPr>
        <w:rPr>
          <w:lang w:val="es-ES"/>
        </w:rPr>
      </w:pPr>
    </w:p>
    <w:p w14:paraId="6623D908" w14:textId="77777777" w:rsidR="0050486C" w:rsidRDefault="00E40B64">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14:paraId="3C5BD14B" w14:textId="77777777" w:rsidR="00310E89" w:rsidRPr="00B82D43" w:rsidRDefault="00310E89">
                      <w:pPr>
                        <w:pStyle w:val="Sinespaciado"/>
                        <w:rPr>
                          <w:color w:val="FFFFFF"/>
                          <w:sz w:val="80"/>
                          <w:szCs w:val="80"/>
                          <w:lang w:val="es-ES"/>
                        </w:rPr>
                      </w:pPr>
                      <w:r w:rsidRPr="00B82D43">
                        <w:rPr>
                          <w:color w:val="FFFFFF"/>
                          <w:sz w:val="80"/>
                          <w:szCs w:val="80"/>
                          <w:lang w:val="es-AR"/>
                        </w:rPr>
                        <w:t xml:space="preserve">Manual de Usuario  </w:t>
                      </w:r>
                    </w:p>
                    <w:p w14:paraId="2978FDF1" w14:textId="77777777" w:rsidR="00310E89" w:rsidRPr="00B82D43" w:rsidRDefault="00310E89">
                      <w:pPr>
                        <w:pStyle w:val="Sinespaciado"/>
                        <w:rPr>
                          <w:color w:val="FFFFFF"/>
                          <w:sz w:val="40"/>
                          <w:szCs w:val="40"/>
                          <w:lang w:val="es-ES"/>
                        </w:rPr>
                      </w:pPr>
                      <w:r w:rsidRPr="00B82D43">
                        <w:rPr>
                          <w:color w:val="FFFFFF"/>
                          <w:sz w:val="40"/>
                          <w:szCs w:val="40"/>
                          <w:lang w:val="es-AR"/>
                        </w:rPr>
                        <w:t>COMING S.A</w:t>
                      </w:r>
                    </w:p>
                    <w:p w14:paraId="21B2DC45" w14:textId="77777777" w:rsidR="00310E89" w:rsidRPr="00B82D43" w:rsidRDefault="00310E89">
                      <w:pPr>
                        <w:pStyle w:val="Sinespaciado"/>
                        <w:rPr>
                          <w:color w:val="FFFFFF"/>
                          <w:lang w:val="es-ES"/>
                        </w:rPr>
                      </w:pPr>
                    </w:p>
                    <w:p w14:paraId="65B9151C" w14:textId="77777777" w:rsidR="00310E89" w:rsidRPr="00B82D43" w:rsidRDefault="00310E89">
                      <w:pPr>
                        <w:pStyle w:val="Sinespaciado"/>
                        <w:rPr>
                          <w:color w:val="FFFFFF"/>
                          <w:lang w:val="es-ES"/>
                        </w:rPr>
                      </w:pPr>
                    </w:p>
                    <w:p w14:paraId="086BCF68" w14:textId="77777777" w:rsidR="00310E89" w:rsidRPr="00B82D43" w:rsidRDefault="00310E89">
                      <w:pPr>
                        <w:pStyle w:val="Sinespaciado"/>
                        <w:rPr>
                          <w:color w:val="FFFFFF"/>
                          <w:lang w:val="es-ES"/>
                        </w:rPr>
                      </w:pPr>
                    </w:p>
                    <w:p w14:paraId="2B008267" w14:textId="77777777" w:rsidR="00310E89" w:rsidRPr="00B82D43" w:rsidRDefault="00310E89">
                      <w:pPr>
                        <w:pStyle w:val="Sinespaciado"/>
                        <w:rPr>
                          <w:color w:val="FFFFFF"/>
                          <w:lang w:val="es-ES"/>
                        </w:rPr>
                      </w:pPr>
                    </w:p>
                    <w:p w14:paraId="4D97770B" w14:textId="77777777" w:rsidR="00310E89" w:rsidRPr="00B82D43" w:rsidRDefault="00310E89">
                      <w:pPr>
                        <w:pStyle w:val="Sinespaciado"/>
                        <w:rPr>
                          <w:color w:val="FFFFFF"/>
                          <w:lang w:val="es-ES"/>
                        </w:rPr>
                      </w:pPr>
                    </w:p>
                    <w:p w14:paraId="46BEC1BA" w14:textId="77777777" w:rsidR="00310E89" w:rsidRPr="00B82D43" w:rsidRDefault="00310E89">
                      <w:pPr>
                        <w:pStyle w:val="Sinespaciado"/>
                        <w:rPr>
                          <w:color w:val="FFFFFF"/>
                          <w:lang w:val="es-ES"/>
                        </w:rPr>
                      </w:pPr>
                    </w:p>
                    <w:p w14:paraId="1F1AE985" w14:textId="77777777" w:rsidR="00310E89" w:rsidRPr="00B82D43" w:rsidRDefault="00310E89">
                      <w:pPr>
                        <w:pStyle w:val="Sinespaciado"/>
                        <w:rPr>
                          <w:color w:val="FFFFFF"/>
                          <w:lang w:val="es-ES"/>
                        </w:rPr>
                      </w:pPr>
                    </w:p>
                    <w:p w14:paraId="667D4AD6" w14:textId="77777777" w:rsidR="00310E89" w:rsidRPr="00B82D43" w:rsidRDefault="00310E89">
                      <w:pPr>
                        <w:pStyle w:val="Sinespaciado"/>
                        <w:rPr>
                          <w:color w:val="FFFFFF"/>
                          <w:lang w:val="es-ES"/>
                        </w:rPr>
                      </w:pPr>
                    </w:p>
                    <w:p w14:paraId="6FACE46F" w14:textId="77777777" w:rsidR="00310E89" w:rsidRPr="00B82D43" w:rsidRDefault="00310E89">
                      <w:pPr>
                        <w:pStyle w:val="Sinespaciado"/>
                        <w:rPr>
                          <w:color w:val="FFFFFF"/>
                          <w:lang w:val="es-ES"/>
                        </w:rPr>
                      </w:pPr>
                    </w:p>
                    <w:p w14:paraId="56C4575B" w14:textId="77777777" w:rsidR="00310E89" w:rsidRPr="00B82D43" w:rsidRDefault="00310E89">
                      <w:pPr>
                        <w:pStyle w:val="Sinespaciado"/>
                        <w:rPr>
                          <w:color w:val="FFFFFF"/>
                          <w:lang w:val="es-ES"/>
                        </w:rPr>
                      </w:pPr>
                    </w:p>
                    <w:p w14:paraId="45582097" w14:textId="77777777" w:rsidR="00310E89" w:rsidRPr="00B82D43" w:rsidRDefault="00310E89">
                      <w:pPr>
                        <w:pStyle w:val="Sinespaciado"/>
                        <w:rPr>
                          <w:color w:val="FFFFFF"/>
                          <w:lang w:val="es-ES"/>
                        </w:rPr>
                      </w:pPr>
                    </w:p>
                    <w:p w14:paraId="60E71539" w14:textId="77777777" w:rsidR="00310E89" w:rsidRPr="00B82D43" w:rsidRDefault="00310E89">
                      <w:pPr>
                        <w:pStyle w:val="Sinespaciado"/>
                        <w:rPr>
                          <w:color w:val="FFFFFF"/>
                          <w:lang w:val="es-ES"/>
                        </w:rPr>
                      </w:pPr>
                    </w:p>
                    <w:p w14:paraId="1C2619C7" w14:textId="77777777" w:rsidR="00310E89" w:rsidRPr="00B82D43" w:rsidRDefault="00310E89">
                      <w:pPr>
                        <w:pStyle w:val="Sinespaciado"/>
                        <w:rPr>
                          <w:color w:val="FFFFFF"/>
                          <w:lang w:val="es-ES"/>
                        </w:rPr>
                      </w:pPr>
                    </w:p>
                    <w:p w14:paraId="7CB7BA9C" w14:textId="77777777" w:rsidR="00310E89" w:rsidRPr="00B82D43" w:rsidRDefault="00310E89">
                      <w:pPr>
                        <w:pStyle w:val="Sinespaciado"/>
                        <w:rPr>
                          <w:color w:val="FFFFFF"/>
                          <w:lang w:val="es-ES"/>
                        </w:rPr>
                      </w:pPr>
                    </w:p>
                    <w:p w14:paraId="2F7EF247" w14:textId="77777777"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14:paraId="34214E28" w14:textId="77777777" w:rsidR="00310E89" w:rsidRPr="00B82D43" w:rsidRDefault="00310E89">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14:paraId="73EAE23E" w14:textId="77777777" w:rsidR="00310E89" w:rsidRPr="00B82D43" w:rsidRDefault="00310E89">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14:paraId="47F0EE71" w14:textId="77777777" w:rsidR="00310E89" w:rsidRPr="00B82D43" w:rsidRDefault="00310E89">
                      <w:pPr>
                        <w:pStyle w:val="Sinespaciado"/>
                        <w:jc w:val="right"/>
                        <w:rPr>
                          <w:color w:val="FFFFFF"/>
                        </w:rPr>
                      </w:pPr>
                      <w:r w:rsidRPr="00B82D43">
                        <w:rPr>
                          <w:color w:val="FFFFFF"/>
                          <w:lang w:val="es-AR"/>
                        </w:rPr>
                        <w:t>Grupo 3</w:t>
                      </w:r>
                    </w:p>
                    <w:p w14:paraId="00F84B8F" w14:textId="77777777" w:rsidR="00310E89" w:rsidRPr="00B82D43" w:rsidRDefault="00310E89">
                      <w:pPr>
                        <w:pStyle w:val="Sinespaciado"/>
                        <w:jc w:val="right"/>
                        <w:rPr>
                          <w:color w:val="FFFFFF"/>
                        </w:rPr>
                      </w:pPr>
                      <w:r w:rsidRPr="00B82D43">
                        <w:rPr>
                          <w:color w:val="FFFFFF"/>
                          <w:lang w:val="es-ES"/>
                        </w:rPr>
                        <w:t>30/09/2012</w:t>
                      </w:r>
                    </w:p>
                  </w:txbxContent>
                </v:textbox>
              </v:rect>
            </v:group>
            <w10:wrap anchorx="page" anchory="page"/>
          </v:group>
        </w:pict>
      </w:r>
    </w:p>
    <w:p w14:paraId="0849F47B" w14:textId="77777777" w:rsidR="0050486C" w:rsidRDefault="0050486C">
      <w:pPr>
        <w:rPr>
          <w:lang w:val="es-ES"/>
        </w:rPr>
      </w:pPr>
    </w:p>
    <w:p w14:paraId="1834CDBB" w14:textId="77777777" w:rsidR="0050486C" w:rsidRDefault="0050486C" w:rsidP="00253EA6">
      <w:pPr>
        <w:pStyle w:val="Sinespaciado"/>
        <w:jc w:val="right"/>
        <w:rPr>
          <w:color w:val="FFFFFF"/>
        </w:rPr>
      </w:pPr>
      <w:r>
        <w:rPr>
          <w:noProof/>
        </w:rPr>
        <w:br w:type="page"/>
      </w:r>
      <w:r>
        <w:rPr>
          <w:color w:val="FFFFFF"/>
          <w:lang w:val="es-AR"/>
        </w:rPr>
        <w:lastRenderedPageBreak/>
        <w:t>GUILEN</w:t>
      </w:r>
    </w:p>
    <w:p w14:paraId="3CC53781" w14:textId="77777777" w:rsidR="0050486C" w:rsidRDefault="0050486C" w:rsidP="00253EA6">
      <w:pPr>
        <w:rPr>
          <w:noProof/>
        </w:rPr>
      </w:pPr>
    </w:p>
    <w:p w14:paraId="74EF2F05" w14:textId="77777777" w:rsidR="0050486C" w:rsidRDefault="0050486C">
      <w:pPr>
        <w:pStyle w:val="TtulodeTDC"/>
      </w:pPr>
      <w:r>
        <w:t>Contenido</w:t>
      </w:r>
    </w:p>
    <w:p w14:paraId="16EBC6E2" w14:textId="77777777" w:rsidR="001801F9" w:rsidRPr="00E40B64" w:rsidRDefault="0050486C">
      <w:pPr>
        <w:pStyle w:val="TDC1"/>
        <w:tabs>
          <w:tab w:val="right" w:leader="dot" w:pos="9227"/>
        </w:tabs>
        <w:rPr>
          <w:rFonts w:ascii="Calibri" w:hAnsi="Calibri"/>
          <w:noProof/>
          <w:lang w:eastAsia="es-AR"/>
        </w:rPr>
      </w:pPr>
      <w:r>
        <w:rPr>
          <w:lang w:val="es-ES"/>
        </w:rPr>
        <w:fldChar w:fldCharType="begin"/>
      </w:r>
      <w:r>
        <w:rPr>
          <w:lang w:val="es-ES"/>
        </w:rPr>
        <w:instrText xml:space="preserve"> TOC \o "1-3" \h \z \u </w:instrText>
      </w:r>
      <w:r>
        <w:rPr>
          <w:lang w:val="es-ES"/>
        </w:rPr>
        <w:fldChar w:fldCharType="separate"/>
      </w:r>
      <w:hyperlink w:anchor="_Toc342414759" w:history="1">
        <w:r w:rsidR="001801F9" w:rsidRPr="00523F08">
          <w:rPr>
            <w:rStyle w:val="Hipervnculo"/>
            <w:noProof/>
          </w:rPr>
          <w:t>Introducción</w:t>
        </w:r>
        <w:r w:rsidR="001801F9">
          <w:rPr>
            <w:noProof/>
            <w:webHidden/>
          </w:rPr>
          <w:tab/>
        </w:r>
        <w:r w:rsidR="001801F9">
          <w:rPr>
            <w:noProof/>
            <w:webHidden/>
          </w:rPr>
          <w:fldChar w:fldCharType="begin"/>
        </w:r>
        <w:r w:rsidR="001801F9">
          <w:rPr>
            <w:noProof/>
            <w:webHidden/>
          </w:rPr>
          <w:instrText xml:space="preserve"> PAGEREF _Toc342414759 \h </w:instrText>
        </w:r>
        <w:r w:rsidR="001801F9">
          <w:rPr>
            <w:noProof/>
            <w:webHidden/>
          </w:rPr>
        </w:r>
        <w:r w:rsidR="001801F9">
          <w:rPr>
            <w:noProof/>
            <w:webHidden/>
          </w:rPr>
          <w:fldChar w:fldCharType="separate"/>
        </w:r>
        <w:r w:rsidR="001801F9">
          <w:rPr>
            <w:noProof/>
            <w:webHidden/>
          </w:rPr>
          <w:t>5</w:t>
        </w:r>
        <w:r w:rsidR="001801F9">
          <w:rPr>
            <w:noProof/>
            <w:webHidden/>
          </w:rPr>
          <w:fldChar w:fldCharType="end"/>
        </w:r>
      </w:hyperlink>
    </w:p>
    <w:p w14:paraId="6E398D83" w14:textId="77777777" w:rsidR="001801F9" w:rsidRPr="00E40B64" w:rsidRDefault="001801F9">
      <w:pPr>
        <w:pStyle w:val="TDC1"/>
        <w:tabs>
          <w:tab w:val="right" w:leader="dot" w:pos="9227"/>
        </w:tabs>
        <w:rPr>
          <w:rFonts w:ascii="Calibri" w:hAnsi="Calibri"/>
          <w:noProof/>
          <w:lang w:eastAsia="es-AR"/>
        </w:rPr>
      </w:pPr>
      <w:hyperlink w:anchor="_Toc342414760" w:history="1">
        <w:r w:rsidRPr="00523F08">
          <w:rPr>
            <w:rStyle w:val="Hipervnculo"/>
            <w:noProof/>
          </w:rPr>
          <w:t>Interfaces Gráficas</w:t>
        </w:r>
        <w:r>
          <w:rPr>
            <w:noProof/>
            <w:webHidden/>
          </w:rPr>
          <w:tab/>
        </w:r>
        <w:r>
          <w:rPr>
            <w:noProof/>
            <w:webHidden/>
          </w:rPr>
          <w:fldChar w:fldCharType="begin"/>
        </w:r>
        <w:r>
          <w:rPr>
            <w:noProof/>
            <w:webHidden/>
          </w:rPr>
          <w:instrText xml:space="preserve"> PAGEREF _Toc342414760 \h </w:instrText>
        </w:r>
        <w:r>
          <w:rPr>
            <w:noProof/>
            <w:webHidden/>
          </w:rPr>
        </w:r>
        <w:r>
          <w:rPr>
            <w:noProof/>
            <w:webHidden/>
          </w:rPr>
          <w:fldChar w:fldCharType="separate"/>
        </w:r>
        <w:r>
          <w:rPr>
            <w:noProof/>
            <w:webHidden/>
          </w:rPr>
          <w:t>5</w:t>
        </w:r>
        <w:r>
          <w:rPr>
            <w:noProof/>
            <w:webHidden/>
          </w:rPr>
          <w:fldChar w:fldCharType="end"/>
        </w:r>
      </w:hyperlink>
    </w:p>
    <w:p w14:paraId="30F6CA62" w14:textId="77777777" w:rsidR="001801F9" w:rsidRPr="00E40B64" w:rsidRDefault="001801F9">
      <w:pPr>
        <w:pStyle w:val="TDC2"/>
        <w:tabs>
          <w:tab w:val="right" w:leader="dot" w:pos="9227"/>
        </w:tabs>
        <w:rPr>
          <w:rFonts w:ascii="Calibri" w:hAnsi="Calibri"/>
          <w:noProof/>
          <w:lang w:eastAsia="es-AR"/>
        </w:rPr>
      </w:pPr>
      <w:hyperlink w:anchor="_Toc342414761" w:history="1">
        <w:r w:rsidRPr="00523F08">
          <w:rPr>
            <w:rStyle w:val="Hipervnculo"/>
            <w:noProof/>
          </w:rPr>
          <w:t>Sistema de escritorio</w:t>
        </w:r>
        <w:r>
          <w:rPr>
            <w:noProof/>
            <w:webHidden/>
          </w:rPr>
          <w:tab/>
        </w:r>
        <w:r>
          <w:rPr>
            <w:noProof/>
            <w:webHidden/>
          </w:rPr>
          <w:fldChar w:fldCharType="begin"/>
        </w:r>
        <w:r>
          <w:rPr>
            <w:noProof/>
            <w:webHidden/>
          </w:rPr>
          <w:instrText xml:space="preserve"> PAGEREF _Toc342414761 \h </w:instrText>
        </w:r>
        <w:r>
          <w:rPr>
            <w:noProof/>
            <w:webHidden/>
          </w:rPr>
        </w:r>
        <w:r>
          <w:rPr>
            <w:noProof/>
            <w:webHidden/>
          </w:rPr>
          <w:fldChar w:fldCharType="separate"/>
        </w:r>
        <w:r>
          <w:rPr>
            <w:noProof/>
            <w:webHidden/>
          </w:rPr>
          <w:t>5</w:t>
        </w:r>
        <w:r>
          <w:rPr>
            <w:noProof/>
            <w:webHidden/>
          </w:rPr>
          <w:fldChar w:fldCharType="end"/>
        </w:r>
      </w:hyperlink>
    </w:p>
    <w:p w14:paraId="06BEEBBE" w14:textId="77777777" w:rsidR="001801F9" w:rsidRPr="00E40B64" w:rsidRDefault="001801F9">
      <w:pPr>
        <w:pStyle w:val="TDC3"/>
        <w:tabs>
          <w:tab w:val="right" w:leader="dot" w:pos="9227"/>
        </w:tabs>
        <w:rPr>
          <w:rFonts w:ascii="Calibri" w:hAnsi="Calibri"/>
          <w:noProof/>
          <w:lang w:eastAsia="es-AR"/>
        </w:rPr>
      </w:pPr>
      <w:hyperlink w:anchor="_Toc342414762" w:history="1">
        <w:r w:rsidRPr="00523F08">
          <w:rPr>
            <w:rStyle w:val="Hipervnculo"/>
            <w:noProof/>
          </w:rPr>
          <w:t>Botones e iconos de uso general</w:t>
        </w:r>
        <w:r>
          <w:rPr>
            <w:noProof/>
            <w:webHidden/>
          </w:rPr>
          <w:tab/>
        </w:r>
        <w:r>
          <w:rPr>
            <w:noProof/>
            <w:webHidden/>
          </w:rPr>
          <w:fldChar w:fldCharType="begin"/>
        </w:r>
        <w:r>
          <w:rPr>
            <w:noProof/>
            <w:webHidden/>
          </w:rPr>
          <w:instrText xml:space="preserve"> PAGEREF _Toc342414762 \h </w:instrText>
        </w:r>
        <w:r>
          <w:rPr>
            <w:noProof/>
            <w:webHidden/>
          </w:rPr>
        </w:r>
        <w:r>
          <w:rPr>
            <w:noProof/>
            <w:webHidden/>
          </w:rPr>
          <w:fldChar w:fldCharType="separate"/>
        </w:r>
        <w:r>
          <w:rPr>
            <w:noProof/>
            <w:webHidden/>
          </w:rPr>
          <w:t>5</w:t>
        </w:r>
        <w:r>
          <w:rPr>
            <w:noProof/>
            <w:webHidden/>
          </w:rPr>
          <w:fldChar w:fldCharType="end"/>
        </w:r>
      </w:hyperlink>
    </w:p>
    <w:p w14:paraId="65669F34" w14:textId="77777777" w:rsidR="001801F9" w:rsidRPr="00E40B64" w:rsidRDefault="001801F9">
      <w:pPr>
        <w:pStyle w:val="TDC3"/>
        <w:tabs>
          <w:tab w:val="right" w:leader="dot" w:pos="9227"/>
        </w:tabs>
        <w:rPr>
          <w:rFonts w:ascii="Calibri" w:hAnsi="Calibri"/>
          <w:noProof/>
          <w:lang w:eastAsia="es-AR"/>
        </w:rPr>
      </w:pPr>
      <w:hyperlink w:anchor="_Toc342414763" w:history="1">
        <w:r w:rsidRPr="00523F08">
          <w:rPr>
            <w:rStyle w:val="Hipervnculo"/>
            <w:noProof/>
          </w:rPr>
          <w:t>Ingreso de datos</w:t>
        </w:r>
        <w:r>
          <w:rPr>
            <w:noProof/>
            <w:webHidden/>
          </w:rPr>
          <w:tab/>
        </w:r>
        <w:r>
          <w:rPr>
            <w:noProof/>
            <w:webHidden/>
          </w:rPr>
          <w:fldChar w:fldCharType="begin"/>
        </w:r>
        <w:r>
          <w:rPr>
            <w:noProof/>
            <w:webHidden/>
          </w:rPr>
          <w:instrText xml:space="preserve"> PAGEREF _Toc342414763 \h </w:instrText>
        </w:r>
        <w:r>
          <w:rPr>
            <w:noProof/>
            <w:webHidden/>
          </w:rPr>
        </w:r>
        <w:r>
          <w:rPr>
            <w:noProof/>
            <w:webHidden/>
          </w:rPr>
          <w:fldChar w:fldCharType="separate"/>
        </w:r>
        <w:r>
          <w:rPr>
            <w:noProof/>
            <w:webHidden/>
          </w:rPr>
          <w:t>6</w:t>
        </w:r>
        <w:r>
          <w:rPr>
            <w:noProof/>
            <w:webHidden/>
          </w:rPr>
          <w:fldChar w:fldCharType="end"/>
        </w:r>
      </w:hyperlink>
    </w:p>
    <w:p w14:paraId="2CF67D29" w14:textId="77777777" w:rsidR="001801F9" w:rsidRPr="00E40B64" w:rsidRDefault="001801F9">
      <w:pPr>
        <w:pStyle w:val="TDC2"/>
        <w:tabs>
          <w:tab w:val="right" w:leader="dot" w:pos="9227"/>
        </w:tabs>
        <w:rPr>
          <w:rFonts w:ascii="Calibri" w:hAnsi="Calibri"/>
          <w:noProof/>
          <w:lang w:eastAsia="es-AR"/>
        </w:rPr>
      </w:pPr>
      <w:hyperlink w:anchor="_Toc342414764" w:history="1">
        <w:r w:rsidRPr="00523F08">
          <w:rPr>
            <w:rStyle w:val="Hipervnculo"/>
            <w:noProof/>
          </w:rPr>
          <w:t>Sistema móvil</w:t>
        </w:r>
        <w:r>
          <w:rPr>
            <w:noProof/>
            <w:webHidden/>
          </w:rPr>
          <w:tab/>
        </w:r>
        <w:r>
          <w:rPr>
            <w:noProof/>
            <w:webHidden/>
          </w:rPr>
          <w:fldChar w:fldCharType="begin"/>
        </w:r>
        <w:r>
          <w:rPr>
            <w:noProof/>
            <w:webHidden/>
          </w:rPr>
          <w:instrText xml:space="preserve"> PAGEREF _Toc342414764 \h </w:instrText>
        </w:r>
        <w:r>
          <w:rPr>
            <w:noProof/>
            <w:webHidden/>
          </w:rPr>
        </w:r>
        <w:r>
          <w:rPr>
            <w:noProof/>
            <w:webHidden/>
          </w:rPr>
          <w:fldChar w:fldCharType="separate"/>
        </w:r>
        <w:r>
          <w:rPr>
            <w:noProof/>
            <w:webHidden/>
          </w:rPr>
          <w:t>6</w:t>
        </w:r>
        <w:r>
          <w:rPr>
            <w:noProof/>
            <w:webHidden/>
          </w:rPr>
          <w:fldChar w:fldCharType="end"/>
        </w:r>
      </w:hyperlink>
    </w:p>
    <w:p w14:paraId="072C5D9F" w14:textId="77777777" w:rsidR="001801F9" w:rsidRPr="00E40B64" w:rsidRDefault="001801F9">
      <w:pPr>
        <w:pStyle w:val="TDC3"/>
        <w:tabs>
          <w:tab w:val="right" w:leader="dot" w:pos="9227"/>
        </w:tabs>
        <w:rPr>
          <w:rFonts w:ascii="Calibri" w:hAnsi="Calibri"/>
          <w:noProof/>
          <w:lang w:eastAsia="es-AR"/>
        </w:rPr>
      </w:pPr>
      <w:hyperlink w:anchor="_Toc342414765" w:history="1">
        <w:r w:rsidRPr="00523F08">
          <w:rPr>
            <w:rStyle w:val="Hipervnculo"/>
            <w:noProof/>
          </w:rPr>
          <w:t>Botones e iconos de uso general</w:t>
        </w:r>
        <w:r>
          <w:rPr>
            <w:noProof/>
            <w:webHidden/>
          </w:rPr>
          <w:tab/>
        </w:r>
        <w:r>
          <w:rPr>
            <w:noProof/>
            <w:webHidden/>
          </w:rPr>
          <w:fldChar w:fldCharType="begin"/>
        </w:r>
        <w:r>
          <w:rPr>
            <w:noProof/>
            <w:webHidden/>
          </w:rPr>
          <w:instrText xml:space="preserve"> PAGEREF _Toc342414765 \h </w:instrText>
        </w:r>
        <w:r>
          <w:rPr>
            <w:noProof/>
            <w:webHidden/>
          </w:rPr>
        </w:r>
        <w:r>
          <w:rPr>
            <w:noProof/>
            <w:webHidden/>
          </w:rPr>
          <w:fldChar w:fldCharType="separate"/>
        </w:r>
        <w:r>
          <w:rPr>
            <w:noProof/>
            <w:webHidden/>
          </w:rPr>
          <w:t>6</w:t>
        </w:r>
        <w:r>
          <w:rPr>
            <w:noProof/>
            <w:webHidden/>
          </w:rPr>
          <w:fldChar w:fldCharType="end"/>
        </w:r>
      </w:hyperlink>
    </w:p>
    <w:p w14:paraId="4C105A6D" w14:textId="77777777" w:rsidR="001801F9" w:rsidRPr="00E40B64" w:rsidRDefault="001801F9">
      <w:pPr>
        <w:pStyle w:val="TDC3"/>
        <w:tabs>
          <w:tab w:val="right" w:leader="dot" w:pos="9227"/>
        </w:tabs>
        <w:rPr>
          <w:rFonts w:ascii="Calibri" w:hAnsi="Calibri"/>
          <w:noProof/>
          <w:lang w:eastAsia="es-AR"/>
        </w:rPr>
      </w:pPr>
      <w:hyperlink w:anchor="_Toc342414766" w:history="1">
        <w:r w:rsidRPr="00523F08">
          <w:rPr>
            <w:rStyle w:val="Hipervnculo"/>
            <w:noProof/>
          </w:rPr>
          <w:t>Ingreso de datos</w:t>
        </w:r>
        <w:r>
          <w:rPr>
            <w:noProof/>
            <w:webHidden/>
          </w:rPr>
          <w:tab/>
        </w:r>
        <w:r>
          <w:rPr>
            <w:noProof/>
            <w:webHidden/>
          </w:rPr>
          <w:fldChar w:fldCharType="begin"/>
        </w:r>
        <w:r>
          <w:rPr>
            <w:noProof/>
            <w:webHidden/>
          </w:rPr>
          <w:instrText xml:space="preserve"> PAGEREF _Toc342414766 \h </w:instrText>
        </w:r>
        <w:r>
          <w:rPr>
            <w:noProof/>
            <w:webHidden/>
          </w:rPr>
        </w:r>
        <w:r>
          <w:rPr>
            <w:noProof/>
            <w:webHidden/>
          </w:rPr>
          <w:fldChar w:fldCharType="separate"/>
        </w:r>
        <w:r>
          <w:rPr>
            <w:noProof/>
            <w:webHidden/>
          </w:rPr>
          <w:t>6</w:t>
        </w:r>
        <w:r>
          <w:rPr>
            <w:noProof/>
            <w:webHidden/>
          </w:rPr>
          <w:fldChar w:fldCharType="end"/>
        </w:r>
      </w:hyperlink>
    </w:p>
    <w:p w14:paraId="2A69F43F" w14:textId="77777777" w:rsidR="001801F9" w:rsidRPr="00E40B64" w:rsidRDefault="001801F9">
      <w:pPr>
        <w:pStyle w:val="TDC2"/>
        <w:tabs>
          <w:tab w:val="right" w:leader="dot" w:pos="9227"/>
        </w:tabs>
        <w:rPr>
          <w:rFonts w:ascii="Calibri" w:hAnsi="Calibri"/>
          <w:noProof/>
          <w:lang w:eastAsia="es-AR"/>
        </w:rPr>
      </w:pPr>
      <w:hyperlink w:anchor="_Toc342414767" w:history="1">
        <w:r w:rsidRPr="00523F08">
          <w:rPr>
            <w:rStyle w:val="Hipervnculo"/>
            <w:noProof/>
          </w:rPr>
          <w:t>Mensajes del sistema de escritorio</w:t>
        </w:r>
        <w:r>
          <w:rPr>
            <w:noProof/>
            <w:webHidden/>
          </w:rPr>
          <w:tab/>
        </w:r>
        <w:r>
          <w:rPr>
            <w:noProof/>
            <w:webHidden/>
          </w:rPr>
          <w:fldChar w:fldCharType="begin"/>
        </w:r>
        <w:r>
          <w:rPr>
            <w:noProof/>
            <w:webHidden/>
          </w:rPr>
          <w:instrText xml:space="preserve"> PAGEREF _Toc342414767 \h </w:instrText>
        </w:r>
        <w:r>
          <w:rPr>
            <w:noProof/>
            <w:webHidden/>
          </w:rPr>
        </w:r>
        <w:r>
          <w:rPr>
            <w:noProof/>
            <w:webHidden/>
          </w:rPr>
          <w:fldChar w:fldCharType="separate"/>
        </w:r>
        <w:r>
          <w:rPr>
            <w:noProof/>
            <w:webHidden/>
          </w:rPr>
          <w:t>7</w:t>
        </w:r>
        <w:r>
          <w:rPr>
            <w:noProof/>
            <w:webHidden/>
          </w:rPr>
          <w:fldChar w:fldCharType="end"/>
        </w:r>
      </w:hyperlink>
    </w:p>
    <w:p w14:paraId="3DCBD6E6" w14:textId="77777777" w:rsidR="001801F9" w:rsidRPr="00E40B64" w:rsidRDefault="001801F9">
      <w:pPr>
        <w:pStyle w:val="TDC2"/>
        <w:tabs>
          <w:tab w:val="right" w:leader="dot" w:pos="9227"/>
        </w:tabs>
        <w:rPr>
          <w:rFonts w:ascii="Calibri" w:hAnsi="Calibri"/>
          <w:noProof/>
          <w:lang w:eastAsia="es-AR"/>
        </w:rPr>
      </w:pPr>
      <w:hyperlink w:anchor="_Toc342414768" w:history="1">
        <w:r w:rsidRPr="00523F08">
          <w:rPr>
            <w:rStyle w:val="Hipervnculo"/>
            <w:noProof/>
          </w:rPr>
          <w:t>Mensajes del sistema móvil</w:t>
        </w:r>
        <w:r>
          <w:rPr>
            <w:noProof/>
            <w:webHidden/>
          </w:rPr>
          <w:tab/>
        </w:r>
        <w:r>
          <w:rPr>
            <w:noProof/>
            <w:webHidden/>
          </w:rPr>
          <w:fldChar w:fldCharType="begin"/>
        </w:r>
        <w:r>
          <w:rPr>
            <w:noProof/>
            <w:webHidden/>
          </w:rPr>
          <w:instrText xml:space="preserve"> PAGEREF _Toc342414768 \h </w:instrText>
        </w:r>
        <w:r>
          <w:rPr>
            <w:noProof/>
            <w:webHidden/>
          </w:rPr>
        </w:r>
        <w:r>
          <w:rPr>
            <w:noProof/>
            <w:webHidden/>
          </w:rPr>
          <w:fldChar w:fldCharType="separate"/>
        </w:r>
        <w:r>
          <w:rPr>
            <w:noProof/>
            <w:webHidden/>
          </w:rPr>
          <w:t>8</w:t>
        </w:r>
        <w:r>
          <w:rPr>
            <w:noProof/>
            <w:webHidden/>
          </w:rPr>
          <w:fldChar w:fldCharType="end"/>
        </w:r>
      </w:hyperlink>
    </w:p>
    <w:p w14:paraId="5000105E" w14:textId="77777777" w:rsidR="001801F9" w:rsidRPr="00E40B64" w:rsidRDefault="001801F9">
      <w:pPr>
        <w:pStyle w:val="TDC1"/>
        <w:tabs>
          <w:tab w:val="right" w:leader="dot" w:pos="9227"/>
        </w:tabs>
        <w:rPr>
          <w:rFonts w:ascii="Calibri" w:hAnsi="Calibri"/>
          <w:noProof/>
          <w:lang w:eastAsia="es-AR"/>
        </w:rPr>
      </w:pPr>
      <w:hyperlink w:anchor="_Toc342414769" w:history="1">
        <w:r w:rsidRPr="00523F08">
          <w:rPr>
            <w:rStyle w:val="Hipervnculo"/>
            <w:noProof/>
          </w:rPr>
          <w:t>Módulos del sistema de escritorio</w:t>
        </w:r>
        <w:r>
          <w:rPr>
            <w:noProof/>
            <w:webHidden/>
          </w:rPr>
          <w:tab/>
        </w:r>
        <w:r>
          <w:rPr>
            <w:noProof/>
            <w:webHidden/>
          </w:rPr>
          <w:fldChar w:fldCharType="begin"/>
        </w:r>
        <w:r>
          <w:rPr>
            <w:noProof/>
            <w:webHidden/>
          </w:rPr>
          <w:instrText xml:space="preserve"> PAGEREF _Toc342414769 \h </w:instrText>
        </w:r>
        <w:r>
          <w:rPr>
            <w:noProof/>
            <w:webHidden/>
          </w:rPr>
        </w:r>
        <w:r>
          <w:rPr>
            <w:noProof/>
            <w:webHidden/>
          </w:rPr>
          <w:fldChar w:fldCharType="separate"/>
        </w:r>
        <w:r>
          <w:rPr>
            <w:noProof/>
            <w:webHidden/>
          </w:rPr>
          <w:t>8</w:t>
        </w:r>
        <w:r>
          <w:rPr>
            <w:noProof/>
            <w:webHidden/>
          </w:rPr>
          <w:fldChar w:fldCharType="end"/>
        </w:r>
      </w:hyperlink>
    </w:p>
    <w:p w14:paraId="2D80C5AF" w14:textId="77777777" w:rsidR="001801F9" w:rsidRPr="00E40B64" w:rsidRDefault="001801F9">
      <w:pPr>
        <w:pStyle w:val="TDC2"/>
        <w:tabs>
          <w:tab w:val="right" w:leader="dot" w:pos="9227"/>
        </w:tabs>
        <w:rPr>
          <w:rFonts w:ascii="Calibri" w:hAnsi="Calibri"/>
          <w:noProof/>
          <w:lang w:eastAsia="es-AR"/>
        </w:rPr>
      </w:pPr>
      <w:hyperlink w:anchor="_Toc342414770" w:history="1">
        <w:r w:rsidRPr="00523F08">
          <w:rPr>
            <w:rStyle w:val="Hipervnculo"/>
            <w:noProof/>
          </w:rPr>
          <w:t>Gestión de Usuarios</w:t>
        </w:r>
        <w:r>
          <w:rPr>
            <w:noProof/>
            <w:webHidden/>
          </w:rPr>
          <w:tab/>
        </w:r>
        <w:r>
          <w:rPr>
            <w:noProof/>
            <w:webHidden/>
          </w:rPr>
          <w:fldChar w:fldCharType="begin"/>
        </w:r>
        <w:r>
          <w:rPr>
            <w:noProof/>
            <w:webHidden/>
          </w:rPr>
          <w:instrText xml:space="preserve"> PAGEREF _Toc342414770 \h </w:instrText>
        </w:r>
        <w:r>
          <w:rPr>
            <w:noProof/>
            <w:webHidden/>
          </w:rPr>
        </w:r>
        <w:r>
          <w:rPr>
            <w:noProof/>
            <w:webHidden/>
          </w:rPr>
          <w:fldChar w:fldCharType="separate"/>
        </w:r>
        <w:r>
          <w:rPr>
            <w:noProof/>
            <w:webHidden/>
          </w:rPr>
          <w:t>9</w:t>
        </w:r>
        <w:r>
          <w:rPr>
            <w:noProof/>
            <w:webHidden/>
          </w:rPr>
          <w:fldChar w:fldCharType="end"/>
        </w:r>
      </w:hyperlink>
    </w:p>
    <w:p w14:paraId="402C94C1" w14:textId="77777777" w:rsidR="001801F9" w:rsidRPr="00E40B64" w:rsidRDefault="001801F9">
      <w:pPr>
        <w:pStyle w:val="TDC2"/>
        <w:tabs>
          <w:tab w:val="right" w:leader="dot" w:pos="9227"/>
        </w:tabs>
        <w:rPr>
          <w:rFonts w:ascii="Calibri" w:hAnsi="Calibri"/>
          <w:noProof/>
          <w:lang w:eastAsia="es-AR"/>
        </w:rPr>
      </w:pPr>
      <w:hyperlink w:anchor="_Toc342414771" w:history="1">
        <w:r w:rsidRPr="00523F08">
          <w:rPr>
            <w:rStyle w:val="Hipervnculo"/>
            <w:noProof/>
          </w:rPr>
          <w:t>Gestión de Proyectos</w:t>
        </w:r>
        <w:r>
          <w:rPr>
            <w:noProof/>
            <w:webHidden/>
          </w:rPr>
          <w:tab/>
        </w:r>
        <w:r>
          <w:rPr>
            <w:noProof/>
            <w:webHidden/>
          </w:rPr>
          <w:fldChar w:fldCharType="begin"/>
        </w:r>
        <w:r>
          <w:rPr>
            <w:noProof/>
            <w:webHidden/>
          </w:rPr>
          <w:instrText xml:space="preserve"> PAGEREF _Toc342414771 \h </w:instrText>
        </w:r>
        <w:r>
          <w:rPr>
            <w:noProof/>
            <w:webHidden/>
          </w:rPr>
        </w:r>
        <w:r>
          <w:rPr>
            <w:noProof/>
            <w:webHidden/>
          </w:rPr>
          <w:fldChar w:fldCharType="separate"/>
        </w:r>
        <w:r>
          <w:rPr>
            <w:noProof/>
            <w:webHidden/>
          </w:rPr>
          <w:t>11</w:t>
        </w:r>
        <w:r>
          <w:rPr>
            <w:noProof/>
            <w:webHidden/>
          </w:rPr>
          <w:fldChar w:fldCharType="end"/>
        </w:r>
      </w:hyperlink>
    </w:p>
    <w:p w14:paraId="09538336" w14:textId="77777777" w:rsidR="001801F9" w:rsidRPr="00E40B64" w:rsidRDefault="001801F9">
      <w:pPr>
        <w:pStyle w:val="TDC3"/>
        <w:tabs>
          <w:tab w:val="right" w:leader="dot" w:pos="9227"/>
        </w:tabs>
        <w:rPr>
          <w:rFonts w:ascii="Calibri" w:hAnsi="Calibri"/>
          <w:noProof/>
          <w:lang w:eastAsia="es-AR"/>
        </w:rPr>
      </w:pPr>
      <w:hyperlink w:anchor="_Toc342414772" w:history="1">
        <w:r w:rsidRPr="00523F08">
          <w:rPr>
            <w:rStyle w:val="Hipervnculo"/>
            <w:noProof/>
          </w:rPr>
          <w:t>Gestor de Proyectos</w:t>
        </w:r>
        <w:r>
          <w:rPr>
            <w:noProof/>
            <w:webHidden/>
          </w:rPr>
          <w:tab/>
        </w:r>
        <w:r>
          <w:rPr>
            <w:noProof/>
            <w:webHidden/>
          </w:rPr>
          <w:fldChar w:fldCharType="begin"/>
        </w:r>
        <w:r>
          <w:rPr>
            <w:noProof/>
            <w:webHidden/>
          </w:rPr>
          <w:instrText xml:space="preserve"> PAGEREF _Toc342414772 \h </w:instrText>
        </w:r>
        <w:r>
          <w:rPr>
            <w:noProof/>
            <w:webHidden/>
          </w:rPr>
        </w:r>
        <w:r>
          <w:rPr>
            <w:noProof/>
            <w:webHidden/>
          </w:rPr>
          <w:fldChar w:fldCharType="separate"/>
        </w:r>
        <w:r>
          <w:rPr>
            <w:noProof/>
            <w:webHidden/>
          </w:rPr>
          <w:t>11</w:t>
        </w:r>
        <w:r>
          <w:rPr>
            <w:noProof/>
            <w:webHidden/>
          </w:rPr>
          <w:fldChar w:fldCharType="end"/>
        </w:r>
      </w:hyperlink>
    </w:p>
    <w:p w14:paraId="63DD72F3" w14:textId="77777777" w:rsidR="001801F9" w:rsidRPr="00E40B64" w:rsidRDefault="001801F9">
      <w:pPr>
        <w:pStyle w:val="TDC3"/>
        <w:tabs>
          <w:tab w:val="right" w:leader="dot" w:pos="9227"/>
        </w:tabs>
        <w:rPr>
          <w:rFonts w:ascii="Calibri" w:hAnsi="Calibri"/>
          <w:noProof/>
          <w:lang w:eastAsia="es-AR"/>
        </w:rPr>
      </w:pPr>
      <w:hyperlink w:anchor="_Toc342414773" w:history="1">
        <w:r w:rsidRPr="00523F08">
          <w:rPr>
            <w:rStyle w:val="Hipervnculo"/>
            <w:noProof/>
          </w:rPr>
          <w:t>Selección de Proyectos</w:t>
        </w:r>
        <w:r>
          <w:rPr>
            <w:noProof/>
            <w:webHidden/>
          </w:rPr>
          <w:tab/>
        </w:r>
        <w:r>
          <w:rPr>
            <w:noProof/>
            <w:webHidden/>
          </w:rPr>
          <w:fldChar w:fldCharType="begin"/>
        </w:r>
        <w:r>
          <w:rPr>
            <w:noProof/>
            <w:webHidden/>
          </w:rPr>
          <w:instrText xml:space="preserve"> PAGEREF _Toc342414773 \h </w:instrText>
        </w:r>
        <w:r>
          <w:rPr>
            <w:noProof/>
            <w:webHidden/>
          </w:rPr>
        </w:r>
        <w:r>
          <w:rPr>
            <w:noProof/>
            <w:webHidden/>
          </w:rPr>
          <w:fldChar w:fldCharType="separate"/>
        </w:r>
        <w:r>
          <w:rPr>
            <w:noProof/>
            <w:webHidden/>
          </w:rPr>
          <w:t>13</w:t>
        </w:r>
        <w:r>
          <w:rPr>
            <w:noProof/>
            <w:webHidden/>
          </w:rPr>
          <w:fldChar w:fldCharType="end"/>
        </w:r>
      </w:hyperlink>
    </w:p>
    <w:p w14:paraId="418FC74B" w14:textId="77777777" w:rsidR="001801F9" w:rsidRPr="00E40B64" w:rsidRDefault="001801F9">
      <w:pPr>
        <w:pStyle w:val="TDC3"/>
        <w:tabs>
          <w:tab w:val="right" w:leader="dot" w:pos="9227"/>
        </w:tabs>
        <w:rPr>
          <w:rFonts w:ascii="Calibri" w:hAnsi="Calibri"/>
          <w:noProof/>
          <w:lang w:eastAsia="es-AR"/>
        </w:rPr>
      </w:pPr>
      <w:hyperlink w:anchor="_Toc342414774" w:history="1">
        <w:r w:rsidRPr="00523F08">
          <w:rPr>
            <w:rStyle w:val="Hipervnculo"/>
            <w:noProof/>
          </w:rPr>
          <w:t>Gestor de Solicitud de Tareas</w:t>
        </w:r>
        <w:r>
          <w:rPr>
            <w:noProof/>
            <w:webHidden/>
          </w:rPr>
          <w:tab/>
        </w:r>
        <w:r>
          <w:rPr>
            <w:noProof/>
            <w:webHidden/>
          </w:rPr>
          <w:fldChar w:fldCharType="begin"/>
        </w:r>
        <w:r>
          <w:rPr>
            <w:noProof/>
            <w:webHidden/>
          </w:rPr>
          <w:instrText xml:space="preserve"> PAGEREF _Toc342414774 \h </w:instrText>
        </w:r>
        <w:r>
          <w:rPr>
            <w:noProof/>
            <w:webHidden/>
          </w:rPr>
        </w:r>
        <w:r>
          <w:rPr>
            <w:noProof/>
            <w:webHidden/>
          </w:rPr>
          <w:fldChar w:fldCharType="separate"/>
        </w:r>
        <w:r>
          <w:rPr>
            <w:noProof/>
            <w:webHidden/>
          </w:rPr>
          <w:t>14</w:t>
        </w:r>
        <w:r>
          <w:rPr>
            <w:noProof/>
            <w:webHidden/>
          </w:rPr>
          <w:fldChar w:fldCharType="end"/>
        </w:r>
      </w:hyperlink>
    </w:p>
    <w:p w14:paraId="43DD5B1E" w14:textId="77777777" w:rsidR="001801F9" w:rsidRPr="00E40B64" w:rsidRDefault="001801F9">
      <w:pPr>
        <w:pStyle w:val="TDC2"/>
        <w:tabs>
          <w:tab w:val="right" w:leader="dot" w:pos="9227"/>
        </w:tabs>
        <w:rPr>
          <w:rFonts w:ascii="Calibri" w:hAnsi="Calibri"/>
          <w:noProof/>
          <w:lang w:eastAsia="es-AR"/>
        </w:rPr>
      </w:pPr>
      <w:hyperlink w:anchor="_Toc342414775" w:history="1">
        <w:r w:rsidRPr="00523F08">
          <w:rPr>
            <w:rStyle w:val="Hipervnculo"/>
            <w:noProof/>
          </w:rPr>
          <w:t>Gestión de Administración</w:t>
        </w:r>
        <w:r>
          <w:rPr>
            <w:noProof/>
            <w:webHidden/>
          </w:rPr>
          <w:tab/>
        </w:r>
        <w:r>
          <w:rPr>
            <w:noProof/>
            <w:webHidden/>
          </w:rPr>
          <w:fldChar w:fldCharType="begin"/>
        </w:r>
        <w:r>
          <w:rPr>
            <w:noProof/>
            <w:webHidden/>
          </w:rPr>
          <w:instrText xml:space="preserve"> PAGEREF _Toc342414775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14:paraId="1DFD63B2" w14:textId="77777777" w:rsidR="001801F9" w:rsidRPr="00E40B64" w:rsidRDefault="001801F9">
      <w:pPr>
        <w:pStyle w:val="TDC3"/>
        <w:tabs>
          <w:tab w:val="right" w:leader="dot" w:pos="9227"/>
        </w:tabs>
        <w:rPr>
          <w:rFonts w:ascii="Calibri" w:hAnsi="Calibri"/>
          <w:noProof/>
          <w:lang w:eastAsia="es-AR"/>
        </w:rPr>
      </w:pPr>
      <w:hyperlink w:anchor="_Toc342414776" w:history="1">
        <w:r w:rsidRPr="00523F08">
          <w:rPr>
            <w:rStyle w:val="Hipervnculo"/>
            <w:noProof/>
          </w:rPr>
          <w:t>Permisos de Acceso a sitio</w:t>
        </w:r>
        <w:r>
          <w:rPr>
            <w:noProof/>
            <w:webHidden/>
          </w:rPr>
          <w:tab/>
        </w:r>
        <w:r>
          <w:rPr>
            <w:noProof/>
            <w:webHidden/>
          </w:rPr>
          <w:fldChar w:fldCharType="begin"/>
        </w:r>
        <w:r>
          <w:rPr>
            <w:noProof/>
            <w:webHidden/>
          </w:rPr>
          <w:instrText xml:space="preserve"> PAGEREF _Toc342414776 \h </w:instrText>
        </w:r>
        <w:r>
          <w:rPr>
            <w:noProof/>
            <w:webHidden/>
          </w:rPr>
        </w:r>
        <w:r>
          <w:rPr>
            <w:noProof/>
            <w:webHidden/>
          </w:rPr>
          <w:fldChar w:fldCharType="separate"/>
        </w:r>
        <w:r>
          <w:rPr>
            <w:noProof/>
            <w:webHidden/>
          </w:rPr>
          <w:t>15</w:t>
        </w:r>
        <w:r>
          <w:rPr>
            <w:noProof/>
            <w:webHidden/>
          </w:rPr>
          <w:fldChar w:fldCharType="end"/>
        </w:r>
      </w:hyperlink>
    </w:p>
    <w:p w14:paraId="1CE65651" w14:textId="77777777" w:rsidR="001801F9" w:rsidRPr="00E40B64" w:rsidRDefault="001801F9">
      <w:pPr>
        <w:pStyle w:val="TDC3"/>
        <w:tabs>
          <w:tab w:val="right" w:leader="dot" w:pos="9227"/>
        </w:tabs>
        <w:rPr>
          <w:rFonts w:ascii="Calibri" w:hAnsi="Calibri"/>
          <w:noProof/>
          <w:lang w:eastAsia="es-AR"/>
        </w:rPr>
      </w:pPr>
      <w:hyperlink w:anchor="_Toc342414777" w:history="1">
        <w:r w:rsidRPr="00523F08">
          <w:rPr>
            <w:rStyle w:val="Hipervnculo"/>
            <w:noProof/>
          </w:rPr>
          <w:t>Gestión de solicitud de viático</w:t>
        </w:r>
        <w:r>
          <w:rPr>
            <w:noProof/>
            <w:webHidden/>
          </w:rPr>
          <w:tab/>
        </w:r>
        <w:r>
          <w:rPr>
            <w:noProof/>
            <w:webHidden/>
          </w:rPr>
          <w:fldChar w:fldCharType="begin"/>
        </w:r>
        <w:r>
          <w:rPr>
            <w:noProof/>
            <w:webHidden/>
          </w:rPr>
          <w:instrText xml:space="preserve"> PAGEREF _Toc342414777 \h </w:instrText>
        </w:r>
        <w:r>
          <w:rPr>
            <w:noProof/>
            <w:webHidden/>
          </w:rPr>
        </w:r>
        <w:r>
          <w:rPr>
            <w:noProof/>
            <w:webHidden/>
          </w:rPr>
          <w:fldChar w:fldCharType="separate"/>
        </w:r>
        <w:r>
          <w:rPr>
            <w:noProof/>
            <w:webHidden/>
          </w:rPr>
          <w:t>18</w:t>
        </w:r>
        <w:r>
          <w:rPr>
            <w:noProof/>
            <w:webHidden/>
          </w:rPr>
          <w:fldChar w:fldCharType="end"/>
        </w:r>
      </w:hyperlink>
    </w:p>
    <w:p w14:paraId="4B8A332C" w14:textId="77777777" w:rsidR="001801F9" w:rsidRPr="00E40B64" w:rsidRDefault="001801F9">
      <w:pPr>
        <w:pStyle w:val="TDC2"/>
        <w:tabs>
          <w:tab w:val="right" w:leader="dot" w:pos="9227"/>
        </w:tabs>
        <w:rPr>
          <w:rFonts w:ascii="Calibri" w:hAnsi="Calibri"/>
          <w:noProof/>
          <w:lang w:eastAsia="es-AR"/>
        </w:rPr>
      </w:pPr>
      <w:hyperlink w:anchor="_Toc342414778" w:history="1">
        <w:r w:rsidRPr="00523F08">
          <w:rPr>
            <w:rStyle w:val="Hipervnculo"/>
            <w:noProof/>
          </w:rPr>
          <w:t>Gestión de Notificaciones</w:t>
        </w:r>
        <w:r>
          <w:rPr>
            <w:noProof/>
            <w:webHidden/>
          </w:rPr>
          <w:tab/>
        </w:r>
        <w:r>
          <w:rPr>
            <w:noProof/>
            <w:webHidden/>
          </w:rPr>
          <w:fldChar w:fldCharType="begin"/>
        </w:r>
        <w:r>
          <w:rPr>
            <w:noProof/>
            <w:webHidden/>
          </w:rPr>
          <w:instrText xml:space="preserve"> PAGEREF _Toc342414778 \h </w:instrText>
        </w:r>
        <w:r>
          <w:rPr>
            <w:noProof/>
            <w:webHidden/>
          </w:rPr>
        </w:r>
        <w:r>
          <w:rPr>
            <w:noProof/>
            <w:webHidden/>
          </w:rPr>
          <w:fldChar w:fldCharType="separate"/>
        </w:r>
        <w:r>
          <w:rPr>
            <w:noProof/>
            <w:webHidden/>
          </w:rPr>
          <w:t>22</w:t>
        </w:r>
        <w:r>
          <w:rPr>
            <w:noProof/>
            <w:webHidden/>
          </w:rPr>
          <w:fldChar w:fldCharType="end"/>
        </w:r>
      </w:hyperlink>
    </w:p>
    <w:p w14:paraId="0FD9FF58" w14:textId="77777777" w:rsidR="001801F9" w:rsidRPr="00E40B64" w:rsidRDefault="001801F9">
      <w:pPr>
        <w:pStyle w:val="TDC3"/>
        <w:tabs>
          <w:tab w:val="right" w:leader="dot" w:pos="9227"/>
        </w:tabs>
        <w:rPr>
          <w:rFonts w:ascii="Calibri" w:hAnsi="Calibri"/>
          <w:noProof/>
          <w:lang w:eastAsia="es-AR"/>
        </w:rPr>
      </w:pPr>
      <w:hyperlink w:anchor="_Toc342414779" w:history="1">
        <w:r w:rsidRPr="00523F08">
          <w:rPr>
            <w:rStyle w:val="Hipervnculo"/>
            <w:noProof/>
          </w:rPr>
          <w:t>Notificar vencimiento documentos de integrante de cuadrilla.</w:t>
        </w:r>
        <w:r>
          <w:rPr>
            <w:noProof/>
            <w:webHidden/>
          </w:rPr>
          <w:tab/>
        </w:r>
        <w:r>
          <w:rPr>
            <w:noProof/>
            <w:webHidden/>
          </w:rPr>
          <w:fldChar w:fldCharType="begin"/>
        </w:r>
        <w:r>
          <w:rPr>
            <w:noProof/>
            <w:webHidden/>
          </w:rPr>
          <w:instrText xml:space="preserve"> PAGEREF _Toc342414779 \h </w:instrText>
        </w:r>
        <w:r>
          <w:rPr>
            <w:noProof/>
            <w:webHidden/>
          </w:rPr>
        </w:r>
        <w:r>
          <w:rPr>
            <w:noProof/>
            <w:webHidden/>
          </w:rPr>
          <w:fldChar w:fldCharType="separate"/>
        </w:r>
        <w:r>
          <w:rPr>
            <w:noProof/>
            <w:webHidden/>
          </w:rPr>
          <w:t>22</w:t>
        </w:r>
        <w:r>
          <w:rPr>
            <w:noProof/>
            <w:webHidden/>
          </w:rPr>
          <w:fldChar w:fldCharType="end"/>
        </w:r>
      </w:hyperlink>
    </w:p>
    <w:p w14:paraId="39259D13" w14:textId="77777777" w:rsidR="001801F9" w:rsidRPr="00E40B64" w:rsidRDefault="001801F9">
      <w:pPr>
        <w:pStyle w:val="TDC3"/>
        <w:tabs>
          <w:tab w:val="right" w:leader="dot" w:pos="9227"/>
        </w:tabs>
        <w:rPr>
          <w:rFonts w:ascii="Calibri" w:hAnsi="Calibri"/>
          <w:noProof/>
          <w:lang w:eastAsia="es-AR"/>
        </w:rPr>
      </w:pPr>
      <w:hyperlink w:anchor="_Toc342414780" w:history="1">
        <w:r w:rsidRPr="00523F08">
          <w:rPr>
            <w:rStyle w:val="Hipervnculo"/>
            <w:noProof/>
          </w:rPr>
          <w:t>Notificar herramientas no devueltas.</w:t>
        </w:r>
        <w:r>
          <w:rPr>
            <w:noProof/>
            <w:webHidden/>
          </w:rPr>
          <w:tab/>
        </w:r>
        <w:r>
          <w:rPr>
            <w:noProof/>
            <w:webHidden/>
          </w:rPr>
          <w:fldChar w:fldCharType="begin"/>
        </w:r>
        <w:r>
          <w:rPr>
            <w:noProof/>
            <w:webHidden/>
          </w:rPr>
          <w:instrText xml:space="preserve"> PAGEREF _Toc342414780 \h </w:instrText>
        </w:r>
        <w:r>
          <w:rPr>
            <w:noProof/>
            <w:webHidden/>
          </w:rPr>
        </w:r>
        <w:r>
          <w:rPr>
            <w:noProof/>
            <w:webHidden/>
          </w:rPr>
          <w:fldChar w:fldCharType="separate"/>
        </w:r>
        <w:r>
          <w:rPr>
            <w:noProof/>
            <w:webHidden/>
          </w:rPr>
          <w:t>22</w:t>
        </w:r>
        <w:r>
          <w:rPr>
            <w:noProof/>
            <w:webHidden/>
          </w:rPr>
          <w:fldChar w:fldCharType="end"/>
        </w:r>
      </w:hyperlink>
    </w:p>
    <w:p w14:paraId="7307AE07" w14:textId="77777777" w:rsidR="001801F9" w:rsidRPr="00E40B64" w:rsidRDefault="001801F9">
      <w:pPr>
        <w:pStyle w:val="TDC3"/>
        <w:tabs>
          <w:tab w:val="right" w:leader="dot" w:pos="9227"/>
        </w:tabs>
        <w:rPr>
          <w:rFonts w:ascii="Calibri" w:hAnsi="Calibri"/>
          <w:noProof/>
          <w:lang w:eastAsia="es-AR"/>
        </w:rPr>
      </w:pPr>
      <w:hyperlink w:anchor="_Toc342414781" w:history="1">
        <w:r w:rsidRPr="00523F08">
          <w:rPr>
            <w:rStyle w:val="Hipervnculo"/>
            <w:noProof/>
          </w:rPr>
          <w:t>Notificar Solicitud de tarea apta para cobrar a cliente.</w:t>
        </w:r>
        <w:r>
          <w:rPr>
            <w:noProof/>
            <w:webHidden/>
          </w:rPr>
          <w:tab/>
        </w:r>
        <w:r>
          <w:rPr>
            <w:noProof/>
            <w:webHidden/>
          </w:rPr>
          <w:fldChar w:fldCharType="begin"/>
        </w:r>
        <w:r>
          <w:rPr>
            <w:noProof/>
            <w:webHidden/>
          </w:rPr>
          <w:instrText xml:space="preserve"> PAGEREF _Toc342414781 \h </w:instrText>
        </w:r>
        <w:r>
          <w:rPr>
            <w:noProof/>
            <w:webHidden/>
          </w:rPr>
        </w:r>
        <w:r>
          <w:rPr>
            <w:noProof/>
            <w:webHidden/>
          </w:rPr>
          <w:fldChar w:fldCharType="separate"/>
        </w:r>
        <w:r>
          <w:rPr>
            <w:noProof/>
            <w:webHidden/>
          </w:rPr>
          <w:t>22</w:t>
        </w:r>
        <w:r>
          <w:rPr>
            <w:noProof/>
            <w:webHidden/>
          </w:rPr>
          <w:fldChar w:fldCharType="end"/>
        </w:r>
      </w:hyperlink>
    </w:p>
    <w:p w14:paraId="08AC315E" w14:textId="77777777" w:rsidR="001801F9" w:rsidRPr="00E40B64" w:rsidRDefault="001801F9">
      <w:pPr>
        <w:pStyle w:val="TDC2"/>
        <w:tabs>
          <w:tab w:val="right" w:leader="dot" w:pos="9227"/>
        </w:tabs>
        <w:rPr>
          <w:rFonts w:ascii="Calibri" w:hAnsi="Calibri"/>
          <w:noProof/>
          <w:lang w:eastAsia="es-AR"/>
        </w:rPr>
      </w:pPr>
      <w:hyperlink w:anchor="_Toc342414782" w:history="1">
        <w:r w:rsidRPr="00523F08">
          <w:rPr>
            <w:rStyle w:val="Hipervnculo"/>
            <w:noProof/>
          </w:rPr>
          <w:t>Gestión de Reportes</w:t>
        </w:r>
        <w:r>
          <w:rPr>
            <w:noProof/>
            <w:webHidden/>
          </w:rPr>
          <w:tab/>
        </w:r>
        <w:r>
          <w:rPr>
            <w:noProof/>
            <w:webHidden/>
          </w:rPr>
          <w:fldChar w:fldCharType="begin"/>
        </w:r>
        <w:r>
          <w:rPr>
            <w:noProof/>
            <w:webHidden/>
          </w:rPr>
          <w:instrText xml:space="preserve"> PAGEREF _Toc342414782 \h </w:instrText>
        </w:r>
        <w:r>
          <w:rPr>
            <w:noProof/>
            <w:webHidden/>
          </w:rPr>
        </w:r>
        <w:r>
          <w:rPr>
            <w:noProof/>
            <w:webHidden/>
          </w:rPr>
          <w:fldChar w:fldCharType="separate"/>
        </w:r>
        <w:r>
          <w:rPr>
            <w:noProof/>
            <w:webHidden/>
          </w:rPr>
          <w:t>23</w:t>
        </w:r>
        <w:r>
          <w:rPr>
            <w:noProof/>
            <w:webHidden/>
          </w:rPr>
          <w:fldChar w:fldCharType="end"/>
        </w:r>
      </w:hyperlink>
    </w:p>
    <w:p w14:paraId="50EE8923" w14:textId="77777777" w:rsidR="001801F9" w:rsidRPr="00E40B64" w:rsidRDefault="001801F9">
      <w:pPr>
        <w:pStyle w:val="TDC3"/>
        <w:tabs>
          <w:tab w:val="right" w:leader="dot" w:pos="9227"/>
        </w:tabs>
        <w:rPr>
          <w:rFonts w:ascii="Calibri" w:hAnsi="Calibri"/>
          <w:noProof/>
          <w:lang w:eastAsia="es-AR"/>
        </w:rPr>
      </w:pPr>
      <w:hyperlink w:anchor="_Toc342414783" w:history="1">
        <w:r w:rsidRPr="00523F08">
          <w:rPr>
            <w:rStyle w:val="Hipervnculo"/>
            <w:noProof/>
          </w:rPr>
          <w:t>Generar reporte de documentación de integrante de cuadrilla por filtros</w:t>
        </w:r>
        <w:r>
          <w:rPr>
            <w:noProof/>
            <w:webHidden/>
          </w:rPr>
          <w:tab/>
        </w:r>
        <w:r>
          <w:rPr>
            <w:noProof/>
            <w:webHidden/>
          </w:rPr>
          <w:fldChar w:fldCharType="begin"/>
        </w:r>
        <w:r>
          <w:rPr>
            <w:noProof/>
            <w:webHidden/>
          </w:rPr>
          <w:instrText xml:space="preserve"> PAGEREF _Toc342414783 \h </w:instrText>
        </w:r>
        <w:r>
          <w:rPr>
            <w:noProof/>
            <w:webHidden/>
          </w:rPr>
        </w:r>
        <w:r>
          <w:rPr>
            <w:noProof/>
            <w:webHidden/>
          </w:rPr>
          <w:fldChar w:fldCharType="separate"/>
        </w:r>
        <w:r>
          <w:rPr>
            <w:noProof/>
            <w:webHidden/>
          </w:rPr>
          <w:t>23</w:t>
        </w:r>
        <w:r>
          <w:rPr>
            <w:noProof/>
            <w:webHidden/>
          </w:rPr>
          <w:fldChar w:fldCharType="end"/>
        </w:r>
      </w:hyperlink>
    </w:p>
    <w:p w14:paraId="6A0FE113" w14:textId="77777777" w:rsidR="001801F9" w:rsidRPr="00E40B64" w:rsidRDefault="001801F9">
      <w:pPr>
        <w:pStyle w:val="TDC3"/>
        <w:tabs>
          <w:tab w:val="right" w:leader="dot" w:pos="9227"/>
        </w:tabs>
        <w:rPr>
          <w:rFonts w:ascii="Calibri" w:hAnsi="Calibri"/>
          <w:noProof/>
          <w:lang w:eastAsia="es-AR"/>
        </w:rPr>
      </w:pPr>
      <w:hyperlink w:anchor="_Toc342414784" w:history="1">
        <w:r w:rsidRPr="00523F08">
          <w:rPr>
            <w:rStyle w:val="Hipervnculo"/>
            <w:noProof/>
          </w:rPr>
          <w:t>Generar reporte de Tareas por filtros</w:t>
        </w:r>
        <w:r>
          <w:rPr>
            <w:noProof/>
            <w:webHidden/>
          </w:rPr>
          <w:tab/>
        </w:r>
        <w:r>
          <w:rPr>
            <w:noProof/>
            <w:webHidden/>
          </w:rPr>
          <w:fldChar w:fldCharType="begin"/>
        </w:r>
        <w:r>
          <w:rPr>
            <w:noProof/>
            <w:webHidden/>
          </w:rPr>
          <w:instrText xml:space="preserve"> PAGEREF _Toc342414784 \h </w:instrText>
        </w:r>
        <w:r>
          <w:rPr>
            <w:noProof/>
            <w:webHidden/>
          </w:rPr>
        </w:r>
        <w:r>
          <w:rPr>
            <w:noProof/>
            <w:webHidden/>
          </w:rPr>
          <w:fldChar w:fldCharType="separate"/>
        </w:r>
        <w:r>
          <w:rPr>
            <w:noProof/>
            <w:webHidden/>
          </w:rPr>
          <w:t>25</w:t>
        </w:r>
        <w:r>
          <w:rPr>
            <w:noProof/>
            <w:webHidden/>
          </w:rPr>
          <w:fldChar w:fldCharType="end"/>
        </w:r>
      </w:hyperlink>
    </w:p>
    <w:p w14:paraId="7E3A7C2D" w14:textId="77777777" w:rsidR="001801F9" w:rsidRPr="00E40B64" w:rsidRDefault="001801F9">
      <w:pPr>
        <w:pStyle w:val="TDC3"/>
        <w:tabs>
          <w:tab w:val="right" w:leader="dot" w:pos="9227"/>
        </w:tabs>
        <w:rPr>
          <w:rFonts w:ascii="Calibri" w:hAnsi="Calibri"/>
          <w:noProof/>
          <w:lang w:eastAsia="es-AR"/>
        </w:rPr>
      </w:pPr>
      <w:hyperlink w:anchor="_Toc342414785" w:history="1">
        <w:r w:rsidRPr="00523F08">
          <w:rPr>
            <w:rStyle w:val="Hipervnculo"/>
            <w:noProof/>
          </w:rPr>
          <w:t>Generar reporte de Proyecto por filtros</w:t>
        </w:r>
        <w:r>
          <w:rPr>
            <w:noProof/>
            <w:webHidden/>
          </w:rPr>
          <w:tab/>
        </w:r>
        <w:r>
          <w:rPr>
            <w:noProof/>
            <w:webHidden/>
          </w:rPr>
          <w:fldChar w:fldCharType="begin"/>
        </w:r>
        <w:r>
          <w:rPr>
            <w:noProof/>
            <w:webHidden/>
          </w:rPr>
          <w:instrText xml:space="preserve"> PAGEREF _Toc342414785 \h </w:instrText>
        </w:r>
        <w:r>
          <w:rPr>
            <w:noProof/>
            <w:webHidden/>
          </w:rPr>
        </w:r>
        <w:r>
          <w:rPr>
            <w:noProof/>
            <w:webHidden/>
          </w:rPr>
          <w:fldChar w:fldCharType="separate"/>
        </w:r>
        <w:r>
          <w:rPr>
            <w:noProof/>
            <w:webHidden/>
          </w:rPr>
          <w:t>28</w:t>
        </w:r>
        <w:r>
          <w:rPr>
            <w:noProof/>
            <w:webHidden/>
          </w:rPr>
          <w:fldChar w:fldCharType="end"/>
        </w:r>
      </w:hyperlink>
    </w:p>
    <w:p w14:paraId="24BAC83B" w14:textId="77777777" w:rsidR="001801F9" w:rsidRPr="00E40B64" w:rsidRDefault="001801F9">
      <w:pPr>
        <w:pStyle w:val="TDC3"/>
        <w:tabs>
          <w:tab w:val="right" w:leader="dot" w:pos="9227"/>
        </w:tabs>
        <w:rPr>
          <w:rFonts w:ascii="Calibri" w:hAnsi="Calibri"/>
          <w:noProof/>
          <w:lang w:eastAsia="es-AR"/>
        </w:rPr>
      </w:pPr>
      <w:hyperlink w:anchor="_Toc342414786" w:history="1">
        <w:r w:rsidRPr="00523F08">
          <w:rPr>
            <w:rStyle w:val="Hipervnculo"/>
            <w:noProof/>
          </w:rPr>
          <w:t>Generar reporte de Acontecimientos</w:t>
        </w:r>
        <w:r>
          <w:rPr>
            <w:noProof/>
            <w:webHidden/>
          </w:rPr>
          <w:tab/>
        </w:r>
        <w:r>
          <w:rPr>
            <w:noProof/>
            <w:webHidden/>
          </w:rPr>
          <w:fldChar w:fldCharType="begin"/>
        </w:r>
        <w:r>
          <w:rPr>
            <w:noProof/>
            <w:webHidden/>
          </w:rPr>
          <w:instrText xml:space="preserve"> PAGEREF _Toc342414786 \h </w:instrText>
        </w:r>
        <w:r>
          <w:rPr>
            <w:noProof/>
            <w:webHidden/>
          </w:rPr>
        </w:r>
        <w:r>
          <w:rPr>
            <w:noProof/>
            <w:webHidden/>
          </w:rPr>
          <w:fldChar w:fldCharType="separate"/>
        </w:r>
        <w:r>
          <w:rPr>
            <w:noProof/>
            <w:webHidden/>
          </w:rPr>
          <w:t>30</w:t>
        </w:r>
        <w:r>
          <w:rPr>
            <w:noProof/>
            <w:webHidden/>
          </w:rPr>
          <w:fldChar w:fldCharType="end"/>
        </w:r>
      </w:hyperlink>
    </w:p>
    <w:p w14:paraId="2CA038E8" w14:textId="77777777" w:rsidR="001801F9" w:rsidRPr="00E40B64" w:rsidRDefault="001801F9">
      <w:pPr>
        <w:pStyle w:val="TDC3"/>
        <w:tabs>
          <w:tab w:val="right" w:leader="dot" w:pos="9227"/>
        </w:tabs>
        <w:rPr>
          <w:rFonts w:ascii="Calibri" w:hAnsi="Calibri"/>
          <w:noProof/>
          <w:lang w:eastAsia="es-AR"/>
        </w:rPr>
      </w:pPr>
      <w:hyperlink w:anchor="_Toc342414787" w:history="1">
        <w:r w:rsidRPr="00523F08">
          <w:rPr>
            <w:rStyle w:val="Hipervnculo"/>
            <w:noProof/>
          </w:rPr>
          <w:t>Generar reporte de Viáticos</w:t>
        </w:r>
        <w:r>
          <w:rPr>
            <w:noProof/>
            <w:webHidden/>
          </w:rPr>
          <w:tab/>
        </w:r>
        <w:r>
          <w:rPr>
            <w:noProof/>
            <w:webHidden/>
          </w:rPr>
          <w:fldChar w:fldCharType="begin"/>
        </w:r>
        <w:r>
          <w:rPr>
            <w:noProof/>
            <w:webHidden/>
          </w:rPr>
          <w:instrText xml:space="preserve"> PAGEREF _Toc342414787 \h </w:instrText>
        </w:r>
        <w:r>
          <w:rPr>
            <w:noProof/>
            <w:webHidden/>
          </w:rPr>
        </w:r>
        <w:r>
          <w:rPr>
            <w:noProof/>
            <w:webHidden/>
          </w:rPr>
          <w:fldChar w:fldCharType="separate"/>
        </w:r>
        <w:r>
          <w:rPr>
            <w:noProof/>
            <w:webHidden/>
          </w:rPr>
          <w:t>32</w:t>
        </w:r>
        <w:r>
          <w:rPr>
            <w:noProof/>
            <w:webHidden/>
          </w:rPr>
          <w:fldChar w:fldCharType="end"/>
        </w:r>
      </w:hyperlink>
    </w:p>
    <w:p w14:paraId="19B3DBF9" w14:textId="77777777" w:rsidR="001801F9" w:rsidRPr="00E40B64" w:rsidRDefault="001801F9">
      <w:pPr>
        <w:pStyle w:val="TDC3"/>
        <w:tabs>
          <w:tab w:val="right" w:leader="dot" w:pos="9227"/>
        </w:tabs>
        <w:rPr>
          <w:rFonts w:ascii="Calibri" w:hAnsi="Calibri"/>
          <w:noProof/>
          <w:lang w:eastAsia="es-AR"/>
        </w:rPr>
      </w:pPr>
      <w:hyperlink w:anchor="_Toc342414788" w:history="1">
        <w:r w:rsidRPr="00523F08">
          <w:rPr>
            <w:rStyle w:val="Hipervnculo"/>
            <w:noProof/>
          </w:rPr>
          <w:t>Generar Informe de Tareas desviadas por facturación</w:t>
        </w:r>
        <w:r>
          <w:rPr>
            <w:noProof/>
            <w:webHidden/>
          </w:rPr>
          <w:tab/>
        </w:r>
        <w:r>
          <w:rPr>
            <w:noProof/>
            <w:webHidden/>
          </w:rPr>
          <w:fldChar w:fldCharType="begin"/>
        </w:r>
        <w:r>
          <w:rPr>
            <w:noProof/>
            <w:webHidden/>
          </w:rPr>
          <w:instrText xml:space="preserve"> PAGEREF _Toc342414788 \h </w:instrText>
        </w:r>
        <w:r>
          <w:rPr>
            <w:noProof/>
            <w:webHidden/>
          </w:rPr>
        </w:r>
        <w:r>
          <w:rPr>
            <w:noProof/>
            <w:webHidden/>
          </w:rPr>
          <w:fldChar w:fldCharType="separate"/>
        </w:r>
        <w:r>
          <w:rPr>
            <w:noProof/>
            <w:webHidden/>
          </w:rPr>
          <w:t>34</w:t>
        </w:r>
        <w:r>
          <w:rPr>
            <w:noProof/>
            <w:webHidden/>
          </w:rPr>
          <w:fldChar w:fldCharType="end"/>
        </w:r>
      </w:hyperlink>
    </w:p>
    <w:p w14:paraId="240AA212" w14:textId="77777777" w:rsidR="001801F9" w:rsidRPr="00E40B64" w:rsidRDefault="001801F9">
      <w:pPr>
        <w:pStyle w:val="TDC3"/>
        <w:tabs>
          <w:tab w:val="right" w:leader="dot" w:pos="9227"/>
        </w:tabs>
        <w:rPr>
          <w:rFonts w:ascii="Calibri" w:hAnsi="Calibri"/>
          <w:noProof/>
          <w:lang w:eastAsia="es-AR"/>
        </w:rPr>
      </w:pPr>
      <w:hyperlink w:anchor="_Toc342414789" w:history="1">
        <w:r w:rsidRPr="00523F08">
          <w:rPr>
            <w:rStyle w:val="Hipervnculo"/>
            <w:noProof/>
          </w:rPr>
          <w:t>Generar Informe de Acontecimientos</w:t>
        </w:r>
        <w:r>
          <w:rPr>
            <w:noProof/>
            <w:webHidden/>
          </w:rPr>
          <w:tab/>
        </w:r>
        <w:r>
          <w:rPr>
            <w:noProof/>
            <w:webHidden/>
          </w:rPr>
          <w:fldChar w:fldCharType="begin"/>
        </w:r>
        <w:r>
          <w:rPr>
            <w:noProof/>
            <w:webHidden/>
          </w:rPr>
          <w:instrText xml:space="preserve"> PAGEREF _Toc342414789 \h </w:instrText>
        </w:r>
        <w:r>
          <w:rPr>
            <w:noProof/>
            <w:webHidden/>
          </w:rPr>
        </w:r>
        <w:r>
          <w:rPr>
            <w:noProof/>
            <w:webHidden/>
          </w:rPr>
          <w:fldChar w:fldCharType="separate"/>
        </w:r>
        <w:r>
          <w:rPr>
            <w:noProof/>
            <w:webHidden/>
          </w:rPr>
          <w:t>35</w:t>
        </w:r>
        <w:r>
          <w:rPr>
            <w:noProof/>
            <w:webHidden/>
          </w:rPr>
          <w:fldChar w:fldCharType="end"/>
        </w:r>
      </w:hyperlink>
    </w:p>
    <w:p w14:paraId="46F8525F" w14:textId="77777777" w:rsidR="001801F9" w:rsidRPr="00E40B64" w:rsidRDefault="001801F9">
      <w:pPr>
        <w:pStyle w:val="TDC3"/>
        <w:tabs>
          <w:tab w:val="right" w:leader="dot" w:pos="9227"/>
        </w:tabs>
        <w:rPr>
          <w:rFonts w:ascii="Calibri" w:hAnsi="Calibri"/>
          <w:noProof/>
          <w:lang w:eastAsia="es-AR"/>
        </w:rPr>
      </w:pPr>
      <w:hyperlink w:anchor="_Toc342414790" w:history="1">
        <w:r w:rsidRPr="00523F08">
          <w:rPr>
            <w:rStyle w:val="Hipervnculo"/>
            <w:noProof/>
          </w:rPr>
          <w:t>Generar Informe de Vencimiento de documentos</w:t>
        </w:r>
        <w:r>
          <w:rPr>
            <w:noProof/>
            <w:webHidden/>
          </w:rPr>
          <w:tab/>
        </w:r>
        <w:r>
          <w:rPr>
            <w:noProof/>
            <w:webHidden/>
          </w:rPr>
          <w:fldChar w:fldCharType="begin"/>
        </w:r>
        <w:r>
          <w:rPr>
            <w:noProof/>
            <w:webHidden/>
          </w:rPr>
          <w:instrText xml:space="preserve"> PAGEREF _Toc342414790 \h </w:instrText>
        </w:r>
        <w:r>
          <w:rPr>
            <w:noProof/>
            <w:webHidden/>
          </w:rPr>
        </w:r>
        <w:r>
          <w:rPr>
            <w:noProof/>
            <w:webHidden/>
          </w:rPr>
          <w:fldChar w:fldCharType="separate"/>
        </w:r>
        <w:r>
          <w:rPr>
            <w:noProof/>
            <w:webHidden/>
          </w:rPr>
          <w:t>36</w:t>
        </w:r>
        <w:r>
          <w:rPr>
            <w:noProof/>
            <w:webHidden/>
          </w:rPr>
          <w:fldChar w:fldCharType="end"/>
        </w:r>
      </w:hyperlink>
    </w:p>
    <w:p w14:paraId="3F7CEB71" w14:textId="77777777" w:rsidR="001801F9" w:rsidRPr="00E40B64" w:rsidRDefault="001801F9">
      <w:pPr>
        <w:pStyle w:val="TDC3"/>
        <w:tabs>
          <w:tab w:val="right" w:leader="dot" w:pos="9227"/>
        </w:tabs>
        <w:rPr>
          <w:rFonts w:ascii="Calibri" w:hAnsi="Calibri"/>
          <w:noProof/>
          <w:lang w:eastAsia="es-AR"/>
        </w:rPr>
      </w:pPr>
      <w:hyperlink w:anchor="_Toc342414791" w:history="1">
        <w:r w:rsidRPr="00523F08">
          <w:rPr>
            <w:rStyle w:val="Hipervnculo"/>
            <w:noProof/>
          </w:rPr>
          <w:t>Generar Informe de Porcentaje de Viáticos en Proyecto</w:t>
        </w:r>
        <w:r>
          <w:rPr>
            <w:noProof/>
            <w:webHidden/>
          </w:rPr>
          <w:tab/>
        </w:r>
        <w:r>
          <w:rPr>
            <w:noProof/>
            <w:webHidden/>
          </w:rPr>
          <w:fldChar w:fldCharType="begin"/>
        </w:r>
        <w:r>
          <w:rPr>
            <w:noProof/>
            <w:webHidden/>
          </w:rPr>
          <w:instrText xml:space="preserve"> PAGEREF _Toc342414791 \h </w:instrText>
        </w:r>
        <w:r>
          <w:rPr>
            <w:noProof/>
            <w:webHidden/>
          </w:rPr>
        </w:r>
        <w:r>
          <w:rPr>
            <w:noProof/>
            <w:webHidden/>
          </w:rPr>
          <w:fldChar w:fldCharType="separate"/>
        </w:r>
        <w:r>
          <w:rPr>
            <w:noProof/>
            <w:webHidden/>
          </w:rPr>
          <w:t>37</w:t>
        </w:r>
        <w:r>
          <w:rPr>
            <w:noProof/>
            <w:webHidden/>
          </w:rPr>
          <w:fldChar w:fldCharType="end"/>
        </w:r>
      </w:hyperlink>
    </w:p>
    <w:p w14:paraId="36611B3A" w14:textId="77777777" w:rsidR="001801F9" w:rsidRPr="00E40B64" w:rsidRDefault="001801F9">
      <w:pPr>
        <w:pStyle w:val="TDC1"/>
        <w:tabs>
          <w:tab w:val="right" w:leader="dot" w:pos="9227"/>
        </w:tabs>
        <w:rPr>
          <w:rFonts w:ascii="Calibri" w:hAnsi="Calibri"/>
          <w:noProof/>
          <w:lang w:eastAsia="es-AR"/>
        </w:rPr>
      </w:pPr>
      <w:hyperlink w:anchor="_Toc342414792" w:history="1">
        <w:r w:rsidRPr="00523F08">
          <w:rPr>
            <w:rStyle w:val="Hipervnculo"/>
            <w:noProof/>
          </w:rPr>
          <w:t>Módulos del sistema móvil</w:t>
        </w:r>
        <w:r>
          <w:rPr>
            <w:noProof/>
            <w:webHidden/>
          </w:rPr>
          <w:tab/>
        </w:r>
        <w:r>
          <w:rPr>
            <w:noProof/>
            <w:webHidden/>
          </w:rPr>
          <w:fldChar w:fldCharType="begin"/>
        </w:r>
        <w:r>
          <w:rPr>
            <w:noProof/>
            <w:webHidden/>
          </w:rPr>
          <w:instrText xml:space="preserve"> PAGEREF _Toc342414792 \h </w:instrText>
        </w:r>
        <w:r>
          <w:rPr>
            <w:noProof/>
            <w:webHidden/>
          </w:rPr>
        </w:r>
        <w:r>
          <w:rPr>
            <w:noProof/>
            <w:webHidden/>
          </w:rPr>
          <w:fldChar w:fldCharType="separate"/>
        </w:r>
        <w:r>
          <w:rPr>
            <w:noProof/>
            <w:webHidden/>
          </w:rPr>
          <w:t>38</w:t>
        </w:r>
        <w:r>
          <w:rPr>
            <w:noProof/>
            <w:webHidden/>
          </w:rPr>
          <w:fldChar w:fldCharType="end"/>
        </w:r>
      </w:hyperlink>
    </w:p>
    <w:p w14:paraId="465E5D5B" w14:textId="77777777" w:rsidR="001801F9" w:rsidRPr="00E40B64" w:rsidRDefault="001801F9">
      <w:pPr>
        <w:pStyle w:val="TDC2"/>
        <w:tabs>
          <w:tab w:val="right" w:leader="dot" w:pos="9227"/>
        </w:tabs>
        <w:rPr>
          <w:rFonts w:ascii="Calibri" w:hAnsi="Calibri"/>
          <w:noProof/>
          <w:lang w:eastAsia="es-AR"/>
        </w:rPr>
      </w:pPr>
      <w:hyperlink w:anchor="_Toc342414793" w:history="1">
        <w:r w:rsidRPr="00523F08">
          <w:rPr>
            <w:rStyle w:val="Hipervnculo"/>
            <w:noProof/>
          </w:rPr>
          <w:t>Iniciar la aplicación</w:t>
        </w:r>
        <w:r>
          <w:rPr>
            <w:noProof/>
            <w:webHidden/>
          </w:rPr>
          <w:tab/>
        </w:r>
        <w:r>
          <w:rPr>
            <w:noProof/>
            <w:webHidden/>
          </w:rPr>
          <w:fldChar w:fldCharType="begin"/>
        </w:r>
        <w:r>
          <w:rPr>
            <w:noProof/>
            <w:webHidden/>
          </w:rPr>
          <w:instrText xml:space="preserve"> PAGEREF _Toc342414793 \h </w:instrText>
        </w:r>
        <w:r>
          <w:rPr>
            <w:noProof/>
            <w:webHidden/>
          </w:rPr>
        </w:r>
        <w:r>
          <w:rPr>
            <w:noProof/>
            <w:webHidden/>
          </w:rPr>
          <w:fldChar w:fldCharType="separate"/>
        </w:r>
        <w:r>
          <w:rPr>
            <w:noProof/>
            <w:webHidden/>
          </w:rPr>
          <w:t>38</w:t>
        </w:r>
        <w:r>
          <w:rPr>
            <w:noProof/>
            <w:webHidden/>
          </w:rPr>
          <w:fldChar w:fldCharType="end"/>
        </w:r>
      </w:hyperlink>
    </w:p>
    <w:p w14:paraId="2D304B5E" w14:textId="77777777" w:rsidR="001801F9" w:rsidRPr="00E40B64" w:rsidRDefault="001801F9">
      <w:pPr>
        <w:pStyle w:val="TDC2"/>
        <w:tabs>
          <w:tab w:val="right" w:leader="dot" w:pos="9227"/>
        </w:tabs>
        <w:rPr>
          <w:rFonts w:ascii="Calibri" w:hAnsi="Calibri"/>
          <w:noProof/>
          <w:lang w:eastAsia="es-AR"/>
        </w:rPr>
      </w:pPr>
      <w:hyperlink w:anchor="_Toc342414794" w:history="1">
        <w:r w:rsidRPr="00523F08">
          <w:rPr>
            <w:rStyle w:val="Hipervnculo"/>
            <w:noProof/>
          </w:rPr>
          <w:t>Inicio de sesión</w:t>
        </w:r>
        <w:r>
          <w:rPr>
            <w:noProof/>
            <w:webHidden/>
          </w:rPr>
          <w:tab/>
        </w:r>
        <w:r>
          <w:rPr>
            <w:noProof/>
            <w:webHidden/>
          </w:rPr>
          <w:fldChar w:fldCharType="begin"/>
        </w:r>
        <w:r>
          <w:rPr>
            <w:noProof/>
            <w:webHidden/>
          </w:rPr>
          <w:instrText xml:space="preserve"> PAGEREF _Toc342414794 \h </w:instrText>
        </w:r>
        <w:r>
          <w:rPr>
            <w:noProof/>
            <w:webHidden/>
          </w:rPr>
        </w:r>
        <w:r>
          <w:rPr>
            <w:noProof/>
            <w:webHidden/>
          </w:rPr>
          <w:fldChar w:fldCharType="separate"/>
        </w:r>
        <w:r>
          <w:rPr>
            <w:noProof/>
            <w:webHidden/>
          </w:rPr>
          <w:t>39</w:t>
        </w:r>
        <w:r>
          <w:rPr>
            <w:noProof/>
            <w:webHidden/>
          </w:rPr>
          <w:fldChar w:fldCharType="end"/>
        </w:r>
      </w:hyperlink>
    </w:p>
    <w:p w14:paraId="30C830C9" w14:textId="77777777" w:rsidR="001801F9" w:rsidRPr="00E40B64" w:rsidRDefault="001801F9">
      <w:pPr>
        <w:pStyle w:val="TDC2"/>
        <w:tabs>
          <w:tab w:val="right" w:leader="dot" w:pos="9227"/>
        </w:tabs>
        <w:rPr>
          <w:rFonts w:ascii="Calibri" w:hAnsi="Calibri"/>
          <w:noProof/>
          <w:lang w:eastAsia="es-AR"/>
        </w:rPr>
      </w:pPr>
      <w:hyperlink w:anchor="_Toc342414795" w:history="1">
        <w:r w:rsidRPr="00523F08">
          <w:rPr>
            <w:rStyle w:val="Hipervnculo"/>
            <w:noProof/>
          </w:rPr>
          <w:t>Tareas</w:t>
        </w:r>
        <w:r>
          <w:rPr>
            <w:noProof/>
            <w:webHidden/>
          </w:rPr>
          <w:tab/>
        </w:r>
        <w:r>
          <w:rPr>
            <w:noProof/>
            <w:webHidden/>
          </w:rPr>
          <w:fldChar w:fldCharType="begin"/>
        </w:r>
        <w:r>
          <w:rPr>
            <w:noProof/>
            <w:webHidden/>
          </w:rPr>
          <w:instrText xml:space="preserve"> PAGEREF _Toc342414795 \h </w:instrText>
        </w:r>
        <w:r>
          <w:rPr>
            <w:noProof/>
            <w:webHidden/>
          </w:rPr>
        </w:r>
        <w:r>
          <w:rPr>
            <w:noProof/>
            <w:webHidden/>
          </w:rPr>
          <w:fldChar w:fldCharType="separate"/>
        </w:r>
        <w:r>
          <w:rPr>
            <w:noProof/>
            <w:webHidden/>
          </w:rPr>
          <w:t>39</w:t>
        </w:r>
        <w:r>
          <w:rPr>
            <w:noProof/>
            <w:webHidden/>
          </w:rPr>
          <w:fldChar w:fldCharType="end"/>
        </w:r>
      </w:hyperlink>
    </w:p>
    <w:p w14:paraId="0B046E7B" w14:textId="77777777" w:rsidR="001801F9" w:rsidRPr="00E40B64" w:rsidRDefault="001801F9">
      <w:pPr>
        <w:pStyle w:val="TDC2"/>
        <w:tabs>
          <w:tab w:val="right" w:leader="dot" w:pos="9227"/>
        </w:tabs>
        <w:rPr>
          <w:rFonts w:ascii="Calibri" w:hAnsi="Calibri"/>
          <w:noProof/>
          <w:lang w:eastAsia="es-AR"/>
        </w:rPr>
      </w:pPr>
      <w:hyperlink w:anchor="_Toc342414796" w:history="1">
        <w:r w:rsidRPr="00523F08">
          <w:rPr>
            <w:rStyle w:val="Hipervnculo"/>
            <w:noProof/>
          </w:rPr>
          <w:t>Actualizar lista de tareas</w:t>
        </w:r>
        <w:r>
          <w:rPr>
            <w:noProof/>
            <w:webHidden/>
          </w:rPr>
          <w:tab/>
        </w:r>
        <w:r>
          <w:rPr>
            <w:noProof/>
            <w:webHidden/>
          </w:rPr>
          <w:fldChar w:fldCharType="begin"/>
        </w:r>
        <w:r>
          <w:rPr>
            <w:noProof/>
            <w:webHidden/>
          </w:rPr>
          <w:instrText xml:space="preserve"> PAGEREF _Toc342414796 \h </w:instrText>
        </w:r>
        <w:r>
          <w:rPr>
            <w:noProof/>
            <w:webHidden/>
          </w:rPr>
        </w:r>
        <w:r>
          <w:rPr>
            <w:noProof/>
            <w:webHidden/>
          </w:rPr>
          <w:fldChar w:fldCharType="separate"/>
        </w:r>
        <w:r>
          <w:rPr>
            <w:noProof/>
            <w:webHidden/>
          </w:rPr>
          <w:t>40</w:t>
        </w:r>
        <w:r>
          <w:rPr>
            <w:noProof/>
            <w:webHidden/>
          </w:rPr>
          <w:fldChar w:fldCharType="end"/>
        </w:r>
      </w:hyperlink>
    </w:p>
    <w:p w14:paraId="440F27E5" w14:textId="77777777" w:rsidR="001801F9" w:rsidRPr="00E40B64" w:rsidRDefault="001801F9">
      <w:pPr>
        <w:pStyle w:val="TDC2"/>
        <w:tabs>
          <w:tab w:val="right" w:leader="dot" w:pos="9227"/>
        </w:tabs>
        <w:rPr>
          <w:rFonts w:ascii="Calibri" w:hAnsi="Calibri"/>
          <w:noProof/>
          <w:lang w:eastAsia="es-AR"/>
        </w:rPr>
      </w:pPr>
      <w:hyperlink w:anchor="_Toc342414797" w:history="1">
        <w:r w:rsidRPr="00523F08">
          <w:rPr>
            <w:rStyle w:val="Hipervnculo"/>
            <w:noProof/>
          </w:rPr>
          <w:t>Actualizar progreso tarea</w:t>
        </w:r>
        <w:r>
          <w:rPr>
            <w:noProof/>
            <w:webHidden/>
          </w:rPr>
          <w:tab/>
        </w:r>
        <w:r>
          <w:rPr>
            <w:noProof/>
            <w:webHidden/>
          </w:rPr>
          <w:fldChar w:fldCharType="begin"/>
        </w:r>
        <w:r>
          <w:rPr>
            <w:noProof/>
            <w:webHidden/>
          </w:rPr>
          <w:instrText xml:space="preserve"> PAGEREF _Toc342414797 \h </w:instrText>
        </w:r>
        <w:r>
          <w:rPr>
            <w:noProof/>
            <w:webHidden/>
          </w:rPr>
        </w:r>
        <w:r>
          <w:rPr>
            <w:noProof/>
            <w:webHidden/>
          </w:rPr>
          <w:fldChar w:fldCharType="separate"/>
        </w:r>
        <w:r>
          <w:rPr>
            <w:noProof/>
            <w:webHidden/>
          </w:rPr>
          <w:t>40</w:t>
        </w:r>
        <w:r>
          <w:rPr>
            <w:noProof/>
            <w:webHidden/>
          </w:rPr>
          <w:fldChar w:fldCharType="end"/>
        </w:r>
      </w:hyperlink>
    </w:p>
    <w:p w14:paraId="147A5369" w14:textId="77777777" w:rsidR="001801F9" w:rsidRPr="00E40B64" w:rsidRDefault="001801F9">
      <w:pPr>
        <w:pStyle w:val="TDC2"/>
        <w:tabs>
          <w:tab w:val="right" w:leader="dot" w:pos="9227"/>
        </w:tabs>
        <w:rPr>
          <w:rFonts w:ascii="Calibri" w:hAnsi="Calibri"/>
          <w:noProof/>
          <w:lang w:eastAsia="es-AR"/>
        </w:rPr>
      </w:pPr>
      <w:hyperlink w:anchor="_Toc342414798" w:history="1">
        <w:r w:rsidRPr="00523F08">
          <w:rPr>
            <w:rStyle w:val="Hipervnculo"/>
            <w:noProof/>
          </w:rPr>
          <w:t>Ver tarea</w:t>
        </w:r>
        <w:r>
          <w:rPr>
            <w:noProof/>
            <w:webHidden/>
          </w:rPr>
          <w:tab/>
        </w:r>
        <w:r>
          <w:rPr>
            <w:noProof/>
            <w:webHidden/>
          </w:rPr>
          <w:fldChar w:fldCharType="begin"/>
        </w:r>
        <w:r>
          <w:rPr>
            <w:noProof/>
            <w:webHidden/>
          </w:rPr>
          <w:instrText xml:space="preserve"> PAGEREF _Toc342414798 \h </w:instrText>
        </w:r>
        <w:r>
          <w:rPr>
            <w:noProof/>
            <w:webHidden/>
          </w:rPr>
        </w:r>
        <w:r>
          <w:rPr>
            <w:noProof/>
            <w:webHidden/>
          </w:rPr>
          <w:fldChar w:fldCharType="separate"/>
        </w:r>
        <w:r>
          <w:rPr>
            <w:noProof/>
            <w:webHidden/>
          </w:rPr>
          <w:t>41</w:t>
        </w:r>
        <w:r>
          <w:rPr>
            <w:noProof/>
            <w:webHidden/>
          </w:rPr>
          <w:fldChar w:fldCharType="end"/>
        </w:r>
      </w:hyperlink>
    </w:p>
    <w:p w14:paraId="33DEA71B" w14:textId="77777777" w:rsidR="001801F9" w:rsidRPr="00E40B64" w:rsidRDefault="001801F9">
      <w:pPr>
        <w:pStyle w:val="TDC2"/>
        <w:tabs>
          <w:tab w:val="right" w:leader="dot" w:pos="9227"/>
        </w:tabs>
        <w:rPr>
          <w:rFonts w:ascii="Calibri" w:hAnsi="Calibri"/>
          <w:noProof/>
          <w:lang w:eastAsia="es-AR"/>
        </w:rPr>
      </w:pPr>
      <w:hyperlink w:anchor="_Toc342414799" w:history="1">
        <w:r w:rsidRPr="00523F08">
          <w:rPr>
            <w:rStyle w:val="Hipervnculo"/>
            <w:noProof/>
          </w:rPr>
          <w:t>Acontecimientos</w:t>
        </w:r>
        <w:r>
          <w:rPr>
            <w:noProof/>
            <w:webHidden/>
          </w:rPr>
          <w:tab/>
        </w:r>
        <w:r>
          <w:rPr>
            <w:noProof/>
            <w:webHidden/>
          </w:rPr>
          <w:fldChar w:fldCharType="begin"/>
        </w:r>
        <w:r>
          <w:rPr>
            <w:noProof/>
            <w:webHidden/>
          </w:rPr>
          <w:instrText xml:space="preserve"> PAGEREF _Toc342414799 \h </w:instrText>
        </w:r>
        <w:r>
          <w:rPr>
            <w:noProof/>
            <w:webHidden/>
          </w:rPr>
        </w:r>
        <w:r>
          <w:rPr>
            <w:noProof/>
            <w:webHidden/>
          </w:rPr>
          <w:fldChar w:fldCharType="separate"/>
        </w:r>
        <w:r>
          <w:rPr>
            <w:noProof/>
            <w:webHidden/>
          </w:rPr>
          <w:t>41</w:t>
        </w:r>
        <w:r>
          <w:rPr>
            <w:noProof/>
            <w:webHidden/>
          </w:rPr>
          <w:fldChar w:fldCharType="end"/>
        </w:r>
      </w:hyperlink>
    </w:p>
    <w:p w14:paraId="7FBD86FA" w14:textId="77777777" w:rsidR="001801F9" w:rsidRPr="00E40B64" w:rsidRDefault="001801F9">
      <w:pPr>
        <w:pStyle w:val="TDC2"/>
        <w:tabs>
          <w:tab w:val="right" w:leader="dot" w:pos="9227"/>
        </w:tabs>
        <w:rPr>
          <w:rFonts w:ascii="Calibri" w:hAnsi="Calibri"/>
          <w:noProof/>
          <w:lang w:eastAsia="es-AR"/>
        </w:rPr>
      </w:pPr>
      <w:hyperlink w:anchor="_Toc342414800" w:history="1">
        <w:r w:rsidRPr="00523F08">
          <w:rPr>
            <w:rStyle w:val="Hipervnculo"/>
            <w:noProof/>
          </w:rPr>
          <w:t>Actualizar lista acontecimientos</w:t>
        </w:r>
        <w:r>
          <w:rPr>
            <w:noProof/>
            <w:webHidden/>
          </w:rPr>
          <w:tab/>
        </w:r>
        <w:r>
          <w:rPr>
            <w:noProof/>
            <w:webHidden/>
          </w:rPr>
          <w:fldChar w:fldCharType="begin"/>
        </w:r>
        <w:r>
          <w:rPr>
            <w:noProof/>
            <w:webHidden/>
          </w:rPr>
          <w:instrText xml:space="preserve"> PAGEREF _Toc342414800 \h </w:instrText>
        </w:r>
        <w:r>
          <w:rPr>
            <w:noProof/>
            <w:webHidden/>
          </w:rPr>
        </w:r>
        <w:r>
          <w:rPr>
            <w:noProof/>
            <w:webHidden/>
          </w:rPr>
          <w:fldChar w:fldCharType="separate"/>
        </w:r>
        <w:r>
          <w:rPr>
            <w:noProof/>
            <w:webHidden/>
          </w:rPr>
          <w:t>42</w:t>
        </w:r>
        <w:r>
          <w:rPr>
            <w:noProof/>
            <w:webHidden/>
          </w:rPr>
          <w:fldChar w:fldCharType="end"/>
        </w:r>
      </w:hyperlink>
    </w:p>
    <w:p w14:paraId="24F032A9" w14:textId="77777777" w:rsidR="001801F9" w:rsidRPr="00E40B64" w:rsidRDefault="001801F9">
      <w:pPr>
        <w:pStyle w:val="TDC2"/>
        <w:tabs>
          <w:tab w:val="right" w:leader="dot" w:pos="9227"/>
        </w:tabs>
        <w:rPr>
          <w:rFonts w:ascii="Calibri" w:hAnsi="Calibri"/>
          <w:noProof/>
          <w:lang w:eastAsia="es-AR"/>
        </w:rPr>
      </w:pPr>
      <w:hyperlink w:anchor="_Toc342414801" w:history="1">
        <w:r w:rsidRPr="00523F08">
          <w:rPr>
            <w:rStyle w:val="Hipervnculo"/>
            <w:noProof/>
          </w:rPr>
          <w:t>Ver acontecimiento</w:t>
        </w:r>
        <w:r>
          <w:rPr>
            <w:noProof/>
            <w:webHidden/>
          </w:rPr>
          <w:tab/>
        </w:r>
        <w:r>
          <w:rPr>
            <w:noProof/>
            <w:webHidden/>
          </w:rPr>
          <w:fldChar w:fldCharType="begin"/>
        </w:r>
        <w:r>
          <w:rPr>
            <w:noProof/>
            <w:webHidden/>
          </w:rPr>
          <w:instrText xml:space="preserve"> PAGEREF _Toc342414801 \h </w:instrText>
        </w:r>
        <w:r>
          <w:rPr>
            <w:noProof/>
            <w:webHidden/>
          </w:rPr>
        </w:r>
        <w:r>
          <w:rPr>
            <w:noProof/>
            <w:webHidden/>
          </w:rPr>
          <w:fldChar w:fldCharType="separate"/>
        </w:r>
        <w:r>
          <w:rPr>
            <w:noProof/>
            <w:webHidden/>
          </w:rPr>
          <w:t>42</w:t>
        </w:r>
        <w:r>
          <w:rPr>
            <w:noProof/>
            <w:webHidden/>
          </w:rPr>
          <w:fldChar w:fldCharType="end"/>
        </w:r>
      </w:hyperlink>
    </w:p>
    <w:p w14:paraId="2DD45164" w14:textId="77777777" w:rsidR="001801F9" w:rsidRPr="00E40B64" w:rsidRDefault="001801F9">
      <w:pPr>
        <w:pStyle w:val="TDC2"/>
        <w:tabs>
          <w:tab w:val="right" w:leader="dot" w:pos="9227"/>
        </w:tabs>
        <w:rPr>
          <w:rFonts w:ascii="Calibri" w:hAnsi="Calibri"/>
          <w:noProof/>
          <w:lang w:eastAsia="es-AR"/>
        </w:rPr>
      </w:pPr>
      <w:hyperlink w:anchor="_Toc342414802" w:history="1">
        <w:r w:rsidRPr="00523F08">
          <w:rPr>
            <w:rStyle w:val="Hipervnculo"/>
            <w:noProof/>
          </w:rPr>
          <w:t>Nuevo acontecimiento</w:t>
        </w:r>
        <w:r>
          <w:rPr>
            <w:noProof/>
            <w:webHidden/>
          </w:rPr>
          <w:tab/>
        </w:r>
        <w:r>
          <w:rPr>
            <w:noProof/>
            <w:webHidden/>
          </w:rPr>
          <w:fldChar w:fldCharType="begin"/>
        </w:r>
        <w:r>
          <w:rPr>
            <w:noProof/>
            <w:webHidden/>
          </w:rPr>
          <w:instrText xml:space="preserve"> PAGEREF _Toc342414802 \h </w:instrText>
        </w:r>
        <w:r>
          <w:rPr>
            <w:noProof/>
            <w:webHidden/>
          </w:rPr>
        </w:r>
        <w:r>
          <w:rPr>
            <w:noProof/>
            <w:webHidden/>
          </w:rPr>
          <w:fldChar w:fldCharType="separate"/>
        </w:r>
        <w:r>
          <w:rPr>
            <w:noProof/>
            <w:webHidden/>
          </w:rPr>
          <w:t>43</w:t>
        </w:r>
        <w:r>
          <w:rPr>
            <w:noProof/>
            <w:webHidden/>
          </w:rPr>
          <w:fldChar w:fldCharType="end"/>
        </w:r>
      </w:hyperlink>
    </w:p>
    <w:p w14:paraId="4543348E" w14:textId="77777777" w:rsidR="001801F9" w:rsidRPr="00E40B64" w:rsidRDefault="001801F9">
      <w:pPr>
        <w:pStyle w:val="TDC2"/>
        <w:tabs>
          <w:tab w:val="right" w:leader="dot" w:pos="9227"/>
        </w:tabs>
        <w:rPr>
          <w:rFonts w:ascii="Calibri" w:hAnsi="Calibri"/>
          <w:noProof/>
          <w:lang w:eastAsia="es-AR"/>
        </w:rPr>
      </w:pPr>
      <w:hyperlink w:anchor="_Toc342414803" w:history="1">
        <w:r w:rsidRPr="00523F08">
          <w:rPr>
            <w:rStyle w:val="Hipervnculo"/>
            <w:noProof/>
          </w:rPr>
          <w:t>Modificar acontecimiento</w:t>
        </w:r>
        <w:r>
          <w:rPr>
            <w:noProof/>
            <w:webHidden/>
          </w:rPr>
          <w:tab/>
        </w:r>
        <w:r>
          <w:rPr>
            <w:noProof/>
            <w:webHidden/>
          </w:rPr>
          <w:fldChar w:fldCharType="begin"/>
        </w:r>
        <w:r>
          <w:rPr>
            <w:noProof/>
            <w:webHidden/>
          </w:rPr>
          <w:instrText xml:space="preserve"> PAGEREF _Toc342414803 \h </w:instrText>
        </w:r>
        <w:r>
          <w:rPr>
            <w:noProof/>
            <w:webHidden/>
          </w:rPr>
        </w:r>
        <w:r>
          <w:rPr>
            <w:noProof/>
            <w:webHidden/>
          </w:rPr>
          <w:fldChar w:fldCharType="separate"/>
        </w:r>
        <w:r>
          <w:rPr>
            <w:noProof/>
            <w:webHidden/>
          </w:rPr>
          <w:t>44</w:t>
        </w:r>
        <w:r>
          <w:rPr>
            <w:noProof/>
            <w:webHidden/>
          </w:rPr>
          <w:fldChar w:fldCharType="end"/>
        </w:r>
      </w:hyperlink>
    </w:p>
    <w:p w14:paraId="3E441383" w14:textId="77777777" w:rsidR="001801F9" w:rsidRPr="00E40B64" w:rsidRDefault="001801F9">
      <w:pPr>
        <w:pStyle w:val="TDC1"/>
        <w:tabs>
          <w:tab w:val="right" w:leader="dot" w:pos="9227"/>
        </w:tabs>
        <w:rPr>
          <w:rFonts w:ascii="Calibri" w:hAnsi="Calibri"/>
          <w:noProof/>
          <w:lang w:eastAsia="es-AR"/>
        </w:rPr>
      </w:pPr>
      <w:hyperlink w:anchor="_Toc342414804" w:history="1">
        <w:r w:rsidRPr="00523F08">
          <w:rPr>
            <w:rStyle w:val="Hipervnculo"/>
            <w:noProof/>
          </w:rPr>
          <w:t>Historial de versiones</w:t>
        </w:r>
        <w:r>
          <w:rPr>
            <w:noProof/>
            <w:webHidden/>
          </w:rPr>
          <w:tab/>
        </w:r>
        <w:r>
          <w:rPr>
            <w:noProof/>
            <w:webHidden/>
          </w:rPr>
          <w:fldChar w:fldCharType="begin"/>
        </w:r>
        <w:r>
          <w:rPr>
            <w:noProof/>
            <w:webHidden/>
          </w:rPr>
          <w:instrText xml:space="preserve"> PAGEREF _Toc342414804 \h </w:instrText>
        </w:r>
        <w:r>
          <w:rPr>
            <w:noProof/>
            <w:webHidden/>
          </w:rPr>
        </w:r>
        <w:r>
          <w:rPr>
            <w:noProof/>
            <w:webHidden/>
          </w:rPr>
          <w:fldChar w:fldCharType="separate"/>
        </w:r>
        <w:r>
          <w:rPr>
            <w:noProof/>
            <w:webHidden/>
          </w:rPr>
          <w:t>44</w:t>
        </w:r>
        <w:r>
          <w:rPr>
            <w:noProof/>
            <w:webHidden/>
          </w:rPr>
          <w:fldChar w:fldCharType="end"/>
        </w:r>
      </w:hyperlink>
    </w:p>
    <w:p w14:paraId="54AD5FF5" w14:textId="77777777" w:rsidR="0050486C" w:rsidRDefault="0050486C">
      <w:pPr>
        <w:rPr>
          <w:lang w:val="es-ES"/>
        </w:rPr>
      </w:pPr>
      <w:r>
        <w:rPr>
          <w:lang w:val="es-ES"/>
        </w:rPr>
        <w:fldChar w:fldCharType="end"/>
      </w:r>
    </w:p>
    <w:p w14:paraId="1A470BE7" w14:textId="77777777" w:rsidR="0050486C" w:rsidRDefault="0050486C">
      <w:pPr>
        <w:rPr>
          <w:rFonts w:ascii="Courier New" w:hAnsi="Courier New" w:cs="Courier New"/>
          <w:sz w:val="21"/>
          <w:szCs w:val="21"/>
          <w:lang w:val="es-ES"/>
        </w:rPr>
      </w:pPr>
      <w:r>
        <w:rPr>
          <w:rFonts w:ascii="Courier New" w:hAnsi="Courier New" w:cs="Courier New"/>
        </w:rPr>
        <w:br w:type="page"/>
      </w:r>
    </w:p>
    <w:p w14:paraId="32A064DA" w14:textId="77777777" w:rsidR="0050486C" w:rsidRDefault="0050486C" w:rsidP="003A2CA0">
      <w:pPr>
        <w:pStyle w:val="Ttulo1"/>
      </w:pPr>
      <w:bookmarkStart w:id="1" w:name="_Toc342414759"/>
      <w:r>
        <w:t>Introducción</w:t>
      </w:r>
      <w:bookmarkEnd w:id="1"/>
    </w:p>
    <w:p w14:paraId="4E49C10F" w14:textId="77777777"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14:paraId="7E802952" w14:textId="77777777"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14:paraId="15BE3CEE" w14:textId="77777777" w:rsidR="0050486C" w:rsidRDefault="0050486C" w:rsidP="003A2CA0">
      <w:pPr>
        <w:pStyle w:val="Ttulo1"/>
      </w:pPr>
      <w:bookmarkStart w:id="2" w:name="_Toc342414760"/>
      <w:r>
        <w:t>Interfaces Gráficas</w:t>
      </w:r>
      <w:bookmarkEnd w:id="2"/>
    </w:p>
    <w:p w14:paraId="3E343FF7" w14:textId="77777777"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14:paraId="7586C7D6" w14:textId="77777777" w:rsidR="0050486C" w:rsidRPr="0023708D" w:rsidRDefault="0050486C" w:rsidP="00C14742">
      <w:pPr>
        <w:pStyle w:val="Ttulo2"/>
      </w:pPr>
      <w:bookmarkStart w:id="3" w:name="_Toc342414761"/>
      <w:r>
        <w:t>Sistema de escritorio</w:t>
      </w:r>
      <w:bookmarkEnd w:id="3"/>
    </w:p>
    <w:p w14:paraId="4EAD462A" w14:textId="77777777" w:rsidR="0050486C" w:rsidRDefault="0050486C" w:rsidP="00C14742">
      <w:pPr>
        <w:pStyle w:val="Ttulo3"/>
      </w:pPr>
      <w:bookmarkStart w:id="4" w:name="_Toc342414762"/>
      <w:r>
        <w:t>Botones e iconos de uso general</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14:paraId="07CF1E4D" w14:textId="77777777" w:rsidTr="00B82D43">
        <w:tc>
          <w:tcPr>
            <w:tcW w:w="1384" w:type="dxa"/>
          </w:tcPr>
          <w:p w14:paraId="6869A8F9" w14:textId="77777777" w:rsidR="0050486C" w:rsidRPr="00B82D43" w:rsidRDefault="0050486C" w:rsidP="00B82D43">
            <w:pPr>
              <w:spacing w:after="0" w:line="240" w:lineRule="auto"/>
              <w:jc w:val="both"/>
              <w:rPr>
                <w:b/>
              </w:rPr>
            </w:pPr>
            <w:r w:rsidRPr="00B82D43">
              <w:rPr>
                <w:b/>
              </w:rPr>
              <w:t>Icono</w:t>
            </w:r>
          </w:p>
        </w:tc>
        <w:tc>
          <w:tcPr>
            <w:tcW w:w="3544" w:type="dxa"/>
          </w:tcPr>
          <w:p w14:paraId="388451FE" w14:textId="77777777" w:rsidR="0050486C" w:rsidRPr="00B82D43" w:rsidRDefault="0050486C" w:rsidP="00B82D43">
            <w:pPr>
              <w:spacing w:after="0" w:line="240" w:lineRule="auto"/>
              <w:jc w:val="both"/>
              <w:rPr>
                <w:b/>
              </w:rPr>
            </w:pPr>
            <w:r w:rsidRPr="00B82D43">
              <w:rPr>
                <w:b/>
              </w:rPr>
              <w:t>Nombre del botón</w:t>
            </w:r>
          </w:p>
        </w:tc>
        <w:tc>
          <w:tcPr>
            <w:tcW w:w="4449" w:type="dxa"/>
          </w:tcPr>
          <w:p w14:paraId="474A4894" w14:textId="77777777" w:rsidR="0050486C" w:rsidRPr="00B82D43" w:rsidRDefault="0050486C" w:rsidP="00B82D43">
            <w:pPr>
              <w:spacing w:after="0" w:line="240" w:lineRule="auto"/>
              <w:jc w:val="both"/>
              <w:rPr>
                <w:b/>
              </w:rPr>
            </w:pPr>
            <w:r w:rsidRPr="00B82D43">
              <w:rPr>
                <w:b/>
              </w:rPr>
              <w:t>Acción</w:t>
            </w:r>
          </w:p>
        </w:tc>
      </w:tr>
      <w:tr w:rsidR="0050486C" w:rsidRPr="00B82D43" w14:paraId="2A5F3314" w14:textId="77777777" w:rsidTr="00B82D43">
        <w:tc>
          <w:tcPr>
            <w:tcW w:w="1384" w:type="dxa"/>
          </w:tcPr>
          <w:p w14:paraId="2FCA1CDB" w14:textId="77777777" w:rsidR="0050486C" w:rsidRPr="00B82D43" w:rsidRDefault="001801F9"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14:paraId="77C1CFD4" w14:textId="77777777" w:rsidR="0050486C" w:rsidRPr="00B82D43" w:rsidRDefault="0050486C" w:rsidP="00B82D43">
            <w:pPr>
              <w:spacing w:after="0" w:line="240" w:lineRule="auto"/>
              <w:jc w:val="both"/>
            </w:pPr>
            <w:r w:rsidRPr="00B82D43">
              <w:t>Principal o home</w:t>
            </w:r>
          </w:p>
        </w:tc>
        <w:tc>
          <w:tcPr>
            <w:tcW w:w="4449" w:type="dxa"/>
          </w:tcPr>
          <w:p w14:paraId="614EE2C9" w14:textId="77777777" w:rsidR="0050486C" w:rsidRPr="00B82D43" w:rsidRDefault="0050486C" w:rsidP="00B82D43">
            <w:pPr>
              <w:spacing w:after="0" w:line="240" w:lineRule="auto"/>
              <w:jc w:val="both"/>
            </w:pPr>
            <w:r w:rsidRPr="00B82D43">
              <w:t>El sistema se desplaza hacia el menú principal</w:t>
            </w:r>
          </w:p>
        </w:tc>
      </w:tr>
      <w:tr w:rsidR="0050486C" w:rsidRPr="00B82D43" w14:paraId="0432F8FB" w14:textId="77777777" w:rsidTr="00B82D43">
        <w:tc>
          <w:tcPr>
            <w:tcW w:w="1384" w:type="dxa"/>
          </w:tcPr>
          <w:p w14:paraId="21375BFC" w14:textId="77777777" w:rsidR="0050486C" w:rsidRPr="00B82D43" w:rsidRDefault="001801F9"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14:paraId="63D0A497" w14:textId="77777777" w:rsidR="0050486C" w:rsidRPr="00B82D43" w:rsidRDefault="0050486C" w:rsidP="00B82D43">
            <w:pPr>
              <w:spacing w:after="0" w:line="240" w:lineRule="auto"/>
              <w:jc w:val="both"/>
            </w:pPr>
            <w:r w:rsidRPr="00B82D43">
              <w:t>Cambio de password o contraseña</w:t>
            </w:r>
          </w:p>
        </w:tc>
        <w:tc>
          <w:tcPr>
            <w:tcW w:w="4449" w:type="dxa"/>
          </w:tcPr>
          <w:p w14:paraId="56473116" w14:textId="77777777" w:rsidR="0050486C" w:rsidRPr="00B82D43" w:rsidRDefault="0050486C" w:rsidP="00B82D43">
            <w:pPr>
              <w:spacing w:after="0" w:line="240" w:lineRule="auto"/>
              <w:jc w:val="both"/>
            </w:pPr>
            <w:r w:rsidRPr="00B82D43">
              <w:t>Permite ingresar al sistema a la opción de cambio de contraseña</w:t>
            </w:r>
          </w:p>
        </w:tc>
      </w:tr>
      <w:tr w:rsidR="0050486C" w:rsidRPr="00B82D43" w14:paraId="6A453DD9" w14:textId="77777777" w:rsidTr="00B82D43">
        <w:tc>
          <w:tcPr>
            <w:tcW w:w="1384" w:type="dxa"/>
          </w:tcPr>
          <w:p w14:paraId="32865C72" w14:textId="77777777" w:rsidR="0050486C" w:rsidRPr="00B82D43" w:rsidRDefault="001801F9"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14:paraId="67956225" w14:textId="77777777" w:rsidR="0050486C" w:rsidRPr="00B82D43" w:rsidRDefault="0050486C" w:rsidP="00B82D43">
            <w:pPr>
              <w:spacing w:after="0" w:line="240" w:lineRule="auto"/>
              <w:jc w:val="both"/>
            </w:pPr>
            <w:r w:rsidRPr="00B82D43">
              <w:t>Salir</w:t>
            </w:r>
          </w:p>
        </w:tc>
        <w:tc>
          <w:tcPr>
            <w:tcW w:w="4449" w:type="dxa"/>
          </w:tcPr>
          <w:p w14:paraId="68E31263" w14:textId="77777777" w:rsidR="0050486C" w:rsidRPr="00B82D43" w:rsidRDefault="0050486C" w:rsidP="00B82D43">
            <w:pPr>
              <w:spacing w:after="0" w:line="240" w:lineRule="auto"/>
              <w:jc w:val="both"/>
            </w:pPr>
            <w:r w:rsidRPr="00B82D43">
              <w:t>Abandona el sistema</w:t>
            </w:r>
          </w:p>
        </w:tc>
      </w:tr>
      <w:tr w:rsidR="0050486C" w:rsidRPr="00B82D43" w14:paraId="13CAAFAD" w14:textId="77777777" w:rsidTr="00B82D43">
        <w:tc>
          <w:tcPr>
            <w:tcW w:w="1384" w:type="dxa"/>
          </w:tcPr>
          <w:p w14:paraId="7D629E85" w14:textId="77777777" w:rsidR="0050486C" w:rsidRPr="00B82D43" w:rsidRDefault="001801F9"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14:paraId="4B685BB6" w14:textId="77777777" w:rsidR="0050486C" w:rsidRPr="00B82D43" w:rsidRDefault="0050486C" w:rsidP="00B82D43">
            <w:pPr>
              <w:spacing w:after="0" w:line="240" w:lineRule="auto"/>
              <w:jc w:val="both"/>
            </w:pPr>
            <w:r w:rsidRPr="00B82D43">
              <w:t>Nuevo+“Entidad”  *</w:t>
            </w:r>
          </w:p>
        </w:tc>
        <w:tc>
          <w:tcPr>
            <w:tcW w:w="4449" w:type="dxa"/>
          </w:tcPr>
          <w:p w14:paraId="7D9337A5" w14:textId="77777777"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14:paraId="22F6AB0C" w14:textId="77777777" w:rsidTr="00B82D43">
        <w:tc>
          <w:tcPr>
            <w:tcW w:w="1384" w:type="dxa"/>
          </w:tcPr>
          <w:p w14:paraId="61C2478D" w14:textId="77777777" w:rsidR="0050486C" w:rsidRPr="00B82D43" w:rsidRDefault="001801F9"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14:paraId="753FE5E7" w14:textId="77777777" w:rsidR="0050486C" w:rsidRPr="00B82D43" w:rsidRDefault="0050486C" w:rsidP="00B82D43">
            <w:pPr>
              <w:spacing w:after="0" w:line="240" w:lineRule="auto"/>
              <w:jc w:val="both"/>
            </w:pPr>
            <w:r w:rsidRPr="00B82D43">
              <w:t>Crear</w:t>
            </w:r>
          </w:p>
        </w:tc>
        <w:tc>
          <w:tcPr>
            <w:tcW w:w="4449" w:type="dxa"/>
          </w:tcPr>
          <w:p w14:paraId="2F63CE86" w14:textId="77777777" w:rsidR="0050486C" w:rsidRPr="00B82D43" w:rsidRDefault="0050486C" w:rsidP="00B82D43">
            <w:pPr>
              <w:spacing w:after="0" w:line="240" w:lineRule="auto"/>
              <w:jc w:val="both"/>
            </w:pPr>
            <w:r w:rsidRPr="00B82D43">
              <w:t>Realiza la creación de la entidad cuyos datos han sido ingresados</w:t>
            </w:r>
          </w:p>
        </w:tc>
      </w:tr>
      <w:tr w:rsidR="0050486C" w:rsidRPr="00B82D43" w14:paraId="726118B0" w14:textId="77777777" w:rsidTr="00B82D43">
        <w:tc>
          <w:tcPr>
            <w:tcW w:w="1384" w:type="dxa"/>
          </w:tcPr>
          <w:p w14:paraId="6C0C9FF5" w14:textId="77777777" w:rsidR="0050486C" w:rsidRPr="00B82D43" w:rsidRDefault="001801F9"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14:paraId="3B61677A" w14:textId="77777777" w:rsidR="0050486C" w:rsidRPr="00B82D43" w:rsidRDefault="0050486C" w:rsidP="00B82D43">
            <w:pPr>
              <w:spacing w:after="0" w:line="240" w:lineRule="auto"/>
              <w:jc w:val="both"/>
            </w:pPr>
            <w:r w:rsidRPr="00B82D43">
              <w:t>Editar</w:t>
            </w:r>
          </w:p>
        </w:tc>
        <w:tc>
          <w:tcPr>
            <w:tcW w:w="4449" w:type="dxa"/>
          </w:tcPr>
          <w:p w14:paraId="22CB7556" w14:textId="77777777"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14:paraId="69950D9A" w14:textId="77777777" w:rsidTr="00B82D43">
        <w:tc>
          <w:tcPr>
            <w:tcW w:w="1384" w:type="dxa"/>
          </w:tcPr>
          <w:p w14:paraId="11FD1DD6" w14:textId="77777777" w:rsidR="0050486C" w:rsidRPr="00B82D43" w:rsidRDefault="001801F9"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14:paraId="366E64FF" w14:textId="77777777" w:rsidR="0050486C" w:rsidRPr="00B82D43" w:rsidRDefault="0050486C" w:rsidP="00B82D43">
            <w:pPr>
              <w:spacing w:after="0" w:line="240" w:lineRule="auto"/>
              <w:jc w:val="both"/>
            </w:pPr>
            <w:r w:rsidRPr="00B82D43">
              <w:t>Actualizar</w:t>
            </w:r>
          </w:p>
        </w:tc>
        <w:tc>
          <w:tcPr>
            <w:tcW w:w="4449" w:type="dxa"/>
          </w:tcPr>
          <w:p w14:paraId="442564B3" w14:textId="77777777" w:rsidR="0050486C" w:rsidRPr="00B82D43" w:rsidRDefault="0050486C" w:rsidP="00B82D43">
            <w:pPr>
              <w:spacing w:after="0" w:line="240" w:lineRule="auto"/>
              <w:jc w:val="both"/>
            </w:pPr>
            <w:r w:rsidRPr="00B82D43">
              <w:t>Registra los cambios realizados sobre la entidad que ha sido editada</w:t>
            </w:r>
          </w:p>
        </w:tc>
      </w:tr>
      <w:tr w:rsidR="0050486C" w:rsidRPr="00B82D43" w14:paraId="07E25AAC" w14:textId="77777777" w:rsidTr="00B82D43">
        <w:tc>
          <w:tcPr>
            <w:tcW w:w="1384" w:type="dxa"/>
          </w:tcPr>
          <w:p w14:paraId="1637C056" w14:textId="77777777" w:rsidR="0050486C" w:rsidRPr="00B82D43" w:rsidRDefault="001801F9"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14:paraId="73DA7297" w14:textId="77777777" w:rsidR="0050486C" w:rsidRPr="00B82D43" w:rsidRDefault="0050486C" w:rsidP="00B82D43">
            <w:pPr>
              <w:spacing w:after="0" w:line="240" w:lineRule="auto"/>
              <w:jc w:val="both"/>
            </w:pPr>
            <w:r w:rsidRPr="00B82D43">
              <w:t>Eliminar</w:t>
            </w:r>
          </w:p>
        </w:tc>
        <w:tc>
          <w:tcPr>
            <w:tcW w:w="4449" w:type="dxa"/>
          </w:tcPr>
          <w:p w14:paraId="1E6AF269" w14:textId="77777777" w:rsidR="0050486C" w:rsidRPr="00B82D43" w:rsidRDefault="0050486C" w:rsidP="00B82D43">
            <w:pPr>
              <w:spacing w:after="0" w:line="240" w:lineRule="auto"/>
              <w:jc w:val="both"/>
            </w:pPr>
            <w:r w:rsidRPr="00B82D43">
              <w:t>Permite eliminar la entidad ya cargada</w:t>
            </w:r>
          </w:p>
        </w:tc>
      </w:tr>
      <w:tr w:rsidR="0050486C" w:rsidRPr="00B82D43" w14:paraId="6A5A39AC" w14:textId="77777777" w:rsidTr="00B82D43">
        <w:tc>
          <w:tcPr>
            <w:tcW w:w="1384" w:type="dxa"/>
          </w:tcPr>
          <w:p w14:paraId="11BD38A0" w14:textId="77777777" w:rsidR="0050486C" w:rsidRPr="00B82D43" w:rsidRDefault="001801F9"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14:paraId="2332182F" w14:textId="77777777" w:rsidR="0050486C" w:rsidRPr="00B82D43" w:rsidRDefault="0050486C" w:rsidP="00B82D43">
            <w:pPr>
              <w:spacing w:after="0" w:line="240" w:lineRule="auto"/>
              <w:jc w:val="both"/>
            </w:pPr>
            <w:r w:rsidRPr="00B82D43">
              <w:t>“Entidad”+Lista *</w:t>
            </w:r>
          </w:p>
        </w:tc>
        <w:tc>
          <w:tcPr>
            <w:tcW w:w="4449" w:type="dxa"/>
          </w:tcPr>
          <w:p w14:paraId="53D6968B" w14:textId="77777777"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14:paraId="226359E5" w14:textId="77777777"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14:paraId="587C7AEF" w14:textId="77777777" w:rsidR="0050486C" w:rsidRDefault="0050486C" w:rsidP="00C14742">
      <w:pPr>
        <w:pStyle w:val="Ttulo3"/>
      </w:pPr>
      <w:bookmarkStart w:id="5" w:name="_Toc342414763"/>
      <w:r>
        <w:lastRenderedPageBreak/>
        <w:t>Ingreso de datos</w:t>
      </w:r>
      <w:bookmarkEnd w:id="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14:paraId="77C2D822" w14:textId="77777777" w:rsidTr="00B82D43">
        <w:tc>
          <w:tcPr>
            <w:tcW w:w="3876" w:type="dxa"/>
          </w:tcPr>
          <w:p w14:paraId="3A850D5F" w14:textId="77777777" w:rsidR="0050486C" w:rsidRPr="00B82D43" w:rsidRDefault="0050486C" w:rsidP="00B82D43">
            <w:pPr>
              <w:spacing w:after="0" w:line="240" w:lineRule="auto"/>
              <w:rPr>
                <w:b/>
              </w:rPr>
            </w:pPr>
            <w:r w:rsidRPr="00B82D43">
              <w:rPr>
                <w:b/>
              </w:rPr>
              <w:t>Icono</w:t>
            </w:r>
          </w:p>
        </w:tc>
        <w:tc>
          <w:tcPr>
            <w:tcW w:w="2776" w:type="dxa"/>
          </w:tcPr>
          <w:p w14:paraId="1D5EDA98" w14:textId="77777777" w:rsidR="0050486C" w:rsidRPr="00B82D43" w:rsidRDefault="0050486C" w:rsidP="00B82D43">
            <w:pPr>
              <w:spacing w:after="0" w:line="240" w:lineRule="auto"/>
              <w:rPr>
                <w:b/>
              </w:rPr>
            </w:pPr>
            <w:r w:rsidRPr="00B82D43">
              <w:rPr>
                <w:b/>
              </w:rPr>
              <w:t>Nombre del componente</w:t>
            </w:r>
          </w:p>
        </w:tc>
        <w:tc>
          <w:tcPr>
            <w:tcW w:w="2801" w:type="dxa"/>
          </w:tcPr>
          <w:p w14:paraId="5AF4ADF8" w14:textId="77777777" w:rsidR="0050486C" w:rsidRPr="00B82D43" w:rsidRDefault="0050486C" w:rsidP="00B82D43">
            <w:pPr>
              <w:spacing w:after="0" w:line="240" w:lineRule="auto"/>
              <w:rPr>
                <w:b/>
              </w:rPr>
            </w:pPr>
            <w:r w:rsidRPr="00B82D43">
              <w:rPr>
                <w:b/>
              </w:rPr>
              <w:t>Acción permitida</w:t>
            </w:r>
          </w:p>
        </w:tc>
      </w:tr>
      <w:tr w:rsidR="0050486C" w:rsidRPr="00B82D43" w14:paraId="2278FF35" w14:textId="77777777" w:rsidTr="00B82D43">
        <w:tc>
          <w:tcPr>
            <w:tcW w:w="3876" w:type="dxa"/>
          </w:tcPr>
          <w:p w14:paraId="08EA96C7" w14:textId="77777777" w:rsidR="0050486C" w:rsidRPr="00B82D43" w:rsidRDefault="001801F9"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14:paraId="2AA6FE86" w14:textId="77777777" w:rsidR="0050486C" w:rsidRPr="00B82D43" w:rsidRDefault="0050486C" w:rsidP="00B82D43">
            <w:pPr>
              <w:spacing w:after="0" w:line="240" w:lineRule="auto"/>
            </w:pPr>
            <w:r w:rsidRPr="00B82D43">
              <w:t>Campo de texto</w:t>
            </w:r>
          </w:p>
        </w:tc>
        <w:tc>
          <w:tcPr>
            <w:tcW w:w="2801" w:type="dxa"/>
          </w:tcPr>
          <w:p w14:paraId="637F374A" w14:textId="77777777" w:rsidR="0050486C" w:rsidRPr="00B82D43" w:rsidRDefault="0050486C" w:rsidP="00B82D43">
            <w:pPr>
              <w:spacing w:after="0" w:line="240" w:lineRule="auto"/>
            </w:pPr>
            <w:r w:rsidRPr="00B82D43">
              <w:t>Ingreso de datos alfanuméricos. La completitud del campo no es requerido</w:t>
            </w:r>
          </w:p>
        </w:tc>
      </w:tr>
      <w:tr w:rsidR="0050486C" w:rsidRPr="00B82D43" w14:paraId="52DEEBAC" w14:textId="77777777" w:rsidTr="00B82D43">
        <w:tc>
          <w:tcPr>
            <w:tcW w:w="3876" w:type="dxa"/>
          </w:tcPr>
          <w:p w14:paraId="16E34842" w14:textId="77777777" w:rsidR="0050486C" w:rsidRPr="00B82D43" w:rsidRDefault="001801F9"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14:paraId="2857C1B4" w14:textId="77777777" w:rsidR="0050486C" w:rsidRPr="00B82D43" w:rsidRDefault="0050486C" w:rsidP="00B82D43">
            <w:pPr>
              <w:spacing w:after="0" w:line="240" w:lineRule="auto"/>
            </w:pPr>
            <w:r w:rsidRPr="00B82D43">
              <w:t>Lista desplegable de fechas</w:t>
            </w:r>
          </w:p>
        </w:tc>
        <w:tc>
          <w:tcPr>
            <w:tcW w:w="2801" w:type="dxa"/>
          </w:tcPr>
          <w:p w14:paraId="49AED2EF" w14:textId="77777777" w:rsidR="0050486C" w:rsidRPr="00B82D43" w:rsidRDefault="0050486C" w:rsidP="00B82D43">
            <w:pPr>
              <w:spacing w:after="0" w:line="240" w:lineRule="auto"/>
            </w:pPr>
            <w:r w:rsidRPr="00B82D43">
              <w:t>Selección de día, mes y año.</w:t>
            </w:r>
          </w:p>
        </w:tc>
      </w:tr>
      <w:tr w:rsidR="0050486C" w:rsidRPr="00B82D43" w14:paraId="3BA57F35" w14:textId="77777777" w:rsidTr="00B82D43">
        <w:tc>
          <w:tcPr>
            <w:tcW w:w="3876" w:type="dxa"/>
          </w:tcPr>
          <w:p w14:paraId="4D03FEF3" w14:textId="77777777" w:rsidR="0050486C" w:rsidRPr="00B82D43" w:rsidRDefault="001801F9"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14:paraId="2D588579" w14:textId="77777777" w:rsidR="0050486C" w:rsidRPr="00B82D43" w:rsidRDefault="0050486C" w:rsidP="00B82D43">
            <w:pPr>
              <w:spacing w:after="0" w:line="240" w:lineRule="auto"/>
            </w:pPr>
            <w:r w:rsidRPr="00B82D43">
              <w:t>Lista desplegable requerida</w:t>
            </w:r>
          </w:p>
        </w:tc>
        <w:tc>
          <w:tcPr>
            <w:tcW w:w="2801" w:type="dxa"/>
          </w:tcPr>
          <w:p w14:paraId="38053A97" w14:textId="77777777" w:rsidR="0050486C" w:rsidRPr="00B82D43" w:rsidRDefault="0050486C" w:rsidP="00B82D43">
            <w:pPr>
              <w:spacing w:after="0" w:line="240" w:lineRule="auto"/>
            </w:pPr>
            <w:r w:rsidRPr="00B82D43">
              <w:t>Selección requerida de un valor de la lista</w:t>
            </w:r>
          </w:p>
        </w:tc>
      </w:tr>
      <w:tr w:rsidR="0050486C" w:rsidRPr="00B82D43" w14:paraId="64405B99" w14:textId="77777777" w:rsidTr="00B82D43">
        <w:tc>
          <w:tcPr>
            <w:tcW w:w="3876" w:type="dxa"/>
          </w:tcPr>
          <w:p w14:paraId="570DF19D" w14:textId="77777777" w:rsidR="0050486C" w:rsidRPr="00B82D43" w:rsidRDefault="001801F9"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14:paraId="4CFAFA50" w14:textId="77777777" w:rsidR="0050486C" w:rsidRPr="00B82D43" w:rsidRDefault="0050486C" w:rsidP="00B82D43">
            <w:pPr>
              <w:spacing w:after="0" w:line="240" w:lineRule="auto"/>
            </w:pPr>
            <w:r w:rsidRPr="00B82D43">
              <w:t>Campo de texto requerido</w:t>
            </w:r>
          </w:p>
        </w:tc>
        <w:tc>
          <w:tcPr>
            <w:tcW w:w="2801" w:type="dxa"/>
          </w:tcPr>
          <w:p w14:paraId="5361A694" w14:textId="77777777"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14:paraId="766EDCC2" w14:textId="77777777" w:rsidTr="00B82D43">
        <w:tc>
          <w:tcPr>
            <w:tcW w:w="3876" w:type="dxa"/>
          </w:tcPr>
          <w:p w14:paraId="1406E2A3" w14:textId="77777777" w:rsidR="0050486C" w:rsidRPr="00B82D43" w:rsidRDefault="001801F9"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14:paraId="673149D3" w14:textId="77777777" w:rsidR="0050486C" w:rsidRPr="00B82D43" w:rsidRDefault="0050486C" w:rsidP="00B82D43">
            <w:pPr>
              <w:spacing w:after="0" w:line="240" w:lineRule="auto"/>
            </w:pPr>
            <w:r w:rsidRPr="00B82D43">
              <w:t>Selección de archivo</w:t>
            </w:r>
          </w:p>
        </w:tc>
        <w:tc>
          <w:tcPr>
            <w:tcW w:w="2801" w:type="dxa"/>
          </w:tcPr>
          <w:p w14:paraId="68EA0FD9" w14:textId="77777777"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14:paraId="1617F205" w14:textId="77777777" w:rsidR="0050486C" w:rsidRDefault="0050486C" w:rsidP="001E1F84"/>
    <w:p w14:paraId="2FAC60BD" w14:textId="77777777" w:rsidR="0050486C" w:rsidRDefault="0050486C" w:rsidP="00C75284">
      <w:pPr>
        <w:pStyle w:val="Ttulo2"/>
      </w:pPr>
      <w:bookmarkStart w:id="6" w:name="_Toc342414764"/>
      <w:r>
        <w:t>Sistema móvil</w:t>
      </w:r>
      <w:bookmarkEnd w:id="6"/>
    </w:p>
    <w:p w14:paraId="030811F9" w14:textId="77777777" w:rsidR="0050486C" w:rsidRDefault="0050486C" w:rsidP="00C75284">
      <w:pPr>
        <w:pStyle w:val="Ttulo3"/>
      </w:pPr>
      <w:bookmarkStart w:id="7" w:name="_Toc342414765"/>
      <w:r>
        <w:t>Botones e iconos de uso general</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14:paraId="0E3DE56F" w14:textId="77777777" w:rsidTr="00A74786">
        <w:tc>
          <w:tcPr>
            <w:tcW w:w="1384" w:type="dxa"/>
          </w:tcPr>
          <w:p w14:paraId="67A632BB" w14:textId="77777777" w:rsidR="0050486C" w:rsidRPr="00B82D43" w:rsidRDefault="0050486C" w:rsidP="00A74786">
            <w:pPr>
              <w:spacing w:after="0" w:line="240" w:lineRule="auto"/>
              <w:jc w:val="both"/>
              <w:rPr>
                <w:b/>
              </w:rPr>
            </w:pPr>
            <w:r w:rsidRPr="00B82D43">
              <w:rPr>
                <w:b/>
              </w:rPr>
              <w:t>Icono</w:t>
            </w:r>
          </w:p>
        </w:tc>
        <w:tc>
          <w:tcPr>
            <w:tcW w:w="3544" w:type="dxa"/>
          </w:tcPr>
          <w:p w14:paraId="6DF50F64" w14:textId="77777777"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14:paraId="6D5C6FE7" w14:textId="77777777" w:rsidR="0050486C" w:rsidRPr="00B82D43" w:rsidRDefault="0050486C" w:rsidP="00A74786">
            <w:pPr>
              <w:spacing w:after="0" w:line="240" w:lineRule="auto"/>
              <w:jc w:val="both"/>
              <w:rPr>
                <w:b/>
              </w:rPr>
            </w:pPr>
            <w:r w:rsidRPr="00B82D43">
              <w:rPr>
                <w:b/>
              </w:rPr>
              <w:t>Acción</w:t>
            </w:r>
          </w:p>
        </w:tc>
      </w:tr>
      <w:tr w:rsidR="0050486C" w:rsidRPr="00B82D43" w14:paraId="4192B4A5" w14:textId="77777777" w:rsidTr="00A74786">
        <w:tc>
          <w:tcPr>
            <w:tcW w:w="1384" w:type="dxa"/>
          </w:tcPr>
          <w:p w14:paraId="7797982E" w14:textId="77777777" w:rsidR="0050486C" w:rsidRPr="00B82D43" w:rsidRDefault="001801F9"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14:paraId="0DB61A25" w14:textId="77777777" w:rsidR="0050486C" w:rsidRPr="00B82D43" w:rsidRDefault="0050486C" w:rsidP="00A74786">
            <w:pPr>
              <w:spacing w:after="0" w:line="240" w:lineRule="auto"/>
              <w:jc w:val="both"/>
            </w:pPr>
            <w:r>
              <w:t>Menú. Este botón es propio del teléfono.</w:t>
            </w:r>
          </w:p>
        </w:tc>
        <w:tc>
          <w:tcPr>
            <w:tcW w:w="4449" w:type="dxa"/>
          </w:tcPr>
          <w:p w14:paraId="1E15B378" w14:textId="77777777"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14:paraId="2DAC3562" w14:textId="77777777" w:rsidTr="00A74786">
        <w:tc>
          <w:tcPr>
            <w:tcW w:w="1384" w:type="dxa"/>
          </w:tcPr>
          <w:p w14:paraId="342904AB" w14:textId="77777777" w:rsidR="0050486C" w:rsidRPr="00B82D43" w:rsidRDefault="001801F9"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14:paraId="24A4EF16" w14:textId="77777777" w:rsidR="0050486C" w:rsidRPr="00B82D43" w:rsidRDefault="0050486C" w:rsidP="00A74786">
            <w:pPr>
              <w:spacing w:after="0" w:line="240" w:lineRule="auto"/>
              <w:jc w:val="both"/>
            </w:pPr>
            <w:r>
              <w:t>Volver. Este botón es propio del teléfono.</w:t>
            </w:r>
          </w:p>
        </w:tc>
        <w:tc>
          <w:tcPr>
            <w:tcW w:w="4449" w:type="dxa"/>
          </w:tcPr>
          <w:p w14:paraId="6674E619" w14:textId="77777777"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14:paraId="204B6797" w14:textId="77777777" w:rsidTr="00A74786">
        <w:tc>
          <w:tcPr>
            <w:tcW w:w="1384" w:type="dxa"/>
          </w:tcPr>
          <w:p w14:paraId="4288C472" w14:textId="77777777" w:rsidR="0050486C" w:rsidRDefault="00E40B64"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14:paraId="13E52D12" w14:textId="77777777" w:rsidR="0050486C" w:rsidRDefault="0050486C" w:rsidP="00A74786">
            <w:pPr>
              <w:spacing w:after="0" w:line="240" w:lineRule="auto"/>
              <w:jc w:val="both"/>
            </w:pPr>
            <w:r>
              <w:t>Más acciones.</w:t>
            </w:r>
          </w:p>
        </w:tc>
        <w:tc>
          <w:tcPr>
            <w:tcW w:w="4449" w:type="dxa"/>
          </w:tcPr>
          <w:p w14:paraId="59FED558" w14:textId="77777777"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14:paraId="07D1BE70" w14:textId="77777777" w:rsidR="0050486C" w:rsidRDefault="0050486C" w:rsidP="0073470D">
      <w:pPr>
        <w:pStyle w:val="Ttulo3"/>
      </w:pPr>
      <w:bookmarkStart w:id="8" w:name="_Toc342414766"/>
      <w:r>
        <w:t>Ingreso de datos</w:t>
      </w:r>
      <w:bookmarkEnd w:id="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14:paraId="24229DAB" w14:textId="77777777" w:rsidTr="00A74786">
        <w:tc>
          <w:tcPr>
            <w:tcW w:w="3876" w:type="dxa"/>
          </w:tcPr>
          <w:p w14:paraId="1483731B" w14:textId="77777777" w:rsidR="0050486C" w:rsidRPr="00B82D43" w:rsidRDefault="0050486C" w:rsidP="00A74786">
            <w:pPr>
              <w:spacing w:after="0" w:line="240" w:lineRule="auto"/>
              <w:rPr>
                <w:b/>
              </w:rPr>
            </w:pPr>
            <w:r w:rsidRPr="00B82D43">
              <w:rPr>
                <w:b/>
              </w:rPr>
              <w:t>Icono</w:t>
            </w:r>
          </w:p>
        </w:tc>
        <w:tc>
          <w:tcPr>
            <w:tcW w:w="2776" w:type="dxa"/>
          </w:tcPr>
          <w:p w14:paraId="11E390ED" w14:textId="77777777" w:rsidR="0050486C" w:rsidRPr="00B82D43" w:rsidRDefault="0050486C" w:rsidP="00A74786">
            <w:pPr>
              <w:spacing w:after="0" w:line="240" w:lineRule="auto"/>
              <w:rPr>
                <w:b/>
              </w:rPr>
            </w:pPr>
            <w:r w:rsidRPr="00B82D43">
              <w:rPr>
                <w:b/>
              </w:rPr>
              <w:t>Nombre del componente</w:t>
            </w:r>
          </w:p>
        </w:tc>
        <w:tc>
          <w:tcPr>
            <w:tcW w:w="2801" w:type="dxa"/>
          </w:tcPr>
          <w:p w14:paraId="623B9DD3" w14:textId="77777777" w:rsidR="0050486C" w:rsidRPr="00B82D43" w:rsidRDefault="0050486C" w:rsidP="00A74786">
            <w:pPr>
              <w:spacing w:after="0" w:line="240" w:lineRule="auto"/>
              <w:rPr>
                <w:b/>
              </w:rPr>
            </w:pPr>
            <w:r w:rsidRPr="00B82D43">
              <w:rPr>
                <w:b/>
              </w:rPr>
              <w:t>Acción permitida</w:t>
            </w:r>
          </w:p>
        </w:tc>
      </w:tr>
      <w:tr w:rsidR="0050486C" w:rsidRPr="00B82D43" w14:paraId="7D960B4E" w14:textId="77777777" w:rsidTr="00A74786">
        <w:tc>
          <w:tcPr>
            <w:tcW w:w="3876" w:type="dxa"/>
          </w:tcPr>
          <w:p w14:paraId="5F075FD1" w14:textId="77777777" w:rsidR="0050486C" w:rsidRPr="00B82D43" w:rsidRDefault="00E40B64" w:rsidP="00A74786">
            <w:pPr>
              <w:spacing w:after="0" w:line="240" w:lineRule="auto"/>
            </w:pPr>
            <w:r>
              <w:pict>
                <v:shape id="_x0000_i1044" type="#_x0000_t75" style="width:117.5pt;height:19pt">
                  <v:imagedata r:id="rId21" o:title=""/>
                </v:shape>
              </w:pict>
            </w:r>
          </w:p>
        </w:tc>
        <w:tc>
          <w:tcPr>
            <w:tcW w:w="2776" w:type="dxa"/>
          </w:tcPr>
          <w:p w14:paraId="38F3C5B2" w14:textId="77777777" w:rsidR="0050486C" w:rsidRPr="00B82D43" w:rsidRDefault="0050486C" w:rsidP="00A74786">
            <w:pPr>
              <w:spacing w:after="0" w:line="240" w:lineRule="auto"/>
            </w:pPr>
            <w:r w:rsidRPr="00B82D43">
              <w:t>Campo de texto</w:t>
            </w:r>
            <w:r>
              <w:t xml:space="preserve"> activo</w:t>
            </w:r>
          </w:p>
        </w:tc>
        <w:tc>
          <w:tcPr>
            <w:tcW w:w="2801" w:type="dxa"/>
          </w:tcPr>
          <w:p w14:paraId="7AF3FF4C" w14:textId="77777777"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14:paraId="45D2D121" w14:textId="77777777" w:rsidTr="00A74786">
        <w:tc>
          <w:tcPr>
            <w:tcW w:w="3876" w:type="dxa"/>
          </w:tcPr>
          <w:p w14:paraId="003CA38E" w14:textId="77777777" w:rsidR="0050486C" w:rsidRPr="00B82D43" w:rsidRDefault="00E40B64" w:rsidP="00A74786">
            <w:pPr>
              <w:spacing w:after="0" w:line="240" w:lineRule="auto"/>
            </w:pPr>
            <w:r>
              <w:pict>
                <v:shape id="_x0000_i1045" type="#_x0000_t75" style="width:118.2pt;height:19pt">
                  <v:imagedata r:id="rId22" o:title=""/>
                </v:shape>
              </w:pict>
            </w:r>
          </w:p>
        </w:tc>
        <w:tc>
          <w:tcPr>
            <w:tcW w:w="2776" w:type="dxa"/>
          </w:tcPr>
          <w:p w14:paraId="315B2793" w14:textId="77777777" w:rsidR="0050486C" w:rsidRPr="00B82D43" w:rsidRDefault="0050486C" w:rsidP="00A74786">
            <w:pPr>
              <w:spacing w:after="0" w:line="240" w:lineRule="auto"/>
            </w:pPr>
            <w:r w:rsidRPr="00B82D43">
              <w:t>Campo de texto</w:t>
            </w:r>
            <w:r>
              <w:t xml:space="preserve"> no activo</w:t>
            </w:r>
          </w:p>
        </w:tc>
        <w:tc>
          <w:tcPr>
            <w:tcW w:w="2801" w:type="dxa"/>
          </w:tcPr>
          <w:p w14:paraId="1109F398" w14:textId="77777777" w:rsidR="0050486C" w:rsidRPr="00B82D43" w:rsidRDefault="0050486C" w:rsidP="00A74786">
            <w:pPr>
              <w:spacing w:after="0" w:line="240" w:lineRule="auto"/>
            </w:pPr>
            <w:r>
              <w:t>Seleccionarlo para que pase a estado activo y permita el ingreso de texto.</w:t>
            </w:r>
          </w:p>
        </w:tc>
      </w:tr>
      <w:tr w:rsidR="0050486C" w:rsidRPr="00B82D43" w14:paraId="02005D09" w14:textId="77777777" w:rsidTr="00A74786">
        <w:tc>
          <w:tcPr>
            <w:tcW w:w="3876" w:type="dxa"/>
          </w:tcPr>
          <w:p w14:paraId="43ADC0B2" w14:textId="77777777" w:rsidR="0050486C" w:rsidRPr="00B82D43" w:rsidRDefault="001801F9" w:rsidP="00A74786">
            <w:pPr>
              <w:spacing w:after="0" w:line="240" w:lineRule="auto"/>
            </w:pPr>
            <w:r>
              <w:lastRenderedPageBreak/>
              <w:pict>
                <v:shape id="_x0000_i1046" type="#_x0000_t75" style="width:114.1pt;height:29.9pt">
                  <v:imagedata r:id="rId23" o:title=""/>
                </v:shape>
              </w:pict>
            </w:r>
          </w:p>
        </w:tc>
        <w:tc>
          <w:tcPr>
            <w:tcW w:w="2776" w:type="dxa"/>
          </w:tcPr>
          <w:p w14:paraId="7BC6411B" w14:textId="77777777" w:rsidR="0050486C" w:rsidRPr="00B82D43" w:rsidRDefault="0050486C" w:rsidP="00A74786">
            <w:pPr>
              <w:spacing w:after="0" w:line="240" w:lineRule="auto"/>
            </w:pPr>
            <w:r w:rsidRPr="00B82D43">
              <w:t>Lista desplegable</w:t>
            </w:r>
          </w:p>
        </w:tc>
        <w:tc>
          <w:tcPr>
            <w:tcW w:w="2801" w:type="dxa"/>
          </w:tcPr>
          <w:p w14:paraId="7FBC9DD8" w14:textId="77777777" w:rsidR="0050486C" w:rsidRPr="00B82D43" w:rsidRDefault="0050486C" w:rsidP="00A74786">
            <w:pPr>
              <w:spacing w:after="0" w:line="240" w:lineRule="auto"/>
            </w:pPr>
            <w:r w:rsidRPr="00B82D43">
              <w:t>Selección de un valor de la lista</w:t>
            </w:r>
          </w:p>
        </w:tc>
      </w:tr>
    </w:tbl>
    <w:p w14:paraId="62FDD598" w14:textId="77777777" w:rsidR="0050486C" w:rsidRDefault="0050486C" w:rsidP="003A2CA0">
      <w:pPr>
        <w:pStyle w:val="Ttulo2"/>
      </w:pPr>
      <w:bookmarkStart w:id="9" w:name="_Toc342414767"/>
      <w:r>
        <w:t>Mensajes del sistema de escritorio</w:t>
      </w:r>
      <w:bookmarkEnd w:id="9"/>
    </w:p>
    <w:p w14:paraId="3EF81252" w14:textId="77777777"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14:paraId="4DE3A60F" w14:textId="77777777" w:rsidR="0050486C" w:rsidRDefault="00E40B64" w:rsidP="00D22B97">
      <w:r>
        <w:rPr>
          <w:noProof/>
          <w:lang w:eastAsia="es-AR"/>
        </w:rPr>
        <w:pict>
          <v:oval id="_x0000_s1045" style="position:absolute;margin-left:7.95pt;margin-top:77.95pt;width:43.85pt;height:34.1pt;z-index:2" filled="f" strokecolor="red"/>
        </w:pict>
      </w:r>
      <w:r>
        <w:rPr>
          <w:noProof/>
          <w:lang w:eastAsia="es-AR"/>
        </w:rPr>
        <w:pict>
          <v:shape id="Imagen 45" o:spid="_x0000_i1047" type="#_x0000_t75" style="width:326.7pt;height:207.85pt;visibility:visible">
            <v:imagedata r:id="rId24" o:title="" croptop="7447f" cropbottom="4341f" cropleft="9525f" cropright="9458f"/>
          </v:shape>
        </w:pict>
      </w:r>
    </w:p>
    <w:p w14:paraId="31667839" w14:textId="77777777" w:rsidR="0050486C" w:rsidRDefault="0050486C" w:rsidP="00D22B97">
      <w:r>
        <w:t>Este mensaje anterior indica que la entidad PO ha sido creada. En general los mensajes informativos implican:</w:t>
      </w:r>
    </w:p>
    <w:p w14:paraId="431EF654" w14:textId="77777777" w:rsidR="0050486C" w:rsidRDefault="0050486C" w:rsidP="00D22B97">
      <w:r>
        <w:t>“Entidad+ ID + acción realizada”. El ID es el identificar con el cual se guarda en el sistema y la acción realizada puede ser creado, actualizado o eliminado.</w:t>
      </w:r>
    </w:p>
    <w:p w14:paraId="15DCC345" w14:textId="77777777" w:rsidR="0050486C" w:rsidRDefault="00E40B64" w:rsidP="00D22B97">
      <w:r>
        <w:rPr>
          <w:noProof/>
          <w:lang w:eastAsia="es-AR"/>
        </w:rPr>
        <w:pict>
          <v:shape id="Imagen 48" o:spid="_x0000_i1048" type="#_x0000_t75" style="width:326.7pt;height:220.75pt;visibility:visible">
            <v:imagedata r:id="rId25" o:title="" croptop="7071f" cropbottom="2736f" cropleft="9047f" cropright="9882f"/>
          </v:shape>
        </w:pict>
      </w:r>
    </w:p>
    <w:p w14:paraId="513BDDDF" w14:textId="77777777"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14:paraId="00BB8982" w14:textId="77777777" w:rsidR="0050486C" w:rsidRDefault="0050486C" w:rsidP="00D22B97">
      <w:r>
        <w:t xml:space="preserve">La propiedad “campo” de la clase “Entidad” no puede ser nulo, donde “campo” es el dato que es requerido y clase “Entidad” se refiere la entidad que el usuario está gestionando. </w:t>
      </w:r>
    </w:p>
    <w:p w14:paraId="3596FD5E" w14:textId="77777777" w:rsidR="0050486C" w:rsidRDefault="0050486C" w:rsidP="00C14742">
      <w:pPr>
        <w:pStyle w:val="Ttulo2"/>
      </w:pPr>
      <w:bookmarkStart w:id="10" w:name="_Toc342414768"/>
      <w:r>
        <w:t>Mensajes del sistema móvil</w:t>
      </w:r>
      <w:bookmarkEnd w:id="10"/>
    </w:p>
    <w:p w14:paraId="7C82E161" w14:textId="77777777"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14:paraId="440D3090" w14:textId="77777777" w:rsidR="0050486C" w:rsidRDefault="0050486C" w:rsidP="00D22B97">
      <w:r>
        <w:t>A continuación se muestran los dos tipos de mensajes:</w:t>
      </w:r>
    </w:p>
    <w:p w14:paraId="490CD48F" w14:textId="77777777" w:rsidR="0050486C" w:rsidRDefault="0050486C" w:rsidP="00D22B97">
      <w:r>
        <w:t>De progreso</w:t>
      </w:r>
    </w:p>
    <w:p w14:paraId="0C436066" w14:textId="77777777" w:rsidR="0050486C" w:rsidRDefault="001801F9" w:rsidP="00D22B97">
      <w:r>
        <w:pict>
          <v:shape id="_x0000_i1049" type="#_x0000_t75" style="width:158.25pt;height:59.75pt">
            <v:imagedata r:id="rId26" o:title=""/>
          </v:shape>
        </w:pict>
      </w:r>
    </w:p>
    <w:p w14:paraId="0FD5D27E" w14:textId="77777777" w:rsidR="0050486C" w:rsidRDefault="0050486C" w:rsidP="00D22B97">
      <w:r>
        <w:t>De información</w:t>
      </w:r>
    </w:p>
    <w:p w14:paraId="18F8F069" w14:textId="77777777" w:rsidR="0050486C" w:rsidRPr="00D22B97" w:rsidRDefault="00E40B64" w:rsidP="00D22B97">
      <w:r>
        <w:pict>
          <v:shape id="_x0000_i1050" type="#_x0000_t75" style="width:140.6pt;height:36.7pt">
            <v:imagedata r:id="rId27" o:title=""/>
          </v:shape>
        </w:pict>
      </w:r>
    </w:p>
    <w:p w14:paraId="212BAE4F" w14:textId="77777777" w:rsidR="0050486C" w:rsidRDefault="0050486C" w:rsidP="003A2CA0">
      <w:pPr>
        <w:pStyle w:val="Ttulo1"/>
      </w:pPr>
      <w:bookmarkStart w:id="11" w:name="_Toc342414769"/>
      <w:r>
        <w:t>Módulos del sistema de escritorio</w:t>
      </w:r>
      <w:bookmarkEnd w:id="11"/>
    </w:p>
    <w:p w14:paraId="23CACF16" w14:textId="77777777" w:rsidR="0050486C" w:rsidRDefault="0050486C" w:rsidP="00481F54">
      <w:pPr>
        <w:jc w:val="both"/>
      </w:pPr>
      <w:r>
        <w:t>En esencia, el sistema lo podemos dividir en módulos de gestión, los cuales son:</w:t>
      </w:r>
    </w:p>
    <w:p w14:paraId="36775649" w14:textId="77777777" w:rsidR="0050486C" w:rsidRDefault="0050486C" w:rsidP="00481F54">
      <w:pPr>
        <w:pStyle w:val="Prrafodelista"/>
        <w:numPr>
          <w:ilvl w:val="0"/>
          <w:numId w:val="5"/>
        </w:numPr>
        <w:jc w:val="both"/>
      </w:pPr>
      <w:r>
        <w:t>Gestión de Proyectos</w:t>
      </w:r>
    </w:p>
    <w:p w14:paraId="1B35F973" w14:textId="77777777" w:rsidR="0050486C" w:rsidRDefault="0050486C" w:rsidP="00481F54">
      <w:pPr>
        <w:pStyle w:val="Prrafodelista"/>
        <w:numPr>
          <w:ilvl w:val="0"/>
          <w:numId w:val="5"/>
        </w:numPr>
        <w:jc w:val="both"/>
      </w:pPr>
      <w:r>
        <w:t>Gestión de Administración</w:t>
      </w:r>
    </w:p>
    <w:p w14:paraId="00AF7CD5" w14:textId="77777777" w:rsidR="0050486C" w:rsidRDefault="0050486C" w:rsidP="00481F54">
      <w:pPr>
        <w:pStyle w:val="Prrafodelista"/>
        <w:numPr>
          <w:ilvl w:val="0"/>
          <w:numId w:val="5"/>
        </w:numPr>
        <w:jc w:val="both"/>
      </w:pPr>
      <w:r>
        <w:t>Gestión de Notificaciones</w:t>
      </w:r>
    </w:p>
    <w:p w14:paraId="6754B8DD" w14:textId="77777777" w:rsidR="0050486C" w:rsidRDefault="0050486C" w:rsidP="00481F54">
      <w:pPr>
        <w:pStyle w:val="Prrafodelista"/>
        <w:numPr>
          <w:ilvl w:val="0"/>
          <w:numId w:val="5"/>
        </w:numPr>
        <w:jc w:val="both"/>
      </w:pPr>
      <w:r>
        <w:t>Gestión de Reportes</w:t>
      </w:r>
    </w:p>
    <w:p w14:paraId="3844ED0C" w14:textId="77777777" w:rsidR="0050486C" w:rsidRDefault="0050486C" w:rsidP="00481F54">
      <w:pPr>
        <w:pStyle w:val="Prrafodelista"/>
        <w:numPr>
          <w:ilvl w:val="0"/>
          <w:numId w:val="5"/>
        </w:numPr>
        <w:jc w:val="both"/>
      </w:pPr>
      <w:r>
        <w:t>Gestión de Usuarios</w:t>
      </w:r>
    </w:p>
    <w:p w14:paraId="4746C6D7" w14:textId="77777777" w:rsidR="0050486C" w:rsidRDefault="0050486C" w:rsidP="00481F54">
      <w:pPr>
        <w:jc w:val="both"/>
      </w:pPr>
    </w:p>
    <w:p w14:paraId="01470C03" w14:textId="77777777"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14:paraId="1DA483C4" w14:textId="77777777" w:rsidR="0050486C" w:rsidRDefault="0050486C" w:rsidP="00290241">
      <w:pPr>
        <w:pStyle w:val="Ttulo2"/>
      </w:pPr>
      <w:bookmarkStart w:id="12" w:name="_Toc342414770"/>
      <w:r>
        <w:lastRenderedPageBreak/>
        <w:t>Gestión de Usuarios</w:t>
      </w:r>
      <w:bookmarkEnd w:id="12"/>
    </w:p>
    <w:p w14:paraId="4B5FC447" w14:textId="77777777"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14:paraId="33F9C77A" w14:textId="77777777" w:rsidR="0050486C" w:rsidRDefault="0050486C" w:rsidP="00481F54">
      <w:pPr>
        <w:jc w:val="both"/>
      </w:pPr>
      <w:r>
        <w:t>Una vez que se ha ingresado al sistema es posible cambiar la contraseña desde el ícono que indica cambio de contraseña.</w:t>
      </w:r>
    </w:p>
    <w:p w14:paraId="10664FDE" w14:textId="77777777" w:rsidR="0050486C" w:rsidRDefault="0050486C" w:rsidP="00481F54">
      <w:pPr>
        <w:jc w:val="both"/>
      </w:pPr>
      <w:r>
        <w:t>Finamente, para el caso del usuario con rol de integrador, es posible gestionar los usuarios permitiéndose crear nuevo usuario o modificar algún atributo de este.</w:t>
      </w:r>
    </w:p>
    <w:p w14:paraId="4012A222" w14:textId="77777777" w:rsidR="0050486C" w:rsidRDefault="0050486C" w:rsidP="00481F54">
      <w:pPr>
        <w:jc w:val="both"/>
      </w:pPr>
      <w:r>
        <w:t>A continuación se muestra la primera pantalla que el sistema despliega para validar el ingreso de un usuario:</w:t>
      </w:r>
    </w:p>
    <w:p w14:paraId="25E2CBD1" w14:textId="77777777" w:rsidR="0050486C" w:rsidRDefault="001801F9" w:rsidP="00290241">
      <w:r>
        <w:rPr>
          <w:noProof/>
          <w:lang w:eastAsia="es-AR"/>
        </w:rPr>
        <w:pict>
          <v:shape id="Imagen 10" o:spid="_x0000_i1051" type="#_x0000_t75" style="width:317.2pt;height:127pt;visibility:visible">
            <v:imagedata r:id="rId28" o:title="" croptop="7299f" cropbottom="25537f" cropleft="9618f" cropright="9638f"/>
          </v:shape>
        </w:pict>
      </w:r>
    </w:p>
    <w:p w14:paraId="08B1E61F" w14:textId="77777777"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14:paraId="2BD5FAE5" w14:textId="77777777" w:rsidR="0050486C" w:rsidRDefault="001801F9"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14:paraId="4B06EF8B" w14:textId="77777777" w:rsidR="0050486C" w:rsidRDefault="0050486C" w:rsidP="00481F54">
      <w:pPr>
        <w:jc w:val="both"/>
      </w:pPr>
      <w:r>
        <w:t>En este caso, el soporte para usuarios comprende la gestión de usuarios y de roles.  Para el caso de usuarios, el sistema muestra en primera instancia una lista de los usuarios del sistema:</w:t>
      </w:r>
    </w:p>
    <w:p w14:paraId="642084DB" w14:textId="77777777" w:rsidR="0050486C" w:rsidRDefault="001801F9"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14:paraId="4E95ABD6" w14:textId="77777777" w:rsidR="0050486C" w:rsidRDefault="0050486C" w:rsidP="00E95CDF">
      <w:pPr>
        <w:jc w:val="both"/>
      </w:pPr>
      <w:r>
        <w:t>Dentro de esta pantalla es posible crear un nuevo usuario o seleccionar alguno de la lista para modificación o eliminación.</w:t>
      </w:r>
    </w:p>
    <w:p w14:paraId="5EEE0842" w14:textId="77777777" w:rsidR="0050486C" w:rsidRDefault="0050486C" w:rsidP="00E95CDF">
      <w:pPr>
        <w:jc w:val="both"/>
      </w:pPr>
      <w:r>
        <w:t>Cuando se selecciona nuevo usuario, el sistema solicita los siguientes datos:</w:t>
      </w:r>
    </w:p>
    <w:p w14:paraId="6CBFABCF" w14:textId="77777777" w:rsidR="0050486C" w:rsidRDefault="001801F9" w:rsidP="00481F54">
      <w:pPr>
        <w:jc w:val="both"/>
      </w:pPr>
      <w:r>
        <w:rPr>
          <w:noProof/>
          <w:lang w:eastAsia="es-AR"/>
        </w:rPr>
        <w:pict>
          <v:shape id="_x0000_i1054" type="#_x0000_t75" style="width:318.55pt;height:220.1pt;visibility:visible">
            <v:imagedata r:id="rId31" o:title="" croptop="7162f" cropbottom="2714f" cropleft="9223f" cropright="9840f"/>
          </v:shape>
        </w:pict>
      </w:r>
    </w:p>
    <w:p w14:paraId="102F0A41" w14:textId="77777777" w:rsidR="0050486C" w:rsidRDefault="0050486C" w:rsidP="00481F54">
      <w:pPr>
        <w:jc w:val="both"/>
      </w:pPr>
      <w:r>
        <w:t>Una vez completados los datos, se selecciona la opción Crear.</w:t>
      </w:r>
    </w:p>
    <w:p w14:paraId="77A92239" w14:textId="77777777"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14:paraId="2E92D0E8" w14:textId="77777777" w:rsidR="0050486C" w:rsidRDefault="001801F9"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14:paraId="516512D8" w14:textId="77777777" w:rsidR="0050486C" w:rsidRDefault="0050486C" w:rsidP="00481F54">
      <w:pPr>
        <w:jc w:val="both"/>
      </w:pPr>
      <w:r>
        <w:t>Si se selecciona un rol, es posible visualizar los datos de este y los usuarios asignados al rol:</w:t>
      </w:r>
    </w:p>
    <w:p w14:paraId="2D90DC02" w14:textId="77777777" w:rsidR="0050486C" w:rsidRPr="00290241" w:rsidRDefault="001801F9"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14:paraId="29551604" w14:textId="77777777" w:rsidR="0050486C" w:rsidRDefault="0050486C" w:rsidP="00481F54">
      <w:pPr>
        <w:pStyle w:val="Ttulo2"/>
        <w:jc w:val="both"/>
      </w:pPr>
      <w:bookmarkStart w:id="13" w:name="_Toc342414771"/>
      <w:r>
        <w:t>Gestión de Proyectos</w:t>
      </w:r>
      <w:bookmarkEnd w:id="13"/>
    </w:p>
    <w:p w14:paraId="403A5066" w14:textId="77777777"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14:paraId="182B34B2" w14:textId="77777777" w:rsidR="00891AE1" w:rsidRDefault="00891AE1" w:rsidP="00891AE1">
      <w:pPr>
        <w:pStyle w:val="Ttulo3"/>
      </w:pPr>
      <w:bookmarkStart w:id="14" w:name="_Toc342414772"/>
      <w:r>
        <w:t>Gestor de Proyectos</w:t>
      </w:r>
      <w:bookmarkEnd w:id="14"/>
    </w:p>
    <w:p w14:paraId="4C9149C2" w14:textId="77777777" w:rsidR="00891AE1" w:rsidRDefault="000448FE" w:rsidP="00ED3C0A">
      <w:r>
        <w:t xml:space="preserve">Para realizar la </w:t>
      </w:r>
      <w:r w:rsidR="00E31907">
        <w:t>gestión</w:t>
      </w:r>
      <w:r>
        <w:t xml:space="preserve"> de un Proyecto se ingresa en el menú “Proyectos y Tareas”, la opción “Gestor de Proyectos”:</w:t>
      </w:r>
    </w:p>
    <w:p w14:paraId="7CC7810C" w14:textId="77777777" w:rsidR="007C763A" w:rsidRDefault="001801F9" w:rsidP="00ED3C0A">
      <w:pPr>
        <w:rPr>
          <w:lang w:eastAsia="es-ES"/>
        </w:rPr>
      </w:pPr>
      <w:r>
        <w:rPr>
          <w:lang w:eastAsia="es-ES"/>
        </w:rPr>
        <w:lastRenderedPageBreak/>
        <w:pict>
          <v:shape id="_x0000_i1057" type="#_x0000_t75" style="width:318.55pt;height:186.1pt">
            <v:imagedata r:id="rId34" o:title=""/>
          </v:shape>
        </w:pict>
      </w:r>
    </w:p>
    <w:p w14:paraId="0CAEA6F1" w14:textId="77777777"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14:paraId="23472F83" w14:textId="77777777" w:rsidR="009666F1" w:rsidRDefault="001801F9" w:rsidP="00ED3C0A">
      <w:pPr>
        <w:rPr>
          <w:lang w:eastAsia="es-ES"/>
        </w:rPr>
      </w:pPr>
      <w:r>
        <w:rPr>
          <w:lang w:eastAsia="es-ES"/>
        </w:rPr>
        <w:pict>
          <v:shape id="_x0000_i1058" type="#_x0000_t75" style="width:318.55pt;height:164.4pt">
            <v:imagedata r:id="rId35" o:title=""/>
          </v:shape>
        </w:pict>
      </w:r>
    </w:p>
    <w:p w14:paraId="7CF684C2" w14:textId="77777777" w:rsidR="00EE2FDB" w:rsidRDefault="00EE2FDB" w:rsidP="00ED3C0A">
      <w:r>
        <w:t>Para seleccionar un proyecto,  se debe realizar clic sobre el dato correspondiente a la primera columna del proyecto. Una vez realizado esto, el sistema permite visualizar los datos del proyecto:</w:t>
      </w:r>
    </w:p>
    <w:p w14:paraId="18501452" w14:textId="77777777" w:rsidR="00EE2FDB" w:rsidRDefault="001801F9" w:rsidP="00ED3C0A">
      <w:pPr>
        <w:rPr>
          <w:lang w:eastAsia="es-ES"/>
        </w:rPr>
      </w:pPr>
      <w:r>
        <w:rPr>
          <w:lang w:eastAsia="es-ES"/>
        </w:rPr>
        <w:lastRenderedPageBreak/>
        <w:pict>
          <v:shape id="_x0000_i1059" type="#_x0000_t75" style="width:321.3pt;height:311.1pt">
            <v:imagedata r:id="rId36" o:title=""/>
          </v:shape>
        </w:pict>
      </w:r>
    </w:p>
    <w:p w14:paraId="53283B6B" w14:textId="77777777" w:rsidR="005D20B7" w:rsidRDefault="005D20B7" w:rsidP="005D20B7">
      <w:pPr>
        <w:pStyle w:val="Ttulo3"/>
      </w:pPr>
      <w:bookmarkStart w:id="15" w:name="_Toc342414773"/>
      <w:r>
        <w:t>Selección de Proyectos</w:t>
      </w:r>
      <w:bookmarkEnd w:id="15"/>
    </w:p>
    <w:p w14:paraId="497C6976" w14:textId="77777777" w:rsidR="005D20B7" w:rsidRDefault="005D20B7" w:rsidP="005D20B7">
      <w:r>
        <w:t>Para realizar la selección de un Proyecto para trabajar con el mismo se ingresa en el menú “Proyectos y Tareas”, la opción “Seleccionar Proyectos”:</w:t>
      </w:r>
    </w:p>
    <w:p w14:paraId="44E6BBCB" w14:textId="77777777" w:rsidR="00D63759" w:rsidRDefault="001801F9" w:rsidP="00ED3C0A">
      <w:pPr>
        <w:rPr>
          <w:lang w:eastAsia="es-ES"/>
        </w:rPr>
      </w:pPr>
      <w:r>
        <w:rPr>
          <w:lang w:eastAsia="es-ES"/>
        </w:rPr>
        <w:pict>
          <v:shape id="_x0000_i1060" type="#_x0000_t75" style="width:321.3pt;height:189.5pt">
            <v:imagedata r:id="rId37" o:title=""/>
          </v:shape>
        </w:pict>
      </w:r>
    </w:p>
    <w:p w14:paraId="62BF321C" w14:textId="77777777" w:rsidR="005D20B7" w:rsidRDefault="005D20B7" w:rsidP="005D20B7">
      <w:pPr>
        <w:rPr>
          <w:lang w:eastAsia="es-ES"/>
        </w:rPr>
      </w:pPr>
      <w:r>
        <w:rPr>
          <w:lang w:eastAsia="es-ES"/>
        </w:rPr>
        <w:t>Luego, el sistema despliega una lista de los proyectos actualmente vigentes:</w:t>
      </w:r>
    </w:p>
    <w:p w14:paraId="5BF2546E" w14:textId="77777777" w:rsidR="009666F1" w:rsidRDefault="001801F9" w:rsidP="00ED3C0A">
      <w:pPr>
        <w:rPr>
          <w:lang w:eastAsia="es-ES"/>
        </w:rPr>
      </w:pPr>
      <w:r>
        <w:rPr>
          <w:lang w:eastAsia="es-ES"/>
        </w:rPr>
        <w:lastRenderedPageBreak/>
        <w:pict>
          <v:shape id="_x0000_i1061" type="#_x0000_t75" style="width:318.55pt;height:164.4pt">
            <v:imagedata r:id="rId35" o:title=""/>
          </v:shape>
        </w:pict>
      </w:r>
    </w:p>
    <w:p w14:paraId="7A9DEE41" w14:textId="77777777"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14:paraId="17CA1BD7" w14:textId="77777777" w:rsidR="005D20B7" w:rsidRDefault="001801F9" w:rsidP="00ED3C0A">
      <w:pPr>
        <w:rPr>
          <w:lang w:eastAsia="es-ES"/>
        </w:rPr>
      </w:pPr>
      <w:r>
        <w:rPr>
          <w:lang w:eastAsia="es-ES"/>
        </w:rPr>
        <w:pict>
          <v:shape id="_x0000_i1062" type="#_x0000_t75" style="width:323.3pt;height:190.85pt">
            <v:imagedata r:id="rId38" o:title=""/>
          </v:shape>
        </w:pict>
      </w:r>
    </w:p>
    <w:p w14:paraId="3F9AD40F" w14:textId="77777777" w:rsidR="00CF5365" w:rsidRDefault="00CF5365" w:rsidP="00ED3C0A">
      <w:pPr>
        <w:rPr>
          <w:lang w:eastAsia="es-ES"/>
        </w:rPr>
      </w:pPr>
    </w:p>
    <w:p w14:paraId="31C60BD5" w14:textId="77777777" w:rsidR="00CF5365" w:rsidRDefault="00CF5365" w:rsidP="00CF5365">
      <w:pPr>
        <w:pStyle w:val="Ttulo3"/>
      </w:pPr>
      <w:bookmarkStart w:id="16" w:name="_Toc342414774"/>
      <w:r>
        <w:t>Gestor de Solicitud de Tareas</w:t>
      </w:r>
      <w:bookmarkEnd w:id="16"/>
    </w:p>
    <w:p w14:paraId="15C0AFB1" w14:textId="77777777"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14:paraId="1C20CD74" w14:textId="77777777" w:rsidR="00CF5365" w:rsidRPr="00CF5365" w:rsidRDefault="001801F9" w:rsidP="00CF5365">
      <w:pPr>
        <w:rPr>
          <w:lang w:eastAsia="es-ES"/>
        </w:rPr>
      </w:pPr>
      <w:r>
        <w:rPr>
          <w:lang w:eastAsia="es-ES"/>
        </w:rPr>
        <w:lastRenderedPageBreak/>
        <w:pict>
          <v:shape id="_x0000_i1063" type="#_x0000_t75" style="width:323.3pt;height:191.55pt">
            <v:imagedata r:id="rId39" o:title=""/>
          </v:shape>
        </w:pict>
      </w:r>
    </w:p>
    <w:p w14:paraId="31769ECD" w14:textId="77777777" w:rsidR="00FD2ED1" w:rsidRDefault="00FD2ED1" w:rsidP="00FD2ED1">
      <w:r>
        <w:t>Luego, el sistema despliega una lista de solicitudes de tareas asociadas al proyecto que está actualmente seleccionado para gestionar:</w:t>
      </w:r>
    </w:p>
    <w:p w14:paraId="2EB6F923" w14:textId="77777777" w:rsidR="00CF5365" w:rsidRDefault="001801F9" w:rsidP="00ED3C0A">
      <w:pPr>
        <w:rPr>
          <w:lang w:eastAsia="es-ES"/>
        </w:rPr>
      </w:pPr>
      <w:r>
        <w:rPr>
          <w:lang w:eastAsia="es-ES"/>
        </w:rPr>
        <w:pict>
          <v:shape id="_x0000_i1064" type="#_x0000_t75" style="width:324pt;height:167.1pt">
            <v:imagedata r:id="rId40" o:title=""/>
          </v:shape>
        </w:pict>
      </w:r>
    </w:p>
    <w:p w14:paraId="3C808550" w14:textId="77777777" w:rsidR="000157C3" w:rsidRDefault="000157C3" w:rsidP="00ED3C0A">
      <w:pPr>
        <w:rPr>
          <w:lang w:eastAsia="es-ES"/>
        </w:rPr>
      </w:pPr>
    </w:p>
    <w:p w14:paraId="2987207C" w14:textId="77777777" w:rsidR="005D20B7" w:rsidRPr="00ED3C0A" w:rsidRDefault="005D20B7" w:rsidP="00ED3C0A">
      <w:pPr>
        <w:rPr>
          <w:lang w:eastAsia="es-ES"/>
        </w:rPr>
      </w:pPr>
    </w:p>
    <w:p w14:paraId="3FF60765" w14:textId="77777777" w:rsidR="0050486C" w:rsidRDefault="0050486C" w:rsidP="00481F54">
      <w:pPr>
        <w:pStyle w:val="Ttulo2"/>
        <w:jc w:val="both"/>
      </w:pPr>
      <w:bookmarkStart w:id="17" w:name="_Toc342414775"/>
      <w:r>
        <w:t>Gestión de Administración</w:t>
      </w:r>
      <w:bookmarkEnd w:id="17"/>
    </w:p>
    <w:p w14:paraId="5C867911" w14:textId="77777777" w:rsidR="0050486C" w:rsidRDefault="0050486C" w:rsidP="00744749">
      <w:pPr>
        <w:pStyle w:val="Ttulo3"/>
      </w:pPr>
      <w:bookmarkStart w:id="18" w:name="_Toc342414776"/>
      <w:r>
        <w:t>Permisos de Acceso a sitio</w:t>
      </w:r>
      <w:bookmarkEnd w:id="18"/>
    </w:p>
    <w:p w14:paraId="2DDF770A" w14:textId="77777777"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14:paraId="70E689C1" w14:textId="77777777" w:rsidR="0050486C" w:rsidRPr="00744749" w:rsidRDefault="001801F9" w:rsidP="00744749">
      <w:r>
        <w:rPr>
          <w:noProof/>
          <w:lang w:eastAsia="es-AR"/>
        </w:rPr>
        <w:lastRenderedPageBreak/>
        <w:pict>
          <v:shape id="Imagen 6" o:spid="_x0000_i1065" type="#_x0000_t75" style="width:317.2pt;height:167.1pt;visibility:visible">
            <v:imagedata r:id="rId41" o:title="" croptop="7219f" cropbottom="15144f" cropleft="9207f" cropright="9933f"/>
          </v:shape>
        </w:pict>
      </w:r>
      <w:r w:rsidR="0050486C">
        <w:t xml:space="preserve"> </w:t>
      </w:r>
    </w:p>
    <w:p w14:paraId="573FAA1F" w14:textId="77777777" w:rsidR="0050486C" w:rsidRDefault="0050486C" w:rsidP="00EC2A73">
      <w:r>
        <w:t>Luego, el sistema despliega una lista de solicitudes de tareas asociadas al proyecto que está actualmente seleccionado para gestionar:</w:t>
      </w:r>
    </w:p>
    <w:p w14:paraId="406E4E97" w14:textId="77777777" w:rsidR="0050486C" w:rsidRDefault="001801F9" w:rsidP="00EC2A73">
      <w:r>
        <w:rPr>
          <w:noProof/>
          <w:lang w:eastAsia="es-AR"/>
        </w:rPr>
        <w:pict>
          <v:shape id="Imagen 9" o:spid="_x0000_i1066" type="#_x0000_t75" style="width:318.55pt;height:127pt;visibility:visible">
            <v:imagedata r:id="rId42" o:title="" croptop="7373f" cropbottom="23484f" cropleft="9467f" cropright="9577f"/>
          </v:shape>
        </w:pict>
      </w:r>
    </w:p>
    <w:p w14:paraId="62C9BCD6" w14:textId="77777777"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14:paraId="705E509B" w14:textId="77777777" w:rsidR="0050486C" w:rsidRDefault="0050486C" w:rsidP="00EC2A73"/>
    <w:p w14:paraId="6D47359A" w14:textId="77777777" w:rsidR="0050486C" w:rsidRDefault="001801F9" w:rsidP="00EC2A73">
      <w:r>
        <w:rPr>
          <w:noProof/>
          <w:lang w:eastAsia="es-AR"/>
        </w:rPr>
        <w:pict>
          <v:shape id="Imagen 13" o:spid="_x0000_i1067" type="#_x0000_t75" style="width:317.2pt;height:213.95pt;visibility:visible">
            <v:imagedata r:id="rId43" o:title="" croptop="7851f" cropbottom="3368f" cropleft="9644f" cropright="9577f"/>
          </v:shape>
        </w:pict>
      </w:r>
    </w:p>
    <w:p w14:paraId="5FE05958" w14:textId="77777777"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14:paraId="3CD05D4F" w14:textId="77777777" w:rsidR="0050486C" w:rsidRDefault="001801F9" w:rsidP="00EC2A73">
      <w:r>
        <w:rPr>
          <w:noProof/>
          <w:lang w:eastAsia="es-AR"/>
        </w:rPr>
        <w:pict>
          <v:shape id="_x0000_i1068" type="#_x0000_t75" style="width:328.75pt;height:185.45pt;visibility:visible">
            <v:imagedata r:id="rId44" o:title="" croptop="7378f" cropbottom="7925f" cropleft="9387f" cropright="9223f"/>
          </v:shape>
        </w:pict>
      </w:r>
    </w:p>
    <w:p w14:paraId="20987F76" w14:textId="77777777" w:rsidR="0050486C" w:rsidRDefault="0050486C" w:rsidP="00EC2A73">
      <w:r>
        <w:t>Una vez más, se debe realizar clic sobre la primera columna de la tarea para poder ingresar a la misma. Luego, el sistema muestra los datos de la tarea:</w:t>
      </w:r>
    </w:p>
    <w:p w14:paraId="155E8A97" w14:textId="77777777" w:rsidR="0050486C" w:rsidRDefault="001801F9" w:rsidP="00EC2A73">
      <w:r>
        <w:rPr>
          <w:noProof/>
          <w:lang w:eastAsia="es-AR"/>
        </w:rPr>
        <w:pict>
          <v:shape id="_x0000_i1069" type="#_x0000_t75" style="width:317.2pt;height:202.4pt;visibility:visible">
            <v:imagedata r:id="rId45" o:title="" croptop="6906f" cropbottom="3840f" cropleft="9740f" cropright="9490f"/>
          </v:shape>
        </w:pict>
      </w:r>
    </w:p>
    <w:p w14:paraId="66F78996" w14:textId="77777777" w:rsidR="0050486C" w:rsidRDefault="0050486C" w:rsidP="00EC2A73">
      <w:r>
        <w:t>En esta instancia, debe ingresar a la opción de “Editar”, para posibilitar el ingreso de un permiso de sitio, y luego que el sistema despliega los datos de la tarea, ingresamos a la opción “Agregar Permiso Acceso”:</w:t>
      </w:r>
    </w:p>
    <w:p w14:paraId="41662B50" w14:textId="77777777" w:rsidR="0050486C" w:rsidRDefault="001801F9" w:rsidP="00EC2A73">
      <w:r>
        <w:rPr>
          <w:noProof/>
          <w:lang w:eastAsia="es-AR"/>
        </w:rPr>
        <w:lastRenderedPageBreak/>
        <w:pict>
          <v:shape id="Imagen 22" o:spid="_x0000_i1070" type="#_x0000_t75" style="width:326.7pt;height:213.95pt;visibility:visible">
            <v:imagedata r:id="rId46" o:title="" croptop="7066f" cropbottom="4432f" cropleft="9120f" cropright="9757f"/>
          </v:shape>
        </w:pict>
      </w:r>
    </w:p>
    <w:p w14:paraId="07988484" w14:textId="77777777"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14:paraId="01207760" w14:textId="77777777" w:rsidR="0050486C" w:rsidRDefault="001801F9" w:rsidP="00EC2A73">
      <w:r>
        <w:rPr>
          <w:noProof/>
          <w:lang w:eastAsia="es-AR"/>
        </w:rPr>
        <w:pict>
          <v:shape id="Imagen 25" o:spid="_x0000_i1071" type="#_x0000_t75" style="width:318.55pt;height:163pt;visibility:visible">
            <v:imagedata r:id="rId47" o:title="" croptop="10200f" cropbottom="13272f" cropleft="9557f" cropright="9577f"/>
          </v:shape>
        </w:pict>
      </w:r>
    </w:p>
    <w:p w14:paraId="559052EC" w14:textId="77777777" w:rsidR="0050486C" w:rsidRPr="00EC2A73" w:rsidRDefault="0050486C" w:rsidP="00EC2A73">
      <w:r>
        <w:t>Una vez ingresado los datos, se procede a ingresar a la opción “Crear”. Una vez ingresado, si los datos son correctos, el sistema guarda el permiso e informa lo sucedido con un mensaje de éxito.</w:t>
      </w:r>
    </w:p>
    <w:p w14:paraId="1CCA18A8" w14:textId="77777777" w:rsidR="0050486C" w:rsidRDefault="0050486C" w:rsidP="00EC2A73"/>
    <w:p w14:paraId="102099B6" w14:textId="77777777" w:rsidR="0050486C" w:rsidRDefault="0050486C" w:rsidP="0049127C">
      <w:pPr>
        <w:pStyle w:val="Ttulo3"/>
      </w:pPr>
      <w:bookmarkStart w:id="19" w:name="_Toc342414777"/>
      <w:r>
        <w:t>Gestión de solicitud de viático</w:t>
      </w:r>
      <w:bookmarkEnd w:id="19"/>
    </w:p>
    <w:p w14:paraId="4DB582D4" w14:textId="77777777"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14:paraId="4768E332" w14:textId="77777777" w:rsidR="0050486C" w:rsidRPr="00744749" w:rsidRDefault="001801F9" w:rsidP="00864681">
      <w:r>
        <w:rPr>
          <w:noProof/>
          <w:lang w:eastAsia="es-AR"/>
        </w:rPr>
        <w:lastRenderedPageBreak/>
        <w:pict>
          <v:shape id="_x0000_i1072" type="#_x0000_t75" style="width:317.2pt;height:167.1pt;visibility:visible">
            <v:imagedata r:id="rId41" o:title="" croptop="7219f" cropbottom="15144f" cropleft="9207f" cropright="9933f"/>
          </v:shape>
        </w:pict>
      </w:r>
      <w:r w:rsidR="0050486C">
        <w:t xml:space="preserve"> </w:t>
      </w:r>
    </w:p>
    <w:p w14:paraId="1DE0C963" w14:textId="77777777" w:rsidR="0050486C" w:rsidRDefault="0050486C" w:rsidP="00864681">
      <w:r>
        <w:t>Luego, el sistema despliega una lista de solicitudes de tareas asociadas al proyecto que está actualmente seleccionado para gestionar:</w:t>
      </w:r>
    </w:p>
    <w:p w14:paraId="539A94BC" w14:textId="77777777" w:rsidR="0050486C" w:rsidRDefault="001801F9" w:rsidP="00864681">
      <w:r>
        <w:rPr>
          <w:noProof/>
          <w:lang w:eastAsia="es-AR"/>
        </w:rPr>
        <w:pict>
          <v:shape id="_x0000_i1073" type="#_x0000_t75" style="width:318.55pt;height:127pt;visibility:visible">
            <v:imagedata r:id="rId42" o:title="" croptop="7373f" cropbottom="23484f" cropleft="9467f" cropright="9577f"/>
          </v:shape>
        </w:pict>
      </w:r>
    </w:p>
    <w:p w14:paraId="6C48CBDB" w14:textId="77777777"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14:paraId="3FC18F6A" w14:textId="77777777" w:rsidR="0050486C" w:rsidRDefault="0050486C" w:rsidP="00864681"/>
    <w:p w14:paraId="7FA79CE9" w14:textId="77777777" w:rsidR="0050486C" w:rsidRDefault="001801F9" w:rsidP="00864681">
      <w:r>
        <w:rPr>
          <w:noProof/>
          <w:lang w:eastAsia="es-AR"/>
        </w:rPr>
        <w:pict>
          <v:shape id="_x0000_i1074" type="#_x0000_t75" style="width:317.2pt;height:213.95pt;visibility:visible">
            <v:imagedata r:id="rId43" o:title="" croptop="7851f" cropbottom="3368f" cropleft="9644f" cropright="9577f"/>
          </v:shape>
        </w:pict>
      </w:r>
    </w:p>
    <w:p w14:paraId="5C3B9AD1" w14:textId="77777777"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14:paraId="75AF2DA6" w14:textId="77777777" w:rsidR="0050486C" w:rsidRDefault="001801F9" w:rsidP="00864681">
      <w:r>
        <w:rPr>
          <w:noProof/>
          <w:lang w:eastAsia="es-AR"/>
        </w:rPr>
        <w:pict>
          <v:shape id="_x0000_i1075" type="#_x0000_t75" style="width:318.55pt;height:201.75pt;visibility:visible">
            <v:imagedata r:id="rId48" o:title="" croptop="7538f" cropbottom="4625f" cropleft="9564f" cropright="9490f"/>
          </v:shape>
        </w:pict>
      </w:r>
    </w:p>
    <w:p w14:paraId="5C771E75" w14:textId="77777777" w:rsidR="0050486C" w:rsidRDefault="0050486C" w:rsidP="00864681">
      <w:r>
        <w:t>Con este procedimiento, hemos realizado la carga de la solicitud.  Posteriormente, para realizar la aprobación o rechazo de la misma, se debe ingresar al Menú Finanzas, opción “Solicitudes de Viáticos”:</w:t>
      </w:r>
    </w:p>
    <w:p w14:paraId="60D85095" w14:textId="77777777" w:rsidR="0050486C" w:rsidRDefault="001801F9" w:rsidP="00864681">
      <w:r>
        <w:rPr>
          <w:noProof/>
          <w:lang w:eastAsia="es-AR"/>
        </w:rPr>
        <w:pict>
          <v:shape id="_x0000_i1076" type="#_x0000_t75" style="width:326.7pt;height:202.4pt;visibility:visible">
            <v:imagedata r:id="rId49" o:title="" croptop="7691f" cropbottom="3055f" cropleft="9030f" cropright="9933f"/>
          </v:shape>
        </w:pict>
      </w:r>
    </w:p>
    <w:p w14:paraId="65985B6A" w14:textId="77777777" w:rsidR="0050486C" w:rsidRDefault="0050486C" w:rsidP="00864681">
      <w:r>
        <w:t>Cabe aclarar que una vez que se cargó una solicitud, el sistema despliega los datos de las solicitudes pendientes en la pantalla principal.</w:t>
      </w:r>
    </w:p>
    <w:p w14:paraId="20F7D1F1" w14:textId="77777777" w:rsidR="0050486C" w:rsidRDefault="0050486C" w:rsidP="00864681">
      <w:r>
        <w:t>Una vez que se ingresa a la opción mencionada anteriormente, el sistema lista las solicitudes pendientes:</w:t>
      </w:r>
    </w:p>
    <w:p w14:paraId="5E3DDB9F" w14:textId="77777777" w:rsidR="0050486C" w:rsidRDefault="001801F9" w:rsidP="00864681">
      <w:r>
        <w:rPr>
          <w:noProof/>
          <w:lang w:eastAsia="es-AR"/>
        </w:rPr>
        <w:lastRenderedPageBreak/>
        <w:pict>
          <v:shape id="_x0000_i1077" type="#_x0000_t75" style="width:316.55pt;height:122.25pt;visibility:visible">
            <v:imagedata r:id="rId50" o:title="" croptop="7532f" cropbottom="27085f" cropleft="9830f" cropright="9490f"/>
          </v:shape>
        </w:pict>
      </w:r>
    </w:p>
    <w:p w14:paraId="061F5123" w14:textId="77777777" w:rsidR="0050486C" w:rsidRDefault="0050486C" w:rsidP="00864681">
      <w:r>
        <w:t>Se selecciona la solicitud a gestionar, mostrándose los datos de la solicitud seleccionada. Luego, se seleccionar la opción “Editar” para realizar la aprobación o rechazo:</w:t>
      </w:r>
    </w:p>
    <w:p w14:paraId="7A784E2E" w14:textId="77777777" w:rsidR="0050486C" w:rsidRDefault="001801F9" w:rsidP="00864681">
      <w:r>
        <w:rPr>
          <w:noProof/>
          <w:lang w:eastAsia="es-AR"/>
        </w:rPr>
        <w:pict>
          <v:shape id="Imagen 41" o:spid="_x0000_i1078" type="#_x0000_t75" style="width:318.55pt;height:202.4pt;visibility:visible">
            <v:imagedata r:id="rId51" o:title="" croptop="6906f" cropbottom="7452f" cropleft="9557f" cropright="9577f"/>
          </v:shape>
        </w:pict>
      </w:r>
    </w:p>
    <w:p w14:paraId="745C29D4" w14:textId="77777777" w:rsidR="0050486C" w:rsidRDefault="001801F9" w:rsidP="00864681">
      <w:r>
        <w:rPr>
          <w:noProof/>
          <w:lang w:eastAsia="es-AR"/>
        </w:rPr>
        <w:pict>
          <v:shape id="Imagen 44" o:spid="_x0000_i1079" type="#_x0000_t75" style="width:317.2pt;height:209.2pt;visibility:visible">
            <v:imagedata r:id="rId52" o:title="" croptop="9734f" cropbottom="2896f" cropleft="9207f" cropright="9933f"/>
          </v:shape>
        </w:pict>
      </w:r>
    </w:p>
    <w:p w14:paraId="0EBD923F" w14:textId="77777777" w:rsidR="0050486C" w:rsidRDefault="0050486C" w:rsidP="00864681">
      <w:r>
        <w:t>En el caso que se desee aprobar o rechazar, se selecciona la opción “Aprobar” o “Rechazar” respectivamente y el sistema finalmente realiza las validaciones correspondientes y registra la aprobación o rechazo.</w:t>
      </w:r>
    </w:p>
    <w:p w14:paraId="19A0217A" w14:textId="77777777" w:rsidR="0050486C" w:rsidRDefault="0050486C" w:rsidP="00864681"/>
    <w:p w14:paraId="2F310DB4" w14:textId="77777777" w:rsidR="0050486C" w:rsidRDefault="0050486C" w:rsidP="00481F54">
      <w:pPr>
        <w:pStyle w:val="Ttulo2"/>
        <w:jc w:val="both"/>
      </w:pPr>
      <w:bookmarkStart w:id="20" w:name="_Toc342414778"/>
      <w:r>
        <w:t>Gestión de Notificaciones</w:t>
      </w:r>
      <w:bookmarkEnd w:id="20"/>
    </w:p>
    <w:p w14:paraId="07E777B4" w14:textId="77777777" w:rsidR="001E41CC" w:rsidRDefault="001E41CC" w:rsidP="001E41CC">
      <w:pPr>
        <w:pStyle w:val="Ttulo3"/>
      </w:pPr>
      <w:bookmarkStart w:id="21" w:name="_Toc342414779"/>
      <w:r>
        <w:t>Notificar vencimiento documentos de integrante de cuadrilla.</w:t>
      </w:r>
      <w:bookmarkEnd w:id="21"/>
    </w:p>
    <w:p w14:paraId="55E7E88A" w14:textId="77777777" w:rsidR="001E41CC" w:rsidRDefault="001E41CC" w:rsidP="001E41CC">
      <w:pPr>
        <w:rPr>
          <w:lang w:eastAsia="es-ES"/>
        </w:rPr>
      </w:pPr>
    </w:p>
    <w:p w14:paraId="3CD0E028" w14:textId="77777777" w:rsidR="001E41CC" w:rsidRPr="001E41CC" w:rsidRDefault="001801F9" w:rsidP="001E41CC">
      <w:pPr>
        <w:rPr>
          <w:lang w:eastAsia="es-ES"/>
        </w:rPr>
      </w:pPr>
      <w:r>
        <w:rPr>
          <w:lang w:eastAsia="es-ES"/>
        </w:rPr>
        <w:pict>
          <v:shape id="_x0000_i1080" type="#_x0000_t75" style="width:334.2pt;height:172.55pt">
            <v:imagedata r:id="rId53" o:title=""/>
          </v:shape>
        </w:pict>
      </w:r>
    </w:p>
    <w:p w14:paraId="34343932" w14:textId="77777777" w:rsidR="001E41CC" w:rsidRDefault="001E41CC" w:rsidP="001E41CC">
      <w:pPr>
        <w:pStyle w:val="Ttulo3"/>
      </w:pPr>
      <w:bookmarkStart w:id="22" w:name="_Toc342414780"/>
      <w:r>
        <w:t>Notificar herramientas no devueltas.</w:t>
      </w:r>
      <w:bookmarkEnd w:id="22"/>
    </w:p>
    <w:p w14:paraId="528304C3" w14:textId="77777777" w:rsidR="001E41CC" w:rsidRDefault="001E41CC" w:rsidP="001E41CC">
      <w:pPr>
        <w:rPr>
          <w:lang w:eastAsia="es-ES"/>
        </w:rPr>
      </w:pPr>
    </w:p>
    <w:p w14:paraId="075A7F44" w14:textId="77777777" w:rsidR="0023528C" w:rsidRPr="001E41CC" w:rsidRDefault="001801F9" w:rsidP="001E41CC">
      <w:pPr>
        <w:rPr>
          <w:lang w:eastAsia="es-ES"/>
        </w:rPr>
      </w:pPr>
      <w:r>
        <w:rPr>
          <w:lang w:eastAsia="es-ES"/>
        </w:rPr>
        <w:pict>
          <v:shape id="_x0000_i1081" type="#_x0000_t75" style="width:334.2pt;height:222.1pt">
            <v:imagedata r:id="rId54" o:title=""/>
          </v:shape>
        </w:pict>
      </w:r>
    </w:p>
    <w:p w14:paraId="35D0FFB0" w14:textId="77777777" w:rsidR="007001B1" w:rsidRDefault="007001B1" w:rsidP="007001B1">
      <w:pPr>
        <w:pStyle w:val="Ttulo3"/>
      </w:pPr>
      <w:bookmarkStart w:id="23" w:name="_Toc342414781"/>
      <w:r>
        <w:t>Notificar Solicitud de tarea apta para cobrar a cliente.</w:t>
      </w:r>
      <w:bookmarkEnd w:id="23"/>
    </w:p>
    <w:p w14:paraId="2DEDCE51" w14:textId="77777777" w:rsidR="00D44389" w:rsidRPr="00D44389" w:rsidRDefault="00D44389" w:rsidP="00D44389">
      <w:pPr>
        <w:rPr>
          <w:lang w:eastAsia="es-ES"/>
        </w:rPr>
      </w:pPr>
    </w:p>
    <w:p w14:paraId="1710C8ED" w14:textId="77777777" w:rsidR="004F2B23" w:rsidRDefault="001801F9" w:rsidP="004F2B23">
      <w:pPr>
        <w:rPr>
          <w:lang w:eastAsia="es-ES"/>
        </w:rPr>
      </w:pPr>
      <w:r>
        <w:rPr>
          <w:lang w:eastAsia="es-ES"/>
        </w:rPr>
        <w:lastRenderedPageBreak/>
        <w:pict>
          <v:shape id="_x0000_i1082" type="#_x0000_t75" style="width:338.95pt;height:201.05pt">
            <v:imagedata r:id="rId55" o:title=""/>
          </v:shape>
        </w:pict>
      </w:r>
    </w:p>
    <w:p w14:paraId="79F8FB38" w14:textId="77777777" w:rsidR="007001B1" w:rsidRDefault="007001B1" w:rsidP="004F2B23">
      <w:pPr>
        <w:rPr>
          <w:lang w:eastAsia="es-ES"/>
        </w:rPr>
      </w:pPr>
    </w:p>
    <w:p w14:paraId="5FCA8C5A" w14:textId="77777777" w:rsidR="007001B1" w:rsidRPr="004F2B23" w:rsidRDefault="007001B1" w:rsidP="004F2B23">
      <w:pPr>
        <w:rPr>
          <w:lang w:eastAsia="es-ES"/>
        </w:rPr>
      </w:pPr>
    </w:p>
    <w:p w14:paraId="78774005" w14:textId="77777777" w:rsidR="0050486C" w:rsidRDefault="0050486C" w:rsidP="00F85298">
      <w:pPr>
        <w:pStyle w:val="Ttulo2"/>
      </w:pPr>
      <w:bookmarkStart w:id="24" w:name="_Toc342414782"/>
      <w:r>
        <w:t>Gestión de Reportes</w:t>
      </w:r>
      <w:bookmarkEnd w:id="24"/>
    </w:p>
    <w:p w14:paraId="11DFEC2A" w14:textId="77777777" w:rsidR="00C11841" w:rsidRDefault="00C11841" w:rsidP="00C11841">
      <w:pPr>
        <w:pStyle w:val="Ttulo3"/>
      </w:pPr>
      <w:bookmarkStart w:id="25" w:name="_Toc342414783"/>
      <w:r>
        <w:t>Generar reporte de documentación de inte</w:t>
      </w:r>
      <w:r w:rsidR="006E4C33">
        <w:t>grante de cuadrilla por filtros</w:t>
      </w:r>
      <w:bookmarkEnd w:id="25"/>
    </w:p>
    <w:p w14:paraId="5673D3C2" w14:textId="77777777"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14:paraId="348FA4C6" w14:textId="77777777" w:rsidR="00C11841" w:rsidRPr="00C11841" w:rsidRDefault="001801F9" w:rsidP="00C11841">
      <w:pPr>
        <w:rPr>
          <w:lang w:eastAsia="es-ES"/>
        </w:rPr>
      </w:pPr>
      <w:r>
        <w:rPr>
          <w:lang w:eastAsia="es-ES"/>
        </w:rPr>
        <w:pict>
          <v:shape id="_x0000_i1083" type="#_x0000_t75" style="width:335.55pt;height:187.45pt">
            <v:imagedata r:id="rId56" o:title=""/>
          </v:shape>
        </w:pict>
      </w:r>
    </w:p>
    <w:p w14:paraId="05B11DF8" w14:textId="77777777" w:rsidR="00BB657A" w:rsidRDefault="00BB657A" w:rsidP="00BB657A">
      <w:r>
        <w:t>Luego, el sistema despliega una lista de las cuadrillas existentes de las cuales se deberá seleccionar al menos una para generar el reporte:</w:t>
      </w:r>
    </w:p>
    <w:p w14:paraId="76D764FE" w14:textId="77777777" w:rsidR="00C11841" w:rsidRPr="00C11841" w:rsidRDefault="001801F9" w:rsidP="00C11841">
      <w:pPr>
        <w:rPr>
          <w:lang w:eastAsia="es-ES"/>
        </w:rPr>
      </w:pPr>
      <w:r>
        <w:rPr>
          <w:lang w:eastAsia="es-ES"/>
        </w:rPr>
        <w:lastRenderedPageBreak/>
        <w:pict>
          <v:shape id="_x0000_i1084" type="#_x0000_t75" style="width:335.55pt;height:160.3pt">
            <v:imagedata r:id="rId57" o:title=""/>
          </v:shape>
        </w:pict>
      </w:r>
    </w:p>
    <w:p w14:paraId="404A636D" w14:textId="77777777" w:rsidR="0050486C" w:rsidRDefault="000B1B6C" w:rsidP="00F85298">
      <w:r>
        <w:t>Paso siguiente el sistema muestra la lista de operarios con que cuentan las cuadrillas seleccionadas anteriormente, solicitando seleccionarlos:</w:t>
      </w:r>
    </w:p>
    <w:p w14:paraId="00D52FE2" w14:textId="77777777" w:rsidR="000B1B6C" w:rsidRDefault="001801F9" w:rsidP="00F85298">
      <w:r>
        <w:pict>
          <v:shape id="_x0000_i1085" type="#_x0000_t75" style="width:336.25pt;height:161.65pt">
            <v:imagedata r:id="rId58" o:title=""/>
          </v:shape>
        </w:pict>
      </w:r>
    </w:p>
    <w:p w14:paraId="0D9A9811" w14:textId="77777777" w:rsidR="000B1B6C" w:rsidRDefault="00996508" w:rsidP="00F85298">
      <w:r>
        <w:t>Siguiente paso el sistema solicita seleccionar la vigencia de los documentos a consultar y el tipo de documento a consultar. Una vez seleccionados los ítems anteriores se procede a presionar el botón “Buscar”:</w:t>
      </w:r>
    </w:p>
    <w:p w14:paraId="7EC88908" w14:textId="77777777" w:rsidR="00996508" w:rsidRDefault="001801F9" w:rsidP="00F85298">
      <w:r>
        <w:pict>
          <v:shape id="_x0000_i1086" type="#_x0000_t75" style="width:336.25pt;height:221.45pt">
            <v:imagedata r:id="rId59" o:title=""/>
          </v:shape>
        </w:pict>
      </w:r>
    </w:p>
    <w:p w14:paraId="6E3E00D6" w14:textId="77777777" w:rsidR="000B1B6C" w:rsidRDefault="008212C9" w:rsidP="00F85298">
      <w:r>
        <w:lastRenderedPageBreak/>
        <w:t>Por ultimo se visualiza la información solicitada a través de los filtros anteriormente, pudiendo bajar dicha información en formato PDF pulsando el icono “Reporte”:</w:t>
      </w:r>
    </w:p>
    <w:p w14:paraId="5BB2FCD0" w14:textId="77777777" w:rsidR="008212C9" w:rsidRDefault="001801F9" w:rsidP="00F85298">
      <w:r>
        <w:pict>
          <v:shape id="_x0000_i1087" type="#_x0000_t75" style="width:336.25pt;height:161pt">
            <v:imagedata r:id="rId60" o:title=""/>
          </v:shape>
        </w:pict>
      </w:r>
    </w:p>
    <w:p w14:paraId="7C99A721" w14:textId="77777777" w:rsidR="00A52E2C" w:rsidRDefault="00A52E2C" w:rsidP="00F85298"/>
    <w:p w14:paraId="2DAD8896" w14:textId="77777777" w:rsidR="00A52E2C" w:rsidRDefault="00A52E2C" w:rsidP="00A52E2C">
      <w:pPr>
        <w:pStyle w:val="Ttulo3"/>
      </w:pPr>
      <w:bookmarkStart w:id="26" w:name="_Toc342414784"/>
      <w:r>
        <w:t xml:space="preserve">Generar reporte </w:t>
      </w:r>
      <w:r w:rsidR="00D254D8">
        <w:t>de T</w:t>
      </w:r>
      <w:r>
        <w:t>area</w:t>
      </w:r>
      <w:r w:rsidR="00D254D8">
        <w:t>s</w:t>
      </w:r>
      <w:r w:rsidR="006E4C33">
        <w:t xml:space="preserve"> por filtros</w:t>
      </w:r>
      <w:bookmarkEnd w:id="26"/>
    </w:p>
    <w:p w14:paraId="755DB609" w14:textId="77777777"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14:paraId="271D656A" w14:textId="77777777" w:rsidR="0009531E" w:rsidRDefault="001801F9" w:rsidP="00F85298">
      <w:r>
        <w:pict>
          <v:shape id="_x0000_i1088" type="#_x0000_t75" style="width:335.55pt;height:188.15pt">
            <v:imagedata r:id="rId61" o:title=""/>
          </v:shape>
        </w:pict>
      </w:r>
    </w:p>
    <w:p w14:paraId="2DC86DCC" w14:textId="77777777"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14:paraId="7D290039" w14:textId="77777777" w:rsidR="00FD2414" w:rsidRDefault="001801F9" w:rsidP="00F85298">
      <w:r>
        <w:lastRenderedPageBreak/>
        <w:pict>
          <v:shape id="_x0000_i1089" type="#_x0000_t75" style="width:461.2pt;height:220.1pt">
            <v:imagedata r:id="rId62" o:title=""/>
          </v:shape>
        </w:pict>
      </w:r>
    </w:p>
    <w:p w14:paraId="28FA9819" w14:textId="77777777"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14:paraId="30A9C7A2" w14:textId="77777777" w:rsidR="00D254D8" w:rsidRDefault="00D254D8" w:rsidP="00FF0BA5"/>
    <w:p w14:paraId="7C5C4F70" w14:textId="77777777" w:rsidR="00D254D8" w:rsidRDefault="00D254D8" w:rsidP="00F85298"/>
    <w:p w14:paraId="7C6087BA" w14:textId="77777777" w:rsidR="00EB2177" w:rsidRDefault="001801F9" w:rsidP="00F85298">
      <w:r>
        <w:pict>
          <v:shape id="_x0000_i1090" type="#_x0000_t75" style="width:336.25pt;height:160.3pt">
            <v:imagedata r:id="rId63" o:title=""/>
          </v:shape>
        </w:pict>
      </w:r>
    </w:p>
    <w:p w14:paraId="1E43D725" w14:textId="77777777" w:rsidR="005341B8" w:rsidRDefault="005341B8" w:rsidP="005341B8">
      <w:r>
        <w:t>Siguiente paso el sistema solicita seleccionar el tipo de tarea a consultar:</w:t>
      </w:r>
    </w:p>
    <w:p w14:paraId="2BA16190" w14:textId="77777777" w:rsidR="005341B8" w:rsidRDefault="001801F9" w:rsidP="00F85298">
      <w:r>
        <w:lastRenderedPageBreak/>
        <w:pict>
          <v:shape id="_x0000_i1091" type="#_x0000_t75" style="width:337.6pt;height:161pt">
            <v:imagedata r:id="rId64" o:title=""/>
          </v:shape>
        </w:pict>
      </w:r>
    </w:p>
    <w:p w14:paraId="692890D9" w14:textId="77777777"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14:paraId="5449D63B" w14:textId="77777777" w:rsidR="004C71B8" w:rsidRDefault="001801F9" w:rsidP="00F85298">
      <w:r>
        <w:pict>
          <v:shape id="_x0000_i1092" type="#_x0000_t75" style="width:333.5pt;height:260.85pt">
            <v:imagedata r:id="rId65" o:title=""/>
          </v:shape>
        </w:pict>
      </w:r>
    </w:p>
    <w:p w14:paraId="2FAC89E0" w14:textId="77777777" w:rsidR="00864D54" w:rsidRDefault="00864D54" w:rsidP="00864D54">
      <w:r>
        <w:t>Por ultimo se visualiza la información solicitada a través de los filtros anteriormente, pudiendo bajar dicha información en formato PDF pulsando el icono “Reporte”:</w:t>
      </w:r>
    </w:p>
    <w:p w14:paraId="09321432" w14:textId="77777777" w:rsidR="004C71B8" w:rsidRDefault="001801F9" w:rsidP="00F85298">
      <w:r>
        <w:lastRenderedPageBreak/>
        <w:pict>
          <v:shape id="_x0000_i1093" type="#_x0000_t75" style="width:333.5pt;height:190.85pt">
            <v:imagedata r:id="rId66" o:title=""/>
          </v:shape>
        </w:pict>
      </w:r>
    </w:p>
    <w:p w14:paraId="613D7005" w14:textId="77777777" w:rsidR="000B0890" w:rsidRDefault="000B0890" w:rsidP="000B0890">
      <w:pPr>
        <w:pStyle w:val="Ttulo3"/>
      </w:pPr>
      <w:bookmarkStart w:id="27" w:name="_Toc342414785"/>
      <w:r>
        <w:t xml:space="preserve">Generar reporte </w:t>
      </w:r>
      <w:r w:rsidR="00B633B7">
        <w:t>de Proyecto</w:t>
      </w:r>
      <w:r w:rsidR="006E4C33">
        <w:t xml:space="preserve"> por filtros</w:t>
      </w:r>
      <w:bookmarkEnd w:id="27"/>
    </w:p>
    <w:p w14:paraId="0CFF4FF4" w14:textId="77777777" w:rsidR="00B45D60" w:rsidRDefault="00B45D60" w:rsidP="00B45D60">
      <w:r>
        <w:t>Para generar un reporte de Proyecto por filtros, previamente se debe tener creado un proyecto, una solicitud de tarea y tareas (Véase  “Gestión de Proyecto”), ingresamos en el menú “Reportes”, la opción “Proyecto”:</w:t>
      </w:r>
    </w:p>
    <w:p w14:paraId="39AAF8D7" w14:textId="77777777" w:rsidR="00B633B7" w:rsidRDefault="00B633B7" w:rsidP="00B633B7">
      <w:pPr>
        <w:rPr>
          <w:lang w:eastAsia="es-ES"/>
        </w:rPr>
      </w:pPr>
    </w:p>
    <w:p w14:paraId="6F192898" w14:textId="77777777" w:rsidR="00B45D60" w:rsidRPr="00B633B7" w:rsidRDefault="001801F9" w:rsidP="00B633B7">
      <w:pPr>
        <w:rPr>
          <w:lang w:eastAsia="es-ES"/>
        </w:rPr>
      </w:pPr>
      <w:r>
        <w:rPr>
          <w:lang w:eastAsia="es-ES"/>
        </w:rPr>
        <w:pict>
          <v:shape id="_x0000_i1094" type="#_x0000_t75" style="width:338.95pt;height:190.85pt">
            <v:imagedata r:id="rId67" o:title=""/>
          </v:shape>
        </w:pict>
      </w:r>
    </w:p>
    <w:p w14:paraId="33373CEA" w14:textId="77777777" w:rsidR="00A33AF2" w:rsidRDefault="00A33AF2" w:rsidP="00A33AF2">
      <w:r>
        <w:t>Luego, el sistema despliega una lista de los distintos estados que tiene un Proyecto de la cual se deberá seleccionar al menos una para generar el reporte:</w:t>
      </w:r>
    </w:p>
    <w:p w14:paraId="6928B3D9" w14:textId="77777777" w:rsidR="00407DF6" w:rsidRDefault="001801F9" w:rsidP="00F85298">
      <w:r>
        <w:lastRenderedPageBreak/>
        <w:pict>
          <v:shape id="_x0000_i1095" type="#_x0000_t75" style="width:338.25pt;height:168.45pt">
            <v:imagedata r:id="rId68" o:title=""/>
          </v:shape>
        </w:pict>
      </w:r>
    </w:p>
    <w:p w14:paraId="598879AD" w14:textId="77777777" w:rsidR="00846411" w:rsidRDefault="00846411" w:rsidP="00846411">
      <w:r>
        <w:t>Paso siguiente el sistema muestra la lista de los Clientes que tienen los Proyectos, solicitando seleccionarlos:</w:t>
      </w:r>
    </w:p>
    <w:p w14:paraId="63B0C6A0" w14:textId="77777777" w:rsidR="007426BA" w:rsidRDefault="001801F9" w:rsidP="00F85298">
      <w:r>
        <w:pict>
          <v:shape id="_x0000_i1096" type="#_x0000_t75" style="width:338.25pt;height:167.75pt">
            <v:imagedata r:id="rId69" o:title=""/>
          </v:shape>
        </w:pict>
      </w:r>
    </w:p>
    <w:p w14:paraId="0FC0CDBB" w14:textId="77777777" w:rsidR="00860699" w:rsidRDefault="00860699" w:rsidP="00860699">
      <w:r>
        <w:t>Siguiente paso el sistema solicita seleccionar la fecha creación, fecha inicio y fecha fin. Una vez seleccionados los ítems anteriores se procede a presionar el botón “Buscar”:</w:t>
      </w:r>
    </w:p>
    <w:p w14:paraId="72A13E18" w14:textId="77777777" w:rsidR="00AB0774" w:rsidRDefault="001801F9" w:rsidP="00F85298">
      <w:r>
        <w:pict>
          <v:shape id="_x0000_i1097" type="#_x0000_t75" style="width:341pt;height:219.4pt">
            <v:imagedata r:id="rId70" o:title=""/>
          </v:shape>
        </w:pict>
      </w:r>
    </w:p>
    <w:p w14:paraId="2ED823A5" w14:textId="77777777" w:rsidR="00860699" w:rsidRDefault="00860699" w:rsidP="00860699">
      <w:r>
        <w:lastRenderedPageBreak/>
        <w:t>Por ultimo se visualiza la información solicitada a través de los filtros anteriormente, pudiendo bajar dicha información en formato PDF pulsando el icono “Reporte”:</w:t>
      </w:r>
    </w:p>
    <w:p w14:paraId="34DC2D42" w14:textId="77777777" w:rsidR="00846411" w:rsidRDefault="001801F9" w:rsidP="00F85298">
      <w:r>
        <w:pict>
          <v:shape id="_x0000_i1098" type="#_x0000_t75" style="width:338.25pt;height:161pt">
            <v:imagedata r:id="rId71" o:title=""/>
          </v:shape>
        </w:pict>
      </w:r>
    </w:p>
    <w:p w14:paraId="7DC11F47" w14:textId="77777777" w:rsidR="002B1573" w:rsidRDefault="002B1573" w:rsidP="00F85298"/>
    <w:p w14:paraId="74D9F2FB" w14:textId="77777777" w:rsidR="002B1573" w:rsidRDefault="002B1573" w:rsidP="002B1573">
      <w:pPr>
        <w:pStyle w:val="Ttulo3"/>
      </w:pPr>
      <w:bookmarkStart w:id="28" w:name="_Toc342414786"/>
      <w:r>
        <w:t>Gen</w:t>
      </w:r>
      <w:r w:rsidR="006E4C33">
        <w:t>erar reporte de Acontecimientos</w:t>
      </w:r>
      <w:bookmarkEnd w:id="28"/>
    </w:p>
    <w:p w14:paraId="684B81B0" w14:textId="77777777" w:rsidR="00310E89" w:rsidRDefault="00310E89" w:rsidP="00310E89">
      <w:r>
        <w:t xml:space="preserve">Para generar un reporte de Acontecimientos, previamente se debe tener </w:t>
      </w:r>
      <w:r w:rsidR="00AD53A2">
        <w:t xml:space="preserve">….. </w:t>
      </w:r>
      <w:r>
        <w:t>tareas (Véase  “Gestión de Proyecto”), ingresamos en el menú “Reportes”, la opción “</w:t>
      </w:r>
      <w:r w:rsidR="00AD53A2">
        <w:t>Acontecimientos</w:t>
      </w:r>
      <w:r>
        <w:t>”:</w:t>
      </w:r>
    </w:p>
    <w:p w14:paraId="33BB3C8B" w14:textId="77777777" w:rsidR="002B1573" w:rsidRDefault="002B1573" w:rsidP="00F85298"/>
    <w:p w14:paraId="310E60C9" w14:textId="77777777" w:rsidR="002B3951" w:rsidRDefault="001801F9" w:rsidP="00F85298">
      <w:r>
        <w:pict>
          <v:shape id="_x0000_i1099" type="#_x0000_t75" style="width:337.6pt;height:188.15pt">
            <v:imagedata r:id="rId72" o:title=""/>
          </v:shape>
        </w:pict>
      </w:r>
    </w:p>
    <w:p w14:paraId="0FA3D304" w14:textId="77777777" w:rsidR="00AD53A2" w:rsidRDefault="00AD53A2" w:rsidP="00AD53A2">
      <w:r>
        <w:t>Luego, el sistema despliega una lista de los distintos tipos de Acontecimientos de la cual se deberá seleccionar al menos una para generar el reporte:</w:t>
      </w:r>
    </w:p>
    <w:p w14:paraId="1AE30BAF" w14:textId="77777777" w:rsidR="00AD53A2" w:rsidRDefault="001801F9" w:rsidP="00F85298">
      <w:r>
        <w:lastRenderedPageBreak/>
        <w:pict>
          <v:shape id="_x0000_i1100" type="#_x0000_t75" style="width:337.6pt;height:168.45pt">
            <v:imagedata r:id="rId73" o:title=""/>
          </v:shape>
        </w:pict>
      </w:r>
    </w:p>
    <w:p w14:paraId="1343FA24" w14:textId="77777777" w:rsidR="0023411A" w:rsidRDefault="0023411A" w:rsidP="0023411A">
      <w:r>
        <w:t>Paso siguiente el sistema muestra la lista de los creadores de los Acontecimientos, solicitando seleccionar al menos uno:</w:t>
      </w:r>
    </w:p>
    <w:p w14:paraId="31DFE815" w14:textId="77777777" w:rsidR="00AD53A2" w:rsidRDefault="001801F9" w:rsidP="00F85298">
      <w:r>
        <w:pict>
          <v:shape id="_x0000_i1101" type="#_x0000_t75" style="width:337.6pt;height:166.4pt">
            <v:imagedata r:id="rId74" o:title=""/>
          </v:shape>
        </w:pict>
      </w:r>
    </w:p>
    <w:p w14:paraId="75D73F86" w14:textId="77777777" w:rsidR="00EA4287" w:rsidRDefault="00EA4287" w:rsidP="00EA4287">
      <w:r>
        <w:t>Siguiente paso el sistema solicita seleccionar el tipo de tarea a consultar:</w:t>
      </w:r>
    </w:p>
    <w:p w14:paraId="5DACE5F9" w14:textId="77777777" w:rsidR="00EA4287" w:rsidRDefault="001801F9" w:rsidP="00F85298">
      <w:r>
        <w:pict>
          <v:shape id="_x0000_i1102" type="#_x0000_t75" style="width:335.55pt;height:166.4pt">
            <v:imagedata r:id="rId75" o:title=""/>
          </v:shape>
        </w:pict>
      </w:r>
    </w:p>
    <w:p w14:paraId="4CFF69AF" w14:textId="77777777" w:rsidR="001346AB" w:rsidRDefault="001346AB" w:rsidP="001346AB">
      <w:r>
        <w:t>Siguiente paso el sistema solicita seleccionar la fecha creación. Una vez seleccionados los ítems anteriores se procede a presionar el botón “Buscar”:</w:t>
      </w:r>
    </w:p>
    <w:p w14:paraId="7D862B72" w14:textId="77777777" w:rsidR="001346AB" w:rsidRDefault="001801F9" w:rsidP="00F85298">
      <w:r>
        <w:lastRenderedPageBreak/>
        <w:pict>
          <v:shape id="_x0000_i1103" type="#_x0000_t75" style="width:335.55pt;height:150.8pt">
            <v:imagedata r:id="rId76" o:title=""/>
          </v:shape>
        </w:pict>
      </w:r>
    </w:p>
    <w:p w14:paraId="1F3DC28E" w14:textId="77777777" w:rsidR="001346AB" w:rsidRDefault="001346AB" w:rsidP="001346AB">
      <w:r>
        <w:t>Por ultimo se visualiza la información solicitada a través de los filtros anteriormente, pudiendo bajar dicha información en formato PDF pulsando el icono “Reporte”:</w:t>
      </w:r>
    </w:p>
    <w:p w14:paraId="1F5D8B18" w14:textId="77777777" w:rsidR="001346AB" w:rsidRDefault="001801F9" w:rsidP="00F85298">
      <w:r>
        <w:pict>
          <v:shape id="_x0000_i1104" type="#_x0000_t75" style="width:335.55pt;height:125.65pt">
            <v:imagedata r:id="rId77" o:title=""/>
          </v:shape>
        </w:pict>
      </w:r>
    </w:p>
    <w:p w14:paraId="62ADD276" w14:textId="77777777" w:rsidR="00624EC6" w:rsidRDefault="00624EC6" w:rsidP="00624EC6">
      <w:pPr>
        <w:pStyle w:val="Ttulo3"/>
      </w:pPr>
      <w:bookmarkStart w:id="29" w:name="_Toc342414787"/>
      <w:r>
        <w:t xml:space="preserve">Generar reporte de </w:t>
      </w:r>
      <w:r w:rsidR="009F2659">
        <w:t>Viáticos</w:t>
      </w:r>
      <w:bookmarkEnd w:id="29"/>
    </w:p>
    <w:p w14:paraId="416FE24B" w14:textId="77777777" w:rsidR="009F2659" w:rsidRDefault="009F2659" w:rsidP="009F2659">
      <w:r>
        <w:t>Para generar un reporte de Viáticos, previamente se debe tener creadas Solicitudes de Viáticos (Véase  “Gestión de Administración”), ingresamos en el menú “Reportes”, la opción “Viáticos”:</w:t>
      </w:r>
    </w:p>
    <w:p w14:paraId="7C492086" w14:textId="77777777" w:rsidR="00624EC6" w:rsidRDefault="001801F9" w:rsidP="00F85298">
      <w:r>
        <w:pict>
          <v:shape id="_x0000_i1105" type="#_x0000_t75" style="width:336.25pt;height:188.85pt">
            <v:imagedata r:id="rId78" o:title=""/>
          </v:shape>
        </w:pict>
      </w:r>
    </w:p>
    <w:p w14:paraId="1C71A73F" w14:textId="77777777"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14:paraId="4F29EB63" w14:textId="77777777" w:rsidR="00921F8B" w:rsidRDefault="001801F9" w:rsidP="00F85298">
      <w:r>
        <w:lastRenderedPageBreak/>
        <w:pict>
          <v:shape id="_x0000_i1106" type="#_x0000_t75" style="width:338.95pt;height:169.15pt">
            <v:imagedata r:id="rId79" o:title=""/>
          </v:shape>
        </w:pict>
      </w:r>
    </w:p>
    <w:p w14:paraId="16380418" w14:textId="77777777" w:rsidR="009C574D" w:rsidRDefault="009C574D" w:rsidP="009C574D">
      <w:r>
        <w:t>Siguiente paso el sistema solicita seleccionar la fecha creación, fecha pago desde, monto desde, monto hasta. Una vez seleccionados los ítems anteriores se procede a presionar el botón “Buscar”:</w:t>
      </w:r>
    </w:p>
    <w:p w14:paraId="7E01B8FF" w14:textId="77777777" w:rsidR="00921F8B" w:rsidRDefault="001801F9" w:rsidP="00F85298">
      <w:r>
        <w:pict>
          <v:shape id="_x0000_i1107" type="#_x0000_t75" style="width:338.25pt;height:215.3pt">
            <v:imagedata r:id="rId80" o:title=""/>
          </v:shape>
        </w:pict>
      </w:r>
    </w:p>
    <w:p w14:paraId="23231C41" w14:textId="77777777" w:rsidR="009C574D" w:rsidRDefault="009C574D" w:rsidP="009C574D">
      <w:r>
        <w:t>Por ultimo se visualiza la información solicitada a través de los filtros anteriormente, pudiendo bajar dicha información en formato PDF pulsando el icono “Reporte”:</w:t>
      </w:r>
    </w:p>
    <w:p w14:paraId="14FFA8A2" w14:textId="77777777" w:rsidR="005E7890" w:rsidRDefault="001801F9" w:rsidP="00F85298">
      <w:r>
        <w:pict>
          <v:shape id="_x0000_i1108" type="#_x0000_t75" style="width:338.95pt;height:161.65pt">
            <v:imagedata r:id="rId81" o:title=""/>
          </v:shape>
        </w:pict>
      </w:r>
    </w:p>
    <w:p w14:paraId="2EF4F91D" w14:textId="77777777" w:rsidR="000250AF" w:rsidRDefault="000250AF" w:rsidP="00F85298"/>
    <w:p w14:paraId="07059219" w14:textId="77777777" w:rsidR="000250AF" w:rsidRDefault="000250AF" w:rsidP="000250AF">
      <w:pPr>
        <w:pStyle w:val="Ttulo3"/>
      </w:pPr>
      <w:bookmarkStart w:id="30" w:name="_Toc342414788"/>
      <w:r>
        <w:t>Generar Informe de Tareas desviadas por facturación</w:t>
      </w:r>
      <w:bookmarkEnd w:id="30"/>
    </w:p>
    <w:p w14:paraId="7BC28446" w14:textId="77777777"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14:paraId="70595E4C" w14:textId="77777777" w:rsidR="000250AF" w:rsidRDefault="000250AF" w:rsidP="000250AF">
      <w:pPr>
        <w:rPr>
          <w:lang w:eastAsia="es-ES"/>
        </w:rPr>
      </w:pPr>
    </w:p>
    <w:p w14:paraId="2F8386F7" w14:textId="77777777" w:rsidR="000250AF" w:rsidRDefault="001801F9" w:rsidP="000250AF">
      <w:pPr>
        <w:rPr>
          <w:lang w:eastAsia="es-ES"/>
        </w:rPr>
      </w:pPr>
      <w:r>
        <w:rPr>
          <w:lang w:eastAsia="es-ES"/>
        </w:rPr>
        <w:pict>
          <v:shape id="_x0000_i1109" type="#_x0000_t75" style="width:340.3pt;height:196.3pt">
            <v:imagedata r:id="rId82" o:title=""/>
          </v:shape>
        </w:pict>
      </w:r>
    </w:p>
    <w:p w14:paraId="63DD8739" w14:textId="77777777" w:rsidR="00976EA5" w:rsidRDefault="00976EA5" w:rsidP="00976EA5">
      <w:r>
        <w:t>Luego, el sistema solicita que se ingrese un monto, fecha desde y fechas hasta:</w:t>
      </w:r>
    </w:p>
    <w:p w14:paraId="44997936" w14:textId="77777777" w:rsidR="00976EA5" w:rsidRPr="000250AF" w:rsidRDefault="001801F9" w:rsidP="000250AF">
      <w:pPr>
        <w:rPr>
          <w:lang w:eastAsia="es-ES"/>
        </w:rPr>
      </w:pPr>
      <w:r>
        <w:rPr>
          <w:lang w:eastAsia="es-ES"/>
        </w:rPr>
        <w:pict>
          <v:shape id="_x0000_i1110" type="#_x0000_t75" style="width:340.3pt;height:168.45pt">
            <v:imagedata r:id="rId83" o:title=""/>
          </v:shape>
        </w:pict>
      </w:r>
    </w:p>
    <w:p w14:paraId="4ECBEED9" w14:textId="77777777" w:rsidR="001E0A6E" w:rsidRDefault="001E0A6E" w:rsidP="001E0A6E">
      <w:r>
        <w:t>Por ultimo se visualiza la información solicitada a través de los filtros anteriormente, pudiendo bajar dicha información en formato PDF pulsando el icono “</w:t>
      </w:r>
      <w:r w:rsidR="00B0341C">
        <w:t>Informe</w:t>
      </w:r>
      <w:r>
        <w:t>”:</w:t>
      </w:r>
    </w:p>
    <w:p w14:paraId="0096D9B2" w14:textId="77777777" w:rsidR="00A847D7" w:rsidRDefault="001801F9" w:rsidP="00F85298">
      <w:r>
        <w:lastRenderedPageBreak/>
        <w:pict>
          <v:shape id="_x0000_i1111" type="#_x0000_t75" style="width:339.6pt;height:137.2pt">
            <v:imagedata r:id="rId84" o:title=""/>
          </v:shape>
        </w:pict>
      </w:r>
    </w:p>
    <w:p w14:paraId="362A337E" w14:textId="77777777" w:rsidR="00BE02D3" w:rsidRDefault="00BE02D3" w:rsidP="00F85298"/>
    <w:p w14:paraId="0C063A9A" w14:textId="77777777" w:rsidR="00BE02D3" w:rsidRDefault="00BE02D3" w:rsidP="00BE02D3">
      <w:pPr>
        <w:pStyle w:val="Ttulo3"/>
      </w:pPr>
      <w:bookmarkStart w:id="31" w:name="_Toc342414789"/>
      <w:r>
        <w:t xml:space="preserve">Generar Informe de </w:t>
      </w:r>
      <w:r w:rsidR="006E1851">
        <w:t>Acontecimientos</w:t>
      </w:r>
      <w:bookmarkEnd w:id="31"/>
    </w:p>
    <w:p w14:paraId="6602CC02" w14:textId="77777777" w:rsidR="000C5196" w:rsidRDefault="000C5196" w:rsidP="000C5196">
      <w:r>
        <w:t>Para generar un Informe de Acontecimientos, previamente se debe tener ….. tareas (Véase  “Gestión de Proyecto”), ingresamos en el menú “Informes”, la opción “Acontecimientos”:</w:t>
      </w:r>
    </w:p>
    <w:p w14:paraId="14594D0F" w14:textId="77777777" w:rsidR="00BE02D3" w:rsidRDefault="00BE02D3" w:rsidP="00F85298"/>
    <w:p w14:paraId="40EDF43E" w14:textId="77777777" w:rsidR="00BE02D3" w:rsidRDefault="00BE02D3" w:rsidP="00F85298"/>
    <w:p w14:paraId="03BFC66B" w14:textId="77777777" w:rsidR="00BE02D3" w:rsidRDefault="001801F9" w:rsidP="00F85298">
      <w:r>
        <w:pict>
          <v:shape id="_x0000_i1112" type="#_x0000_t75" style="width:338.95pt;height:195.6pt">
            <v:imagedata r:id="rId85" o:title=""/>
          </v:shape>
        </w:pict>
      </w:r>
    </w:p>
    <w:p w14:paraId="6F2BACD1" w14:textId="77777777" w:rsidR="000C5196" w:rsidRDefault="000C5196" w:rsidP="000C5196">
      <w:r>
        <w:t xml:space="preserve">Luego, el sistema solicita que se </w:t>
      </w:r>
      <w:r w:rsidR="00BB7943">
        <w:t>selecciones los tipos de Acontecimiento</w:t>
      </w:r>
      <w:r>
        <w:t>, fecha desde y fechas hasta:</w:t>
      </w:r>
    </w:p>
    <w:p w14:paraId="7991C5BC" w14:textId="77777777" w:rsidR="000C5196" w:rsidRDefault="001801F9" w:rsidP="00F85298">
      <w:r>
        <w:lastRenderedPageBreak/>
        <w:pict>
          <v:shape id="_x0000_i1113" type="#_x0000_t75" style="width:340.3pt;height:192.9pt">
            <v:imagedata r:id="rId86" o:title=""/>
          </v:shape>
        </w:pict>
      </w:r>
    </w:p>
    <w:p w14:paraId="685BA838" w14:textId="77777777" w:rsidR="00BB7943" w:rsidRDefault="00BB7943" w:rsidP="00BB7943">
      <w:r>
        <w:t>Por ultimo se visualiza la información solicitada a través de los filtros anteriormente, pudiendo bajar dicha información en formato PDF pulsando el icono “Informe”:</w:t>
      </w:r>
    </w:p>
    <w:p w14:paraId="1F514DFA" w14:textId="77777777" w:rsidR="00BB7943" w:rsidRDefault="001801F9" w:rsidP="00F85298">
      <w:r>
        <w:pict>
          <v:shape id="_x0000_i1114" type="#_x0000_t75" style="width:341pt;height:128.4pt">
            <v:imagedata r:id="rId87" o:title=""/>
          </v:shape>
        </w:pict>
      </w:r>
    </w:p>
    <w:p w14:paraId="0D293D4D" w14:textId="77777777" w:rsidR="002B590B" w:rsidRDefault="002B590B" w:rsidP="002B590B">
      <w:pPr>
        <w:pStyle w:val="Ttulo3"/>
      </w:pPr>
      <w:bookmarkStart w:id="32" w:name="_Toc342414790"/>
      <w:r>
        <w:t>Generar Informe de Vencimiento de documentos</w:t>
      </w:r>
      <w:bookmarkEnd w:id="32"/>
    </w:p>
    <w:p w14:paraId="02215F69" w14:textId="77777777"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14:paraId="5555E79B" w14:textId="77777777" w:rsidR="002B590B" w:rsidRDefault="001801F9" w:rsidP="00F85298">
      <w:r>
        <w:pict>
          <v:shape id="_x0000_i1115" type="#_x0000_t75" style="width:336.25pt;height:194.25pt">
            <v:imagedata r:id="rId88" o:title=""/>
          </v:shape>
        </w:pict>
      </w:r>
    </w:p>
    <w:p w14:paraId="5BA30272" w14:textId="77777777" w:rsidR="002E1468" w:rsidRDefault="002E1468" w:rsidP="002E1468">
      <w:r>
        <w:lastRenderedPageBreak/>
        <w:t>Luego, el sistema solicita que se selecciones los tipos de Documento, fecha desde y fechas hasta:</w:t>
      </w:r>
    </w:p>
    <w:p w14:paraId="17A1B7CB" w14:textId="77777777" w:rsidR="002E1468" w:rsidRDefault="001801F9" w:rsidP="00F85298">
      <w:r>
        <w:pict>
          <v:shape id="_x0000_i1116" type="#_x0000_t75" style="width:336.25pt;height:192.25pt">
            <v:imagedata r:id="rId89" o:title=""/>
          </v:shape>
        </w:pict>
      </w:r>
    </w:p>
    <w:p w14:paraId="32149B32" w14:textId="77777777" w:rsidR="002E1468" w:rsidRDefault="002E1468" w:rsidP="002E1468">
      <w:r>
        <w:t>Por ultimo se visualiza la información solicitada a través de los filtros anteriormente, pudiendo bajar dicha información en formato PDF pulsando el icono “Informe”:</w:t>
      </w:r>
    </w:p>
    <w:p w14:paraId="5B92ACB2" w14:textId="77777777" w:rsidR="002E1468" w:rsidRDefault="001801F9" w:rsidP="00F85298">
      <w:r>
        <w:pict>
          <v:shape id="_x0000_i1117" type="#_x0000_t75" style="width:335.55pt;height:137.2pt">
            <v:imagedata r:id="rId90" o:title=""/>
          </v:shape>
        </w:pict>
      </w:r>
    </w:p>
    <w:p w14:paraId="24F81935" w14:textId="77777777" w:rsidR="001A4730" w:rsidRDefault="001A4730" w:rsidP="001A4730">
      <w:pPr>
        <w:pStyle w:val="Ttulo3"/>
      </w:pPr>
      <w:bookmarkStart w:id="33" w:name="_Toc342414791"/>
      <w:r>
        <w:t>Generar Informe de Porcentaje de Viáticos en Proyecto</w:t>
      </w:r>
      <w:bookmarkEnd w:id="33"/>
    </w:p>
    <w:p w14:paraId="5CEBD959" w14:textId="77777777"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14:paraId="5EFE1607" w14:textId="77777777" w:rsidR="001A4730" w:rsidRDefault="001801F9" w:rsidP="00F85298">
      <w:r>
        <w:lastRenderedPageBreak/>
        <w:pict>
          <v:shape id="_x0000_i1118" type="#_x0000_t75" style="width:334.2pt;height:191.55pt">
            <v:imagedata r:id="rId91" o:title=""/>
          </v:shape>
        </w:pict>
      </w:r>
    </w:p>
    <w:p w14:paraId="549FFD8F" w14:textId="77777777" w:rsidR="001A4730" w:rsidRDefault="001A4730" w:rsidP="001A4730">
      <w:r>
        <w:t>Luego, el sistema solicita que se ingrese un porcentaje de viaticos:</w:t>
      </w:r>
    </w:p>
    <w:p w14:paraId="18CF29D3" w14:textId="77777777" w:rsidR="001A4730" w:rsidRDefault="001801F9" w:rsidP="001A4730">
      <w:r>
        <w:pict>
          <v:shape id="_x0000_i1119" type="#_x0000_t75" style="width:336.25pt;height:135.15pt">
            <v:imagedata r:id="rId92" o:title=""/>
          </v:shape>
        </w:pict>
      </w:r>
    </w:p>
    <w:p w14:paraId="5E843315" w14:textId="77777777" w:rsidR="001A4730" w:rsidRDefault="001A4730" w:rsidP="001A4730">
      <w:r>
        <w:t>Por ultimo se visualiza la información solicitada a través de los filtros anteriormente, pudiendo bajar dicha información en formato PDF pulsando el icono “Informe”:</w:t>
      </w:r>
    </w:p>
    <w:p w14:paraId="10A885A6" w14:textId="77777777" w:rsidR="001A4730" w:rsidRDefault="001801F9" w:rsidP="001A4730">
      <w:r>
        <w:pict>
          <v:shape id="_x0000_i1120" type="#_x0000_t75" style="width:339.6pt;height:138.55pt">
            <v:imagedata r:id="rId93" o:title=""/>
          </v:shape>
        </w:pict>
      </w:r>
    </w:p>
    <w:p w14:paraId="2C1BDCB1" w14:textId="77777777" w:rsidR="0050486C" w:rsidRDefault="0050486C" w:rsidP="001A64B7">
      <w:pPr>
        <w:pStyle w:val="Ttulo1"/>
      </w:pPr>
      <w:bookmarkStart w:id="34" w:name="_Toc342414792"/>
      <w:r>
        <w:t>Módulos del sistema móvil</w:t>
      </w:r>
      <w:bookmarkEnd w:id="34"/>
    </w:p>
    <w:p w14:paraId="43EE2C4C" w14:textId="77777777" w:rsidR="0050486C" w:rsidRDefault="0050486C" w:rsidP="003316CB">
      <w:pPr>
        <w:pStyle w:val="Ttulo2"/>
      </w:pPr>
      <w:bookmarkStart w:id="35" w:name="_Toc342414793"/>
      <w:r>
        <w:t>Iniciar la aplicación</w:t>
      </w:r>
      <w:bookmarkEnd w:id="35"/>
    </w:p>
    <w:p w14:paraId="232629B7" w14:textId="77777777" w:rsidR="0050486C" w:rsidRDefault="0050486C" w:rsidP="008468E3">
      <w:r>
        <w:t xml:space="preserve">Para iniciar la aplicación se debe buscar en el menú de aplicaciones del teléfono android la aplicación llamada “Coming SA”. </w:t>
      </w:r>
    </w:p>
    <w:p w14:paraId="0A1B1D9C" w14:textId="77777777" w:rsidR="0050486C" w:rsidRDefault="001801F9" w:rsidP="009A6A8D">
      <w:r>
        <w:lastRenderedPageBreak/>
        <w:pict>
          <v:shape id="_x0000_i1121" type="#_x0000_t75" style="width:189.5pt;height:226.85pt">
            <v:imagedata r:id="rId94" o:title=""/>
          </v:shape>
        </w:pict>
      </w:r>
    </w:p>
    <w:p w14:paraId="4D4BB221" w14:textId="77777777" w:rsidR="0050486C" w:rsidRDefault="0050486C" w:rsidP="008468E3">
      <w:r>
        <w:t>Para acceder al menú de aplicaciones del teléfono lea las instrucciones del mismo.</w:t>
      </w:r>
    </w:p>
    <w:p w14:paraId="6BFD6843" w14:textId="77777777" w:rsidR="0050486C" w:rsidRDefault="0050486C" w:rsidP="003316CB">
      <w:pPr>
        <w:pStyle w:val="Ttulo2"/>
      </w:pPr>
      <w:bookmarkStart w:id="36" w:name="_Toc342414794"/>
      <w:r>
        <w:t>Inicio de sesión</w:t>
      </w:r>
      <w:bookmarkEnd w:id="36"/>
    </w:p>
    <w:p w14:paraId="7395CF18" w14:textId="77777777" w:rsidR="0050486C" w:rsidRDefault="0050486C" w:rsidP="008468E3">
      <w:r>
        <w:t xml:space="preserve">Una vez iniciada la aplicación, luego de unos segundos, se muestra la pantalla de inicio de sesión. </w:t>
      </w:r>
    </w:p>
    <w:p w14:paraId="5536B631" w14:textId="77777777" w:rsidR="0050486C" w:rsidRDefault="001801F9" w:rsidP="009A6A8D">
      <w:r>
        <w:pict>
          <v:shape id="_x0000_i1122" type="#_x0000_t75" style="width:208.55pt;height:127.7pt">
            <v:imagedata r:id="rId95" o:title=""/>
          </v:shape>
        </w:pict>
      </w:r>
    </w:p>
    <w:p w14:paraId="2EF853FD" w14:textId="77777777"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14:paraId="07BAD0C1" w14:textId="77777777" w:rsidR="0050486C" w:rsidRDefault="0050486C" w:rsidP="003316CB">
      <w:pPr>
        <w:pStyle w:val="Ttulo2"/>
      </w:pPr>
      <w:bookmarkStart w:id="37" w:name="_Toc342414795"/>
      <w:r>
        <w:t>Tareas</w:t>
      </w:r>
      <w:bookmarkEnd w:id="37"/>
    </w:p>
    <w:p w14:paraId="24E7264D" w14:textId="77777777"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14:paraId="52B51590" w14:textId="77777777" w:rsidR="0050486C" w:rsidRDefault="001801F9" w:rsidP="009A6A8D">
      <w:r>
        <w:lastRenderedPageBreak/>
        <w:pict>
          <v:shape id="_x0000_i1123" type="#_x0000_t75" style="width:207.15pt;height:154.85pt">
            <v:imagedata r:id="rId96" o:title=""/>
          </v:shape>
        </w:pict>
      </w:r>
    </w:p>
    <w:p w14:paraId="08091AFE" w14:textId="77777777"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14:paraId="605D4868" w14:textId="77777777"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14:paraId="75AF9837" w14:textId="77777777"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14:paraId="6C6F7F66" w14:textId="77777777"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14:paraId="0C774AD8" w14:textId="77777777"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14:paraId="577EEB67" w14:textId="77777777" w:rsidR="0050486C" w:rsidRDefault="0050486C" w:rsidP="00BE3956">
      <w:pPr>
        <w:pStyle w:val="Ttulo2"/>
      </w:pPr>
      <w:bookmarkStart w:id="38" w:name="_Toc342414796"/>
      <w:r>
        <w:t>Actualizar lista de tareas</w:t>
      </w:r>
      <w:bookmarkEnd w:id="38"/>
    </w:p>
    <w:p w14:paraId="3B19AB54" w14:textId="77777777"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14:paraId="62CE9858" w14:textId="77777777" w:rsidR="0050486C" w:rsidRDefault="0050486C" w:rsidP="00BE3956">
      <w:pPr>
        <w:pStyle w:val="Ttulo2"/>
      </w:pPr>
      <w:bookmarkStart w:id="39" w:name="_Toc342414797"/>
      <w:r>
        <w:t>Actualizar progreso tarea</w:t>
      </w:r>
      <w:bookmarkEnd w:id="39"/>
    </w:p>
    <w:p w14:paraId="2AB75837" w14:textId="77777777" w:rsidR="0050486C" w:rsidRDefault="0050486C" w:rsidP="008468E3">
      <w:r>
        <w:t xml:space="preserve">La pantalla de  “Actualizar progreso tarea” permite seleccionar el nuevo estado de una tarea según el estado actual. </w:t>
      </w:r>
    </w:p>
    <w:p w14:paraId="56BFED34" w14:textId="77777777" w:rsidR="0050486C" w:rsidRDefault="0050486C" w:rsidP="008468E3">
      <w:r>
        <w:lastRenderedPageBreak/>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14:paraId="1BFBB8B6" w14:textId="77777777"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14:paraId="22E9E946" w14:textId="77777777" w:rsidR="0050486C" w:rsidRDefault="0050486C" w:rsidP="008468E3">
      <w:r>
        <w:t>Si no se desea actualizar el estado se debe presionar en el botón de “Volver atrás” del teléfono (ver Interfaces Gráficas – Sistema móvil – Botones).</w:t>
      </w:r>
    </w:p>
    <w:p w14:paraId="02A6DD07" w14:textId="77777777" w:rsidR="0050486C" w:rsidRDefault="0050486C" w:rsidP="008468E3">
      <w:r>
        <w:t>Cabe mencionar que si se decidió actualizar o no el progreso de una tarea el sistema actualizara la lista de tareas al regresar a la pantalla “Tareas”.</w:t>
      </w:r>
    </w:p>
    <w:p w14:paraId="567A0AAB" w14:textId="77777777" w:rsidR="0050486C" w:rsidRDefault="0050486C" w:rsidP="00BE3956">
      <w:pPr>
        <w:pStyle w:val="Ttulo2"/>
      </w:pPr>
      <w:bookmarkStart w:id="40" w:name="_Toc342414798"/>
      <w:r>
        <w:t>Ver tarea</w:t>
      </w:r>
      <w:bookmarkEnd w:id="40"/>
    </w:p>
    <w:p w14:paraId="22F813A6" w14:textId="77777777"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14:paraId="22168366" w14:textId="77777777" w:rsidR="0050486C" w:rsidRDefault="001801F9" w:rsidP="008468E3">
      <w:r>
        <w:pict>
          <v:shape id="_x0000_i1124" type="#_x0000_t75" style="width:220.75pt;height:150.1pt">
            <v:imagedata r:id="rId97" o:title=""/>
          </v:shape>
        </w:pict>
      </w:r>
    </w:p>
    <w:p w14:paraId="54BBAD74" w14:textId="77777777"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14:paraId="3EFA2D55" w14:textId="77777777" w:rsidR="0050486C" w:rsidRDefault="0050486C" w:rsidP="008468E3">
      <w:r>
        <w:t>Si una tarea no tiene fechas de inicio o fin reales debido a que se encuentra en un estado de Creada o En ejecución o Suspendida, se mostrara el texto “(sin datos)” para esas fechas.</w:t>
      </w:r>
    </w:p>
    <w:p w14:paraId="1EA9E8D4" w14:textId="77777777" w:rsidR="0050486C" w:rsidRDefault="0050486C" w:rsidP="008468E3">
      <w:r>
        <w:t>Si una tarea no tiene observaciones, se mostrara el texto “(sin datos)”.</w:t>
      </w:r>
    </w:p>
    <w:p w14:paraId="7755C369" w14:textId="77777777" w:rsidR="0050486C" w:rsidRDefault="0050486C" w:rsidP="002878EB">
      <w:pPr>
        <w:pStyle w:val="Ttulo2"/>
      </w:pPr>
      <w:bookmarkStart w:id="41" w:name="_Toc342414799"/>
      <w:r>
        <w:t>Acontecimientos</w:t>
      </w:r>
      <w:bookmarkEnd w:id="41"/>
    </w:p>
    <w:p w14:paraId="30368E67" w14:textId="77777777"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14:paraId="3801D79D" w14:textId="77777777" w:rsidR="0050486C" w:rsidRDefault="001801F9" w:rsidP="008468E3">
      <w:r>
        <w:lastRenderedPageBreak/>
        <w:pict>
          <v:shape id="_x0000_i1125" type="#_x0000_t75" style="width:224.15pt;height:205.15pt">
            <v:imagedata r:id="rId98" o:title=""/>
          </v:shape>
        </w:pict>
      </w:r>
    </w:p>
    <w:p w14:paraId="39B985D7" w14:textId="77777777"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14:paraId="1D5060D9" w14:textId="77777777"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14:paraId="2FA03335" w14:textId="77777777"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14:paraId="2FD951F2" w14:textId="77777777" w:rsidR="0050486C" w:rsidRDefault="0050486C" w:rsidP="008468E3">
      <w:r>
        <w:t>Para crear un acontecimiento se debe presionar sobre el botón “Nuevo acontecimiento”. El sistema visualizara la pantalla “Nuevo acontecimiento”.</w:t>
      </w:r>
    </w:p>
    <w:p w14:paraId="3F2974A6" w14:textId="77777777" w:rsidR="0050486C" w:rsidRDefault="0050486C" w:rsidP="001F75B8">
      <w:pPr>
        <w:pStyle w:val="Ttulo2"/>
      </w:pPr>
      <w:bookmarkStart w:id="42" w:name="_Toc342414800"/>
      <w:r>
        <w:t>Actualizar lista acontecimientos</w:t>
      </w:r>
      <w:bookmarkEnd w:id="42"/>
    </w:p>
    <w:p w14:paraId="346CE5F0" w14:textId="77777777"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14:paraId="50BDF5AA" w14:textId="77777777" w:rsidR="0050486C" w:rsidRDefault="0050486C" w:rsidP="00A74786">
      <w:pPr>
        <w:pStyle w:val="Ttulo2"/>
      </w:pPr>
      <w:bookmarkStart w:id="43" w:name="_Toc342414801"/>
      <w:r>
        <w:t>Ver acontecimiento</w:t>
      </w:r>
      <w:bookmarkEnd w:id="43"/>
    </w:p>
    <w:p w14:paraId="22864D8E" w14:textId="77777777" w:rsidR="0050486C" w:rsidRDefault="0050486C" w:rsidP="00A74786">
      <w:r>
        <w:t>La pantalla “Ver acontecimiento” permite ver los datos completos de un acontecimiento. Se muestran el identificador de acontecimiento, el nombre del tipo de acontecimiento, fecha de creación y la descripción.</w:t>
      </w:r>
    </w:p>
    <w:p w14:paraId="155A0F6A" w14:textId="77777777" w:rsidR="0050486C" w:rsidRDefault="001801F9" w:rsidP="00A74786">
      <w:r>
        <w:lastRenderedPageBreak/>
        <w:pict>
          <v:shape id="_x0000_i1126" type="#_x0000_t75" style="width:246.55pt;height:158.95pt">
            <v:imagedata r:id="rId99" o:title=""/>
          </v:shape>
        </w:pict>
      </w:r>
    </w:p>
    <w:p w14:paraId="3B0E0C48" w14:textId="77777777"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14:paraId="24F9F788" w14:textId="77777777" w:rsidR="0050486C" w:rsidRDefault="0050486C" w:rsidP="008468E3">
      <w:r>
        <w:t>Si un acontecimiento no tiene descripción se mostrara el texto “(sin datos)” para ese campo.</w:t>
      </w:r>
    </w:p>
    <w:p w14:paraId="2499D9ED" w14:textId="77777777" w:rsidR="0050486C" w:rsidRDefault="0050486C" w:rsidP="00A74786">
      <w:pPr>
        <w:pStyle w:val="Ttulo2"/>
      </w:pPr>
      <w:bookmarkStart w:id="44" w:name="_Toc342414802"/>
      <w:r>
        <w:t>Nuevo acontecimiento</w:t>
      </w:r>
      <w:bookmarkEnd w:id="44"/>
    </w:p>
    <w:p w14:paraId="3D4A1172" w14:textId="77777777"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14:paraId="5D8C0CAB" w14:textId="77777777" w:rsidR="0050486C" w:rsidRDefault="001801F9" w:rsidP="008468E3">
      <w:r>
        <w:pict>
          <v:shape id="_x0000_i1127" type="#_x0000_t75" style="width:220.75pt;height:199.7pt">
            <v:imagedata r:id="rId100" o:title=""/>
          </v:shape>
        </w:pict>
      </w:r>
    </w:p>
    <w:p w14:paraId="60CED62F" w14:textId="77777777"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14:paraId="79FBAFA6" w14:textId="77777777" w:rsidR="0050486C" w:rsidRDefault="0050486C" w:rsidP="008468E3">
      <w:r>
        <w:lastRenderedPageBreak/>
        <w:t>Para regresar a la pantalla anterior sin crear el acontecimiento se debe presionar el botón “Volver atrás” (ver Interfaces Gráficas – Sistema móvil – Botones de uso General – Volver atrás).</w:t>
      </w:r>
    </w:p>
    <w:p w14:paraId="478E66B2" w14:textId="77777777" w:rsidR="0050486C" w:rsidRDefault="0050486C" w:rsidP="007B4731">
      <w:pPr>
        <w:pStyle w:val="Ttulo2"/>
      </w:pPr>
      <w:bookmarkStart w:id="45" w:name="_Toc342414803"/>
      <w:r>
        <w:t>Modificar acontecimiento</w:t>
      </w:r>
      <w:bookmarkEnd w:id="45"/>
    </w:p>
    <w:p w14:paraId="3D068A03" w14:textId="77777777" w:rsidR="0050486C" w:rsidRDefault="0050486C" w:rsidP="007B4731">
      <w:r>
        <w:t>La pantalla “Modificar acontecimiento” permite modificar el tipo de acontecimiento y la descripción para un acontecimiento. Si disposición grafica es la misma que la pantalla “Nuevo acontecimiento”.</w:t>
      </w:r>
    </w:p>
    <w:p w14:paraId="3EE97CA4" w14:textId="77777777"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14:paraId="1E5F7A78" w14:textId="77777777" w:rsidR="0050486C" w:rsidRDefault="0050486C" w:rsidP="007B4731">
      <w:r>
        <w:t>Para regresar a la pantalla anterior sin modificar el acontecimiento se debe presionar el botón “Volver atrás” (ver Interfaces Gráficas – Sistema móvil – Botones de uso General – Volver atrás).</w:t>
      </w:r>
    </w:p>
    <w:p w14:paraId="4FEA0DBB" w14:textId="77777777" w:rsidR="0050486C" w:rsidRDefault="0050486C" w:rsidP="008468E3">
      <w:pPr>
        <w:pStyle w:val="Ttulo1"/>
      </w:pPr>
      <w:bookmarkStart w:id="46" w:name="_Toc342414804"/>
      <w:r>
        <w:t>Historial de versiones</w:t>
      </w:r>
      <w:bookmarkEnd w:id="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14:paraId="498655DB" w14:textId="77777777" w:rsidTr="00B82D43">
        <w:tc>
          <w:tcPr>
            <w:tcW w:w="1097" w:type="dxa"/>
          </w:tcPr>
          <w:p w14:paraId="611DAB5A" w14:textId="77777777" w:rsidR="0050486C" w:rsidRPr="00B82D43" w:rsidRDefault="0050486C" w:rsidP="00B82D43">
            <w:pPr>
              <w:spacing w:after="0" w:line="240" w:lineRule="auto"/>
              <w:jc w:val="center"/>
              <w:rPr>
                <w:b/>
              </w:rPr>
            </w:pPr>
            <w:r w:rsidRPr="00B82D43">
              <w:rPr>
                <w:b/>
              </w:rPr>
              <w:t>Versión</w:t>
            </w:r>
          </w:p>
        </w:tc>
        <w:tc>
          <w:tcPr>
            <w:tcW w:w="1988" w:type="dxa"/>
          </w:tcPr>
          <w:p w14:paraId="4A439587" w14:textId="77777777" w:rsidR="0050486C" w:rsidRPr="00B82D43" w:rsidRDefault="0050486C" w:rsidP="00B82D43">
            <w:pPr>
              <w:spacing w:after="0" w:line="240" w:lineRule="auto"/>
              <w:jc w:val="center"/>
              <w:rPr>
                <w:b/>
              </w:rPr>
            </w:pPr>
            <w:r w:rsidRPr="00B82D43">
              <w:rPr>
                <w:b/>
              </w:rPr>
              <w:t>Autor</w:t>
            </w:r>
          </w:p>
        </w:tc>
        <w:tc>
          <w:tcPr>
            <w:tcW w:w="1418" w:type="dxa"/>
          </w:tcPr>
          <w:p w14:paraId="1DCC4339" w14:textId="77777777" w:rsidR="0050486C" w:rsidRPr="00B82D43" w:rsidRDefault="0050486C" w:rsidP="00B82D43">
            <w:pPr>
              <w:spacing w:after="0" w:line="240" w:lineRule="auto"/>
              <w:jc w:val="center"/>
              <w:rPr>
                <w:b/>
              </w:rPr>
            </w:pPr>
            <w:r w:rsidRPr="00B82D43">
              <w:rPr>
                <w:b/>
              </w:rPr>
              <w:t>Fecha</w:t>
            </w:r>
          </w:p>
        </w:tc>
        <w:tc>
          <w:tcPr>
            <w:tcW w:w="4950" w:type="dxa"/>
          </w:tcPr>
          <w:p w14:paraId="403B99C1" w14:textId="77777777" w:rsidR="0050486C" w:rsidRPr="00B82D43" w:rsidRDefault="0050486C" w:rsidP="00B82D43">
            <w:pPr>
              <w:spacing w:after="0" w:line="240" w:lineRule="auto"/>
              <w:jc w:val="center"/>
              <w:rPr>
                <w:b/>
              </w:rPr>
            </w:pPr>
            <w:r w:rsidRPr="00B82D43">
              <w:rPr>
                <w:b/>
              </w:rPr>
              <w:t>Descripción</w:t>
            </w:r>
          </w:p>
        </w:tc>
      </w:tr>
      <w:tr w:rsidR="0050486C" w:rsidRPr="00B82D43" w14:paraId="24379342" w14:textId="77777777" w:rsidTr="00B82D43">
        <w:tc>
          <w:tcPr>
            <w:tcW w:w="1097" w:type="dxa"/>
          </w:tcPr>
          <w:p w14:paraId="41989D1B" w14:textId="77777777" w:rsidR="0050486C" w:rsidRPr="00B82D43" w:rsidRDefault="0050486C" w:rsidP="00B82D43">
            <w:pPr>
              <w:spacing w:after="0" w:line="240" w:lineRule="auto"/>
              <w:jc w:val="center"/>
            </w:pPr>
            <w:r w:rsidRPr="00B82D43">
              <w:t>1.0</w:t>
            </w:r>
          </w:p>
        </w:tc>
        <w:tc>
          <w:tcPr>
            <w:tcW w:w="1988" w:type="dxa"/>
          </w:tcPr>
          <w:p w14:paraId="16CFF9E4" w14:textId="77777777" w:rsidR="0050486C" w:rsidRPr="00B82D43" w:rsidRDefault="0050486C" w:rsidP="00B82D43">
            <w:pPr>
              <w:spacing w:after="0" w:line="240" w:lineRule="auto"/>
              <w:jc w:val="center"/>
            </w:pPr>
            <w:r w:rsidRPr="00B82D43">
              <w:t>Mariano Guillén</w:t>
            </w:r>
          </w:p>
        </w:tc>
        <w:tc>
          <w:tcPr>
            <w:tcW w:w="1418" w:type="dxa"/>
          </w:tcPr>
          <w:p w14:paraId="43B25494" w14:textId="77777777" w:rsidR="0050486C" w:rsidRPr="00B82D43" w:rsidRDefault="0050486C" w:rsidP="00B82D43">
            <w:pPr>
              <w:spacing w:after="0" w:line="240" w:lineRule="auto"/>
              <w:jc w:val="center"/>
            </w:pPr>
            <w:r w:rsidRPr="00B82D43">
              <w:t>01/10/2012</w:t>
            </w:r>
          </w:p>
        </w:tc>
        <w:tc>
          <w:tcPr>
            <w:tcW w:w="4950" w:type="dxa"/>
          </w:tcPr>
          <w:p w14:paraId="2B6386D0" w14:textId="77777777" w:rsidR="0050486C" w:rsidRPr="00B82D43" w:rsidRDefault="0050486C" w:rsidP="00B82D43">
            <w:pPr>
              <w:spacing w:after="0" w:line="240" w:lineRule="auto"/>
              <w:jc w:val="center"/>
            </w:pPr>
            <w:r w:rsidRPr="00B82D43">
              <w:t>Versión inicial</w:t>
            </w:r>
          </w:p>
        </w:tc>
      </w:tr>
      <w:tr w:rsidR="0050486C" w:rsidRPr="00B82D43" w14:paraId="13C308CC" w14:textId="77777777" w:rsidTr="00B82D43">
        <w:tc>
          <w:tcPr>
            <w:tcW w:w="1097" w:type="dxa"/>
          </w:tcPr>
          <w:p w14:paraId="03191F93" w14:textId="77777777" w:rsidR="0050486C" w:rsidRPr="00B82D43" w:rsidRDefault="0050486C" w:rsidP="005E477A">
            <w:pPr>
              <w:spacing w:after="0" w:line="240" w:lineRule="auto"/>
              <w:jc w:val="center"/>
            </w:pPr>
            <w:r>
              <w:t>1.1</w:t>
            </w:r>
          </w:p>
        </w:tc>
        <w:tc>
          <w:tcPr>
            <w:tcW w:w="1988" w:type="dxa"/>
          </w:tcPr>
          <w:p w14:paraId="75DD00A6" w14:textId="77777777" w:rsidR="0050486C" w:rsidRPr="00B82D43" w:rsidRDefault="0050486C" w:rsidP="005E477A">
            <w:pPr>
              <w:spacing w:after="0" w:line="240" w:lineRule="auto"/>
              <w:jc w:val="center"/>
            </w:pPr>
            <w:r>
              <w:t>Demián Odasso</w:t>
            </w:r>
          </w:p>
        </w:tc>
        <w:tc>
          <w:tcPr>
            <w:tcW w:w="1418" w:type="dxa"/>
          </w:tcPr>
          <w:p w14:paraId="3A6ECDA1" w14:textId="77777777" w:rsidR="0050486C" w:rsidRPr="00B82D43" w:rsidRDefault="0050486C" w:rsidP="005E477A">
            <w:pPr>
              <w:spacing w:after="0" w:line="240" w:lineRule="auto"/>
              <w:jc w:val="center"/>
            </w:pPr>
            <w:r>
              <w:t>30</w:t>
            </w:r>
            <w:r w:rsidRPr="00B82D43">
              <w:t>/10/2012</w:t>
            </w:r>
          </w:p>
        </w:tc>
        <w:tc>
          <w:tcPr>
            <w:tcW w:w="4950" w:type="dxa"/>
          </w:tcPr>
          <w:p w14:paraId="47D3647E" w14:textId="77777777" w:rsidR="0050486C" w:rsidRPr="00B82D43" w:rsidRDefault="0050486C" w:rsidP="005E477A">
            <w:pPr>
              <w:spacing w:after="0" w:line="240" w:lineRule="auto"/>
              <w:jc w:val="center"/>
            </w:pPr>
            <w:r>
              <w:t>Sistema movil</w:t>
            </w:r>
          </w:p>
        </w:tc>
      </w:tr>
    </w:tbl>
    <w:p w14:paraId="3C35377A" w14:textId="77777777" w:rsidR="0050486C" w:rsidRPr="008468E3" w:rsidRDefault="0050486C" w:rsidP="008468E3"/>
    <w:sectPr w:rsidR="0050486C" w:rsidRPr="008468E3" w:rsidSect="001A1B84">
      <w:headerReference w:type="default" r:id="rId101"/>
      <w:footerReference w:type="default" r:id="rId102"/>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369DAC" w14:textId="77777777" w:rsidR="00E40B64" w:rsidRDefault="00E40B64" w:rsidP="005A014A">
      <w:pPr>
        <w:spacing w:after="0" w:line="240" w:lineRule="auto"/>
      </w:pPr>
      <w:r>
        <w:separator/>
      </w:r>
    </w:p>
  </w:endnote>
  <w:endnote w:type="continuationSeparator" w:id="0">
    <w:p w14:paraId="6D9450D6" w14:textId="77777777" w:rsidR="00E40B64" w:rsidRDefault="00E40B64"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4D5E4" w14:textId="77777777" w:rsidR="00310E89" w:rsidRDefault="00E40B64">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14:paraId="053E41EE" w14:textId="77777777" w:rsidR="00310E89" w:rsidRDefault="00310E89">
    <w:pPr>
      <w:pStyle w:val="Piedepgina"/>
      <w:jc w:val="center"/>
    </w:pPr>
    <w:r>
      <w:fldChar w:fldCharType="begin"/>
    </w:r>
    <w:r>
      <w:instrText xml:space="preserve"> PAGE    \* MERGEFORMAT </w:instrText>
    </w:r>
    <w:r>
      <w:fldChar w:fldCharType="separate"/>
    </w:r>
    <w:r w:rsidR="001801F9">
      <w:rPr>
        <w:noProof/>
      </w:rPr>
      <w:t>3</w:t>
    </w:r>
    <w:r>
      <w:rPr>
        <w:noProof/>
      </w:rPr>
      <w:fldChar w:fldCharType="end"/>
    </w:r>
  </w:p>
  <w:p w14:paraId="4074007B" w14:textId="77777777" w:rsidR="00310E89" w:rsidRDefault="00310E8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6CB375" w14:textId="77777777" w:rsidR="00E40B64" w:rsidRDefault="00E40B64" w:rsidP="005A014A">
      <w:pPr>
        <w:spacing w:after="0" w:line="240" w:lineRule="auto"/>
      </w:pPr>
      <w:r>
        <w:separator/>
      </w:r>
    </w:p>
  </w:footnote>
  <w:footnote w:type="continuationSeparator" w:id="0">
    <w:p w14:paraId="46F09787" w14:textId="77777777" w:rsidR="00E40B64" w:rsidRDefault="00E40B64"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6E15AC" w14:textId="77777777" w:rsidR="00310E89" w:rsidRDefault="00E40B64"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29" type="#_x0000_t75" style="width:40.75pt;height:40.75pt;visibility:visible">
          <v:imagedata r:id="rId1" o:title=""/>
        </v:shape>
      </w:pict>
    </w:r>
    <w:r w:rsidR="00310E89">
      <w:rPr>
        <w:rFonts w:ascii="Calibri" w:hAnsi="Calibri"/>
        <w:sz w:val="32"/>
        <w:szCs w:val="32"/>
      </w:rPr>
      <w:tab/>
    </w:r>
  </w:p>
  <w:p w14:paraId="0A42442D" w14:textId="77777777" w:rsidR="00310E89" w:rsidRDefault="00310E89"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attachedTemplate r:id="rId1"/>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250AF"/>
    <w:rsid w:val="000448FE"/>
    <w:rsid w:val="00060AE5"/>
    <w:rsid w:val="0009531E"/>
    <w:rsid w:val="000B0890"/>
    <w:rsid w:val="000B1B6C"/>
    <w:rsid w:val="000C5196"/>
    <w:rsid w:val="000F31F5"/>
    <w:rsid w:val="001346AB"/>
    <w:rsid w:val="00146B59"/>
    <w:rsid w:val="00162B4F"/>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B1573"/>
    <w:rsid w:val="002B3951"/>
    <w:rsid w:val="002B590B"/>
    <w:rsid w:val="002C04A7"/>
    <w:rsid w:val="002E1468"/>
    <w:rsid w:val="002F1264"/>
    <w:rsid w:val="00310E89"/>
    <w:rsid w:val="003316CB"/>
    <w:rsid w:val="0039530C"/>
    <w:rsid w:val="003A2CA0"/>
    <w:rsid w:val="003B58E9"/>
    <w:rsid w:val="003C5CE8"/>
    <w:rsid w:val="003E2F2A"/>
    <w:rsid w:val="003E2FFB"/>
    <w:rsid w:val="00407DF6"/>
    <w:rsid w:val="004221C7"/>
    <w:rsid w:val="00470002"/>
    <w:rsid w:val="00481F54"/>
    <w:rsid w:val="004867E7"/>
    <w:rsid w:val="0049127C"/>
    <w:rsid w:val="00496424"/>
    <w:rsid w:val="004C71B8"/>
    <w:rsid w:val="004F2B23"/>
    <w:rsid w:val="0050486C"/>
    <w:rsid w:val="0052075E"/>
    <w:rsid w:val="005224FB"/>
    <w:rsid w:val="005341B8"/>
    <w:rsid w:val="00552984"/>
    <w:rsid w:val="00553442"/>
    <w:rsid w:val="00567235"/>
    <w:rsid w:val="0057566E"/>
    <w:rsid w:val="005A014A"/>
    <w:rsid w:val="005D20B7"/>
    <w:rsid w:val="005D482F"/>
    <w:rsid w:val="005D5DF7"/>
    <w:rsid w:val="005E477A"/>
    <w:rsid w:val="005E7890"/>
    <w:rsid w:val="006118D9"/>
    <w:rsid w:val="00614F4D"/>
    <w:rsid w:val="00617909"/>
    <w:rsid w:val="00624EC6"/>
    <w:rsid w:val="00631600"/>
    <w:rsid w:val="0066548D"/>
    <w:rsid w:val="00676C5E"/>
    <w:rsid w:val="00691B30"/>
    <w:rsid w:val="006E1851"/>
    <w:rsid w:val="006E4C33"/>
    <w:rsid w:val="006E7C1D"/>
    <w:rsid w:val="006F4BD2"/>
    <w:rsid w:val="007001B1"/>
    <w:rsid w:val="0073470D"/>
    <w:rsid w:val="007426BA"/>
    <w:rsid w:val="00743A58"/>
    <w:rsid w:val="00744749"/>
    <w:rsid w:val="007A17DB"/>
    <w:rsid w:val="007A70FB"/>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F2659"/>
    <w:rsid w:val="00A33AF2"/>
    <w:rsid w:val="00A40EF5"/>
    <w:rsid w:val="00A52E2C"/>
    <w:rsid w:val="00A568FE"/>
    <w:rsid w:val="00A74786"/>
    <w:rsid w:val="00A847D7"/>
    <w:rsid w:val="00AA4FDD"/>
    <w:rsid w:val="00AB0774"/>
    <w:rsid w:val="00AB4023"/>
    <w:rsid w:val="00AC16CC"/>
    <w:rsid w:val="00AC53FF"/>
    <w:rsid w:val="00AD53A2"/>
    <w:rsid w:val="00AD6CC8"/>
    <w:rsid w:val="00B0341C"/>
    <w:rsid w:val="00B41F90"/>
    <w:rsid w:val="00B45D60"/>
    <w:rsid w:val="00B50AD0"/>
    <w:rsid w:val="00B52315"/>
    <w:rsid w:val="00B633B7"/>
    <w:rsid w:val="00B82D43"/>
    <w:rsid w:val="00BA04F5"/>
    <w:rsid w:val="00BB657A"/>
    <w:rsid w:val="00BB7943"/>
    <w:rsid w:val="00BE02D3"/>
    <w:rsid w:val="00BE3956"/>
    <w:rsid w:val="00BF3B7A"/>
    <w:rsid w:val="00C06705"/>
    <w:rsid w:val="00C11841"/>
    <w:rsid w:val="00C14742"/>
    <w:rsid w:val="00C75284"/>
    <w:rsid w:val="00C75D0E"/>
    <w:rsid w:val="00C85B3B"/>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C2A73"/>
    <w:rsid w:val="00ED3816"/>
    <w:rsid w:val="00ED3C0A"/>
    <w:rsid w:val="00EE1B55"/>
    <w:rsid w:val="00EE2FDB"/>
    <w:rsid w:val="00EE6AA8"/>
    <w:rsid w:val="00F220F2"/>
    <w:rsid w:val="00F2556D"/>
    <w:rsid w:val="00F85298"/>
    <w:rsid w:val="00FA1E94"/>
    <w:rsid w:val="00FB220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CB35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1.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2186</TotalTime>
  <Pages>44</Pages>
  <Words>5395</Words>
  <Characters>29677</Characters>
  <Application>Microsoft Office Word</Application>
  <DocSecurity>0</DocSecurity>
  <Lines>247</Lines>
  <Paragraphs>70</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35002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Geor</cp:lastModifiedBy>
  <cp:revision>116</cp:revision>
  <dcterms:created xsi:type="dcterms:W3CDTF">2012-09-30T22:42:00Z</dcterms:created>
  <dcterms:modified xsi:type="dcterms:W3CDTF">2012-12-04T22:03:00Z</dcterms:modified>
</cp:coreProperties>
</file>