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617D" w:rsidRPr="00D30A0B" w:rsidRDefault="0077617D" w:rsidP="0018725A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:rsidR="0077617D" w:rsidRPr="00E201CB" w:rsidRDefault="0077617D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5209B">
        <w:rPr>
          <w:rFonts w:ascii="Arial" w:hAnsi="Arial" w:cs="Arial"/>
          <w:b/>
          <w:sz w:val="36"/>
          <w:szCs w:val="36"/>
        </w:rPr>
        <w:t>U</w:t>
      </w:r>
      <w:r>
        <w:rPr>
          <w:rFonts w:ascii="Arial" w:hAnsi="Arial" w:cs="Arial"/>
          <w:b/>
          <w:sz w:val="36"/>
          <w:szCs w:val="36"/>
        </w:rPr>
        <w:t>NIVERSIDAD TECNOLÓGICA NACIONAL</w:t>
      </w:r>
      <w:r>
        <w:rPr>
          <w:rFonts w:ascii="Arial" w:hAnsi="Arial" w:cs="Arial"/>
          <w:b/>
          <w:sz w:val="36"/>
          <w:szCs w:val="36"/>
        </w:rPr>
        <w:br/>
      </w:r>
      <w:r w:rsidRPr="0085209B">
        <w:rPr>
          <w:rFonts w:ascii="Arial" w:hAnsi="Arial" w:cs="Arial"/>
          <w:b/>
          <w:sz w:val="32"/>
          <w:szCs w:val="32"/>
        </w:rPr>
        <w:t>Facultad Regional Córdoba</w:t>
      </w:r>
    </w:p>
    <w:p w:rsidR="0077617D" w:rsidRPr="00E201CB" w:rsidRDefault="0077617D" w:rsidP="0018725A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85209B">
        <w:rPr>
          <w:rFonts w:ascii="Arial" w:hAnsi="Arial" w:cs="Arial"/>
          <w:sz w:val="32"/>
          <w:szCs w:val="32"/>
        </w:rPr>
        <w:t>Ingeni</w:t>
      </w:r>
      <w:r>
        <w:rPr>
          <w:rFonts w:ascii="Arial" w:hAnsi="Arial" w:cs="Arial"/>
          <w:sz w:val="32"/>
          <w:szCs w:val="32"/>
        </w:rPr>
        <w:t>ería en Sistemas de Información</w:t>
      </w:r>
      <w:r w:rsidRPr="0085209B">
        <w:rPr>
          <w:sz w:val="20"/>
          <w:szCs w:val="20"/>
        </w:rPr>
        <w:br/>
      </w:r>
      <w:r w:rsidRPr="0085209B">
        <w:rPr>
          <w:rFonts w:ascii="Arial" w:hAnsi="Arial" w:cs="Arial"/>
          <w:b/>
          <w:sz w:val="32"/>
          <w:szCs w:val="32"/>
        </w:rPr>
        <w:t>Cáte</w:t>
      </w:r>
      <w:r>
        <w:rPr>
          <w:rFonts w:ascii="Arial" w:hAnsi="Arial" w:cs="Arial"/>
          <w:b/>
          <w:sz w:val="32"/>
          <w:szCs w:val="32"/>
        </w:rPr>
        <w:t>dra de Habilitación Profesional</w:t>
      </w:r>
      <w:r w:rsidRPr="0085209B">
        <w:rPr>
          <w:rFonts w:ascii="Helvetica" w:hAnsi="Helvetica" w:cs="Helvetica"/>
        </w:rPr>
        <w:br/>
      </w:r>
    </w:p>
    <w:p w:rsidR="0077617D" w:rsidRPr="00E71244" w:rsidRDefault="0077617D" w:rsidP="00765836">
      <w:pPr>
        <w:spacing w:line="240" w:lineRule="auto"/>
        <w:ind w:left="57"/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E71244">
        <w:rPr>
          <w:rFonts w:ascii="Arial" w:hAnsi="Arial" w:cs="Arial"/>
          <w:b/>
          <w:sz w:val="48"/>
          <w:szCs w:val="48"/>
          <w:u w:val="single"/>
        </w:rPr>
        <w:t>Workflow Diseño.</w:t>
      </w:r>
    </w:p>
    <w:p w:rsidR="0077617D" w:rsidRDefault="0077617D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77617D" w:rsidRDefault="0077617D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77617D" w:rsidRDefault="0077617D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Empresa</w:t>
      </w:r>
    </w:p>
    <w:p w:rsidR="0077617D" w:rsidRPr="00E201CB" w:rsidRDefault="0077617D" w:rsidP="0018725A">
      <w:r w:rsidRPr="00E201CB">
        <w:t>Coming S.A.</w:t>
      </w:r>
    </w:p>
    <w:p w:rsidR="0077617D" w:rsidRDefault="0077617D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Actividad</w:t>
      </w:r>
    </w:p>
    <w:p w:rsidR="0077617D" w:rsidRPr="00E201CB" w:rsidRDefault="0077617D" w:rsidP="0018725A">
      <w:r w:rsidRPr="00E201CB">
        <w:t>Servicios de telecomunicaciones.</w:t>
      </w:r>
    </w:p>
    <w:p w:rsidR="0077617D" w:rsidRPr="00E201CB" w:rsidRDefault="0077617D" w:rsidP="0018725A">
      <w:pPr>
        <w:spacing w:line="240" w:lineRule="auto"/>
      </w:pPr>
      <w:r w:rsidRPr="00E201CB">
        <w:rPr>
          <w:rFonts w:cs="Calibri"/>
          <w:b/>
          <w:bCs/>
        </w:rPr>
        <w:t>Proyecto</w:t>
      </w:r>
      <w:r>
        <w:br/>
      </w:r>
      <w:r w:rsidRPr="00E201CB">
        <w:t>Gestión de instalación y mantenimiento de antenas de telecomunicaciones.</w:t>
      </w:r>
    </w:p>
    <w:p w:rsidR="0077617D" w:rsidRDefault="0077617D" w:rsidP="0018725A">
      <w:pPr>
        <w:spacing w:line="240" w:lineRule="auto"/>
        <w:rPr>
          <w:b/>
          <w:szCs w:val="20"/>
        </w:rPr>
      </w:pPr>
      <w:r>
        <w:rPr>
          <w:b/>
          <w:szCs w:val="20"/>
        </w:rPr>
        <w:t>Docentes</w:t>
      </w:r>
      <w:r>
        <w:rPr>
          <w:b/>
          <w:szCs w:val="20"/>
        </w:rPr>
        <w:br/>
      </w:r>
      <w:r w:rsidRPr="00E201CB">
        <w:t>Ing. Julio Zohil Titular</w:t>
      </w:r>
      <w:r>
        <w:rPr>
          <w:b/>
          <w:szCs w:val="20"/>
        </w:rPr>
        <w:br/>
      </w:r>
      <w:r w:rsidRPr="00E201CB">
        <w:t>Ing. Natalia Jaime</w:t>
      </w:r>
      <w:r>
        <w:rPr>
          <w:b/>
          <w:szCs w:val="20"/>
        </w:rPr>
        <w:br/>
      </w:r>
      <w:r w:rsidRPr="00E201CB">
        <w:t>Ing. Francisco Aquino</w:t>
      </w:r>
      <w:r w:rsidRPr="00E201CB">
        <w:br/>
      </w:r>
    </w:p>
    <w:p w:rsidR="0077617D" w:rsidRPr="00637E43" w:rsidRDefault="0077617D" w:rsidP="0018725A">
      <w:pPr>
        <w:spacing w:line="240" w:lineRule="auto"/>
      </w:pPr>
      <w:r>
        <w:rPr>
          <w:b/>
          <w:szCs w:val="20"/>
        </w:rPr>
        <w:t>Grupo 3</w:t>
      </w:r>
      <w:r>
        <w:rPr>
          <w:b/>
          <w:szCs w:val="20"/>
        </w:rPr>
        <w:br/>
      </w:r>
      <w:r w:rsidRPr="00E201CB">
        <w:t xml:space="preserve">Carlos Trepat </w:t>
      </w:r>
      <w:r w:rsidRPr="00E201CB">
        <w:tab/>
        <w:t>48270</w:t>
      </w:r>
      <w:r w:rsidRPr="00316892">
        <w:br/>
      </w:r>
      <w:r w:rsidRPr="00E201CB">
        <w:t xml:space="preserve">Javier Brizuela </w:t>
      </w:r>
      <w:r w:rsidRPr="00E201CB">
        <w:tab/>
        <w:t>23965</w:t>
      </w:r>
      <w:r w:rsidRPr="00316892">
        <w:br/>
      </w:r>
      <w:r>
        <w:t xml:space="preserve">Demián Odasso  </w:t>
      </w:r>
      <w:r w:rsidRPr="00E201CB">
        <w:t>45921</w:t>
      </w:r>
      <w:r w:rsidRPr="00316892">
        <w:br/>
      </w:r>
      <w:r w:rsidRPr="00E201CB">
        <w:t xml:space="preserve">Mariano Gava </w:t>
      </w:r>
      <w:r w:rsidRPr="00E201CB">
        <w:tab/>
        <w:t>55498</w:t>
      </w:r>
      <w:r w:rsidRPr="00637E43">
        <w:br/>
      </w:r>
      <w:r w:rsidRPr="00E201CB">
        <w:t xml:space="preserve">Pablo Tissera </w:t>
      </w:r>
      <w:r w:rsidRPr="00E201CB">
        <w:tab/>
        <w:t>43508</w:t>
      </w:r>
      <w:r>
        <w:br/>
        <w:t>Mariano Guillén  50712</w:t>
      </w:r>
    </w:p>
    <w:p w:rsidR="0077617D" w:rsidRDefault="0077617D" w:rsidP="0018725A">
      <w:pPr>
        <w:spacing w:line="240" w:lineRule="auto"/>
        <w:rPr>
          <w:rFonts w:cs="Calibri"/>
          <w:b/>
        </w:rPr>
      </w:pPr>
    </w:p>
    <w:p w:rsidR="0077617D" w:rsidRPr="00E201CB" w:rsidRDefault="0077617D" w:rsidP="0018725A">
      <w:pPr>
        <w:spacing w:line="240" w:lineRule="auto"/>
        <w:rPr>
          <w:rFonts w:cs="Calibri"/>
          <w:b/>
        </w:rPr>
      </w:pPr>
      <w:r w:rsidRPr="00E201CB">
        <w:rPr>
          <w:rFonts w:cs="Calibri"/>
          <w:b/>
        </w:rPr>
        <w:t>Curso 4K4</w:t>
      </w:r>
      <w:r>
        <w:rPr>
          <w:rFonts w:cs="Calibri"/>
          <w:b/>
        </w:rPr>
        <w:t xml:space="preserve"> - </w:t>
      </w:r>
      <w:r w:rsidRPr="00E201CB">
        <w:rPr>
          <w:rFonts w:cs="Calibri"/>
          <w:b/>
        </w:rPr>
        <w:t>Año 2012</w:t>
      </w:r>
    </w:p>
    <w:p w:rsidR="0077617D" w:rsidRDefault="0077617D" w:rsidP="00E13BBD"/>
    <w:p w:rsidR="0077617D" w:rsidRDefault="0077617D" w:rsidP="0018725A">
      <w:pPr>
        <w:sectPr w:rsidR="0077617D" w:rsidSect="00B46D3C">
          <w:headerReference w:type="default" r:id="rId7"/>
          <w:footerReference w:type="default" r:id="rId8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77617D" w:rsidRPr="00126B24" w:rsidRDefault="0077617D" w:rsidP="0018725A">
      <w:pPr>
        <w:rPr>
          <w:color w:val="17365D"/>
        </w:rPr>
      </w:pPr>
      <w:bookmarkStart w:id="0" w:name="_Toc325642665"/>
      <w:r w:rsidRPr="00126B24">
        <w:rPr>
          <w:rFonts w:ascii="Cambria" w:hAnsi="Cambria"/>
          <w:b/>
          <w:color w:val="17365D"/>
          <w:sz w:val="28"/>
          <w:szCs w:val="28"/>
        </w:rPr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/>
      </w:tblPr>
      <w:tblGrid>
        <w:gridCol w:w="1421"/>
        <w:gridCol w:w="1133"/>
        <w:gridCol w:w="5653"/>
        <w:gridCol w:w="1913"/>
      </w:tblGrid>
      <w:tr w:rsidR="0077617D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77617D" w:rsidRPr="005B717D" w:rsidRDefault="0077617D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77617D" w:rsidRPr="005B717D" w:rsidRDefault="0077617D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77617D" w:rsidRPr="005B717D" w:rsidRDefault="0077617D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77617D" w:rsidRPr="005B717D" w:rsidRDefault="0077617D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77617D" w:rsidRPr="005B717D" w:rsidTr="00B46D3C">
        <w:trPr>
          <w:cantSplit/>
          <w:jc w:val="center"/>
        </w:trPr>
        <w:tc>
          <w:tcPr>
            <w:tcW w:w="1421" w:type="dxa"/>
          </w:tcPr>
          <w:p w:rsidR="0077617D" w:rsidRPr="005B717D" w:rsidRDefault="0077617D" w:rsidP="00882E97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20/08/2012</w:t>
            </w:r>
          </w:p>
        </w:tc>
        <w:tc>
          <w:tcPr>
            <w:tcW w:w="1133" w:type="dxa"/>
          </w:tcPr>
          <w:p w:rsidR="0077617D" w:rsidRPr="005B717D" w:rsidRDefault="0077617D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77617D" w:rsidRPr="005B717D" w:rsidRDefault="0077617D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77617D" w:rsidRPr="005B717D" w:rsidRDefault="0077617D" w:rsidP="00DD3A46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Carlos Trepat</w:t>
            </w:r>
          </w:p>
        </w:tc>
      </w:tr>
      <w:tr w:rsidR="0077617D" w:rsidRPr="005B717D" w:rsidTr="00B46D3C">
        <w:trPr>
          <w:cantSplit/>
          <w:jc w:val="center"/>
        </w:trPr>
        <w:tc>
          <w:tcPr>
            <w:tcW w:w="1421" w:type="dxa"/>
          </w:tcPr>
          <w:p w:rsidR="0077617D" w:rsidRPr="005B717D" w:rsidRDefault="0077617D" w:rsidP="00B46D3C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14/11/2012</w:t>
            </w:r>
          </w:p>
        </w:tc>
        <w:tc>
          <w:tcPr>
            <w:tcW w:w="1133" w:type="dxa"/>
          </w:tcPr>
          <w:p w:rsidR="0077617D" w:rsidRPr="005B717D" w:rsidRDefault="0077617D" w:rsidP="00B46D3C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1.1</w:t>
            </w:r>
          </w:p>
        </w:tc>
        <w:tc>
          <w:tcPr>
            <w:tcW w:w="5653" w:type="dxa"/>
          </w:tcPr>
          <w:p w:rsidR="0077617D" w:rsidRPr="005B717D" w:rsidRDefault="0077617D" w:rsidP="00B46D3C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Diseño de web services</w:t>
            </w:r>
          </w:p>
        </w:tc>
        <w:tc>
          <w:tcPr>
            <w:tcW w:w="1913" w:type="dxa"/>
          </w:tcPr>
          <w:p w:rsidR="0077617D" w:rsidRPr="005B717D" w:rsidRDefault="0077617D" w:rsidP="00DD3A46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Demián Odasso</w:t>
            </w:r>
          </w:p>
        </w:tc>
      </w:tr>
    </w:tbl>
    <w:p w:rsidR="0077617D" w:rsidRPr="00126B24" w:rsidRDefault="0077617D" w:rsidP="0018725A">
      <w:pPr>
        <w:sectPr w:rsidR="0077617D" w:rsidRPr="00126B24" w:rsidSect="00B46D3C">
          <w:headerReference w:type="default" r:id="rId9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77617D" w:rsidRPr="00126B24" w:rsidRDefault="0077617D" w:rsidP="0018725A">
      <w:pPr>
        <w:pStyle w:val="TOCHeading"/>
        <w:rPr>
          <w:lang w:val="es-AR"/>
        </w:rPr>
      </w:pPr>
      <w:r w:rsidRPr="00126B24">
        <w:rPr>
          <w:lang w:val="es-AR"/>
        </w:rPr>
        <w:t>Índice</w:t>
      </w:r>
    </w:p>
    <w:p w:rsidR="0077617D" w:rsidRDefault="0077617D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40691274" w:history="1">
        <w:r w:rsidRPr="007174D6">
          <w:rPr>
            <w:rStyle w:val="Hyperlink"/>
            <w:noProof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_Toc340691274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75" w:history="1">
        <w:r w:rsidRPr="007174D6">
          <w:rPr>
            <w:rStyle w:val="Hyperlink"/>
            <w:noProof/>
          </w:rPr>
          <w:t>Paquete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_Toc340691275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76" w:history="1">
        <w:r w:rsidRPr="007174D6">
          <w:rPr>
            <w:rStyle w:val="Hyperlink"/>
            <w:noProof/>
          </w:rPr>
          <w:t>Realización CU1: Crear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_Toc340691276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77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_Toc340691277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78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_Toc340691278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79" w:history="1">
        <w:r w:rsidRPr="007174D6">
          <w:rPr>
            <w:rStyle w:val="Hyperlink"/>
            <w:noProof/>
          </w:rPr>
          <w:t>Realización CU2: Crear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_Toc340691279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0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1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2" w:history="1">
        <w:r w:rsidRPr="007174D6">
          <w:rPr>
            <w:rStyle w:val="Hyperlink"/>
            <w:noProof/>
          </w:rPr>
          <w:t>Realización CU18: Registrar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3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4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5" w:history="1">
        <w:r w:rsidRPr="007174D6">
          <w:rPr>
            <w:rStyle w:val="Hyperlink"/>
            <w:noProof/>
          </w:rPr>
          <w:t>Realización CU24: Gestionar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6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7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8" w:history="1">
        <w:r w:rsidRPr="007174D6">
          <w:rPr>
            <w:rStyle w:val="Hyperlink"/>
            <w:noProof/>
          </w:rPr>
          <w:t>Realización CU25: Consultar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89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_Toc340691289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0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1" w:history="1">
        <w:r w:rsidRPr="007174D6">
          <w:rPr>
            <w:rStyle w:val="Hyperlink"/>
            <w:noProof/>
          </w:rPr>
          <w:t>Realización CU29: Asignar proyecto a administrador de proyectos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2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3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4" w:history="1">
        <w:r w:rsidRPr="007174D6">
          <w:rPr>
            <w:rStyle w:val="Hyperlink"/>
            <w:noProof/>
          </w:rPr>
          <w:t>Realización CU27: Seleccionar proyecto a gestionar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5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6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7" w:history="1">
        <w:r w:rsidRPr="007174D6">
          <w:rPr>
            <w:rStyle w:val="Hyperlink"/>
            <w:noProof/>
          </w:rPr>
          <w:t>Realización CU18: Actualizar progreso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8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299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_Toc340691299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0" w:history="1">
        <w:r w:rsidRPr="007174D6">
          <w:rPr>
            <w:rStyle w:val="Hyperlink"/>
            <w:noProof/>
          </w:rPr>
          <w:t>Realización CU19: Actualizar progreso tarea por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1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2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3" w:history="1">
        <w:r w:rsidRPr="007174D6">
          <w:rPr>
            <w:rStyle w:val="Hyperlink"/>
            <w:noProof/>
          </w:rPr>
          <w:t>Realización CU100: Consultar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4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5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6" w:history="1">
        <w:r w:rsidRPr="007174D6">
          <w:rPr>
            <w:rStyle w:val="Hyperlink"/>
            <w:noProof/>
          </w:rPr>
          <w:t>Realización CU102: Controlar cambio de estado de la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7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8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09" w:history="1">
        <w:r w:rsidRPr="007174D6">
          <w:rPr>
            <w:rStyle w:val="Hyperlink"/>
            <w:noProof/>
          </w:rPr>
          <w:t>Realización CU32: Registrar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_Toc340691309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0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1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2" w:history="1">
        <w:r w:rsidRPr="007174D6">
          <w:rPr>
            <w:rStyle w:val="Hyperlink"/>
            <w:noProof/>
          </w:rPr>
          <w:t>Realización CU3: Registrar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3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4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5" w:history="1">
        <w:r w:rsidRPr="007174D6">
          <w:rPr>
            <w:rStyle w:val="Hyperlink"/>
            <w:noProof/>
          </w:rPr>
          <w:t>Realización CU38: Registrar permiso acceso o sitio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6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7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8" w:history="1">
        <w:r w:rsidRPr="007174D6">
          <w:rPr>
            <w:rStyle w:val="Hyperlink"/>
            <w:noProof/>
          </w:rPr>
          <w:t>Realización CU8: Registrar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19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_Toc340691319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0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1" w:history="1">
        <w:r w:rsidRPr="007174D6">
          <w:rPr>
            <w:rStyle w:val="Hyperlink"/>
            <w:noProof/>
          </w:rPr>
          <w:t>Realización CU17: Modificar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2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3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4" w:history="1">
        <w:r w:rsidRPr="007174D6">
          <w:rPr>
            <w:rStyle w:val="Hyperlink"/>
            <w:noProof/>
          </w:rPr>
          <w:t>Realización CU99: Gestionar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5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6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7" w:history="1">
        <w:r w:rsidRPr="007174D6">
          <w:rPr>
            <w:rStyle w:val="Hyperlink"/>
            <w:noProof/>
          </w:rPr>
          <w:t>Paquete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8" w:history="1">
        <w:r w:rsidRPr="007174D6">
          <w:rPr>
            <w:rStyle w:val="Hyperlink"/>
            <w:noProof/>
          </w:rPr>
          <w:t>Realización CU107: Generar informe de tareas desviadas por facturación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29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_Toc340691329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0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1" w:history="1">
        <w:r w:rsidRPr="007174D6">
          <w:rPr>
            <w:rStyle w:val="Hyperlink"/>
            <w:noProof/>
          </w:rPr>
          <w:t>Realización CU28: Generar reporte de documentación de integrantes de cuadrilla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2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3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4" w:history="1">
        <w:r w:rsidRPr="007174D6">
          <w:rPr>
            <w:rStyle w:val="Hyperlink"/>
            <w:noProof/>
          </w:rPr>
          <w:t>Realización CU29: Generar reporte de proyectos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5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6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7" w:history="1">
        <w:r w:rsidRPr="007174D6">
          <w:rPr>
            <w:rStyle w:val="Hyperlink"/>
            <w:noProof/>
          </w:rPr>
          <w:t>Realización CU31: Generar reporte de tareas por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8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39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_Toc340691339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0" w:history="1">
        <w:r w:rsidRPr="007174D6">
          <w:rPr>
            <w:rStyle w:val="Hyperlink"/>
            <w:noProof/>
          </w:rPr>
          <w:t>Paquete 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1" w:history="1">
        <w:r w:rsidRPr="007174D6">
          <w:rPr>
            <w:rStyle w:val="Hyperlink"/>
            <w:noProof/>
          </w:rPr>
          <w:t>Realización CU41: Notificar solicitud de tarea apta para cobrar a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2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3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4" w:history="1">
        <w:r w:rsidRPr="007174D6">
          <w:rPr>
            <w:rStyle w:val="Hyperlink"/>
            <w:noProof/>
          </w:rPr>
          <w:t>Realización CU39: Notificar vencimiento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5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6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7" w:history="1">
        <w:r w:rsidRPr="007174D6">
          <w:rPr>
            <w:rStyle w:val="Hyperlink"/>
            <w:noProof/>
          </w:rPr>
          <w:t>Paquete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8" w:history="1">
        <w:r w:rsidRPr="007174D6">
          <w:rPr>
            <w:rStyle w:val="Hyperlink"/>
            <w:noProof/>
          </w:rPr>
          <w:t>Realización CU33: Registrar cobro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49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_Toc340691349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0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1" w:history="1">
        <w:r w:rsidRPr="007174D6">
          <w:rPr>
            <w:rStyle w:val="Hyperlink"/>
            <w:noProof/>
          </w:rPr>
          <w:t>Realización CU9: Modificar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2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3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4" w:history="1">
        <w:r w:rsidRPr="007174D6">
          <w:rPr>
            <w:rStyle w:val="Hyperlink"/>
            <w:noProof/>
          </w:rPr>
          <w:t>Realización CU34: Modificar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5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6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7" w:history="1">
        <w:r w:rsidRPr="007174D6">
          <w:rPr>
            <w:rStyle w:val="Hyperlink"/>
            <w:noProof/>
          </w:rPr>
          <w:t>Realización CU35: Registrar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8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59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_Toc340691359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0" w:history="1">
        <w:r w:rsidRPr="007174D6">
          <w:rPr>
            <w:rStyle w:val="Hyperlink"/>
            <w:noProof/>
          </w:rPr>
          <w:t>Paquete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1" w:history="1">
        <w:r w:rsidRPr="007174D6">
          <w:rPr>
            <w:rStyle w:val="Hyperlink"/>
            <w:noProof/>
          </w:rPr>
          <w:t>Realización CU47: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2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3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4" w:history="1">
        <w:r w:rsidRPr="007174D6">
          <w:rPr>
            <w:rStyle w:val="Hyperlink"/>
            <w:noProof/>
          </w:rPr>
          <w:t>Realización CU48: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5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6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7" w:history="1">
        <w:r w:rsidRPr="007174D6">
          <w:rPr>
            <w:rStyle w:val="Hyperlink"/>
            <w:noProof/>
          </w:rPr>
          <w:t>Realización CU60: Gestionar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8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69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_Toc340691369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0" w:history="1">
        <w:r w:rsidRPr="007174D6">
          <w:rPr>
            <w:rStyle w:val="Hyperlink"/>
            <w:noProof/>
          </w:rPr>
          <w:t>Realización CU62: Registrar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1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2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3" w:history="1">
        <w:r w:rsidRPr="007174D6">
          <w:rPr>
            <w:rStyle w:val="Hyperlink"/>
            <w:noProof/>
          </w:rPr>
          <w:t>Realización CU64: Modificar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4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5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6" w:history="1">
        <w:r w:rsidRPr="007174D6">
          <w:rPr>
            <w:rStyle w:val="Hyperlink"/>
            <w:noProof/>
          </w:rPr>
          <w:t>Realización CU61: Consultar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7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8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79" w:history="1">
        <w:r w:rsidRPr="007174D6">
          <w:rPr>
            <w:rStyle w:val="Hyperlink"/>
            <w:noProof/>
          </w:rPr>
          <w:t>Realización CU63: Eliminar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_Toc340691379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0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1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2" w:history="1">
        <w:r w:rsidRPr="007174D6">
          <w:rPr>
            <w:rStyle w:val="Hyperlink"/>
            <w:noProof/>
          </w:rPr>
          <w:t>Realización CU55: Gestionar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3" w:history="1">
        <w:r w:rsidRPr="007174D6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3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4" w:history="1">
        <w:r w:rsidRPr="007174D6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5" w:history="1">
        <w:r w:rsidRPr="007174D6">
          <w:rPr>
            <w:rStyle w:val="Hyperlink"/>
            <w:noProof/>
          </w:rPr>
          <w:t>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6" w:history="1">
        <w:r w:rsidRPr="007174D6">
          <w:rPr>
            <w:rStyle w:val="Hyperlink"/>
            <w:noProof/>
          </w:rPr>
          <w:t>Diagramas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7" w:history="1">
        <w:r w:rsidRPr="007174D6">
          <w:rPr>
            <w:rStyle w:val="Hyperlink"/>
            <w:noProof/>
          </w:rPr>
          <w:t>Despliegue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8" w:history="1">
        <w:r w:rsidRPr="007174D6">
          <w:rPr>
            <w:rStyle w:val="Hyperlink"/>
            <w:noProof/>
          </w:rPr>
          <w:t>Despliegue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1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89" w:history="1">
        <w:r w:rsidRPr="007174D6">
          <w:rPr>
            <w:rStyle w:val="Hyperlink"/>
            <w:noProof/>
          </w:rPr>
          <w:t>Diseño de Web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_Toc340691389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90" w:history="1">
        <w:r w:rsidRPr="007174D6">
          <w:rPr>
            <w:rStyle w:val="Hyperlink"/>
            <w:noProof/>
          </w:rPr>
          <w:t>Propósito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_Toc340691390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91" w:history="1">
        <w:r w:rsidRPr="007174D6">
          <w:rPr>
            <w:rStyle w:val="Hyperlink"/>
            <w:noProof/>
          </w:rPr>
          <w:t>Formatos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_Toc340691391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92" w:history="1">
        <w:r w:rsidRPr="007174D6">
          <w:rPr>
            <w:rStyle w:val="Hyperlink"/>
            <w:noProof/>
          </w:rPr>
          <w:t>Errores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_Toc340691392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93" w:history="1">
        <w:r w:rsidRPr="007174D6">
          <w:rPr>
            <w:rStyle w:val="Hyperlin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_Toc340691393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94" w:history="1">
        <w:r w:rsidRPr="007174D6">
          <w:rPr>
            <w:rStyle w:val="Hyperlink"/>
            <w:noProof/>
          </w:rPr>
          <w:t>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_Toc340691394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95" w:history="1">
        <w:r w:rsidRPr="007174D6">
          <w:rPr>
            <w:rStyle w:val="Hyperlink"/>
            <w:noProof/>
          </w:rPr>
          <w:t>Acontecimientos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_Toc340691395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77617D" w:rsidRDefault="0077617D">
      <w:pPr>
        <w:pStyle w:val="TOC2"/>
        <w:tabs>
          <w:tab w:val="right" w:leader="dot" w:pos="8828"/>
        </w:tabs>
        <w:rPr>
          <w:rFonts w:ascii="Times New Roman" w:hAnsi="Times New Roman"/>
          <w:noProof/>
          <w:sz w:val="24"/>
          <w:szCs w:val="24"/>
          <w:lang w:val="es-ES" w:eastAsia="es-ES"/>
        </w:rPr>
      </w:pPr>
      <w:hyperlink w:anchor="_Toc340691396" w:history="1">
        <w:r w:rsidRPr="007174D6">
          <w:rPr>
            <w:rStyle w:val="Hyperlink"/>
            <w:noProof/>
          </w:rPr>
          <w:t>Tipos de Acontecimientos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_Toc340691396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77617D" w:rsidRDefault="0077617D" w:rsidP="0018725A">
      <w:r>
        <w:fldChar w:fldCharType="end"/>
      </w:r>
    </w:p>
    <w:p w:rsidR="0077617D" w:rsidRDefault="0077617D" w:rsidP="0018725A">
      <w:pPr>
        <w:sectPr w:rsidR="0077617D" w:rsidSect="00B46D3C">
          <w:footerReference w:type="default" r:id="rId10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77617D" w:rsidRPr="00F6299C" w:rsidRDefault="0077617D" w:rsidP="0018725A">
      <w:pPr>
        <w:pStyle w:val="Heading1"/>
      </w:pPr>
      <w:bookmarkStart w:id="1" w:name="_Toc340691274"/>
      <w:r w:rsidRPr="00F6299C">
        <w:t>Introducción</w:t>
      </w:r>
      <w:bookmarkEnd w:id="1"/>
    </w:p>
    <w:p w:rsidR="0077617D" w:rsidRPr="00DA5ED2" w:rsidRDefault="0077617D" w:rsidP="007B236C">
      <w:p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 xml:space="preserve">El modelo de Diseño toma como entrada principal el modelo de análisis, pero se adapta al entorno de implementación, adquiriendo una mayor comprensión de los requisitos no funcionales y restricciones relacionadas con el lenguaje de programación.  Los artefactos utilizados en esta etapa son: </w:t>
      </w:r>
    </w:p>
    <w:p w:rsidR="0077617D" w:rsidRPr="00DA5ED2" w:rsidRDefault="0077617D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 de clases de diseño.</w:t>
      </w:r>
    </w:p>
    <w:p w:rsidR="0077617D" w:rsidRPr="00DA5ED2" w:rsidRDefault="0077617D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Diagramas de secuencia.</w:t>
      </w:r>
    </w:p>
    <w:p w:rsidR="0077617D" w:rsidRPr="00DA5ED2" w:rsidRDefault="0077617D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 de componentes.</w:t>
      </w:r>
    </w:p>
    <w:p w:rsidR="0077617D" w:rsidRPr="00DA5ED2" w:rsidRDefault="0077617D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Diagramas de despliegue.</w:t>
      </w:r>
    </w:p>
    <w:p w:rsidR="0077617D" w:rsidRPr="00DA5ED2" w:rsidRDefault="0077617D" w:rsidP="005A04D2">
      <w:p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Organizaremos el documento a travez de realizaciones de casos de uso de diseño y solo nos concentraremos en aquellas realizaciones de casos de uso de diseño que consideramos guías para el resto del sistema.</w:t>
      </w: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5A04D2">
      <w:pPr>
        <w:spacing w:line="240" w:lineRule="auto"/>
        <w:rPr>
          <w:sz w:val="20"/>
          <w:szCs w:val="20"/>
        </w:rPr>
      </w:pPr>
    </w:p>
    <w:p w:rsidR="0077617D" w:rsidRPr="00C742D9" w:rsidRDefault="0077617D" w:rsidP="005A04D2">
      <w:pPr>
        <w:spacing w:line="240" w:lineRule="auto"/>
        <w:rPr>
          <w:sz w:val="20"/>
          <w:szCs w:val="20"/>
        </w:rPr>
      </w:pPr>
    </w:p>
    <w:p w:rsidR="0077617D" w:rsidRDefault="0077617D" w:rsidP="00DD1935">
      <w:pPr>
        <w:pStyle w:val="Heading1"/>
      </w:pPr>
      <w:bookmarkStart w:id="2" w:name="_Toc340691275"/>
      <w:r w:rsidRPr="00FE0199">
        <w:t>Paquete Proyecto</w:t>
      </w:r>
      <w:bookmarkEnd w:id="2"/>
    </w:p>
    <w:p w:rsidR="0077617D" w:rsidRDefault="0077617D" w:rsidP="00DD1935">
      <w:pPr>
        <w:pStyle w:val="Heading2"/>
      </w:pPr>
      <w:bookmarkStart w:id="3" w:name="_Toc340691276"/>
      <w:r>
        <w:t>Realización CU1: Crear proyecto</w:t>
      </w:r>
      <w:bookmarkEnd w:id="3"/>
    </w:p>
    <w:p w:rsidR="0077617D" w:rsidRDefault="0077617D" w:rsidP="00DD1935">
      <w:pPr>
        <w:pStyle w:val="Heading3"/>
      </w:pPr>
      <w:bookmarkStart w:id="4" w:name="_Toc340691277"/>
      <w:r>
        <w:t>Clases intervinientes</w:t>
      </w:r>
      <w:bookmarkEnd w:id="4"/>
    </w:p>
    <w:p w:rsidR="0077617D" w:rsidRPr="00DD1935" w:rsidRDefault="0077617D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.25pt;height:456pt">
            <v:imagedata r:id="rId11" o:title=""/>
          </v:shape>
        </w:pict>
      </w:r>
    </w:p>
    <w:p w:rsidR="0077617D" w:rsidRPr="00776984" w:rsidRDefault="0077617D" w:rsidP="00776984"/>
    <w:p w:rsidR="0077617D" w:rsidRPr="00776984" w:rsidRDefault="0077617D" w:rsidP="00776984"/>
    <w:p w:rsidR="0077617D" w:rsidRPr="00DD1935" w:rsidRDefault="0077617D" w:rsidP="00DD1935">
      <w:pPr>
        <w:pStyle w:val="Heading3"/>
      </w:pPr>
      <w:bookmarkStart w:id="5" w:name="_Toc340691278"/>
      <w:r>
        <w:t>Diagrama de secuencia</w:t>
      </w:r>
      <w:bookmarkEnd w:id="5"/>
    </w:p>
    <w:p w:rsidR="0077617D" w:rsidRPr="00DD1935" w:rsidRDefault="0077617D" w:rsidP="00E71244">
      <w:pPr>
        <w:ind w:hanging="567"/>
      </w:pPr>
      <w:r>
        <w:pict>
          <v:shape id="_x0000_i1026" type="#_x0000_t75" style="width:482.25pt;height:546pt">
            <v:imagedata r:id="rId12" o:title=""/>
          </v:shape>
        </w:pict>
      </w:r>
    </w:p>
    <w:p w:rsidR="0077617D" w:rsidRDefault="0077617D" w:rsidP="0019365D">
      <w:pPr>
        <w:pStyle w:val="Heading2"/>
      </w:pPr>
      <w:bookmarkStart w:id="6" w:name="_Toc340691279"/>
      <w:r>
        <w:t>Realización CU2: Crear solicitud de tarea</w:t>
      </w:r>
      <w:bookmarkEnd w:id="6"/>
    </w:p>
    <w:p w:rsidR="0077617D" w:rsidRDefault="0077617D" w:rsidP="00625909">
      <w:pPr>
        <w:pStyle w:val="Heading3"/>
      </w:pPr>
      <w:bookmarkStart w:id="7" w:name="_Toc340691280"/>
      <w:r>
        <w:t>Clases intervinientes</w:t>
      </w:r>
      <w:bookmarkEnd w:id="7"/>
    </w:p>
    <w:p w:rsidR="0077617D" w:rsidRDefault="0077617D" w:rsidP="00E71244">
      <w:pPr>
        <w:ind w:hanging="567"/>
      </w:pPr>
      <w:r>
        <w:pict>
          <v:shape id="_x0000_i1027" type="#_x0000_t75" style="width:511.5pt;height:514.5pt">
            <v:imagedata r:id="rId13" o:title=""/>
          </v:shape>
        </w:pict>
      </w:r>
    </w:p>
    <w:p w:rsidR="0077617D" w:rsidRDefault="0077617D" w:rsidP="00625909">
      <w:pPr>
        <w:pStyle w:val="Heading3"/>
      </w:pPr>
      <w:bookmarkStart w:id="8" w:name="_Toc340691281"/>
      <w:r>
        <w:t>Diagrama de secuencia</w:t>
      </w:r>
      <w:bookmarkEnd w:id="8"/>
    </w:p>
    <w:p w:rsidR="0077617D" w:rsidRPr="0019365D" w:rsidRDefault="0077617D" w:rsidP="00E71244">
      <w:pPr>
        <w:ind w:hanging="567"/>
      </w:pPr>
      <w:r>
        <w:pict>
          <v:shape id="_x0000_i1028" type="#_x0000_t75" style="width:451.5pt;height:575.25pt">
            <v:imagedata r:id="rId14" o:title=""/>
          </v:shape>
        </w:pict>
      </w:r>
    </w:p>
    <w:p w:rsidR="0077617D" w:rsidRDefault="0077617D" w:rsidP="001F7707">
      <w:pPr>
        <w:pStyle w:val="Heading2"/>
      </w:pPr>
      <w:bookmarkStart w:id="9" w:name="_Toc340691282"/>
      <w:r>
        <w:t>Realización CU18: Registrar documento de solicitud de tarea</w:t>
      </w:r>
      <w:bookmarkEnd w:id="9"/>
    </w:p>
    <w:p w:rsidR="0077617D" w:rsidRDefault="0077617D" w:rsidP="001F7707">
      <w:pPr>
        <w:pStyle w:val="Heading3"/>
      </w:pPr>
      <w:bookmarkStart w:id="10" w:name="_Toc340691283"/>
      <w:r>
        <w:t>Clases intervinientes</w:t>
      </w:r>
      <w:bookmarkEnd w:id="10"/>
    </w:p>
    <w:p w:rsidR="0077617D" w:rsidRDefault="0077617D" w:rsidP="001F7707">
      <w:r>
        <w:pict>
          <v:shape id="_x0000_i1029" type="#_x0000_t75" style="width:435pt;height:495pt">
            <v:imagedata r:id="rId15" o:title=""/>
          </v:shape>
        </w:pict>
      </w:r>
    </w:p>
    <w:p w:rsidR="0077617D" w:rsidRDefault="0077617D" w:rsidP="001F7707">
      <w:pPr>
        <w:pStyle w:val="Heading3"/>
      </w:pPr>
      <w:bookmarkStart w:id="11" w:name="_Toc340691284"/>
      <w:r>
        <w:t>Diagrama de secuencia</w:t>
      </w:r>
      <w:bookmarkEnd w:id="11"/>
    </w:p>
    <w:p w:rsidR="0077617D" w:rsidRPr="001F7707" w:rsidRDefault="0077617D" w:rsidP="001F7707">
      <w:r>
        <w:pict>
          <v:shape id="_x0000_i1030" type="#_x0000_t75" style="width:437.25pt;height:537.75pt">
            <v:imagedata r:id="rId16" o:title=""/>
          </v:shape>
        </w:pict>
      </w:r>
    </w:p>
    <w:p w:rsidR="0077617D" w:rsidRDefault="0077617D" w:rsidP="008D4D52">
      <w:pPr>
        <w:pStyle w:val="Heading2"/>
      </w:pPr>
      <w:bookmarkStart w:id="12" w:name="_Toc340691285"/>
      <w:r>
        <w:t>Realización CU24: Gestionar solicitud de tarea</w:t>
      </w:r>
      <w:bookmarkEnd w:id="12"/>
    </w:p>
    <w:p w:rsidR="0077617D" w:rsidRDefault="0077617D" w:rsidP="008D4D52">
      <w:pPr>
        <w:pStyle w:val="Heading3"/>
      </w:pPr>
      <w:bookmarkStart w:id="13" w:name="_Toc340691286"/>
      <w:r>
        <w:t>Clases intervinientes</w:t>
      </w:r>
      <w:bookmarkEnd w:id="13"/>
    </w:p>
    <w:p w:rsidR="0077617D" w:rsidRDefault="0077617D" w:rsidP="00E71244">
      <w:pPr>
        <w:ind w:hanging="567"/>
      </w:pPr>
      <w:r>
        <w:pict>
          <v:shape id="_x0000_i1031" type="#_x0000_t75" style="width:520.5pt;height:473.25pt">
            <v:imagedata r:id="rId17" o:title=""/>
          </v:shape>
        </w:pict>
      </w:r>
    </w:p>
    <w:p w:rsidR="0077617D" w:rsidRDefault="0077617D" w:rsidP="008D4D52">
      <w:pPr>
        <w:pStyle w:val="Heading3"/>
      </w:pPr>
      <w:bookmarkStart w:id="14" w:name="_Toc340691287"/>
      <w:r>
        <w:t>Diagrama de secuencia</w:t>
      </w:r>
      <w:bookmarkEnd w:id="14"/>
    </w:p>
    <w:p w:rsidR="0077617D" w:rsidRDefault="0077617D" w:rsidP="00E71244">
      <w:pPr>
        <w:ind w:hanging="567"/>
      </w:pPr>
      <w:r>
        <w:pict>
          <v:shape id="_x0000_i1032" type="#_x0000_t75" style="width:507.75pt;height:423pt">
            <v:imagedata r:id="rId18" o:title=""/>
          </v:shape>
        </w:pict>
      </w:r>
    </w:p>
    <w:p w:rsidR="0077617D" w:rsidRDefault="0077617D" w:rsidP="00456F88">
      <w:pPr>
        <w:pStyle w:val="Heading2"/>
      </w:pPr>
      <w:bookmarkStart w:id="15" w:name="_Toc340691288"/>
      <w:r>
        <w:t>Realización CU25: Consultar solicitud de tarea</w:t>
      </w:r>
      <w:bookmarkEnd w:id="15"/>
      <w:r>
        <w:t xml:space="preserve"> </w:t>
      </w:r>
    </w:p>
    <w:p w:rsidR="0077617D" w:rsidRDefault="0077617D" w:rsidP="00456F88">
      <w:pPr>
        <w:pStyle w:val="Heading3"/>
      </w:pPr>
      <w:bookmarkStart w:id="16" w:name="_Toc340691289"/>
      <w:r>
        <w:t>Clases intervinientes</w:t>
      </w:r>
      <w:bookmarkEnd w:id="16"/>
    </w:p>
    <w:p w:rsidR="0077617D" w:rsidRPr="00456F88" w:rsidRDefault="0077617D" w:rsidP="00E71244">
      <w:pPr>
        <w:ind w:hanging="567"/>
      </w:pPr>
      <w:r>
        <w:pict>
          <v:shape id="_x0000_i1033" type="#_x0000_t75" style="width:489pt;height:252.75pt">
            <v:imagedata r:id="rId19" o:title=""/>
          </v:shape>
        </w:pict>
      </w:r>
    </w:p>
    <w:p w:rsidR="0077617D" w:rsidRDefault="0077617D" w:rsidP="00456F88">
      <w:pPr>
        <w:pStyle w:val="Heading3"/>
      </w:pPr>
      <w:bookmarkStart w:id="17" w:name="_Toc340691290"/>
      <w:r>
        <w:t>Diagrama de secuencia</w:t>
      </w:r>
      <w:bookmarkEnd w:id="17"/>
    </w:p>
    <w:p w:rsidR="0077617D" w:rsidRPr="00456F88" w:rsidRDefault="0077617D" w:rsidP="00456F88">
      <w:r>
        <w:pict>
          <v:shape id="_x0000_i1034" type="#_x0000_t75" style="width:470.25pt;height:296.25pt">
            <v:imagedata r:id="rId20" o:title=""/>
          </v:shape>
        </w:pict>
      </w:r>
    </w:p>
    <w:p w:rsidR="0077617D" w:rsidRDefault="0077617D" w:rsidP="00456F88">
      <w:pPr>
        <w:pStyle w:val="Heading2"/>
      </w:pPr>
      <w:bookmarkStart w:id="18" w:name="_Toc340691291"/>
      <w:r>
        <w:t>Realización CU29: Asignar proyecto a administrador de proyectos</w:t>
      </w:r>
      <w:bookmarkEnd w:id="18"/>
      <w:r>
        <w:t xml:space="preserve"> </w:t>
      </w:r>
    </w:p>
    <w:p w:rsidR="0077617D" w:rsidRDefault="0077617D" w:rsidP="00456F88">
      <w:pPr>
        <w:pStyle w:val="Heading3"/>
      </w:pPr>
      <w:bookmarkStart w:id="19" w:name="_Toc340691292"/>
      <w:r>
        <w:t>Clases intervinientes</w:t>
      </w:r>
      <w:bookmarkEnd w:id="19"/>
    </w:p>
    <w:p w:rsidR="0077617D" w:rsidRPr="008921A1" w:rsidRDefault="0077617D" w:rsidP="00E71244">
      <w:pPr>
        <w:ind w:hanging="567"/>
      </w:pPr>
      <w:r>
        <w:pict>
          <v:shape id="_x0000_i1035" type="#_x0000_t75" style="width:438.75pt;height:301.5pt">
            <v:imagedata r:id="rId21" o:title=""/>
          </v:shape>
        </w:pict>
      </w:r>
    </w:p>
    <w:p w:rsidR="0077617D" w:rsidRDefault="0077617D" w:rsidP="00456F88">
      <w:pPr>
        <w:pStyle w:val="Heading3"/>
      </w:pPr>
      <w:bookmarkStart w:id="20" w:name="_Toc340691293"/>
      <w:r>
        <w:t>Diagrama de secuencia</w:t>
      </w:r>
      <w:bookmarkEnd w:id="20"/>
    </w:p>
    <w:p w:rsidR="0077617D" w:rsidRPr="008921A1" w:rsidRDefault="0077617D" w:rsidP="008921A1">
      <w:r>
        <w:pict>
          <v:shape id="_x0000_i1036" type="#_x0000_t75" style="width:432.75pt;height:476.25pt">
            <v:imagedata r:id="rId22" o:title=""/>
          </v:shape>
        </w:pict>
      </w:r>
    </w:p>
    <w:p w:rsidR="0077617D" w:rsidRDefault="0077617D" w:rsidP="00456F88">
      <w:pPr>
        <w:pStyle w:val="Heading2"/>
      </w:pPr>
      <w:bookmarkStart w:id="21" w:name="_Toc340691294"/>
      <w:r>
        <w:t>Realización CU27: Seleccionar proyecto a gestionar</w:t>
      </w:r>
      <w:bookmarkEnd w:id="21"/>
      <w:r>
        <w:t xml:space="preserve"> </w:t>
      </w:r>
    </w:p>
    <w:p w:rsidR="0077617D" w:rsidRDefault="0077617D" w:rsidP="00456F88">
      <w:pPr>
        <w:pStyle w:val="Heading3"/>
      </w:pPr>
      <w:bookmarkStart w:id="22" w:name="_Toc340691295"/>
      <w:r>
        <w:t>Clases intervinientes</w:t>
      </w:r>
      <w:bookmarkEnd w:id="22"/>
    </w:p>
    <w:p w:rsidR="0077617D" w:rsidRPr="00A64504" w:rsidRDefault="0077617D" w:rsidP="00E71244">
      <w:pPr>
        <w:ind w:hanging="567"/>
      </w:pPr>
      <w:r>
        <w:pict>
          <v:shape id="_x0000_i1037" type="#_x0000_t75" style="width:438.75pt;height:347.25pt">
            <v:imagedata r:id="rId23" o:title=""/>
          </v:shape>
        </w:pict>
      </w:r>
    </w:p>
    <w:p w:rsidR="0077617D" w:rsidRDefault="0077617D" w:rsidP="00456F88">
      <w:pPr>
        <w:pStyle w:val="Heading3"/>
      </w:pPr>
      <w:bookmarkStart w:id="23" w:name="_Toc340691296"/>
      <w:r>
        <w:t>Diagrama de secuencia</w:t>
      </w:r>
      <w:bookmarkEnd w:id="23"/>
    </w:p>
    <w:p w:rsidR="0077617D" w:rsidRPr="00F965BB" w:rsidRDefault="0077617D" w:rsidP="00E71244">
      <w:pPr>
        <w:ind w:hanging="567"/>
      </w:pPr>
      <w:r>
        <w:pict>
          <v:shape id="_x0000_i1038" type="#_x0000_t75" style="width:434.25pt;height:524.25pt">
            <v:imagedata r:id="rId24" o:title=""/>
          </v:shape>
        </w:pict>
      </w:r>
    </w:p>
    <w:p w:rsidR="0077617D" w:rsidRDefault="0077617D" w:rsidP="00456F88">
      <w:pPr>
        <w:pStyle w:val="Heading2"/>
      </w:pPr>
      <w:bookmarkStart w:id="24" w:name="_Toc340691297"/>
      <w:r>
        <w:t>Realización CU18: Actualizar progreso de tarea</w:t>
      </w:r>
      <w:bookmarkEnd w:id="24"/>
      <w:r>
        <w:t xml:space="preserve"> </w:t>
      </w:r>
    </w:p>
    <w:p w:rsidR="0077617D" w:rsidRDefault="0077617D" w:rsidP="00456F88">
      <w:pPr>
        <w:pStyle w:val="Heading3"/>
      </w:pPr>
      <w:bookmarkStart w:id="25" w:name="_Toc340691298"/>
      <w:r>
        <w:t>Clases intervinientes</w:t>
      </w:r>
      <w:bookmarkEnd w:id="25"/>
    </w:p>
    <w:p w:rsidR="0077617D" w:rsidRPr="006960B7" w:rsidRDefault="0077617D" w:rsidP="00E71244">
      <w:pPr>
        <w:ind w:hanging="567"/>
      </w:pPr>
      <w:r>
        <w:pict>
          <v:shape id="_x0000_i1039" type="#_x0000_t75" style="width:505.5pt;height:376.5pt">
            <v:imagedata r:id="rId25" o:title=""/>
          </v:shape>
        </w:pict>
      </w:r>
    </w:p>
    <w:p w:rsidR="0077617D" w:rsidRDefault="0077617D" w:rsidP="00456F88">
      <w:pPr>
        <w:pStyle w:val="Heading3"/>
      </w:pPr>
      <w:bookmarkStart w:id="26" w:name="_Toc340691299"/>
      <w:r>
        <w:t>Diagrama de secuencia</w:t>
      </w:r>
      <w:bookmarkEnd w:id="26"/>
    </w:p>
    <w:p w:rsidR="0077617D" w:rsidRPr="006960B7" w:rsidRDefault="0077617D" w:rsidP="006960B7">
      <w:r>
        <w:pict>
          <v:shape id="_x0000_i1040" type="#_x0000_t75" style="width:435.75pt;height:572.25pt">
            <v:imagedata r:id="rId26" o:title=""/>
          </v:shape>
        </w:pict>
      </w:r>
    </w:p>
    <w:p w:rsidR="0077617D" w:rsidRDefault="0077617D" w:rsidP="00456F88">
      <w:pPr>
        <w:pStyle w:val="Heading2"/>
      </w:pPr>
      <w:bookmarkStart w:id="27" w:name="_Toc340691300"/>
      <w:r>
        <w:t>Realización CU19: Actualizar progreso tarea por móvil</w:t>
      </w:r>
      <w:bookmarkEnd w:id="27"/>
      <w:r>
        <w:t xml:space="preserve"> </w:t>
      </w:r>
    </w:p>
    <w:p w:rsidR="0077617D" w:rsidRDefault="0077617D" w:rsidP="00456F88">
      <w:pPr>
        <w:pStyle w:val="Heading3"/>
      </w:pPr>
      <w:bookmarkStart w:id="28" w:name="_Toc340691301"/>
      <w:r>
        <w:t>Clases intervinientes</w:t>
      </w:r>
      <w:bookmarkEnd w:id="28"/>
    </w:p>
    <w:p w:rsidR="0077617D" w:rsidRPr="006960B7" w:rsidRDefault="0077617D" w:rsidP="00E71244">
      <w:pPr>
        <w:ind w:hanging="567"/>
      </w:pPr>
      <w:r>
        <w:pict>
          <v:shape id="_x0000_i1041" type="#_x0000_t75" style="width:517.5pt;height:486pt">
            <v:imagedata r:id="rId27" o:title=""/>
          </v:shape>
        </w:pict>
      </w:r>
    </w:p>
    <w:p w:rsidR="0077617D" w:rsidRDefault="0077617D" w:rsidP="00456F88">
      <w:pPr>
        <w:pStyle w:val="Heading3"/>
      </w:pPr>
      <w:bookmarkStart w:id="29" w:name="_Toc340691302"/>
      <w:r>
        <w:t>Diagrama de secuencia</w:t>
      </w:r>
      <w:bookmarkEnd w:id="29"/>
    </w:p>
    <w:p w:rsidR="0077617D" w:rsidRPr="006960B7" w:rsidRDefault="0077617D" w:rsidP="00E71244">
      <w:pPr>
        <w:ind w:hanging="567"/>
      </w:pPr>
      <w:r>
        <w:pict>
          <v:shape id="_x0000_i1042" type="#_x0000_t75" style="width:523.5pt;height:499.5pt">
            <v:imagedata r:id="rId28" o:title=""/>
          </v:shape>
        </w:pict>
      </w:r>
    </w:p>
    <w:p w:rsidR="0077617D" w:rsidRDefault="0077617D" w:rsidP="00456F88">
      <w:pPr>
        <w:pStyle w:val="Heading2"/>
      </w:pPr>
      <w:bookmarkStart w:id="30" w:name="_Toc340691303"/>
      <w:r>
        <w:t>Realización CU100: Consultar acontecimiento de tarea</w:t>
      </w:r>
      <w:bookmarkEnd w:id="30"/>
      <w:r>
        <w:t xml:space="preserve"> </w:t>
      </w:r>
    </w:p>
    <w:p w:rsidR="0077617D" w:rsidRDefault="0077617D" w:rsidP="00456F88">
      <w:pPr>
        <w:pStyle w:val="Heading3"/>
      </w:pPr>
      <w:bookmarkStart w:id="31" w:name="_Toc340691304"/>
      <w:r>
        <w:t>Clases intervinientes</w:t>
      </w:r>
      <w:bookmarkEnd w:id="31"/>
    </w:p>
    <w:p w:rsidR="0077617D" w:rsidRPr="000836C3" w:rsidRDefault="0077617D" w:rsidP="00E71244">
      <w:pPr>
        <w:ind w:hanging="567"/>
      </w:pPr>
      <w:r>
        <w:pict>
          <v:shape id="_x0000_i1043" type="#_x0000_t75" style="width:516.75pt;height:341.25pt">
            <v:imagedata r:id="rId29" o:title=""/>
          </v:shape>
        </w:pict>
      </w:r>
    </w:p>
    <w:p w:rsidR="0077617D" w:rsidRDefault="0077617D" w:rsidP="00456F88">
      <w:pPr>
        <w:pStyle w:val="Heading3"/>
      </w:pPr>
      <w:bookmarkStart w:id="32" w:name="_Toc340691305"/>
      <w:r>
        <w:t>Diagrama de secuencia</w:t>
      </w:r>
      <w:bookmarkEnd w:id="32"/>
    </w:p>
    <w:p w:rsidR="0077617D" w:rsidRPr="000836C3" w:rsidRDefault="0077617D" w:rsidP="00E71244">
      <w:pPr>
        <w:ind w:hanging="567"/>
      </w:pPr>
      <w:r>
        <w:pict>
          <v:shape id="_x0000_i1044" type="#_x0000_t75" style="width:530.25pt;height:481.5pt">
            <v:imagedata r:id="rId30" o:title=""/>
          </v:shape>
        </w:pict>
      </w:r>
    </w:p>
    <w:p w:rsidR="0077617D" w:rsidRDefault="0077617D" w:rsidP="00456F88">
      <w:pPr>
        <w:pStyle w:val="Heading2"/>
      </w:pPr>
      <w:bookmarkStart w:id="33" w:name="_Toc340691306"/>
      <w:r>
        <w:t>Realización CU102: Controlar cambio de estado de la tarea</w:t>
      </w:r>
      <w:bookmarkEnd w:id="33"/>
      <w:r>
        <w:t xml:space="preserve"> </w:t>
      </w:r>
    </w:p>
    <w:p w:rsidR="0077617D" w:rsidRDefault="0077617D" w:rsidP="00456F88">
      <w:pPr>
        <w:pStyle w:val="Heading3"/>
      </w:pPr>
      <w:bookmarkStart w:id="34" w:name="_Toc340691307"/>
      <w:r>
        <w:t>Clases intervinientes</w:t>
      </w:r>
      <w:bookmarkEnd w:id="34"/>
    </w:p>
    <w:p w:rsidR="0077617D" w:rsidRPr="000836C3" w:rsidRDefault="0077617D" w:rsidP="00E71244">
      <w:pPr>
        <w:ind w:hanging="567"/>
      </w:pPr>
      <w:r>
        <w:pict>
          <v:shape id="_x0000_i1045" type="#_x0000_t75" style="width:525.75pt;height:560.25pt">
            <v:imagedata r:id="rId31" o:title=""/>
          </v:shape>
        </w:pict>
      </w:r>
    </w:p>
    <w:p w:rsidR="0077617D" w:rsidRDefault="0077617D" w:rsidP="00456F88">
      <w:pPr>
        <w:pStyle w:val="Heading3"/>
      </w:pPr>
      <w:bookmarkStart w:id="35" w:name="_Toc340691308"/>
      <w:r>
        <w:t>Diagrama de secuencia</w:t>
      </w:r>
      <w:bookmarkEnd w:id="35"/>
    </w:p>
    <w:p w:rsidR="0077617D" w:rsidRPr="000836C3" w:rsidRDefault="0077617D" w:rsidP="00E71244">
      <w:pPr>
        <w:ind w:hanging="567"/>
      </w:pPr>
      <w:r>
        <w:pict>
          <v:shape id="_x0000_i1046" type="#_x0000_t75" style="width:530.25pt;height:467.25pt">
            <v:imagedata r:id="rId32" o:title=""/>
          </v:shape>
        </w:pict>
      </w:r>
    </w:p>
    <w:p w:rsidR="0077617D" w:rsidRDefault="0077617D" w:rsidP="00456F88">
      <w:pPr>
        <w:pStyle w:val="Heading2"/>
      </w:pPr>
      <w:bookmarkStart w:id="36" w:name="_Toc340691309"/>
      <w:r>
        <w:t>Realización CU32: Registrar solicitud de pago a cuadrilla</w:t>
      </w:r>
      <w:bookmarkEnd w:id="36"/>
      <w:r>
        <w:t xml:space="preserve"> </w:t>
      </w:r>
    </w:p>
    <w:p w:rsidR="0077617D" w:rsidRDefault="0077617D" w:rsidP="00456F88">
      <w:pPr>
        <w:pStyle w:val="Heading3"/>
      </w:pPr>
      <w:bookmarkStart w:id="37" w:name="_Toc340691310"/>
      <w:r>
        <w:t>Clases intervinientes</w:t>
      </w:r>
      <w:bookmarkEnd w:id="37"/>
    </w:p>
    <w:p w:rsidR="0077617D" w:rsidRPr="003066B9" w:rsidRDefault="0077617D" w:rsidP="00E71244">
      <w:pPr>
        <w:ind w:hanging="567"/>
      </w:pPr>
      <w:r>
        <w:pict>
          <v:shape id="_x0000_i1047" type="#_x0000_t75" style="width:538.5pt;height:469.5pt">
            <v:imagedata r:id="rId33" o:title=""/>
          </v:shape>
        </w:pict>
      </w:r>
    </w:p>
    <w:p w:rsidR="0077617D" w:rsidRDefault="0077617D" w:rsidP="00456F88">
      <w:pPr>
        <w:pStyle w:val="Heading3"/>
      </w:pPr>
      <w:bookmarkStart w:id="38" w:name="_Toc340691311"/>
      <w:r>
        <w:t>Diagrama de secuencia</w:t>
      </w:r>
      <w:bookmarkEnd w:id="38"/>
    </w:p>
    <w:p w:rsidR="0077617D" w:rsidRPr="003066B9" w:rsidRDefault="0077617D" w:rsidP="003066B9">
      <w:r>
        <w:pict>
          <v:shape id="_x0000_i1048" type="#_x0000_t75" style="width:441.75pt;height:471pt">
            <v:imagedata r:id="rId34" o:title=""/>
          </v:shape>
        </w:pict>
      </w:r>
    </w:p>
    <w:p w:rsidR="0077617D" w:rsidRDefault="0077617D" w:rsidP="00456F88">
      <w:pPr>
        <w:pStyle w:val="Heading2"/>
      </w:pPr>
      <w:bookmarkStart w:id="39" w:name="_Toc340691312"/>
      <w:r>
        <w:t>Realización CU3: Registrar acontecimiento de tarea</w:t>
      </w:r>
      <w:bookmarkEnd w:id="39"/>
      <w:r>
        <w:t xml:space="preserve"> </w:t>
      </w:r>
    </w:p>
    <w:p w:rsidR="0077617D" w:rsidRDefault="0077617D" w:rsidP="00456F88">
      <w:pPr>
        <w:pStyle w:val="Heading3"/>
      </w:pPr>
      <w:bookmarkStart w:id="40" w:name="_Toc340691313"/>
      <w:r>
        <w:t>Clases intervinientes</w:t>
      </w:r>
      <w:bookmarkEnd w:id="40"/>
    </w:p>
    <w:p w:rsidR="0077617D" w:rsidRPr="00F5163E" w:rsidRDefault="0077617D" w:rsidP="00E71244">
      <w:pPr>
        <w:ind w:hanging="567"/>
      </w:pPr>
      <w:r>
        <w:pict>
          <v:shape id="_x0000_i1049" type="#_x0000_t75" style="width:534.75pt;height:439.5pt">
            <v:imagedata r:id="rId35" o:title=""/>
          </v:shape>
        </w:pict>
      </w:r>
    </w:p>
    <w:p w:rsidR="0077617D" w:rsidRDefault="0077617D" w:rsidP="00456F88">
      <w:pPr>
        <w:pStyle w:val="Heading3"/>
      </w:pPr>
      <w:bookmarkStart w:id="41" w:name="_Toc340691314"/>
      <w:r>
        <w:t>Diagrama de secuencia</w:t>
      </w:r>
      <w:bookmarkEnd w:id="41"/>
    </w:p>
    <w:p w:rsidR="0077617D" w:rsidRPr="00F5163E" w:rsidRDefault="0077617D" w:rsidP="00F5163E">
      <w:r>
        <w:pict>
          <v:shape id="_x0000_i1050" type="#_x0000_t75" style="width:441.75pt;height:605.25pt">
            <v:imagedata r:id="rId36" o:title=""/>
          </v:shape>
        </w:pict>
      </w:r>
    </w:p>
    <w:p w:rsidR="0077617D" w:rsidRDefault="0077617D" w:rsidP="00456F88">
      <w:pPr>
        <w:pStyle w:val="Heading2"/>
      </w:pPr>
      <w:bookmarkStart w:id="42" w:name="_Toc340691315"/>
      <w:r>
        <w:t>Realización CU38: Registrar permiso acceso o sitio</w:t>
      </w:r>
      <w:bookmarkEnd w:id="42"/>
      <w:r>
        <w:t xml:space="preserve"> </w:t>
      </w:r>
    </w:p>
    <w:p w:rsidR="0077617D" w:rsidRDefault="0077617D" w:rsidP="00456F88">
      <w:pPr>
        <w:pStyle w:val="Heading3"/>
      </w:pPr>
      <w:bookmarkStart w:id="43" w:name="_Toc340691316"/>
      <w:r>
        <w:t>Clases intervinientes</w:t>
      </w:r>
      <w:bookmarkEnd w:id="43"/>
    </w:p>
    <w:p w:rsidR="0077617D" w:rsidRPr="00602CE9" w:rsidRDefault="0077617D" w:rsidP="00E71244">
      <w:pPr>
        <w:ind w:hanging="567"/>
      </w:pPr>
      <w:r>
        <w:pict>
          <v:shape id="_x0000_i1051" type="#_x0000_t75" style="width:521.25pt;height:387.75pt">
            <v:imagedata r:id="rId37" o:title=""/>
          </v:shape>
        </w:pict>
      </w:r>
    </w:p>
    <w:p w:rsidR="0077617D" w:rsidRDefault="0077617D" w:rsidP="00456F88">
      <w:pPr>
        <w:pStyle w:val="Heading3"/>
      </w:pPr>
      <w:bookmarkStart w:id="44" w:name="_Toc340691317"/>
      <w:r>
        <w:t>Diagrama de secuencia</w:t>
      </w:r>
      <w:bookmarkEnd w:id="44"/>
    </w:p>
    <w:p w:rsidR="0077617D" w:rsidRPr="00602CE9" w:rsidRDefault="0077617D" w:rsidP="00602CE9">
      <w:r>
        <w:pict>
          <v:shape id="_x0000_i1052" type="#_x0000_t75" style="width:441pt;height:596.25pt">
            <v:imagedata r:id="rId38" o:title=""/>
          </v:shape>
        </w:pict>
      </w:r>
    </w:p>
    <w:p w:rsidR="0077617D" w:rsidRDefault="0077617D" w:rsidP="00456F88">
      <w:pPr>
        <w:pStyle w:val="Heading2"/>
      </w:pPr>
      <w:bookmarkStart w:id="45" w:name="_Toc340691318"/>
      <w:r>
        <w:t>Realización CU8: Registrar solicitud de viático</w:t>
      </w:r>
      <w:bookmarkEnd w:id="45"/>
      <w:r>
        <w:t xml:space="preserve"> </w:t>
      </w:r>
    </w:p>
    <w:p w:rsidR="0077617D" w:rsidRDefault="0077617D" w:rsidP="00456F88">
      <w:pPr>
        <w:pStyle w:val="Heading3"/>
      </w:pPr>
      <w:bookmarkStart w:id="46" w:name="_Toc340691319"/>
      <w:r>
        <w:t>Clases intervinientes</w:t>
      </w:r>
      <w:bookmarkEnd w:id="46"/>
    </w:p>
    <w:p w:rsidR="0077617D" w:rsidRPr="00602CE9" w:rsidRDefault="0077617D" w:rsidP="00E71244">
      <w:pPr>
        <w:ind w:hanging="567"/>
      </w:pPr>
      <w:r>
        <w:pict>
          <v:shape id="_x0000_i1053" type="#_x0000_t75" style="width:514.5pt;height:468pt">
            <v:imagedata r:id="rId39" o:title=""/>
          </v:shape>
        </w:pict>
      </w:r>
    </w:p>
    <w:p w:rsidR="0077617D" w:rsidRDefault="0077617D" w:rsidP="00456F88">
      <w:pPr>
        <w:pStyle w:val="Heading3"/>
      </w:pPr>
      <w:bookmarkStart w:id="47" w:name="_Toc340691320"/>
      <w:r>
        <w:t>Diagrama de secuencia</w:t>
      </w:r>
      <w:bookmarkEnd w:id="47"/>
    </w:p>
    <w:p w:rsidR="0077617D" w:rsidRPr="00602CE9" w:rsidRDefault="0077617D" w:rsidP="00E71244">
      <w:pPr>
        <w:ind w:hanging="567"/>
      </w:pPr>
      <w:r>
        <w:pict>
          <v:shape id="_x0000_i1054" type="#_x0000_t75" style="width:511.5pt;height:590.25pt">
            <v:imagedata r:id="rId40" o:title=""/>
          </v:shape>
        </w:pict>
      </w:r>
    </w:p>
    <w:p w:rsidR="0077617D" w:rsidRPr="00456F88" w:rsidRDefault="0077617D" w:rsidP="008D4D52"/>
    <w:p w:rsidR="0077617D" w:rsidRDefault="0077617D" w:rsidP="00E87129">
      <w:pPr>
        <w:pStyle w:val="Heading2"/>
      </w:pPr>
      <w:bookmarkStart w:id="48" w:name="_Toc340691321"/>
      <w:r>
        <w:t>Realización CU17: Modificar documento de solicitud de tarea</w:t>
      </w:r>
      <w:bookmarkEnd w:id="48"/>
      <w:r>
        <w:t xml:space="preserve"> </w:t>
      </w:r>
    </w:p>
    <w:p w:rsidR="0077617D" w:rsidRDefault="0077617D" w:rsidP="00E87129">
      <w:pPr>
        <w:pStyle w:val="Heading3"/>
      </w:pPr>
      <w:bookmarkStart w:id="49" w:name="_Toc340691322"/>
      <w:r>
        <w:t>Clases intervinientes</w:t>
      </w:r>
      <w:bookmarkEnd w:id="49"/>
    </w:p>
    <w:p w:rsidR="0077617D" w:rsidRPr="00D30A0B" w:rsidRDefault="0077617D" w:rsidP="00E87129">
      <w:r>
        <w:pict>
          <v:shape id="_x0000_i1055" type="#_x0000_t75" style="width:439.5pt;height:488.25pt">
            <v:imagedata r:id="rId41" o:title=""/>
          </v:shape>
        </w:pict>
      </w:r>
    </w:p>
    <w:p w:rsidR="0077617D" w:rsidRDefault="0077617D" w:rsidP="00E87129">
      <w:pPr>
        <w:pStyle w:val="Heading3"/>
      </w:pPr>
      <w:bookmarkStart w:id="50" w:name="_Toc340691323"/>
      <w:r>
        <w:t>Diagrama de secuencia</w:t>
      </w:r>
      <w:bookmarkEnd w:id="50"/>
    </w:p>
    <w:p w:rsidR="0077617D" w:rsidRDefault="0077617D" w:rsidP="00E71244">
      <w:pPr>
        <w:ind w:hanging="567"/>
      </w:pPr>
      <w:r>
        <w:pict>
          <v:shape id="_x0000_i1056" type="#_x0000_t75" style="width:520.5pt;height:478.5pt">
            <v:imagedata r:id="rId42" o:title=""/>
          </v:shape>
        </w:pict>
      </w:r>
    </w:p>
    <w:p w:rsidR="0077617D" w:rsidRDefault="0077617D" w:rsidP="00FA1CF0">
      <w:pPr>
        <w:pStyle w:val="Heading2"/>
      </w:pPr>
      <w:bookmarkStart w:id="51" w:name="_Toc340691324"/>
      <w:r>
        <w:t>Realización CU99: Gestionar acontecimiento de tarea</w:t>
      </w:r>
      <w:bookmarkEnd w:id="51"/>
    </w:p>
    <w:p w:rsidR="0077617D" w:rsidRDefault="0077617D" w:rsidP="00FA1CF0">
      <w:pPr>
        <w:pStyle w:val="Heading3"/>
      </w:pPr>
      <w:bookmarkStart w:id="52" w:name="_Toc340691325"/>
      <w:r>
        <w:t>Clases intervinientes</w:t>
      </w:r>
      <w:bookmarkEnd w:id="52"/>
    </w:p>
    <w:p w:rsidR="0077617D" w:rsidRPr="00FA1CF0" w:rsidRDefault="0077617D" w:rsidP="00FA1CF0">
      <w:pPr>
        <w:rPr>
          <w:lang w:eastAsia="es-ES"/>
        </w:rPr>
      </w:pPr>
      <w:r>
        <w:rPr>
          <w:lang w:eastAsia="es-ES"/>
        </w:rPr>
        <w:pict>
          <v:shape id="_x0000_i1057" type="#_x0000_t75" style="width:441pt;height:381.75pt">
            <v:imagedata r:id="rId43" o:title=""/>
          </v:shape>
        </w:pict>
      </w:r>
    </w:p>
    <w:p w:rsidR="0077617D" w:rsidRDefault="0077617D" w:rsidP="00FA1CF0">
      <w:pPr>
        <w:pStyle w:val="Heading3"/>
      </w:pPr>
      <w:bookmarkStart w:id="53" w:name="_Toc340691326"/>
      <w:r>
        <w:t>Diagrama de secuencia</w:t>
      </w:r>
      <w:bookmarkEnd w:id="53"/>
    </w:p>
    <w:p w:rsidR="0077617D" w:rsidRDefault="0077617D" w:rsidP="00E87129">
      <w:r>
        <w:pict>
          <v:shape id="_x0000_i1058" type="#_x0000_t75" style="width:441pt;height:315pt">
            <v:imagedata r:id="rId44" o:title=""/>
          </v:shape>
        </w:pict>
      </w:r>
    </w:p>
    <w:p w:rsidR="0077617D" w:rsidRDefault="0077617D" w:rsidP="00DD1935">
      <w:pPr>
        <w:pStyle w:val="Heading1"/>
      </w:pPr>
      <w:bookmarkStart w:id="54" w:name="_Toc340691327"/>
      <w:r>
        <w:t>Paquete Reportes</w:t>
      </w:r>
      <w:bookmarkEnd w:id="54"/>
    </w:p>
    <w:p w:rsidR="0077617D" w:rsidRDefault="0077617D" w:rsidP="00FC2D19">
      <w:pPr>
        <w:pStyle w:val="Heading2"/>
      </w:pPr>
      <w:bookmarkStart w:id="55" w:name="_Toc340691328"/>
      <w:r>
        <w:t>Realización CU107: Generar informe de tareas desviadas por facturación</w:t>
      </w:r>
      <w:bookmarkEnd w:id="55"/>
      <w:r>
        <w:t xml:space="preserve"> </w:t>
      </w:r>
    </w:p>
    <w:p w:rsidR="0077617D" w:rsidRDefault="0077617D" w:rsidP="00FC2D19">
      <w:pPr>
        <w:pStyle w:val="Heading3"/>
      </w:pPr>
      <w:bookmarkStart w:id="56" w:name="_Toc340691329"/>
      <w:r>
        <w:t>Clases intervinientes</w:t>
      </w:r>
      <w:bookmarkEnd w:id="56"/>
    </w:p>
    <w:p w:rsidR="0077617D" w:rsidRPr="00FC2D19" w:rsidRDefault="0077617D" w:rsidP="00E71244">
      <w:pPr>
        <w:ind w:hanging="567"/>
      </w:pPr>
      <w:r>
        <w:pict>
          <v:shape id="_x0000_i1059" type="#_x0000_t75" style="width:519.75pt;height:479.25pt">
            <v:imagedata r:id="rId45" o:title=""/>
          </v:shape>
        </w:pict>
      </w:r>
    </w:p>
    <w:p w:rsidR="0077617D" w:rsidRDefault="0077617D" w:rsidP="00FC2D19">
      <w:pPr>
        <w:pStyle w:val="Heading3"/>
      </w:pPr>
      <w:bookmarkStart w:id="57" w:name="_Toc340691330"/>
      <w:r>
        <w:t>Diagrama de secuencia</w:t>
      </w:r>
      <w:bookmarkEnd w:id="57"/>
    </w:p>
    <w:p w:rsidR="0077617D" w:rsidRPr="00FC2D19" w:rsidRDefault="0077617D" w:rsidP="00E71244">
      <w:pPr>
        <w:ind w:hanging="567"/>
      </w:pPr>
      <w:r>
        <w:pict>
          <v:shape id="_x0000_i1060" type="#_x0000_t75" style="width:486.75pt;height:438.75pt">
            <v:imagedata r:id="rId46" o:title=""/>
          </v:shape>
        </w:pict>
      </w:r>
    </w:p>
    <w:p w:rsidR="0077617D" w:rsidRDefault="0077617D" w:rsidP="00FC2D19">
      <w:pPr>
        <w:pStyle w:val="Heading2"/>
      </w:pPr>
      <w:bookmarkStart w:id="58" w:name="_Toc340691331"/>
      <w:r>
        <w:t xml:space="preserve">Realización CU28: </w:t>
      </w:r>
      <w:r w:rsidRPr="00702488">
        <w:t xml:space="preserve">Generar reporte de documentación de </w:t>
      </w:r>
      <w:r>
        <w:t xml:space="preserve">integrantes de cuadrilla </w:t>
      </w:r>
      <w:r w:rsidRPr="00702488">
        <w:t>por filtros</w:t>
      </w:r>
      <w:bookmarkEnd w:id="58"/>
      <w:r>
        <w:t xml:space="preserve"> </w:t>
      </w:r>
    </w:p>
    <w:p w:rsidR="0077617D" w:rsidRDefault="0077617D" w:rsidP="00FC2D19">
      <w:pPr>
        <w:pStyle w:val="Heading3"/>
      </w:pPr>
      <w:bookmarkStart w:id="59" w:name="_Toc340691332"/>
      <w:r>
        <w:t>Clases intervinientes</w:t>
      </w:r>
      <w:bookmarkEnd w:id="59"/>
    </w:p>
    <w:p w:rsidR="0077617D" w:rsidRPr="00FD0997" w:rsidRDefault="0077617D" w:rsidP="00E71244">
      <w:pPr>
        <w:ind w:hanging="567"/>
      </w:pPr>
      <w:r>
        <w:pict>
          <v:shape id="_x0000_i1061" type="#_x0000_t75" style="width:509.25pt;height:397.5pt">
            <v:imagedata r:id="rId47" o:title=""/>
          </v:shape>
        </w:pict>
      </w:r>
    </w:p>
    <w:p w:rsidR="0077617D" w:rsidRDefault="0077617D" w:rsidP="00FC2D19">
      <w:pPr>
        <w:pStyle w:val="Heading3"/>
      </w:pPr>
      <w:bookmarkStart w:id="60" w:name="_Toc340691333"/>
      <w:r>
        <w:t>Diagrama de secuencia</w:t>
      </w:r>
      <w:bookmarkEnd w:id="60"/>
    </w:p>
    <w:p w:rsidR="0077617D" w:rsidRPr="00FD0997" w:rsidRDefault="0077617D" w:rsidP="00FD0997">
      <w:r>
        <w:pict>
          <v:shape id="_x0000_i1062" type="#_x0000_t75" style="width:434.25pt;height:7in">
            <v:imagedata r:id="rId48" o:title=""/>
          </v:shape>
        </w:pict>
      </w:r>
    </w:p>
    <w:p w:rsidR="0077617D" w:rsidRDefault="0077617D" w:rsidP="00FC2D19">
      <w:pPr>
        <w:pStyle w:val="Heading2"/>
      </w:pPr>
      <w:bookmarkStart w:id="61" w:name="_Toc340691334"/>
      <w:r>
        <w:t xml:space="preserve">Realización CU29: </w:t>
      </w:r>
      <w:r w:rsidRPr="00702488">
        <w:rPr>
          <w:rFonts w:ascii="Calibri" w:hAnsi="Calibri"/>
        </w:rPr>
        <w:t xml:space="preserve">Generar reporte </w:t>
      </w:r>
      <w:r>
        <w:rPr>
          <w:rFonts w:ascii="Calibri" w:hAnsi="Calibri"/>
        </w:rPr>
        <w:t xml:space="preserve">de </w:t>
      </w:r>
      <w:r w:rsidRPr="00702488">
        <w:rPr>
          <w:rFonts w:ascii="Calibri" w:hAnsi="Calibri"/>
        </w:rPr>
        <w:t>proyectos por filtros</w:t>
      </w:r>
      <w:bookmarkEnd w:id="61"/>
      <w:r>
        <w:t xml:space="preserve"> </w:t>
      </w:r>
    </w:p>
    <w:p w:rsidR="0077617D" w:rsidRDefault="0077617D" w:rsidP="00FC2D19">
      <w:pPr>
        <w:pStyle w:val="Heading3"/>
      </w:pPr>
      <w:bookmarkStart w:id="62" w:name="_Toc340691335"/>
      <w:r>
        <w:t>Clases intervinientes</w:t>
      </w:r>
      <w:bookmarkEnd w:id="62"/>
    </w:p>
    <w:p w:rsidR="0077617D" w:rsidRPr="00B657A9" w:rsidRDefault="0077617D" w:rsidP="00E71244">
      <w:pPr>
        <w:ind w:hanging="567"/>
      </w:pPr>
      <w:r>
        <w:pict>
          <v:shape id="_x0000_i1063" type="#_x0000_t75" style="width:495.75pt;height:8in">
            <v:imagedata r:id="rId49" o:title=""/>
          </v:shape>
        </w:pict>
      </w:r>
    </w:p>
    <w:p w:rsidR="0077617D" w:rsidRDefault="0077617D" w:rsidP="00FC2D19">
      <w:pPr>
        <w:pStyle w:val="Heading3"/>
      </w:pPr>
      <w:bookmarkStart w:id="63" w:name="_Toc340691336"/>
      <w:r>
        <w:t>Diagrama de secuencia</w:t>
      </w:r>
      <w:bookmarkEnd w:id="63"/>
    </w:p>
    <w:p w:rsidR="0077617D" w:rsidRPr="00120C5B" w:rsidRDefault="0077617D" w:rsidP="00120C5B">
      <w:r>
        <w:pict>
          <v:shape id="_x0000_i1064" type="#_x0000_t75" style="width:435.75pt;height:582pt">
            <v:imagedata r:id="rId50" o:title=""/>
          </v:shape>
        </w:pict>
      </w:r>
    </w:p>
    <w:p w:rsidR="0077617D" w:rsidRDefault="0077617D" w:rsidP="00025D12">
      <w:pPr>
        <w:pStyle w:val="Heading2"/>
      </w:pPr>
      <w:bookmarkStart w:id="64" w:name="_Toc340691337"/>
      <w:r>
        <w:t>Realización CU31: Generar reporte de tareas por filtro</w:t>
      </w:r>
      <w:bookmarkEnd w:id="64"/>
      <w:r>
        <w:t xml:space="preserve"> </w:t>
      </w:r>
    </w:p>
    <w:p w:rsidR="0077617D" w:rsidRDefault="0077617D" w:rsidP="00025D12">
      <w:pPr>
        <w:pStyle w:val="Heading3"/>
      </w:pPr>
      <w:bookmarkStart w:id="65" w:name="_Toc340691338"/>
      <w:r>
        <w:t>Clases intervinientes</w:t>
      </w:r>
      <w:bookmarkEnd w:id="65"/>
    </w:p>
    <w:p w:rsidR="0077617D" w:rsidRPr="00025D12" w:rsidRDefault="0077617D" w:rsidP="00E71244">
      <w:pPr>
        <w:ind w:hanging="567"/>
      </w:pPr>
      <w:r>
        <w:pict>
          <v:shape id="_x0000_i1065" type="#_x0000_t75" style="width:527.25pt;height:341.25pt">
            <v:imagedata r:id="rId51" o:title=""/>
          </v:shape>
        </w:pict>
      </w:r>
    </w:p>
    <w:p w:rsidR="0077617D" w:rsidRDefault="0077617D" w:rsidP="00025D12">
      <w:pPr>
        <w:pStyle w:val="Heading3"/>
      </w:pPr>
      <w:bookmarkStart w:id="66" w:name="_Toc340691339"/>
      <w:r>
        <w:t>Diagrama de secuencia</w:t>
      </w:r>
      <w:bookmarkEnd w:id="66"/>
    </w:p>
    <w:p w:rsidR="0077617D" w:rsidRDefault="0077617D" w:rsidP="00025D12">
      <w:r>
        <w:pict>
          <v:shape id="_x0000_i1066" type="#_x0000_t75" style="width:438.75pt;height:536.25pt">
            <v:imagedata r:id="rId52" o:title=""/>
          </v:shape>
        </w:pict>
      </w:r>
    </w:p>
    <w:p w:rsidR="0077617D" w:rsidRDefault="0077617D" w:rsidP="00DD1935">
      <w:pPr>
        <w:pStyle w:val="Heading1"/>
      </w:pPr>
      <w:bookmarkStart w:id="67" w:name="_Toc340691340"/>
      <w:r>
        <w:t>Paquete Notificaciones</w:t>
      </w:r>
      <w:bookmarkEnd w:id="67"/>
    </w:p>
    <w:p w:rsidR="0077617D" w:rsidRDefault="0077617D" w:rsidP="003C22BF">
      <w:pPr>
        <w:pStyle w:val="Heading2"/>
      </w:pPr>
      <w:bookmarkStart w:id="68" w:name="_Toc340691341"/>
      <w:r>
        <w:t xml:space="preserve">Realización CU41: </w:t>
      </w:r>
      <w:r w:rsidRPr="008810BB">
        <w:t>Notificar solicitud de tarea apta para cobrar a cliente</w:t>
      </w:r>
      <w:bookmarkEnd w:id="68"/>
      <w:r>
        <w:t xml:space="preserve"> </w:t>
      </w:r>
    </w:p>
    <w:p w:rsidR="0077617D" w:rsidRDefault="0077617D" w:rsidP="003C22BF">
      <w:pPr>
        <w:pStyle w:val="Heading3"/>
      </w:pPr>
      <w:bookmarkStart w:id="69" w:name="_Toc340691342"/>
      <w:r>
        <w:t>Clases intervinientes</w:t>
      </w:r>
      <w:bookmarkEnd w:id="69"/>
    </w:p>
    <w:p w:rsidR="0077617D" w:rsidRPr="003C22BF" w:rsidRDefault="0077617D" w:rsidP="00E71244">
      <w:pPr>
        <w:ind w:hanging="567"/>
      </w:pPr>
      <w:r>
        <w:pict>
          <v:shape id="_x0000_i1067" type="#_x0000_t75" style="width:507pt;height:522.75pt">
            <v:imagedata r:id="rId53" o:title=""/>
          </v:shape>
        </w:pict>
      </w:r>
    </w:p>
    <w:p w:rsidR="0077617D" w:rsidRDefault="0077617D" w:rsidP="003C22BF">
      <w:pPr>
        <w:pStyle w:val="Heading3"/>
      </w:pPr>
      <w:bookmarkStart w:id="70" w:name="_Toc340691343"/>
      <w:r>
        <w:t>Diagrama de secuencia</w:t>
      </w:r>
      <w:bookmarkEnd w:id="70"/>
    </w:p>
    <w:p w:rsidR="0077617D" w:rsidRPr="003C22BF" w:rsidRDefault="0077617D" w:rsidP="003C22BF">
      <w:r>
        <w:pict>
          <v:shape id="_x0000_i1068" type="#_x0000_t75" style="width:434.25pt;height:376.5pt">
            <v:imagedata r:id="rId54" o:title=""/>
          </v:shape>
        </w:pict>
      </w:r>
    </w:p>
    <w:p w:rsidR="0077617D" w:rsidRDefault="0077617D" w:rsidP="003C22BF">
      <w:pPr>
        <w:pStyle w:val="Heading2"/>
      </w:pPr>
      <w:bookmarkStart w:id="71" w:name="_Toc340691344"/>
      <w:r>
        <w:t xml:space="preserve">Realización CU39: </w:t>
      </w:r>
      <w:r w:rsidRPr="00916485">
        <w:t xml:space="preserve">Notificar vencimiento </w:t>
      </w:r>
      <w:r w:rsidRPr="00666EE1">
        <w:rPr>
          <w:b w:val="0"/>
        </w:rPr>
        <w:t>documento</w:t>
      </w:r>
      <w:r w:rsidRPr="00916485">
        <w:t xml:space="preserve"> de integrante de cuadrilla</w:t>
      </w:r>
      <w:bookmarkEnd w:id="71"/>
      <w:r>
        <w:t xml:space="preserve"> </w:t>
      </w:r>
    </w:p>
    <w:p w:rsidR="0077617D" w:rsidRDefault="0077617D" w:rsidP="003C22BF">
      <w:pPr>
        <w:pStyle w:val="Heading3"/>
      </w:pPr>
      <w:bookmarkStart w:id="72" w:name="_Toc340691345"/>
      <w:r>
        <w:t>Clases intervinientes</w:t>
      </w:r>
      <w:bookmarkEnd w:id="72"/>
    </w:p>
    <w:p w:rsidR="0077617D" w:rsidRPr="004E1248" w:rsidRDefault="0077617D" w:rsidP="00E71244">
      <w:pPr>
        <w:ind w:hanging="567"/>
      </w:pPr>
      <w:r>
        <w:pict>
          <v:shape id="_x0000_i1069" type="#_x0000_t75" style="width:522pt;height:389.25pt">
            <v:imagedata r:id="rId55" o:title=""/>
          </v:shape>
        </w:pict>
      </w:r>
    </w:p>
    <w:p w:rsidR="0077617D" w:rsidRDefault="0077617D" w:rsidP="003C22BF">
      <w:pPr>
        <w:pStyle w:val="Heading3"/>
      </w:pPr>
      <w:bookmarkStart w:id="73" w:name="_Toc340691346"/>
      <w:r>
        <w:t>Diagrama de secuencia</w:t>
      </w:r>
      <w:bookmarkEnd w:id="73"/>
    </w:p>
    <w:p w:rsidR="0077617D" w:rsidRPr="004E1248" w:rsidRDefault="0077617D" w:rsidP="004E1248">
      <w:r>
        <w:pict>
          <v:shape id="_x0000_i1070" type="#_x0000_t75" style="width:6in;height:369pt">
            <v:imagedata r:id="rId56" o:title=""/>
          </v:shape>
        </w:pict>
      </w:r>
    </w:p>
    <w:p w:rsidR="0077617D" w:rsidRDefault="0077617D" w:rsidP="00DD1935">
      <w:pPr>
        <w:pStyle w:val="Heading1"/>
      </w:pPr>
      <w:bookmarkStart w:id="74" w:name="_Toc340691347"/>
      <w:r>
        <w:t>Paquete Administración</w:t>
      </w:r>
      <w:bookmarkEnd w:id="74"/>
    </w:p>
    <w:p w:rsidR="0077617D" w:rsidRDefault="0077617D" w:rsidP="004E1248">
      <w:pPr>
        <w:pStyle w:val="Heading2"/>
      </w:pPr>
      <w:bookmarkStart w:id="75" w:name="_Toc340691348"/>
      <w:r>
        <w:t>Realización CU33: Registrar cobro de solicitud de tarea</w:t>
      </w:r>
      <w:bookmarkEnd w:id="75"/>
      <w:r>
        <w:t xml:space="preserve"> </w:t>
      </w:r>
    </w:p>
    <w:p w:rsidR="0077617D" w:rsidRDefault="0077617D" w:rsidP="004E1248">
      <w:pPr>
        <w:pStyle w:val="Heading3"/>
      </w:pPr>
      <w:bookmarkStart w:id="76" w:name="_Toc340691349"/>
      <w:r>
        <w:t>Clases intervinientes</w:t>
      </w:r>
      <w:bookmarkEnd w:id="76"/>
    </w:p>
    <w:p w:rsidR="0077617D" w:rsidRPr="00255532" w:rsidRDefault="0077617D" w:rsidP="00E71244">
      <w:pPr>
        <w:ind w:hanging="567"/>
      </w:pPr>
      <w:r>
        <w:pict>
          <v:shape id="_x0000_i1071" type="#_x0000_t75" style="width:514.5pt;height:352.5pt">
            <v:imagedata r:id="rId57" o:title=""/>
          </v:shape>
        </w:pict>
      </w:r>
    </w:p>
    <w:p w:rsidR="0077617D" w:rsidRDefault="0077617D" w:rsidP="004E1248">
      <w:pPr>
        <w:pStyle w:val="Heading3"/>
      </w:pPr>
      <w:bookmarkStart w:id="77" w:name="_Toc340691350"/>
      <w:r>
        <w:t>Diagrama de secuencia</w:t>
      </w:r>
      <w:bookmarkEnd w:id="77"/>
    </w:p>
    <w:p w:rsidR="0077617D" w:rsidRPr="00255532" w:rsidRDefault="0077617D" w:rsidP="00255532">
      <w:r>
        <w:pict>
          <v:shape id="_x0000_i1072" type="#_x0000_t75" style="width:6in;height:384.75pt">
            <v:imagedata r:id="rId58" o:title=""/>
          </v:shape>
        </w:pict>
      </w:r>
    </w:p>
    <w:p w:rsidR="0077617D" w:rsidRDefault="0077617D" w:rsidP="004E1248">
      <w:pPr>
        <w:pStyle w:val="Heading2"/>
      </w:pPr>
      <w:bookmarkStart w:id="78" w:name="_Toc340691351"/>
      <w:r>
        <w:t>Realización CU9: Modificar solicitud de viático</w:t>
      </w:r>
      <w:bookmarkEnd w:id="78"/>
      <w:r>
        <w:t xml:space="preserve"> </w:t>
      </w:r>
    </w:p>
    <w:p w:rsidR="0077617D" w:rsidRDefault="0077617D" w:rsidP="004E1248">
      <w:pPr>
        <w:pStyle w:val="Heading3"/>
      </w:pPr>
      <w:bookmarkStart w:id="79" w:name="_Toc340691352"/>
      <w:r>
        <w:t>Clases intervinientes</w:t>
      </w:r>
      <w:bookmarkEnd w:id="79"/>
    </w:p>
    <w:p w:rsidR="0077617D" w:rsidRPr="00586E05" w:rsidRDefault="0077617D" w:rsidP="00586E05">
      <w:r>
        <w:pict>
          <v:shape id="_x0000_i1073" type="#_x0000_t75" style="width:437.25pt;height:330.75pt">
            <v:imagedata r:id="rId59" o:title=""/>
          </v:shape>
        </w:pict>
      </w:r>
    </w:p>
    <w:p w:rsidR="0077617D" w:rsidRDefault="0077617D" w:rsidP="004E1248">
      <w:pPr>
        <w:pStyle w:val="Heading3"/>
      </w:pPr>
      <w:bookmarkStart w:id="80" w:name="_Toc340691353"/>
      <w:r>
        <w:t>Diagrama de secuencia</w:t>
      </w:r>
      <w:bookmarkEnd w:id="80"/>
    </w:p>
    <w:p w:rsidR="0077617D" w:rsidRPr="00586E05" w:rsidRDefault="0077617D" w:rsidP="00586E05">
      <w:r>
        <w:pict>
          <v:shape id="_x0000_i1074" type="#_x0000_t75" style="width:301.5pt;height:543.75pt">
            <v:imagedata r:id="rId60" o:title=""/>
          </v:shape>
        </w:pict>
      </w:r>
    </w:p>
    <w:p w:rsidR="0077617D" w:rsidRDefault="0077617D" w:rsidP="004E1248">
      <w:pPr>
        <w:pStyle w:val="Heading2"/>
      </w:pPr>
      <w:bookmarkStart w:id="81" w:name="_Toc340691354"/>
      <w:r>
        <w:t>Realización CU34: Modificar solicitud de pago a cuadrilla</w:t>
      </w:r>
      <w:bookmarkEnd w:id="81"/>
      <w:r>
        <w:t xml:space="preserve"> </w:t>
      </w:r>
    </w:p>
    <w:p w:rsidR="0077617D" w:rsidRDefault="0077617D" w:rsidP="004E1248">
      <w:pPr>
        <w:pStyle w:val="Heading3"/>
      </w:pPr>
      <w:bookmarkStart w:id="82" w:name="_Toc340691355"/>
      <w:r>
        <w:t>Clases intervinientes</w:t>
      </w:r>
      <w:bookmarkEnd w:id="82"/>
    </w:p>
    <w:p w:rsidR="0077617D" w:rsidRPr="00586E05" w:rsidRDefault="0077617D" w:rsidP="00586E05">
      <w:r>
        <w:pict>
          <v:shape id="_x0000_i1075" type="#_x0000_t75" style="width:437.25pt;height:260.25pt">
            <v:imagedata r:id="rId61" o:title=""/>
          </v:shape>
        </w:pict>
      </w:r>
    </w:p>
    <w:p w:rsidR="0077617D" w:rsidRDefault="0077617D" w:rsidP="004E1248">
      <w:pPr>
        <w:pStyle w:val="Heading3"/>
      </w:pPr>
      <w:bookmarkStart w:id="83" w:name="_Toc340691356"/>
      <w:r>
        <w:t>Diagrama de secuencia</w:t>
      </w:r>
      <w:bookmarkEnd w:id="83"/>
    </w:p>
    <w:p w:rsidR="0077617D" w:rsidRPr="00586E05" w:rsidRDefault="0077617D" w:rsidP="00586E05">
      <w:r>
        <w:pict>
          <v:shape id="_x0000_i1076" type="#_x0000_t75" style="width:338.25pt;height:488.25pt">
            <v:imagedata r:id="rId62" o:title=""/>
          </v:shape>
        </w:pict>
      </w:r>
    </w:p>
    <w:p w:rsidR="0077617D" w:rsidRDefault="0077617D" w:rsidP="00D30A0B">
      <w:pPr>
        <w:pStyle w:val="Heading2"/>
      </w:pPr>
      <w:bookmarkStart w:id="84" w:name="_Toc340691357"/>
      <w:r>
        <w:t>Realización CU35: Registrar documento de integrante de cuadrilla</w:t>
      </w:r>
      <w:bookmarkEnd w:id="84"/>
    </w:p>
    <w:p w:rsidR="0077617D" w:rsidRDefault="0077617D" w:rsidP="00D30A0B">
      <w:pPr>
        <w:pStyle w:val="Heading3"/>
      </w:pPr>
      <w:bookmarkStart w:id="85" w:name="_Toc340691358"/>
      <w:r>
        <w:t>Clases intervinientes</w:t>
      </w:r>
      <w:bookmarkEnd w:id="85"/>
    </w:p>
    <w:p w:rsidR="0077617D" w:rsidRPr="00D30A0B" w:rsidRDefault="0077617D" w:rsidP="00D30A0B">
      <w:r>
        <w:pict>
          <v:shape id="_x0000_i1077" type="#_x0000_t75" style="width:436.5pt;height:313.5pt">
            <v:imagedata r:id="rId63" o:title=""/>
          </v:shape>
        </w:pict>
      </w:r>
    </w:p>
    <w:p w:rsidR="0077617D" w:rsidRDefault="0077617D" w:rsidP="00D30A0B">
      <w:pPr>
        <w:pStyle w:val="Heading3"/>
      </w:pPr>
      <w:bookmarkStart w:id="86" w:name="_Toc340691359"/>
      <w:r>
        <w:t>Diagrama de secuencia</w:t>
      </w:r>
      <w:bookmarkEnd w:id="86"/>
    </w:p>
    <w:p w:rsidR="0077617D" w:rsidRDefault="0077617D" w:rsidP="00D30A0B">
      <w:r>
        <w:pict>
          <v:shape id="_x0000_i1078" type="#_x0000_t75" style="width:442.5pt;height:571.5pt">
            <v:imagedata r:id="rId64" o:title=""/>
          </v:shape>
        </w:pict>
      </w:r>
    </w:p>
    <w:p w:rsidR="0077617D" w:rsidRDefault="0077617D" w:rsidP="00DD1935">
      <w:pPr>
        <w:pStyle w:val="Heading1"/>
      </w:pPr>
      <w:bookmarkStart w:id="87" w:name="_Toc340691360"/>
      <w:r>
        <w:t>Paquete Soporte</w:t>
      </w:r>
      <w:bookmarkEnd w:id="87"/>
    </w:p>
    <w:p w:rsidR="0077617D" w:rsidRDefault="0077617D" w:rsidP="003C4F6B">
      <w:pPr>
        <w:pStyle w:val="Heading2"/>
      </w:pPr>
      <w:bookmarkStart w:id="88" w:name="_Toc340691361"/>
      <w:r>
        <w:t>Realización CU47: Cambiar contraseña</w:t>
      </w:r>
      <w:bookmarkEnd w:id="88"/>
      <w:r>
        <w:t xml:space="preserve"> </w:t>
      </w:r>
    </w:p>
    <w:p w:rsidR="0077617D" w:rsidRDefault="0077617D" w:rsidP="003C4F6B">
      <w:pPr>
        <w:pStyle w:val="Heading3"/>
      </w:pPr>
      <w:bookmarkStart w:id="89" w:name="_Toc340691362"/>
      <w:r>
        <w:t>Clases intervinientes</w:t>
      </w:r>
      <w:bookmarkEnd w:id="89"/>
    </w:p>
    <w:p w:rsidR="0077617D" w:rsidRPr="003C4F6B" w:rsidRDefault="0077617D" w:rsidP="003C4F6B">
      <w:r>
        <w:pict>
          <v:shape id="_x0000_i1079" type="#_x0000_t75" style="width:441pt;height:268.5pt">
            <v:imagedata r:id="rId65" o:title=""/>
          </v:shape>
        </w:pict>
      </w:r>
    </w:p>
    <w:p w:rsidR="0077617D" w:rsidRDefault="0077617D" w:rsidP="003C4F6B">
      <w:pPr>
        <w:pStyle w:val="Heading3"/>
      </w:pPr>
      <w:bookmarkStart w:id="90" w:name="_Toc340691363"/>
      <w:r>
        <w:t>Diagrama de secuencia</w:t>
      </w:r>
      <w:bookmarkEnd w:id="90"/>
    </w:p>
    <w:p w:rsidR="0077617D" w:rsidRPr="003C4F6B" w:rsidRDefault="0077617D" w:rsidP="003C4F6B">
      <w:r>
        <w:pict>
          <v:shape id="_x0000_i1080" type="#_x0000_t75" style="width:370.5pt;height:512.25pt">
            <v:imagedata r:id="rId66" o:title=""/>
          </v:shape>
        </w:pict>
      </w:r>
    </w:p>
    <w:p w:rsidR="0077617D" w:rsidRDefault="0077617D" w:rsidP="003C4F6B">
      <w:pPr>
        <w:pStyle w:val="Heading2"/>
      </w:pPr>
      <w:bookmarkStart w:id="91" w:name="_Toc340691364"/>
      <w:r>
        <w:t>Realización CU48: Iniciar sesión</w:t>
      </w:r>
      <w:bookmarkEnd w:id="91"/>
      <w:r>
        <w:t xml:space="preserve"> </w:t>
      </w:r>
    </w:p>
    <w:p w:rsidR="0077617D" w:rsidRDefault="0077617D" w:rsidP="003C4F6B">
      <w:pPr>
        <w:pStyle w:val="Heading3"/>
      </w:pPr>
      <w:bookmarkStart w:id="92" w:name="_Toc340691365"/>
      <w:r>
        <w:t>Clases intervinientes</w:t>
      </w:r>
      <w:bookmarkEnd w:id="92"/>
    </w:p>
    <w:p w:rsidR="0077617D" w:rsidRPr="00460DB3" w:rsidRDefault="0077617D" w:rsidP="00460DB3">
      <w:r>
        <w:pict>
          <v:shape id="_x0000_i1081" type="#_x0000_t75" style="width:431.25pt;height:297pt">
            <v:imagedata r:id="rId67" o:title=""/>
          </v:shape>
        </w:pict>
      </w:r>
    </w:p>
    <w:p w:rsidR="0077617D" w:rsidRDefault="0077617D" w:rsidP="003C4F6B">
      <w:pPr>
        <w:pStyle w:val="Heading3"/>
      </w:pPr>
      <w:bookmarkStart w:id="93" w:name="_Toc340691366"/>
      <w:r>
        <w:t>Diagrama de secuencia</w:t>
      </w:r>
      <w:bookmarkEnd w:id="93"/>
    </w:p>
    <w:p w:rsidR="0077617D" w:rsidRPr="00460DB3" w:rsidRDefault="0077617D" w:rsidP="00460DB3">
      <w:r>
        <w:pict>
          <v:shape id="_x0000_i1082" type="#_x0000_t75" style="width:435.75pt;height:464.25pt">
            <v:imagedata r:id="rId68" o:title=""/>
          </v:shape>
        </w:pict>
      </w:r>
    </w:p>
    <w:p w:rsidR="0077617D" w:rsidRDefault="0077617D" w:rsidP="003C4F6B">
      <w:pPr>
        <w:pStyle w:val="Heading2"/>
      </w:pPr>
      <w:bookmarkStart w:id="94" w:name="_Toc340691367"/>
      <w:r>
        <w:t>Realización CU60: Gestionar cuadrilla</w:t>
      </w:r>
      <w:bookmarkEnd w:id="94"/>
      <w:r>
        <w:t xml:space="preserve"> </w:t>
      </w:r>
    </w:p>
    <w:p w:rsidR="0077617D" w:rsidRDefault="0077617D" w:rsidP="003C4F6B">
      <w:pPr>
        <w:pStyle w:val="Heading3"/>
      </w:pPr>
      <w:bookmarkStart w:id="95" w:name="_Toc340691368"/>
      <w:r>
        <w:t>Clases intervinientes</w:t>
      </w:r>
      <w:bookmarkEnd w:id="95"/>
    </w:p>
    <w:p w:rsidR="0077617D" w:rsidRPr="00C15597" w:rsidRDefault="0077617D" w:rsidP="00C15597">
      <w:r>
        <w:pict>
          <v:shape id="_x0000_i1083" type="#_x0000_t75" style="width:440.25pt;height:402.75pt">
            <v:imagedata r:id="rId69" o:title=""/>
          </v:shape>
        </w:pict>
      </w:r>
    </w:p>
    <w:p w:rsidR="0077617D" w:rsidRDefault="0077617D" w:rsidP="003C4F6B">
      <w:pPr>
        <w:pStyle w:val="Heading3"/>
      </w:pPr>
      <w:bookmarkStart w:id="96" w:name="_Toc340691369"/>
      <w:r>
        <w:t>Diagrama de secuencia</w:t>
      </w:r>
      <w:bookmarkEnd w:id="96"/>
    </w:p>
    <w:p w:rsidR="0077617D" w:rsidRPr="00C15597" w:rsidRDefault="0077617D" w:rsidP="00C15597">
      <w:r>
        <w:pict>
          <v:shape id="_x0000_i1084" type="#_x0000_t75" style="width:434.25pt;height:355.5pt">
            <v:imagedata r:id="rId70" o:title=""/>
          </v:shape>
        </w:pict>
      </w:r>
    </w:p>
    <w:p w:rsidR="0077617D" w:rsidRDefault="0077617D" w:rsidP="00C15597">
      <w:pPr>
        <w:pStyle w:val="Heading2"/>
      </w:pPr>
      <w:bookmarkStart w:id="97" w:name="_Toc340691370"/>
      <w:r>
        <w:t>Realización CU62: Registrar cuadrilla</w:t>
      </w:r>
      <w:bookmarkEnd w:id="97"/>
      <w:r>
        <w:t xml:space="preserve"> </w:t>
      </w:r>
    </w:p>
    <w:p w:rsidR="0077617D" w:rsidRDefault="0077617D" w:rsidP="00C15597">
      <w:pPr>
        <w:pStyle w:val="Heading3"/>
      </w:pPr>
      <w:bookmarkStart w:id="98" w:name="_Toc340691371"/>
      <w:r>
        <w:t>Clases intervinientes</w:t>
      </w:r>
      <w:bookmarkEnd w:id="98"/>
    </w:p>
    <w:p w:rsidR="0077617D" w:rsidRPr="00C15597" w:rsidRDefault="0077617D" w:rsidP="00E71244">
      <w:pPr>
        <w:ind w:hanging="567"/>
      </w:pPr>
      <w:r>
        <w:pict>
          <v:shape id="_x0000_i1085" type="#_x0000_t75" style="width:532.5pt;height:289.5pt">
            <v:imagedata r:id="rId71" o:title=""/>
          </v:shape>
        </w:pict>
      </w:r>
    </w:p>
    <w:p w:rsidR="0077617D" w:rsidRDefault="0077617D" w:rsidP="00C15597">
      <w:pPr>
        <w:pStyle w:val="Heading3"/>
      </w:pPr>
      <w:bookmarkStart w:id="99" w:name="_Toc340691372"/>
      <w:r>
        <w:t>Diagrama de secuencia</w:t>
      </w:r>
      <w:bookmarkEnd w:id="99"/>
    </w:p>
    <w:p w:rsidR="0077617D" w:rsidRPr="00C15597" w:rsidRDefault="0077617D" w:rsidP="00C15597">
      <w:r>
        <w:pict>
          <v:shape id="_x0000_i1086" type="#_x0000_t75" style="width:409.5pt;height:517.5pt">
            <v:imagedata r:id="rId72" o:title=""/>
          </v:shape>
        </w:pict>
      </w:r>
    </w:p>
    <w:p w:rsidR="0077617D" w:rsidRDefault="0077617D" w:rsidP="00C15597">
      <w:pPr>
        <w:pStyle w:val="Heading2"/>
      </w:pPr>
      <w:bookmarkStart w:id="100" w:name="_Toc340691373"/>
      <w:r>
        <w:t>Realización CU64: Modificar cuadrilla</w:t>
      </w:r>
      <w:bookmarkEnd w:id="100"/>
      <w:r>
        <w:t xml:space="preserve"> </w:t>
      </w:r>
    </w:p>
    <w:p w:rsidR="0077617D" w:rsidRDefault="0077617D" w:rsidP="00C15597">
      <w:pPr>
        <w:pStyle w:val="Heading3"/>
      </w:pPr>
      <w:bookmarkStart w:id="101" w:name="_Toc340691374"/>
      <w:r>
        <w:t>Clases intervinientes</w:t>
      </w:r>
      <w:bookmarkEnd w:id="101"/>
    </w:p>
    <w:p w:rsidR="0077617D" w:rsidRPr="00C15597" w:rsidRDefault="0077617D" w:rsidP="00E71244">
      <w:pPr>
        <w:ind w:hanging="567"/>
      </w:pPr>
      <w:r>
        <w:pict>
          <v:shape id="_x0000_i1087" type="#_x0000_t75" style="width:530.25pt;height:270.75pt">
            <v:imagedata r:id="rId73" o:title=""/>
          </v:shape>
        </w:pict>
      </w:r>
    </w:p>
    <w:p w:rsidR="0077617D" w:rsidRDefault="0077617D" w:rsidP="00C15597">
      <w:pPr>
        <w:pStyle w:val="Heading3"/>
      </w:pPr>
      <w:bookmarkStart w:id="102" w:name="_Toc340691375"/>
      <w:r>
        <w:t>Diagrama de secuencia</w:t>
      </w:r>
      <w:bookmarkEnd w:id="102"/>
    </w:p>
    <w:p w:rsidR="0077617D" w:rsidRPr="00C15597" w:rsidRDefault="0077617D" w:rsidP="00C15597">
      <w:r>
        <w:pict>
          <v:shape id="_x0000_i1088" type="#_x0000_t75" style="width:385.5pt;height:519.75pt">
            <v:imagedata r:id="rId74" o:title=""/>
          </v:shape>
        </w:pict>
      </w:r>
    </w:p>
    <w:p w:rsidR="0077617D" w:rsidRDefault="0077617D" w:rsidP="00C15597">
      <w:pPr>
        <w:pStyle w:val="Heading2"/>
      </w:pPr>
      <w:bookmarkStart w:id="103" w:name="_Toc340691376"/>
      <w:r>
        <w:t>Realización CU61: Consultar cuadrilla</w:t>
      </w:r>
      <w:bookmarkEnd w:id="103"/>
    </w:p>
    <w:p w:rsidR="0077617D" w:rsidRDefault="0077617D" w:rsidP="00C15597">
      <w:pPr>
        <w:pStyle w:val="Heading3"/>
      </w:pPr>
      <w:bookmarkStart w:id="104" w:name="_Toc340691377"/>
      <w:r>
        <w:t>Clases intervinientes</w:t>
      </w:r>
      <w:bookmarkEnd w:id="104"/>
    </w:p>
    <w:p w:rsidR="0077617D" w:rsidRPr="00726BCC" w:rsidRDefault="0077617D" w:rsidP="00E71244">
      <w:pPr>
        <w:ind w:hanging="567"/>
      </w:pPr>
      <w:r>
        <w:pict>
          <v:shape id="_x0000_i1089" type="#_x0000_t75" style="width:520.5pt;height:525.75pt">
            <v:imagedata r:id="rId75" o:title=""/>
          </v:shape>
        </w:pict>
      </w:r>
    </w:p>
    <w:p w:rsidR="0077617D" w:rsidRDefault="0077617D" w:rsidP="00C15597">
      <w:pPr>
        <w:pStyle w:val="Heading3"/>
      </w:pPr>
      <w:bookmarkStart w:id="105" w:name="_Toc340691378"/>
      <w:r>
        <w:t>Diagrama de secuencia</w:t>
      </w:r>
      <w:bookmarkEnd w:id="105"/>
    </w:p>
    <w:p w:rsidR="0077617D" w:rsidRPr="00726BCC" w:rsidRDefault="0077617D" w:rsidP="00726BCC">
      <w:r>
        <w:pict>
          <v:shape id="_x0000_i1090" type="#_x0000_t75" style="width:441pt;height:384.75pt">
            <v:imagedata r:id="rId76" o:title=""/>
          </v:shape>
        </w:pict>
      </w:r>
    </w:p>
    <w:p w:rsidR="0077617D" w:rsidRDefault="0077617D" w:rsidP="00C15597">
      <w:pPr>
        <w:pStyle w:val="Heading2"/>
      </w:pPr>
      <w:bookmarkStart w:id="106" w:name="_Toc340691379"/>
      <w:r>
        <w:t>Realización CU63: Eliminar cuadrilla</w:t>
      </w:r>
      <w:bookmarkEnd w:id="106"/>
      <w:r>
        <w:t xml:space="preserve"> </w:t>
      </w:r>
    </w:p>
    <w:p w:rsidR="0077617D" w:rsidRDefault="0077617D" w:rsidP="00C15597">
      <w:pPr>
        <w:pStyle w:val="Heading3"/>
      </w:pPr>
      <w:bookmarkStart w:id="107" w:name="_Toc340691380"/>
      <w:r>
        <w:t>Clases intervinientes</w:t>
      </w:r>
      <w:bookmarkEnd w:id="107"/>
    </w:p>
    <w:p w:rsidR="0077617D" w:rsidRPr="00FA316F" w:rsidRDefault="0077617D" w:rsidP="00E71244">
      <w:pPr>
        <w:ind w:hanging="567"/>
      </w:pPr>
      <w:r>
        <w:pict>
          <v:shape id="_x0000_i1091" type="#_x0000_t75" style="width:522.75pt;height:297.75pt">
            <v:imagedata r:id="rId77" o:title=""/>
          </v:shape>
        </w:pict>
      </w:r>
    </w:p>
    <w:p w:rsidR="0077617D" w:rsidRDefault="0077617D" w:rsidP="00C15597">
      <w:pPr>
        <w:pStyle w:val="Heading3"/>
      </w:pPr>
      <w:bookmarkStart w:id="108" w:name="_Toc340691381"/>
      <w:r>
        <w:t>Diagrama de secuencia</w:t>
      </w:r>
      <w:bookmarkEnd w:id="108"/>
    </w:p>
    <w:p w:rsidR="0077617D" w:rsidRPr="00FA316F" w:rsidRDefault="0077617D" w:rsidP="00FA316F">
      <w:r>
        <w:pict>
          <v:shape id="_x0000_i1092" type="#_x0000_t75" style="width:441.75pt;height:508.5pt">
            <v:imagedata r:id="rId78" o:title=""/>
          </v:shape>
        </w:pict>
      </w:r>
    </w:p>
    <w:p w:rsidR="0077617D" w:rsidRDefault="0077617D" w:rsidP="00EA565E">
      <w:pPr>
        <w:pStyle w:val="Heading2"/>
      </w:pPr>
      <w:bookmarkStart w:id="109" w:name="_Toc340691382"/>
      <w:r>
        <w:t>Realización CU55: Gestionar integrante de cuadrilla</w:t>
      </w:r>
      <w:bookmarkEnd w:id="109"/>
    </w:p>
    <w:p w:rsidR="0077617D" w:rsidRDefault="0077617D" w:rsidP="00EA565E">
      <w:pPr>
        <w:pStyle w:val="Heading3"/>
      </w:pPr>
      <w:bookmarkStart w:id="110" w:name="_Toc340691383"/>
      <w:r>
        <w:t>Clases intervinientes</w:t>
      </w:r>
      <w:bookmarkEnd w:id="110"/>
    </w:p>
    <w:p w:rsidR="0077617D" w:rsidRPr="00EA565E" w:rsidRDefault="0077617D" w:rsidP="00E71244">
      <w:pPr>
        <w:ind w:hanging="567"/>
      </w:pPr>
      <w:r>
        <w:pict>
          <v:shape id="_x0000_i1093" type="#_x0000_t75" style="width:521.25pt;height:472.5pt">
            <v:imagedata r:id="rId79" o:title=""/>
          </v:shape>
        </w:pict>
      </w:r>
    </w:p>
    <w:p w:rsidR="0077617D" w:rsidRDefault="0077617D" w:rsidP="00EA565E">
      <w:pPr>
        <w:pStyle w:val="Heading3"/>
      </w:pPr>
      <w:bookmarkStart w:id="111" w:name="_Toc340691384"/>
      <w:r>
        <w:t>Diagrama de secuencia</w:t>
      </w:r>
      <w:bookmarkEnd w:id="111"/>
    </w:p>
    <w:p w:rsidR="0077617D" w:rsidRPr="00EA565E" w:rsidRDefault="0077617D" w:rsidP="00E71244">
      <w:pPr>
        <w:ind w:hanging="567"/>
      </w:pPr>
      <w:bookmarkStart w:id="112" w:name="_GoBack"/>
      <w:r>
        <w:pict>
          <v:shape id="_x0000_i1094" type="#_x0000_t75" style="width:512.25pt;height:529.5pt">
            <v:imagedata r:id="rId80" o:title=""/>
          </v:shape>
        </w:pict>
      </w:r>
      <w:bookmarkEnd w:id="112"/>
    </w:p>
    <w:p w:rsidR="0077617D" w:rsidRPr="003C4F6B" w:rsidRDefault="0077617D" w:rsidP="003C4F6B"/>
    <w:p w:rsidR="0077617D" w:rsidRDefault="0077617D" w:rsidP="0048446F">
      <w:pPr>
        <w:pStyle w:val="Heading1"/>
      </w:pPr>
      <w:bookmarkStart w:id="113" w:name="_Toc340691385"/>
      <w:r>
        <w:t>Diagrama de componentes</w:t>
      </w:r>
      <w:bookmarkEnd w:id="113"/>
    </w:p>
    <w:p w:rsidR="0077617D" w:rsidRPr="0048446F" w:rsidRDefault="0077617D" w:rsidP="0048446F">
      <w:r>
        <w:rPr>
          <w:noProof/>
          <w:lang w:eastAsia="es-AR"/>
        </w:rPr>
        <w:pict>
          <v:shape id="Picture 9" o:spid="_x0000_i1095" type="#_x0000_t75" style="width:438.75pt;height:323.25pt;visibility:visible">
            <v:imagedata r:id="rId81" o:title=""/>
          </v:shape>
        </w:pict>
      </w:r>
    </w:p>
    <w:p w:rsidR="0077617D" w:rsidRDefault="0077617D" w:rsidP="0048446F">
      <w:pPr>
        <w:pStyle w:val="Heading1"/>
      </w:pPr>
      <w:bookmarkStart w:id="114" w:name="_Toc340691386"/>
      <w:r>
        <w:t>Diagramas de despliegue</w:t>
      </w:r>
      <w:bookmarkEnd w:id="114"/>
    </w:p>
    <w:p w:rsidR="0077617D" w:rsidRPr="00EA565E" w:rsidRDefault="0077617D" w:rsidP="00EA565E">
      <w:pPr>
        <w:pStyle w:val="Heading2"/>
      </w:pPr>
      <w:bookmarkStart w:id="115" w:name="_Toc340691387"/>
      <w:r>
        <w:t>Despliegue lógico</w:t>
      </w:r>
      <w:bookmarkEnd w:id="115"/>
    </w:p>
    <w:p w:rsidR="0077617D" w:rsidRDefault="0077617D" w:rsidP="00EA565E">
      <w:r>
        <w:pict>
          <v:shape id="_x0000_i1096" type="#_x0000_t75" style="width:405pt;height:336pt">
            <v:imagedata r:id="rId82" o:title=""/>
          </v:shape>
        </w:pict>
      </w:r>
    </w:p>
    <w:p w:rsidR="0077617D" w:rsidRDefault="0077617D" w:rsidP="00EA565E">
      <w:pPr>
        <w:pStyle w:val="Heading2"/>
      </w:pPr>
    </w:p>
    <w:p w:rsidR="0077617D" w:rsidRDefault="0077617D" w:rsidP="00DA5ED2">
      <w:pPr>
        <w:rPr>
          <w:lang w:eastAsia="es-ES"/>
        </w:rPr>
      </w:pPr>
    </w:p>
    <w:p w:rsidR="0077617D" w:rsidRDefault="0077617D" w:rsidP="00DA5ED2">
      <w:pPr>
        <w:rPr>
          <w:lang w:eastAsia="es-ES"/>
        </w:rPr>
      </w:pPr>
    </w:p>
    <w:p w:rsidR="0077617D" w:rsidRDefault="0077617D" w:rsidP="00DA5ED2">
      <w:pPr>
        <w:rPr>
          <w:lang w:eastAsia="es-ES"/>
        </w:rPr>
      </w:pPr>
    </w:p>
    <w:p w:rsidR="0077617D" w:rsidRDefault="0077617D" w:rsidP="00DA5ED2">
      <w:pPr>
        <w:rPr>
          <w:lang w:eastAsia="es-ES"/>
        </w:rPr>
      </w:pPr>
    </w:p>
    <w:p w:rsidR="0077617D" w:rsidRDefault="0077617D" w:rsidP="00DA5ED2">
      <w:pPr>
        <w:rPr>
          <w:lang w:eastAsia="es-ES"/>
        </w:rPr>
      </w:pPr>
    </w:p>
    <w:p w:rsidR="0077617D" w:rsidRDefault="0077617D" w:rsidP="00DA5ED2">
      <w:pPr>
        <w:rPr>
          <w:lang w:eastAsia="es-ES"/>
        </w:rPr>
      </w:pPr>
    </w:p>
    <w:p w:rsidR="0077617D" w:rsidRDefault="0077617D" w:rsidP="00DA5ED2">
      <w:pPr>
        <w:rPr>
          <w:lang w:eastAsia="es-ES"/>
        </w:rPr>
      </w:pPr>
    </w:p>
    <w:p w:rsidR="0077617D" w:rsidRPr="00DA5ED2" w:rsidRDefault="0077617D" w:rsidP="00DA5ED2">
      <w:pPr>
        <w:rPr>
          <w:lang w:eastAsia="es-ES"/>
        </w:rPr>
      </w:pPr>
    </w:p>
    <w:p w:rsidR="0077617D" w:rsidRDefault="0077617D" w:rsidP="00EA565E">
      <w:pPr>
        <w:pStyle w:val="Heading2"/>
      </w:pPr>
      <w:bookmarkStart w:id="116" w:name="_Toc340691388"/>
      <w:r>
        <w:t>Despliegue físico</w:t>
      </w:r>
      <w:bookmarkEnd w:id="116"/>
    </w:p>
    <w:p w:rsidR="0077617D" w:rsidRDefault="0077617D" w:rsidP="00EA565E"/>
    <w:p w:rsidR="0077617D" w:rsidRDefault="0077617D" w:rsidP="00EA565E">
      <w:r>
        <w:pict>
          <v:shape id="_x0000_i1097" type="#_x0000_t75" style="width:436.5pt;height:342pt">
            <v:imagedata r:id="rId83" o:title=""/>
          </v:shape>
        </w:pict>
      </w:r>
    </w:p>
    <w:p w:rsidR="0077617D" w:rsidRDefault="0077617D" w:rsidP="00EA565E"/>
    <w:p w:rsidR="0077617D" w:rsidRDefault="0077617D" w:rsidP="00EA565E"/>
    <w:p w:rsidR="0077617D" w:rsidRDefault="0077617D" w:rsidP="00EA565E"/>
    <w:p w:rsidR="0077617D" w:rsidRDefault="0077617D" w:rsidP="00EA565E"/>
    <w:p w:rsidR="0077617D" w:rsidRDefault="0077617D" w:rsidP="00EA565E"/>
    <w:p w:rsidR="0077617D" w:rsidRDefault="0077617D" w:rsidP="00EA565E"/>
    <w:p w:rsidR="0077617D" w:rsidRDefault="0077617D" w:rsidP="00EA565E"/>
    <w:p w:rsidR="0077617D" w:rsidRDefault="0077617D" w:rsidP="00EA565E"/>
    <w:p w:rsidR="0077617D" w:rsidRDefault="0077617D" w:rsidP="00EA565E"/>
    <w:p w:rsidR="0077617D" w:rsidRPr="00DA5ED2" w:rsidRDefault="0077617D" w:rsidP="00DA5ED2">
      <w:pPr>
        <w:pStyle w:val="Heading1"/>
        <w:rPr>
          <w:rFonts w:ascii="Calibri" w:hAnsi="Calibri"/>
        </w:rPr>
      </w:pPr>
      <w:bookmarkStart w:id="117" w:name="_Toc338716209"/>
      <w:bookmarkStart w:id="118" w:name="_Toc340691389"/>
      <w:bookmarkStart w:id="119" w:name="_Toc338716208"/>
      <w:r w:rsidRPr="007A21F8">
        <w:t>Diseño de Web Services</w:t>
      </w:r>
      <w:bookmarkEnd w:id="117"/>
      <w:bookmarkEnd w:id="118"/>
    </w:p>
    <w:p w:rsidR="0077617D" w:rsidRPr="00DA5ED2" w:rsidRDefault="0077617D" w:rsidP="00DA5ED2">
      <w:pPr>
        <w:pStyle w:val="Heading2"/>
      </w:pPr>
      <w:bookmarkStart w:id="120" w:name="_Toc340691390"/>
      <w:r w:rsidRPr="00DA5ED2">
        <w:t>Propósito</w:t>
      </w:r>
      <w:bookmarkEnd w:id="119"/>
      <w:bookmarkEnd w:id="120"/>
    </w:p>
    <w:p w:rsidR="0077617D" w:rsidRPr="005208A8" w:rsidRDefault="0077617D" w:rsidP="00DA5ED2">
      <w:pPr>
        <w:rPr>
          <w:sz w:val="20"/>
          <w:szCs w:val="20"/>
        </w:rPr>
      </w:pPr>
      <w:r w:rsidRPr="005208A8">
        <w:rPr>
          <w:sz w:val="20"/>
          <w:szCs w:val="20"/>
        </w:rPr>
        <w:t xml:space="preserve">El propósito del </w:t>
      </w:r>
      <w:r>
        <w:rPr>
          <w:sz w:val="20"/>
          <w:szCs w:val="20"/>
        </w:rPr>
        <w:t xml:space="preserve">diseño de web services </w:t>
      </w:r>
      <w:r w:rsidRPr="005208A8">
        <w:rPr>
          <w:sz w:val="20"/>
          <w:szCs w:val="20"/>
        </w:rPr>
        <w:t>es describir detalladamente los servic</w:t>
      </w:r>
      <w:r>
        <w:rPr>
          <w:sz w:val="20"/>
          <w:szCs w:val="20"/>
        </w:rPr>
        <w:t>ios web</w:t>
      </w:r>
      <w:r w:rsidRPr="005208A8">
        <w:rPr>
          <w:sz w:val="20"/>
          <w:szCs w:val="20"/>
        </w:rPr>
        <w:t xml:space="preserve"> necesarios para ofrecer una interfaz a la aplicación móvil</w:t>
      </w:r>
      <w:r>
        <w:rPr>
          <w:sz w:val="20"/>
          <w:szCs w:val="20"/>
        </w:rPr>
        <w:t xml:space="preserve"> con el sistema web</w:t>
      </w:r>
      <w:r w:rsidRPr="005208A8">
        <w:rPr>
          <w:sz w:val="20"/>
          <w:szCs w:val="20"/>
        </w:rPr>
        <w:t>.</w:t>
      </w:r>
    </w:p>
    <w:p w:rsidR="0077617D" w:rsidRPr="00DA5ED2" w:rsidRDefault="0077617D" w:rsidP="00DA5ED2">
      <w:pPr>
        <w:pStyle w:val="Heading2"/>
      </w:pPr>
      <w:bookmarkStart w:id="121" w:name="_Toc338716210"/>
      <w:bookmarkStart w:id="122" w:name="_Toc340691391"/>
      <w:r w:rsidRPr="00DA5ED2">
        <w:t>Formatos</w:t>
      </w:r>
      <w:bookmarkEnd w:id="121"/>
      <w:bookmarkEnd w:id="122"/>
    </w:p>
    <w:p w:rsidR="0077617D" w:rsidRPr="005208A8" w:rsidRDefault="0077617D" w:rsidP="00DA5ED2">
      <w:pPr>
        <w:numPr>
          <w:ilvl w:val="0"/>
          <w:numId w:val="49"/>
        </w:numPr>
        <w:rPr>
          <w:sz w:val="20"/>
          <w:szCs w:val="20"/>
        </w:rPr>
      </w:pPr>
      <w:r w:rsidRPr="005208A8">
        <w:rPr>
          <w:sz w:val="20"/>
          <w:szCs w:val="20"/>
        </w:rPr>
        <w:t>Los datos que se enviaran o recibirán desde los web services deben respetar el formato JSON (http://www.json.org/).</w:t>
      </w:r>
    </w:p>
    <w:p w:rsidR="0077617D" w:rsidRPr="005208A8" w:rsidRDefault="0077617D" w:rsidP="00DA5ED2">
      <w:pPr>
        <w:numPr>
          <w:ilvl w:val="0"/>
          <w:numId w:val="49"/>
        </w:numPr>
        <w:rPr>
          <w:sz w:val="20"/>
          <w:szCs w:val="20"/>
        </w:rPr>
      </w:pPr>
      <w:r w:rsidRPr="005208A8">
        <w:rPr>
          <w:sz w:val="20"/>
          <w:szCs w:val="20"/>
        </w:rPr>
        <w:t>Fechas</w:t>
      </w:r>
      <w:r w:rsidRPr="005208A8">
        <w:rPr>
          <w:sz w:val="20"/>
          <w:szCs w:val="20"/>
        </w:rPr>
        <w:br/>
        <w:t>Las fechas hacia y desde los web services deben respetar el siguiente formato: DDMMYYYY (D: dia, M: mes, Y: año). Ej 01122012 para el 01/12/2012.</w:t>
      </w:r>
    </w:p>
    <w:p w:rsidR="0077617D" w:rsidRPr="005208A8" w:rsidRDefault="0077617D" w:rsidP="00DA5ED2">
      <w:pPr>
        <w:numPr>
          <w:ilvl w:val="0"/>
          <w:numId w:val="49"/>
        </w:numPr>
        <w:rPr>
          <w:sz w:val="20"/>
          <w:szCs w:val="20"/>
        </w:rPr>
      </w:pPr>
      <w:r w:rsidRPr="005208A8">
        <w:rPr>
          <w:sz w:val="20"/>
          <w:szCs w:val="20"/>
        </w:rPr>
        <w:t>Strings</w:t>
      </w:r>
      <w:r w:rsidRPr="005208A8">
        <w:rPr>
          <w:sz w:val="20"/>
          <w:szCs w:val="20"/>
        </w:rPr>
        <w:br/>
        <w:t>Los Springs hacia y desde los web services no pueden ser string nulos (ej. &lt;null&gt; o null), los valores posibles son el string vacío (“”) o algún string no vacío (“esto es no vacío”).</w:t>
      </w:r>
    </w:p>
    <w:p w:rsidR="0077617D" w:rsidRPr="00DA5ED2" w:rsidRDefault="0077617D" w:rsidP="00DA5ED2">
      <w:pPr>
        <w:pStyle w:val="Heading2"/>
      </w:pPr>
      <w:bookmarkStart w:id="123" w:name="_Toc338716211"/>
      <w:bookmarkStart w:id="124" w:name="_Toc340691392"/>
      <w:r w:rsidRPr="00DA5ED2">
        <w:t>Errores</w:t>
      </w:r>
      <w:bookmarkEnd w:id="123"/>
      <w:bookmarkEnd w:id="124"/>
    </w:p>
    <w:tbl>
      <w:tblPr>
        <w:tblStyle w:val="TableGrid"/>
        <w:tblW w:w="0" w:type="auto"/>
        <w:tblLook w:val="01E0"/>
      </w:tblPr>
      <w:tblGrid>
        <w:gridCol w:w="4489"/>
        <w:gridCol w:w="4489"/>
      </w:tblGrid>
      <w:tr w:rsidR="0077617D" w:rsidRPr="007A21F8" w:rsidTr="00DA5ED2">
        <w:tc>
          <w:tcPr>
            <w:tcW w:w="4489" w:type="dxa"/>
          </w:tcPr>
          <w:p w:rsidR="0077617D" w:rsidRPr="007A21F8" w:rsidRDefault="0077617D" w:rsidP="00DA5ED2">
            <w:pPr>
              <w:rPr>
                <w:sz w:val="22"/>
                <w:szCs w:val="22"/>
              </w:rPr>
            </w:pPr>
            <w:r w:rsidRPr="007A21F8">
              <w:rPr>
                <w:sz w:val="22"/>
                <w:szCs w:val="22"/>
              </w:rPr>
              <w:t>Código</w:t>
            </w:r>
          </w:p>
        </w:tc>
        <w:tc>
          <w:tcPr>
            <w:tcW w:w="4489" w:type="dxa"/>
          </w:tcPr>
          <w:p w:rsidR="0077617D" w:rsidRPr="007A21F8" w:rsidRDefault="0077617D" w:rsidP="00DA5ED2">
            <w:pPr>
              <w:rPr>
                <w:sz w:val="22"/>
                <w:szCs w:val="22"/>
              </w:rPr>
            </w:pPr>
            <w:r w:rsidRPr="007A21F8">
              <w:rPr>
                <w:sz w:val="22"/>
                <w:szCs w:val="22"/>
              </w:rPr>
              <w:t>Descripción</w:t>
            </w:r>
          </w:p>
        </w:tc>
      </w:tr>
      <w:tr w:rsidR="0077617D" w:rsidRPr="007A21F8" w:rsidTr="00DA5ED2">
        <w:tc>
          <w:tcPr>
            <w:tcW w:w="4489" w:type="dxa"/>
          </w:tcPr>
          <w:p w:rsidR="0077617D" w:rsidRPr="007A21F8" w:rsidRDefault="0077617D" w:rsidP="00DA5ED2">
            <w:pPr>
              <w:rPr>
                <w:sz w:val="22"/>
                <w:szCs w:val="22"/>
              </w:rPr>
            </w:pPr>
            <w:r w:rsidRPr="007A21F8">
              <w:rPr>
                <w:sz w:val="22"/>
                <w:szCs w:val="22"/>
              </w:rPr>
              <w:t>0</w:t>
            </w:r>
          </w:p>
        </w:tc>
        <w:tc>
          <w:tcPr>
            <w:tcW w:w="4489" w:type="dxa"/>
          </w:tcPr>
          <w:p w:rsidR="0077617D" w:rsidRPr="007A21F8" w:rsidRDefault="0077617D" w:rsidP="00DA5ED2">
            <w:pPr>
              <w:rPr>
                <w:sz w:val="22"/>
                <w:szCs w:val="22"/>
              </w:rPr>
            </w:pPr>
            <w:r w:rsidRPr="007A21F8">
              <w:rPr>
                <w:sz w:val="22"/>
                <w:szCs w:val="22"/>
              </w:rPr>
              <w:t>Éxito.</w:t>
            </w:r>
          </w:p>
        </w:tc>
      </w:tr>
      <w:tr w:rsidR="0077617D" w:rsidRPr="007A21F8" w:rsidTr="00DA5ED2">
        <w:tc>
          <w:tcPr>
            <w:tcW w:w="4489" w:type="dxa"/>
          </w:tcPr>
          <w:p w:rsidR="0077617D" w:rsidRPr="007A21F8" w:rsidRDefault="0077617D" w:rsidP="00DA5ED2">
            <w:pPr>
              <w:rPr>
                <w:sz w:val="22"/>
                <w:szCs w:val="22"/>
              </w:rPr>
            </w:pPr>
            <w:r w:rsidRPr="007A21F8">
              <w:rPr>
                <w:sz w:val="22"/>
                <w:szCs w:val="22"/>
              </w:rPr>
              <w:t>1</w:t>
            </w:r>
          </w:p>
        </w:tc>
        <w:tc>
          <w:tcPr>
            <w:tcW w:w="4489" w:type="dxa"/>
          </w:tcPr>
          <w:p w:rsidR="0077617D" w:rsidRPr="007A21F8" w:rsidRDefault="0077617D" w:rsidP="00DA5ED2">
            <w:pPr>
              <w:rPr>
                <w:sz w:val="22"/>
                <w:szCs w:val="22"/>
              </w:rPr>
            </w:pPr>
            <w:r w:rsidRPr="007A21F8">
              <w:rPr>
                <w:sz w:val="22"/>
                <w:szCs w:val="22"/>
              </w:rPr>
              <w:t>Fallo.</w:t>
            </w:r>
          </w:p>
        </w:tc>
      </w:tr>
    </w:tbl>
    <w:p w:rsidR="0077617D" w:rsidRPr="007A21F8" w:rsidRDefault="0077617D" w:rsidP="00DA5ED2"/>
    <w:p w:rsidR="0077617D" w:rsidRPr="00DA5ED2" w:rsidRDefault="0077617D" w:rsidP="00DA5ED2">
      <w:pPr>
        <w:pStyle w:val="Heading2"/>
      </w:pPr>
      <w:bookmarkStart w:id="125" w:name="_Toc338716212"/>
      <w:bookmarkStart w:id="126" w:name="_Toc340691393"/>
      <w:r w:rsidRPr="00DA5ED2">
        <w:t>Login</w:t>
      </w:r>
      <w:bookmarkEnd w:id="125"/>
      <w:bookmarkEnd w:id="126"/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loguea a un usuario al sistema.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Controlador: webservices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login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77617D" w:rsidRPr="005208A8" w:rsidRDefault="0077617D" w:rsidP="00DA5ED2">
      <w:pPr>
        <w:numPr>
          <w:ilvl w:val="0"/>
          <w:numId w:val="46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nombreUsuario. Tipo String. Valores posibles: cualquier cadena no nula, incluye a la cadena vacia “”.</w:t>
      </w:r>
    </w:p>
    <w:p w:rsidR="0077617D" w:rsidRPr="005208A8" w:rsidRDefault="0077617D" w:rsidP="00DA5ED2">
      <w:pPr>
        <w:numPr>
          <w:ilvl w:val="0"/>
          <w:numId w:val="46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password. Tipo String. Valores posibles: cualquier cadena no nula, incluye a la cadena vacia “”.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 Éxito:</w:t>
      </w:r>
    </w:p>
    <w:p w:rsidR="0077617D" w:rsidRPr="005208A8" w:rsidRDefault="0077617D" w:rsidP="00DA5ED2">
      <w:pPr>
        <w:numPr>
          <w:ilvl w:val="0"/>
          <w:numId w:val="47"/>
        </w:numPr>
        <w:spacing w:after="0" w:line="240" w:lineRule="auto"/>
        <w:ind w:left="720" w:firstLine="0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"{"error":{"codigo":&lt;Long&gt;,"descripcion":&lt;String&gt;},”usuario”:{“id”:&lt;Long&gt;, “nombre”:&lt;String&gt;}}"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Repuesta de fracaso:</w:t>
      </w:r>
    </w:p>
    <w:p w:rsidR="0077617D" w:rsidRPr="005208A8" w:rsidRDefault="0077617D" w:rsidP="00DA5ED2">
      <w:pPr>
        <w:numPr>
          <w:ilvl w:val="0"/>
          <w:numId w:val="47"/>
        </w:numPr>
        <w:spacing w:after="0" w:line="240" w:lineRule="auto"/>
        <w:ind w:left="720" w:firstLine="0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77617D" w:rsidRPr="00DA5ED2" w:rsidRDefault="0077617D" w:rsidP="00DA5ED2">
      <w:pPr>
        <w:pStyle w:val="Heading2"/>
      </w:pPr>
      <w:bookmarkStart w:id="127" w:name="_Toc338716213"/>
      <w:bookmarkStart w:id="128" w:name="_Toc340691394"/>
      <w:r w:rsidRPr="00DA5ED2">
        <w:t>Tareas</w:t>
      </w:r>
      <w:bookmarkEnd w:id="127"/>
      <w:bookmarkEnd w:id="128"/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busca las tareas para una cuadrilla dado el id de usuario del jefe de cuadrilla.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Controlador: mobile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tareas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77617D" w:rsidRPr="005208A8" w:rsidRDefault="0077617D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usuarioId. Tipo String. Valores posibles: cualquier cadena no nula, incluye a la cadena vacia “”.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77617D" w:rsidRPr="005208A8" w:rsidRDefault="0077617D" w:rsidP="00DA5ED2">
      <w:pPr>
        <w:numPr>
          <w:ilvl w:val="0"/>
          <w:numId w:val="48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"tareas":[{"id":&lt;Long&gt;,"nombreTipoTarea":&lt;String&gt;,"fechaInicioEstimada":&lt;String&gt;,"fechaFinEstimada":&lt;String&gt;,"fechaInicioReal":&lt;String&gt;,"fechaFinReal":&lt;String&gt;,"estado":&lt;String&gt;,"descripcion":&lt;String&gt;}, …, { … }]}"</w:t>
      </w:r>
      <w:r w:rsidRPr="005208A8">
        <w:rPr>
          <w:sz w:val="20"/>
          <w:szCs w:val="20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77617D" w:rsidRPr="005208A8" w:rsidRDefault="0077617D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77617D" w:rsidRPr="005208A8" w:rsidRDefault="0077617D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POST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actualiza una tarea dada.</w:t>
      </w:r>
      <w:r w:rsidRPr="005208A8">
        <w:rPr>
          <w:sz w:val="20"/>
          <w:szCs w:val="20"/>
        </w:rPr>
        <w:br/>
        <w:t>Controlador: mobile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tareas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77617D" w:rsidRPr="005208A8" w:rsidRDefault="0077617D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tareaId. Tipo String. Valores posibles: cualquier cadena no nula, incluye a la cadena vacia “”.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POST:</w:t>
      </w:r>
    </w:p>
    <w:p w:rsidR="0077617D" w:rsidRPr="005208A8" w:rsidRDefault="0077617D" w:rsidP="00DA5ED2">
      <w:pPr>
        <w:numPr>
          <w:ilvl w:val="0"/>
          <w:numId w:val="47"/>
        </w:numPr>
        <w:tabs>
          <w:tab w:val="left" w:pos="2674"/>
        </w:tabs>
        <w:rPr>
          <w:sz w:val="20"/>
          <w:szCs w:val="20"/>
        </w:rPr>
      </w:pPr>
      <w:r w:rsidRPr="005208A8">
        <w:rPr>
          <w:sz w:val="20"/>
          <w:szCs w:val="20"/>
        </w:rPr>
        <w:t>Tarea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{"observaciones":&lt;String&gt;,"estado":&lt;String&gt;,"fechaFinReal":&lt;String&gt;,"fechaInicioReal":&lt;String&gt;,"id":&lt;Long&gt;,"nombreTipoTarea":&lt;String&gt;}</w:t>
      </w:r>
      <w:r w:rsidRPr="005208A8">
        <w:rPr>
          <w:sz w:val="20"/>
          <w:szCs w:val="20"/>
          <w:lang w:val="es-ES"/>
        </w:rPr>
        <w:br/>
        <w:t>Donde “estado” es el nombre del estado.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77617D" w:rsidRPr="005208A8" w:rsidRDefault="0077617D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77617D" w:rsidRPr="00DA5ED2" w:rsidRDefault="0077617D" w:rsidP="00DA5ED2">
      <w:pPr>
        <w:pStyle w:val="Heading2"/>
      </w:pPr>
      <w:bookmarkStart w:id="129" w:name="_Toc338716214"/>
      <w:bookmarkStart w:id="130" w:name="_Toc340691395"/>
      <w:r w:rsidRPr="00DA5ED2">
        <w:t>Acontecimientos</w:t>
      </w:r>
      <w:bookmarkEnd w:id="129"/>
      <w:bookmarkEnd w:id="130"/>
    </w:p>
    <w:p w:rsidR="0077617D" w:rsidRPr="005208A8" w:rsidRDefault="0077617D" w:rsidP="00DA5ED2">
      <w:pPr>
        <w:rPr>
          <w:sz w:val="20"/>
          <w:szCs w:val="20"/>
        </w:rPr>
      </w:pPr>
      <w:r w:rsidRPr="005208A8">
        <w:rPr>
          <w:sz w:val="20"/>
          <w:szCs w:val="20"/>
        </w:rPr>
        <w:t>Propósito: busca los acontecimientos de una tarea.</w:t>
      </w:r>
      <w:r w:rsidRPr="005208A8">
        <w:rPr>
          <w:sz w:val="20"/>
          <w:szCs w:val="20"/>
        </w:rPr>
        <w:br/>
        <w:t>Método http: GET</w:t>
      </w:r>
      <w:r w:rsidRPr="005208A8">
        <w:rPr>
          <w:sz w:val="20"/>
          <w:szCs w:val="20"/>
        </w:rPr>
        <w:br/>
        <w:t>Controlador: Mobile</w:t>
      </w:r>
      <w:r w:rsidRPr="005208A8">
        <w:rPr>
          <w:sz w:val="20"/>
          <w:szCs w:val="20"/>
        </w:rPr>
        <w:br/>
        <w:t>Acción: acontecimientos</w:t>
      </w:r>
      <w:r w:rsidRPr="005208A8">
        <w:rPr>
          <w:sz w:val="20"/>
          <w:szCs w:val="20"/>
        </w:rPr>
        <w:br/>
        <w:t>Parámetros Url:</w:t>
      </w:r>
    </w:p>
    <w:p w:rsidR="0077617D" w:rsidRPr="005208A8" w:rsidRDefault="0077617D" w:rsidP="00DA5ED2">
      <w:pPr>
        <w:numPr>
          <w:ilvl w:val="0"/>
          <w:numId w:val="46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tareaId. Tipo String. Valores posibles: cualquier cadena no nula, incluye a la cadena vacia “”.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77617D" w:rsidRPr="005208A8" w:rsidRDefault="0077617D" w:rsidP="00DA5ED2">
      <w:pPr>
        <w:numPr>
          <w:ilvl w:val="0"/>
          <w:numId w:val="48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"{"error":{"codigo":&lt;Long&gt;,"descripcion":&lt;String&gt;}"acontecimientos":[{"id":&lt;Long&gt;,"nombreTipo":&lt;String&gt;,"usuarioId":&lt;String&gt;,"fechaCreacion":&lt;String&gt;,"descripcion":&lt;String&gt;}]}"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77617D" w:rsidRPr="005208A8" w:rsidRDefault="0077617D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77617D" w:rsidRPr="005208A8" w:rsidRDefault="0077617D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POST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  <w:u w:val="single"/>
        </w:rPr>
      </w:pPr>
      <w:r w:rsidRPr="005208A8">
        <w:rPr>
          <w:sz w:val="20"/>
          <w:szCs w:val="20"/>
        </w:rPr>
        <w:t>Propósito: registra un acontecimiento de una tarea.</w:t>
      </w:r>
      <w:r w:rsidRPr="005208A8">
        <w:rPr>
          <w:sz w:val="20"/>
          <w:szCs w:val="20"/>
        </w:rPr>
        <w:br/>
        <w:t>Controlador: mobile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77617D" w:rsidRPr="005208A8" w:rsidRDefault="0077617D" w:rsidP="00DA5ED2">
      <w:pPr>
        <w:numPr>
          <w:ilvl w:val="0"/>
          <w:numId w:val="46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tareaId. Tipo String. Valores posibles: cualquier cadena no nula, incluye a la cadena vacia “”.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POST:</w:t>
      </w:r>
    </w:p>
    <w:p w:rsidR="0077617D" w:rsidRPr="005208A8" w:rsidRDefault="0077617D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{"usuarioId":&lt;Long&gt;,"descripcion":&lt;String&gt;,"fechaCreacion":&lt;String&gt;,"nombreTipo":&lt;String&gt;}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77617D" w:rsidRPr="005208A8" w:rsidRDefault="0077617D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PUT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modifica un acontecimiento de una tarea.</w:t>
      </w:r>
      <w:r w:rsidRPr="005208A8">
        <w:rPr>
          <w:sz w:val="20"/>
          <w:szCs w:val="20"/>
        </w:rPr>
        <w:br/>
        <w:t>Controlador: mobile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acontecimientos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77617D" w:rsidRPr="005208A8" w:rsidRDefault="0077617D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acontecimientoId. Tipo String. Valores posibles: cualquier cadena no nula, incluye a la cadena vacia “”.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PUT:</w:t>
      </w:r>
    </w:p>
    <w:p w:rsidR="0077617D" w:rsidRPr="005208A8" w:rsidRDefault="0077617D" w:rsidP="00DA5ED2">
      <w:pPr>
        <w:numPr>
          <w:ilvl w:val="0"/>
          <w:numId w:val="46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{"usuarioId":&lt;Long&gt;,"descripcion":&lt;String&gt;,"fechaCreacion":&lt;String&gt;,"nombreTipo":&lt;String&gt;}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77617D" w:rsidRPr="005208A8" w:rsidRDefault="0077617D" w:rsidP="00DA5ED2">
      <w:pPr>
        <w:numPr>
          <w:ilvl w:val="0"/>
          <w:numId w:val="47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77617D" w:rsidRPr="00DA5ED2" w:rsidRDefault="0077617D" w:rsidP="00DA5ED2">
      <w:pPr>
        <w:pStyle w:val="Heading2"/>
      </w:pPr>
      <w:bookmarkStart w:id="131" w:name="_Toc338716215"/>
      <w:bookmarkStart w:id="132" w:name="_Toc340691396"/>
      <w:r w:rsidRPr="00DA5ED2">
        <w:t>Tipos de Acontecimientos</w:t>
      </w:r>
      <w:bookmarkEnd w:id="131"/>
      <w:bookmarkEnd w:id="132"/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  <w:u w:val="single"/>
        </w:rPr>
      </w:pPr>
      <w:r w:rsidRPr="005208A8">
        <w:rPr>
          <w:sz w:val="20"/>
          <w:szCs w:val="20"/>
        </w:rPr>
        <w:t>Propósito: Busca los tipos de acontecimientos.</w:t>
      </w:r>
      <w:r w:rsidRPr="005208A8">
        <w:rPr>
          <w:sz w:val="20"/>
          <w:szCs w:val="20"/>
        </w:rPr>
        <w:br/>
        <w:t>Controlador: mobile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tipoAcontecimientos</w:t>
      </w:r>
    </w:p>
    <w:p w:rsidR="0077617D" w:rsidRPr="005208A8" w:rsidRDefault="0077617D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77617D" w:rsidRPr="005208A8" w:rsidRDefault="0077617D" w:rsidP="00DA5ED2">
      <w:pPr>
        <w:numPr>
          <w:ilvl w:val="0"/>
          <w:numId w:val="48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"{"error":{"codigo":&lt;Long&gt;,"descripcion":&lt;String&gt;},"</w:t>
      </w:r>
      <w:r w:rsidRPr="005208A8">
        <w:rPr>
          <w:rFonts w:cs="Consolas"/>
          <w:color w:val="2A00FF"/>
          <w:sz w:val="20"/>
          <w:szCs w:val="20"/>
          <w:u w:val="single"/>
          <w:lang w:val="es-ES" w:eastAsia="es-ES"/>
        </w:rPr>
        <w:t>tipoAcontecimientos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t>":[{"nombre":&lt;String&gt;}]}"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77617D" w:rsidRPr="005208A8" w:rsidRDefault="0077617D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77617D" w:rsidRPr="005208A8" w:rsidRDefault="0077617D" w:rsidP="00DA5ED2">
      <w:pPr>
        <w:rPr>
          <w:color w:val="000000"/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77617D" w:rsidRPr="00EA565E" w:rsidRDefault="0077617D" w:rsidP="00DA5ED2"/>
    <w:sectPr w:rsidR="0077617D" w:rsidRPr="00EA565E" w:rsidSect="00B46D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7617D" w:rsidRDefault="0077617D" w:rsidP="001A70CB">
      <w:pPr>
        <w:spacing w:after="0" w:line="240" w:lineRule="auto"/>
      </w:pPr>
      <w:r>
        <w:separator/>
      </w:r>
    </w:p>
  </w:endnote>
  <w:endnote w:type="continuationSeparator" w:id="0">
    <w:p w:rsidR="0077617D" w:rsidRDefault="0077617D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7617D" w:rsidRDefault="0077617D">
    <w:pPr>
      <w:pStyle w:val="Footer"/>
      <w:jc w:val="right"/>
    </w:pPr>
    <w:fldSimple w:instr=" PAGE   \* MERGEFORMAT ">
      <w:r>
        <w:rPr>
          <w:noProof/>
        </w:rPr>
        <w:t>2</w:t>
      </w:r>
    </w:fldSimple>
  </w:p>
  <w:p w:rsidR="0077617D" w:rsidRDefault="0077617D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8" w:space="0" w:color="9BBB59"/>
      </w:tblBorders>
      <w:tblLook w:val="00A0"/>
    </w:tblPr>
    <w:tblGrid>
      <w:gridCol w:w="8946"/>
    </w:tblGrid>
    <w:tr w:rsidR="0077617D" w:rsidRPr="005B717D" w:rsidTr="005B717D">
      <w:tc>
        <w:tcPr>
          <w:tcW w:w="9054" w:type="dxa"/>
          <w:tcBorders>
            <w:top w:val="single" w:sz="8" w:space="0" w:color="9BBB59"/>
          </w:tcBorders>
        </w:tcPr>
        <w:p w:rsidR="0077617D" w:rsidRPr="00CD6087" w:rsidRDefault="0077617D" w:rsidP="005B717D">
          <w:pPr>
            <w:pStyle w:val="Footer"/>
            <w:tabs>
              <w:tab w:val="left" w:pos="6390"/>
            </w:tabs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ab/>
          </w:r>
          <w:r w:rsidRPr="00CD6087">
            <w:rPr>
              <w:sz w:val="22"/>
              <w:szCs w:val="22"/>
              <w:lang w:eastAsia="en-US"/>
            </w:rPr>
            <w:tab/>
          </w:r>
          <w:r w:rsidRPr="00CD6087">
            <w:rPr>
              <w:sz w:val="22"/>
              <w:szCs w:val="22"/>
              <w:lang w:eastAsia="en-US"/>
            </w:rPr>
            <w:tab/>
          </w:r>
        </w:p>
      </w:tc>
    </w:tr>
  </w:tbl>
  <w:p w:rsidR="0077617D" w:rsidRDefault="0077617D">
    <w:pPr>
      <w:pStyle w:val="Footer"/>
      <w:jc w:val="right"/>
    </w:pPr>
  </w:p>
  <w:p w:rsidR="0077617D" w:rsidRDefault="0077617D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7617D" w:rsidRDefault="0077617D" w:rsidP="001A70CB">
      <w:pPr>
        <w:spacing w:after="0" w:line="240" w:lineRule="auto"/>
      </w:pPr>
      <w:r>
        <w:separator/>
      </w:r>
    </w:p>
  </w:footnote>
  <w:footnote w:type="continuationSeparator" w:id="0">
    <w:p w:rsidR="0077617D" w:rsidRDefault="0077617D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7617D" w:rsidRDefault="0077617D">
    <w:pPr>
      <w:pStyle w:val="Header"/>
    </w:pPr>
  </w:p>
  <w:p w:rsidR="0077617D" w:rsidRDefault="0077617D" w:rsidP="001A70CB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7617D" w:rsidRDefault="0077617D">
    <w:pPr>
      <w:pStyle w:val="Header"/>
    </w:pPr>
  </w:p>
  <w:tbl>
    <w:tblPr>
      <w:tblW w:w="0" w:type="auto"/>
      <w:tblBorders>
        <w:bottom w:val="single" w:sz="8" w:space="0" w:color="9BBB59"/>
      </w:tblBorders>
      <w:tblLook w:val="00A0"/>
    </w:tblPr>
    <w:tblGrid>
      <w:gridCol w:w="7088"/>
      <w:gridCol w:w="1858"/>
    </w:tblGrid>
    <w:tr w:rsidR="0077617D" w:rsidRPr="005B717D" w:rsidTr="005B717D">
      <w:tc>
        <w:tcPr>
          <w:tcW w:w="7196" w:type="dxa"/>
        </w:tcPr>
        <w:p w:rsidR="0077617D" w:rsidRPr="00CD6087" w:rsidRDefault="0077617D" w:rsidP="00B46D3C">
          <w:pPr>
            <w:pStyle w:val="Header"/>
            <w:rPr>
              <w:rFonts w:cs="Calibri"/>
              <w:sz w:val="22"/>
              <w:szCs w:val="22"/>
              <w:lang w:eastAsia="en-US"/>
            </w:rPr>
          </w:pPr>
          <w:r w:rsidRPr="00CD6087">
            <w:rPr>
              <w:rFonts w:cs="Calibri"/>
              <w:sz w:val="22"/>
              <w:szCs w:val="22"/>
              <w:lang w:eastAsia="en-US"/>
            </w:rPr>
            <w:t>Gestión de instalación y mantenimiento de antenas de telecomunicaciones</w:t>
          </w:r>
        </w:p>
      </w:tc>
      <w:tc>
        <w:tcPr>
          <w:tcW w:w="1858" w:type="dxa"/>
        </w:tcPr>
        <w:p w:rsidR="0077617D" w:rsidRPr="00CD6087" w:rsidRDefault="0077617D" w:rsidP="00B46D3C">
          <w:pPr>
            <w:pStyle w:val="Header"/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>Coming S.A.</w:t>
          </w:r>
        </w:p>
      </w:tc>
    </w:tr>
    <w:tr w:rsidR="0077617D" w:rsidRPr="005B717D" w:rsidTr="005B717D">
      <w:tc>
        <w:tcPr>
          <w:tcW w:w="7196" w:type="dxa"/>
          <w:tcBorders>
            <w:bottom w:val="single" w:sz="8" w:space="0" w:color="9BBB59"/>
          </w:tcBorders>
        </w:tcPr>
        <w:p w:rsidR="0077617D" w:rsidRPr="00CD6087" w:rsidRDefault="0077617D" w:rsidP="00DA6106">
          <w:pPr>
            <w:pStyle w:val="Header"/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>Workflow Diseño: Iteración 3</w:t>
          </w:r>
        </w:p>
      </w:tc>
      <w:tc>
        <w:tcPr>
          <w:tcW w:w="1858" w:type="dxa"/>
          <w:tcBorders>
            <w:bottom w:val="single" w:sz="8" w:space="0" w:color="9BBB59"/>
          </w:tcBorders>
        </w:tcPr>
        <w:p w:rsidR="0077617D" w:rsidRPr="005B717D" w:rsidRDefault="0077617D" w:rsidP="00E25575">
          <w:pPr>
            <w:pStyle w:val="Header"/>
            <w:rPr>
              <w:lang w:eastAsia="en-US"/>
            </w:rPr>
          </w:pPr>
          <w:r>
            <w:rPr>
              <w:lang w:eastAsia="en-US"/>
            </w:rPr>
            <w:t>Versión 1.1</w:t>
          </w:r>
        </w:p>
      </w:tc>
    </w:tr>
  </w:tbl>
  <w:p w:rsidR="0077617D" w:rsidRDefault="0077617D" w:rsidP="001A70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5216A43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AC9A2CC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9EA0DE5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EF6EDE1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C7B4FDD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D4BA900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BD818E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724163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148809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BC1AC43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F0A01"/>
    <w:multiLevelType w:val="hybridMultilevel"/>
    <w:tmpl w:val="FD483940"/>
    <w:lvl w:ilvl="0" w:tplc="670CD188">
      <w:start w:val="7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2E07892"/>
    <w:multiLevelType w:val="hybridMultilevel"/>
    <w:tmpl w:val="81984220"/>
    <w:lvl w:ilvl="0" w:tplc="2954DB42">
      <w:start w:val="4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5083EFB"/>
    <w:multiLevelType w:val="singleLevel"/>
    <w:tmpl w:val="362ED2E6"/>
    <w:lvl w:ilvl="0">
      <w:start w:val="1"/>
      <w:numFmt w:val="bullet"/>
      <w:lvlText w:val=""/>
      <w:lvlJc w:val="left"/>
      <w:pPr>
        <w:tabs>
          <w:tab w:val="num" w:pos="1778"/>
        </w:tabs>
        <w:ind w:left="1758" w:hanging="340"/>
      </w:pPr>
      <w:rPr>
        <w:rFonts w:ascii="Symbol" w:hAnsi="Symbol" w:hint="default"/>
      </w:rPr>
    </w:lvl>
  </w:abstractNum>
  <w:abstractNum w:abstractNumId="13">
    <w:nsid w:val="067D1469"/>
    <w:multiLevelType w:val="hybridMultilevel"/>
    <w:tmpl w:val="598EF38C"/>
    <w:lvl w:ilvl="0" w:tplc="0C0A0001">
      <w:start w:val="1"/>
      <w:numFmt w:val="bullet"/>
      <w:lvlText w:val=""/>
      <w:lvlJc w:val="left"/>
      <w:pPr>
        <w:tabs>
          <w:tab w:val="num" w:pos="774"/>
        </w:tabs>
        <w:ind w:left="77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94"/>
        </w:tabs>
        <w:ind w:left="1494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214"/>
        </w:tabs>
        <w:ind w:left="221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934"/>
        </w:tabs>
        <w:ind w:left="293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54"/>
        </w:tabs>
        <w:ind w:left="3654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74"/>
        </w:tabs>
        <w:ind w:left="437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94"/>
        </w:tabs>
        <w:ind w:left="509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814"/>
        </w:tabs>
        <w:ind w:left="5814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534"/>
        </w:tabs>
        <w:ind w:left="6534" w:hanging="360"/>
      </w:pPr>
      <w:rPr>
        <w:rFonts w:ascii="Wingdings" w:hAnsi="Wingdings" w:hint="default"/>
      </w:rPr>
    </w:lvl>
  </w:abstractNum>
  <w:abstractNum w:abstractNumId="14">
    <w:nsid w:val="09540DFE"/>
    <w:multiLevelType w:val="hybridMultilevel"/>
    <w:tmpl w:val="09904C7C"/>
    <w:lvl w:ilvl="0" w:tplc="15DE4C0E">
      <w:start w:val="5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>
    <w:nsid w:val="09721156"/>
    <w:multiLevelType w:val="hybridMultilevel"/>
    <w:tmpl w:val="99D8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13FA0E93"/>
    <w:multiLevelType w:val="hybridMultilevel"/>
    <w:tmpl w:val="B0D0AB70"/>
    <w:lvl w:ilvl="0" w:tplc="6CEE4EF2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4CC7F09"/>
    <w:multiLevelType w:val="hybridMultilevel"/>
    <w:tmpl w:val="B9547546"/>
    <w:lvl w:ilvl="0" w:tplc="D33E79EE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15BE5434"/>
    <w:multiLevelType w:val="hybridMultilevel"/>
    <w:tmpl w:val="20D4BBBC"/>
    <w:lvl w:ilvl="0" w:tplc="13E6A054">
      <w:start w:val="5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17CB7F79"/>
    <w:multiLevelType w:val="hybridMultilevel"/>
    <w:tmpl w:val="0F7679AA"/>
    <w:lvl w:ilvl="0" w:tplc="9656F0A2">
      <w:start w:val="5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>
    <w:nsid w:val="1AB42A17"/>
    <w:multiLevelType w:val="hybridMultilevel"/>
    <w:tmpl w:val="E9B2DDAE"/>
    <w:lvl w:ilvl="0" w:tplc="FBD48DE6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1F69260D"/>
    <w:multiLevelType w:val="hybridMultilevel"/>
    <w:tmpl w:val="085CF2F6"/>
    <w:lvl w:ilvl="0" w:tplc="0AEEB1CA">
      <w:start w:val="2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1FDD0F6F"/>
    <w:multiLevelType w:val="hybridMultilevel"/>
    <w:tmpl w:val="844E212A"/>
    <w:lvl w:ilvl="0" w:tplc="DAA8DC34">
      <w:start w:val="5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231C16AA"/>
    <w:multiLevelType w:val="hybridMultilevel"/>
    <w:tmpl w:val="768E9FAC"/>
    <w:lvl w:ilvl="0" w:tplc="2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243D62B3"/>
    <w:multiLevelType w:val="hybridMultilevel"/>
    <w:tmpl w:val="8E582864"/>
    <w:lvl w:ilvl="0" w:tplc="921CCFAA">
      <w:start w:val="3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257120D0"/>
    <w:multiLevelType w:val="hybridMultilevel"/>
    <w:tmpl w:val="24E4AF00"/>
    <w:lvl w:ilvl="0" w:tplc="5D6664AA">
      <w:start w:val="53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6">
    <w:nsid w:val="31B53C2A"/>
    <w:multiLevelType w:val="hybridMultilevel"/>
    <w:tmpl w:val="A9D018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3BB67C93"/>
    <w:multiLevelType w:val="hybridMultilevel"/>
    <w:tmpl w:val="CDF818D8"/>
    <w:lvl w:ilvl="0" w:tplc="5E44C224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0887013"/>
    <w:multiLevelType w:val="hybridMultilevel"/>
    <w:tmpl w:val="AB767C80"/>
    <w:lvl w:ilvl="0" w:tplc="CDAA740C">
      <w:start w:val="2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40FE2480"/>
    <w:multiLevelType w:val="hybridMultilevel"/>
    <w:tmpl w:val="AEDA704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41C312A2"/>
    <w:multiLevelType w:val="hybridMultilevel"/>
    <w:tmpl w:val="E61EB778"/>
    <w:lvl w:ilvl="0" w:tplc="95C2A25E">
      <w:start w:val="5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515095D"/>
    <w:multiLevelType w:val="hybridMultilevel"/>
    <w:tmpl w:val="F104CD4C"/>
    <w:lvl w:ilvl="0" w:tplc="9C54D87C">
      <w:start w:val="41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46160411"/>
    <w:multiLevelType w:val="hybridMultilevel"/>
    <w:tmpl w:val="5AF4C63A"/>
    <w:lvl w:ilvl="0" w:tplc="98C09884">
      <w:start w:val="2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3">
    <w:nsid w:val="496D1CF9"/>
    <w:multiLevelType w:val="hybridMultilevel"/>
    <w:tmpl w:val="B0D42872"/>
    <w:lvl w:ilvl="0" w:tplc="96C45E56">
      <w:start w:val="4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5">
    <w:nsid w:val="577C6CF3"/>
    <w:multiLevelType w:val="hybridMultilevel"/>
    <w:tmpl w:val="E10E8052"/>
    <w:lvl w:ilvl="0" w:tplc="4F3AD6B0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68461081"/>
    <w:multiLevelType w:val="hybridMultilevel"/>
    <w:tmpl w:val="BD82B772"/>
    <w:lvl w:ilvl="0" w:tplc="29087A14">
      <w:start w:val="4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>
    <w:nsid w:val="698A24EE"/>
    <w:multiLevelType w:val="hybridMultilevel"/>
    <w:tmpl w:val="01A8D19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A85436E"/>
    <w:multiLevelType w:val="hybridMultilevel"/>
    <w:tmpl w:val="511AD7DA"/>
    <w:lvl w:ilvl="0" w:tplc="3D6A6AAC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6B9C0060"/>
    <w:multiLevelType w:val="hybridMultilevel"/>
    <w:tmpl w:val="24286C24"/>
    <w:lvl w:ilvl="0" w:tplc="F8489168">
      <w:start w:val="6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>
    <w:nsid w:val="6FCD6DBC"/>
    <w:multiLevelType w:val="hybridMultilevel"/>
    <w:tmpl w:val="1BC84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1423124"/>
    <w:multiLevelType w:val="hybridMultilevel"/>
    <w:tmpl w:val="697E796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754C46DC"/>
    <w:multiLevelType w:val="hybridMultilevel"/>
    <w:tmpl w:val="757C7FB4"/>
    <w:lvl w:ilvl="0" w:tplc="479CA524">
      <w:start w:val="19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>
    <w:nsid w:val="762C3F94"/>
    <w:multiLevelType w:val="hybridMultilevel"/>
    <w:tmpl w:val="A1F253A0"/>
    <w:lvl w:ilvl="0" w:tplc="5E266FBC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77890362"/>
    <w:multiLevelType w:val="hybridMultilevel"/>
    <w:tmpl w:val="FB5CB91A"/>
    <w:lvl w:ilvl="0" w:tplc="6120987A">
      <w:start w:val="1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5">
    <w:nsid w:val="7D2302DE"/>
    <w:multiLevelType w:val="hybridMultilevel"/>
    <w:tmpl w:val="70504F4E"/>
    <w:lvl w:ilvl="0" w:tplc="35BE084E">
      <w:start w:val="20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6">
    <w:nsid w:val="7D421824"/>
    <w:multiLevelType w:val="hybridMultilevel"/>
    <w:tmpl w:val="C7E679BC"/>
    <w:lvl w:ilvl="0" w:tplc="BFD627CA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7">
    <w:nsid w:val="7F744A6A"/>
    <w:multiLevelType w:val="hybridMultilevel"/>
    <w:tmpl w:val="AA74A40C"/>
    <w:lvl w:ilvl="0" w:tplc="B4BC1284">
      <w:start w:val="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8">
    <w:nsid w:val="7F9541CA"/>
    <w:multiLevelType w:val="hybridMultilevel"/>
    <w:tmpl w:val="5150D8BE"/>
    <w:lvl w:ilvl="0" w:tplc="BBFAD578">
      <w:start w:val="4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7"/>
  </w:num>
  <w:num w:numId="2">
    <w:abstractNumId w:val="44"/>
  </w:num>
  <w:num w:numId="3">
    <w:abstractNumId w:val="27"/>
  </w:num>
  <w:num w:numId="4">
    <w:abstractNumId w:val="28"/>
  </w:num>
  <w:num w:numId="5">
    <w:abstractNumId w:val="36"/>
  </w:num>
  <w:num w:numId="6">
    <w:abstractNumId w:val="33"/>
  </w:num>
  <w:num w:numId="7">
    <w:abstractNumId w:val="19"/>
  </w:num>
  <w:num w:numId="8">
    <w:abstractNumId w:val="21"/>
  </w:num>
  <w:num w:numId="9">
    <w:abstractNumId w:val="30"/>
  </w:num>
  <w:num w:numId="10">
    <w:abstractNumId w:val="22"/>
  </w:num>
  <w:num w:numId="11">
    <w:abstractNumId w:val="25"/>
  </w:num>
  <w:num w:numId="12">
    <w:abstractNumId w:val="18"/>
  </w:num>
  <w:num w:numId="13">
    <w:abstractNumId w:val="16"/>
  </w:num>
  <w:num w:numId="14">
    <w:abstractNumId w:val="31"/>
  </w:num>
  <w:num w:numId="15">
    <w:abstractNumId w:val="11"/>
  </w:num>
  <w:num w:numId="16">
    <w:abstractNumId w:val="23"/>
  </w:num>
  <w:num w:numId="17">
    <w:abstractNumId w:val="35"/>
  </w:num>
  <w:num w:numId="18">
    <w:abstractNumId w:val="39"/>
  </w:num>
  <w:num w:numId="19">
    <w:abstractNumId w:val="46"/>
  </w:num>
  <w:num w:numId="20">
    <w:abstractNumId w:val="42"/>
  </w:num>
  <w:num w:numId="21">
    <w:abstractNumId w:val="43"/>
  </w:num>
  <w:num w:numId="22">
    <w:abstractNumId w:val="45"/>
  </w:num>
  <w:num w:numId="23">
    <w:abstractNumId w:val="32"/>
  </w:num>
  <w:num w:numId="24">
    <w:abstractNumId w:val="48"/>
  </w:num>
  <w:num w:numId="25">
    <w:abstractNumId w:val="14"/>
  </w:num>
  <w:num w:numId="26">
    <w:abstractNumId w:val="24"/>
  </w:num>
  <w:num w:numId="27">
    <w:abstractNumId w:val="38"/>
  </w:num>
  <w:num w:numId="28">
    <w:abstractNumId w:val="17"/>
  </w:num>
  <w:num w:numId="29">
    <w:abstractNumId w:val="20"/>
  </w:num>
  <w:num w:numId="30">
    <w:abstractNumId w:val="10"/>
  </w:num>
  <w:num w:numId="31">
    <w:abstractNumId w:val="26"/>
  </w:num>
  <w:num w:numId="32">
    <w:abstractNumId w:val="40"/>
  </w:num>
  <w:num w:numId="33">
    <w:abstractNumId w:val="15"/>
  </w:num>
  <w:num w:numId="34">
    <w:abstractNumId w:val="12"/>
  </w:num>
  <w:num w:numId="35">
    <w:abstractNumId w:val="34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  <w:num w:numId="46">
    <w:abstractNumId w:val="37"/>
  </w:num>
  <w:num w:numId="47">
    <w:abstractNumId w:val="13"/>
  </w:num>
  <w:num w:numId="48">
    <w:abstractNumId w:val="41"/>
  </w:num>
  <w:num w:numId="49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8725A"/>
    <w:rsid w:val="0000252B"/>
    <w:rsid w:val="00025D12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725A"/>
    <w:rsid w:val="0019365D"/>
    <w:rsid w:val="001940F9"/>
    <w:rsid w:val="0019452C"/>
    <w:rsid w:val="00195362"/>
    <w:rsid w:val="001A3803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1E7D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659DD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08A8"/>
    <w:rsid w:val="005217DA"/>
    <w:rsid w:val="0053741C"/>
    <w:rsid w:val="00541882"/>
    <w:rsid w:val="00583E8D"/>
    <w:rsid w:val="00586E05"/>
    <w:rsid w:val="005A04D2"/>
    <w:rsid w:val="005B6E84"/>
    <w:rsid w:val="005B717D"/>
    <w:rsid w:val="005C5A5E"/>
    <w:rsid w:val="005D0124"/>
    <w:rsid w:val="005D2789"/>
    <w:rsid w:val="005E465B"/>
    <w:rsid w:val="005F0558"/>
    <w:rsid w:val="005F25B5"/>
    <w:rsid w:val="00602CE9"/>
    <w:rsid w:val="00612ABD"/>
    <w:rsid w:val="00613C59"/>
    <w:rsid w:val="00621912"/>
    <w:rsid w:val="00621F2A"/>
    <w:rsid w:val="00625431"/>
    <w:rsid w:val="00625909"/>
    <w:rsid w:val="00632EBF"/>
    <w:rsid w:val="00637E43"/>
    <w:rsid w:val="00640D65"/>
    <w:rsid w:val="00641F7C"/>
    <w:rsid w:val="0064680F"/>
    <w:rsid w:val="006478FC"/>
    <w:rsid w:val="006567F1"/>
    <w:rsid w:val="00666EE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F04B9"/>
    <w:rsid w:val="006F1CE2"/>
    <w:rsid w:val="00702488"/>
    <w:rsid w:val="007114DA"/>
    <w:rsid w:val="00716A52"/>
    <w:rsid w:val="007174D6"/>
    <w:rsid w:val="00726BCC"/>
    <w:rsid w:val="0073356F"/>
    <w:rsid w:val="007345B3"/>
    <w:rsid w:val="0074480A"/>
    <w:rsid w:val="00762777"/>
    <w:rsid w:val="007629C0"/>
    <w:rsid w:val="00765836"/>
    <w:rsid w:val="00766A2D"/>
    <w:rsid w:val="0077617D"/>
    <w:rsid w:val="00776984"/>
    <w:rsid w:val="007918D8"/>
    <w:rsid w:val="00794A8D"/>
    <w:rsid w:val="007A21F8"/>
    <w:rsid w:val="007B0CCB"/>
    <w:rsid w:val="007B236C"/>
    <w:rsid w:val="007B4956"/>
    <w:rsid w:val="007B58E2"/>
    <w:rsid w:val="007C5854"/>
    <w:rsid w:val="007D3636"/>
    <w:rsid w:val="007E1E88"/>
    <w:rsid w:val="007E7F1A"/>
    <w:rsid w:val="007F0BE2"/>
    <w:rsid w:val="00811CDD"/>
    <w:rsid w:val="00822225"/>
    <w:rsid w:val="0082393A"/>
    <w:rsid w:val="00843069"/>
    <w:rsid w:val="00843AC7"/>
    <w:rsid w:val="0085209B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D4B2B"/>
    <w:rsid w:val="009E12AB"/>
    <w:rsid w:val="009E21BF"/>
    <w:rsid w:val="009E28D5"/>
    <w:rsid w:val="009E385D"/>
    <w:rsid w:val="009F5B53"/>
    <w:rsid w:val="00A06DDC"/>
    <w:rsid w:val="00A10F04"/>
    <w:rsid w:val="00A1780F"/>
    <w:rsid w:val="00A42706"/>
    <w:rsid w:val="00A44215"/>
    <w:rsid w:val="00A474AD"/>
    <w:rsid w:val="00A5055B"/>
    <w:rsid w:val="00A5170E"/>
    <w:rsid w:val="00A556AA"/>
    <w:rsid w:val="00A63627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1EDB"/>
    <w:rsid w:val="00AD33A9"/>
    <w:rsid w:val="00AE0737"/>
    <w:rsid w:val="00AE2CA4"/>
    <w:rsid w:val="00AE56F1"/>
    <w:rsid w:val="00AF1A44"/>
    <w:rsid w:val="00AF52A7"/>
    <w:rsid w:val="00AF5A1E"/>
    <w:rsid w:val="00B029A6"/>
    <w:rsid w:val="00B0606F"/>
    <w:rsid w:val="00B06AFE"/>
    <w:rsid w:val="00B06F27"/>
    <w:rsid w:val="00B32DA4"/>
    <w:rsid w:val="00B46D3C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44752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D6087"/>
    <w:rsid w:val="00CF4D51"/>
    <w:rsid w:val="00D05618"/>
    <w:rsid w:val="00D1655A"/>
    <w:rsid w:val="00D30A0B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5ED2"/>
    <w:rsid w:val="00DA6106"/>
    <w:rsid w:val="00DB2A7A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5575"/>
    <w:rsid w:val="00E335FF"/>
    <w:rsid w:val="00E53785"/>
    <w:rsid w:val="00E537CB"/>
    <w:rsid w:val="00E53976"/>
    <w:rsid w:val="00E67CB8"/>
    <w:rsid w:val="00E71244"/>
    <w:rsid w:val="00E7605B"/>
    <w:rsid w:val="00E83675"/>
    <w:rsid w:val="00E87129"/>
    <w:rsid w:val="00EA565E"/>
    <w:rsid w:val="00EC0242"/>
    <w:rsid w:val="00EC625E"/>
    <w:rsid w:val="00ED7F29"/>
    <w:rsid w:val="00EE059A"/>
    <w:rsid w:val="00EE1CF3"/>
    <w:rsid w:val="00EF3FEE"/>
    <w:rsid w:val="00EF779C"/>
    <w:rsid w:val="00F04CFD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5FB0"/>
    <w:rsid w:val="00F77226"/>
    <w:rsid w:val="00F914C3"/>
    <w:rsid w:val="00F965BB"/>
    <w:rsid w:val="00F97702"/>
    <w:rsid w:val="00FA1CF0"/>
    <w:rsid w:val="00FA316F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8725A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  <w:lang w:eastAsia="es-E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8725A"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  <w:lang w:eastAsia="es-ES"/>
    </w:rPr>
  </w:style>
  <w:style w:type="paragraph" w:styleId="Heading3">
    <w:name w:val="heading 3"/>
    <w:basedOn w:val="Normal"/>
    <w:next w:val="Normal"/>
    <w:link w:val="Heading3Char"/>
    <w:uiPriority w:val="99"/>
    <w:qFormat/>
    <w:rsid w:val="0018725A"/>
    <w:pPr>
      <w:keepNext/>
      <w:keepLines/>
      <w:spacing w:before="200" w:after="0"/>
      <w:outlineLvl w:val="2"/>
    </w:pPr>
    <w:rPr>
      <w:rFonts w:ascii="Cambria" w:hAnsi="Cambria"/>
      <w:b/>
      <w:bCs/>
      <w:color w:val="4F81BD"/>
      <w:sz w:val="20"/>
      <w:szCs w:val="20"/>
      <w:lang w:eastAsia="es-E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18725A"/>
    <w:rPr>
      <w:rFonts w:ascii="Cambria" w:hAnsi="Cambria" w:cs="Times New Roman"/>
      <w:b/>
      <w:color w:val="365F91"/>
      <w:sz w:val="28"/>
      <w:lang w:val="es-AR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18725A"/>
    <w:rPr>
      <w:rFonts w:ascii="Cambria" w:hAnsi="Cambria" w:cs="Times New Roman"/>
      <w:b/>
      <w:color w:val="4F81BD"/>
      <w:sz w:val="26"/>
      <w:lang w:val="es-AR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18725A"/>
    <w:rPr>
      <w:rFonts w:ascii="Cambria" w:hAnsi="Cambria" w:cs="Times New Roman"/>
      <w:b/>
      <w:color w:val="4F81BD"/>
      <w:lang w:val="es-AR"/>
    </w:rPr>
  </w:style>
  <w:style w:type="table" w:styleId="TableGrid">
    <w:name w:val="Table Grid"/>
    <w:basedOn w:val="TableNormal"/>
    <w:uiPriority w:val="99"/>
    <w:rsid w:val="0018725A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HeaderChar">
    <w:name w:val="Header Char"/>
    <w:basedOn w:val="DefaultParagraphFont"/>
    <w:link w:val="Header"/>
    <w:uiPriority w:val="99"/>
    <w:locked/>
    <w:rsid w:val="0018725A"/>
    <w:rPr>
      <w:rFonts w:cs="Times New Roman"/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FooterChar">
    <w:name w:val="Footer Char"/>
    <w:basedOn w:val="DefaultParagraphFont"/>
    <w:link w:val="Footer"/>
    <w:uiPriority w:val="99"/>
    <w:locked/>
    <w:rsid w:val="0018725A"/>
    <w:rPr>
      <w:rFonts w:cs="Times New Roman"/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9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99"/>
    <w:rsid w:val="0018725A"/>
    <w:pPr>
      <w:spacing w:after="100"/>
      <w:ind w:left="220"/>
    </w:pPr>
  </w:style>
  <w:style w:type="character" w:styleId="Hyperlink">
    <w:name w:val="Hyperlink"/>
    <w:basedOn w:val="DefaultParagraphFont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18725A"/>
    <w:rPr>
      <w:rFonts w:ascii="Tahoma" w:hAnsi="Tahoma" w:cs="Times New Roman"/>
      <w:sz w:val="16"/>
      <w:lang w:val="es-AR"/>
    </w:rPr>
  </w:style>
  <w:style w:type="character" w:styleId="Strong">
    <w:name w:val="Strong"/>
    <w:basedOn w:val="DefaultParagraphFont"/>
    <w:uiPriority w:val="99"/>
    <w:qFormat/>
    <w:rsid w:val="00E335FF"/>
    <w:rPr>
      <w:rFonts w:cs="Times New Roman"/>
      <w:b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sz w:val="20"/>
      <w:szCs w:val="20"/>
      <w:lang w:eastAsia="es-ES"/>
    </w:rPr>
  </w:style>
  <w:style w:type="character" w:customStyle="1" w:styleId="QuoteChar">
    <w:name w:val="Quote Char"/>
    <w:basedOn w:val="DefaultParagraphFont"/>
    <w:link w:val="Quote"/>
    <w:uiPriority w:val="99"/>
    <w:locked/>
    <w:rsid w:val="00E335FF"/>
    <w:rPr>
      <w:rFonts w:cs="Times New Roman"/>
      <w:i/>
      <w:color w:val="000000"/>
    </w:rPr>
  </w:style>
  <w:style w:type="character" w:styleId="Emphasis">
    <w:name w:val="Emphasis"/>
    <w:basedOn w:val="DefaultParagraphFont"/>
    <w:uiPriority w:val="99"/>
    <w:qFormat/>
    <w:rsid w:val="00E335FF"/>
    <w:rPr>
      <w:rFonts w:cs="Times New Roman"/>
      <w:i/>
    </w:rPr>
  </w:style>
  <w:style w:type="paragraph" w:styleId="TOC3">
    <w:name w:val="toc 3"/>
    <w:basedOn w:val="Normal"/>
    <w:next w:val="Normal"/>
    <w:autoRedefine/>
    <w:uiPriority w:val="9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311A28"/>
    <w:rPr>
      <w:rFonts w:ascii="Tahoma" w:hAnsi="Tahoma" w:cs="Times New Roman"/>
      <w:sz w:val="16"/>
      <w:lang w:val="es-AR"/>
    </w:rPr>
  </w:style>
  <w:style w:type="paragraph" w:styleId="TOC4">
    <w:name w:val="toc 4"/>
    <w:basedOn w:val="Normal"/>
    <w:next w:val="Normal"/>
    <w:autoRedefine/>
    <w:uiPriority w:val="9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9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9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9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9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9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  <w:style w:type="character" w:customStyle="1" w:styleId="Ttulo1Car">
    <w:name w:val="Título 1 Car"/>
    <w:basedOn w:val="DefaultParagraphFont"/>
    <w:uiPriority w:val="99"/>
    <w:locked/>
    <w:rsid w:val="00DA5ED2"/>
    <w:rPr>
      <w:rFonts w:ascii="Cambria" w:hAnsi="Cambria" w:cs="Times New Roman"/>
      <w:b/>
      <w:bCs/>
      <w:color w:val="365F91"/>
      <w:sz w:val="28"/>
      <w:szCs w:val="28"/>
      <w:lang w:val="es-AR"/>
    </w:rPr>
  </w:style>
  <w:style w:type="character" w:customStyle="1" w:styleId="Ttulo2Car">
    <w:name w:val="Título 2 Car"/>
    <w:basedOn w:val="DefaultParagraphFont"/>
    <w:uiPriority w:val="99"/>
    <w:locked/>
    <w:rsid w:val="00DA5ED2"/>
    <w:rPr>
      <w:rFonts w:ascii="Cambria" w:hAnsi="Cambria" w:cs="Times New Roman"/>
      <w:b/>
      <w:bCs/>
      <w:color w:val="4F81BD"/>
      <w:sz w:val="26"/>
      <w:szCs w:val="26"/>
      <w:lang w:val="es-A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541681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81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81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81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81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81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6" Type="http://schemas.openxmlformats.org/officeDocument/2006/relationships/image" Target="media/image66.jpeg"/><Relationship Id="rId84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footnotes" Target="footnotes.xml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jpeg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footer" Target="footer2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1975</TotalTime>
  <Pages>83</Pages>
  <Words>3320</Words>
  <Characters>18260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demian</cp:lastModifiedBy>
  <cp:revision>253</cp:revision>
  <dcterms:created xsi:type="dcterms:W3CDTF">2012-06-02T16:41:00Z</dcterms:created>
  <dcterms:modified xsi:type="dcterms:W3CDTF">2012-11-15T00:19:00Z</dcterms:modified>
</cp:coreProperties>
</file>