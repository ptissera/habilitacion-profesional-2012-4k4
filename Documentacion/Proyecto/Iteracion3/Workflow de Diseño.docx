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0D65" w:rsidRPr="00D30A0B" w:rsidRDefault="00640D65" w:rsidP="0018725A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:rsidR="00640D65" w:rsidRPr="00E201CB" w:rsidRDefault="00640D65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640D65" w:rsidRPr="00E201CB" w:rsidRDefault="00640D65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640D65" w:rsidRPr="00E71244" w:rsidRDefault="00640D65" w:rsidP="00765836">
      <w:pPr>
        <w:spacing w:line="240" w:lineRule="auto"/>
        <w:ind w:left="57"/>
        <w:jc w:val="center"/>
        <w:rPr>
          <w:rFonts w:ascii="Arial" w:hAnsi="Arial" w:cs="Arial"/>
          <w:b/>
          <w:sz w:val="48"/>
          <w:szCs w:val="48"/>
          <w:u w:val="single"/>
        </w:rPr>
      </w:pPr>
      <w:r w:rsidRPr="00E71244">
        <w:rPr>
          <w:rFonts w:ascii="Arial" w:hAnsi="Arial" w:cs="Arial"/>
          <w:b/>
          <w:sz w:val="48"/>
          <w:szCs w:val="48"/>
          <w:u w:val="single"/>
        </w:rPr>
        <w:t>Workflow Diseño.</w:t>
      </w:r>
    </w:p>
    <w:p w:rsidR="00640D65" w:rsidRDefault="00640D65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0D65" w:rsidRDefault="00640D65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0D65" w:rsidRDefault="00640D65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640D65" w:rsidRPr="00E201CB" w:rsidRDefault="00640D65" w:rsidP="0018725A">
      <w:r w:rsidRPr="00E201CB">
        <w:t>Coming S.A.</w:t>
      </w:r>
    </w:p>
    <w:p w:rsidR="00640D65" w:rsidRDefault="00640D65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640D65" w:rsidRPr="00E201CB" w:rsidRDefault="00640D65" w:rsidP="0018725A">
      <w:r w:rsidRPr="00E201CB">
        <w:t>Servicios de telecomunicaciones.</w:t>
      </w:r>
    </w:p>
    <w:p w:rsidR="00640D65" w:rsidRPr="00E201CB" w:rsidRDefault="00640D65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640D65" w:rsidRDefault="00640D65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640D65" w:rsidRPr="00637E43" w:rsidRDefault="00640D65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640D65" w:rsidRDefault="00640D65" w:rsidP="0018725A">
      <w:pPr>
        <w:spacing w:line="240" w:lineRule="auto"/>
        <w:rPr>
          <w:rFonts w:cs="Calibri"/>
          <w:b/>
        </w:rPr>
      </w:pPr>
    </w:p>
    <w:p w:rsidR="00640D65" w:rsidRPr="00E201CB" w:rsidRDefault="00640D65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640D65" w:rsidRDefault="00640D65" w:rsidP="00E13BBD"/>
    <w:p w:rsidR="00640D65" w:rsidRDefault="00640D65" w:rsidP="0018725A">
      <w:pPr>
        <w:sectPr w:rsidR="00640D65" w:rsidSect="00B46D3C">
          <w:headerReference w:type="default" r:id="rId7"/>
          <w:footerReference w:type="default" r:id="rId8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0D65" w:rsidRPr="00126B24" w:rsidRDefault="00640D65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/>
      </w:tblPr>
      <w:tblGrid>
        <w:gridCol w:w="1421"/>
        <w:gridCol w:w="1133"/>
        <w:gridCol w:w="5653"/>
        <w:gridCol w:w="1913"/>
      </w:tblGrid>
      <w:tr w:rsidR="00640D65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640D65" w:rsidRPr="005B717D" w:rsidRDefault="00640D65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640D65" w:rsidRPr="005B717D" w:rsidRDefault="00640D65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640D65" w:rsidRPr="005B717D" w:rsidRDefault="00640D65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640D65" w:rsidRPr="005B717D" w:rsidRDefault="00640D65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640D65" w:rsidRPr="005B717D" w:rsidTr="00B46D3C">
        <w:trPr>
          <w:cantSplit/>
          <w:jc w:val="center"/>
        </w:trPr>
        <w:tc>
          <w:tcPr>
            <w:tcW w:w="1421" w:type="dxa"/>
          </w:tcPr>
          <w:p w:rsidR="00640D65" w:rsidRPr="005B717D" w:rsidRDefault="00640D65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640D65" w:rsidRPr="005B717D" w:rsidRDefault="00640D65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640D65" w:rsidRPr="005B717D" w:rsidRDefault="00640D65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640D65" w:rsidRPr="005B717D" w:rsidRDefault="00640D65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640D65" w:rsidRPr="005B717D" w:rsidTr="00B46D3C">
        <w:trPr>
          <w:cantSplit/>
          <w:jc w:val="center"/>
        </w:trPr>
        <w:tc>
          <w:tcPr>
            <w:tcW w:w="1421" w:type="dxa"/>
          </w:tcPr>
          <w:p w:rsidR="00640D65" w:rsidRPr="005B717D" w:rsidRDefault="00640D65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133" w:type="dxa"/>
          </w:tcPr>
          <w:p w:rsidR="00640D65" w:rsidRPr="005B717D" w:rsidRDefault="00640D65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5653" w:type="dxa"/>
          </w:tcPr>
          <w:p w:rsidR="00640D65" w:rsidRPr="005B717D" w:rsidRDefault="00640D65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913" w:type="dxa"/>
          </w:tcPr>
          <w:p w:rsidR="00640D65" w:rsidRPr="005B717D" w:rsidRDefault="00640D65" w:rsidP="00DD3A46">
            <w:pPr>
              <w:spacing w:line="240" w:lineRule="auto"/>
              <w:rPr>
                <w:iCs/>
                <w:sz w:val="20"/>
              </w:rPr>
            </w:pPr>
          </w:p>
        </w:tc>
      </w:tr>
    </w:tbl>
    <w:p w:rsidR="00640D65" w:rsidRPr="00126B24" w:rsidRDefault="00640D65" w:rsidP="0018725A">
      <w:pPr>
        <w:sectPr w:rsidR="00640D65" w:rsidRPr="00126B24" w:rsidSect="00B46D3C">
          <w:head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0D65" w:rsidRPr="00126B24" w:rsidRDefault="00640D65" w:rsidP="0018725A">
      <w:pPr>
        <w:pStyle w:val="TOCHeading"/>
        <w:rPr>
          <w:lang w:val="es-AR"/>
        </w:rPr>
      </w:pPr>
      <w:r w:rsidRPr="00126B24">
        <w:rPr>
          <w:lang w:val="es-AR"/>
        </w:rPr>
        <w:t>Índice</w:t>
      </w:r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150839" w:history="1">
        <w:r w:rsidRPr="00A63627">
          <w:rPr>
            <w:rStyle w:val="Hyperlink"/>
            <w:noProof/>
          </w:rPr>
          <w:t>Introducción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840" w:history="1">
        <w:r w:rsidRPr="00A63627">
          <w:rPr>
            <w:rStyle w:val="Hyperlink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41" w:history="1">
        <w:r w:rsidRPr="00A63627">
          <w:rPr>
            <w:rStyle w:val="Hyperlink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 w:rsidP="00FA1CF0">
      <w:pPr>
        <w:pStyle w:val="TOC3"/>
        <w:tabs>
          <w:tab w:val="right" w:leader="dot" w:pos="8828"/>
        </w:tabs>
        <w:ind w:left="8828" w:hanging="8388"/>
        <w:rPr>
          <w:noProof/>
          <w:lang w:eastAsia="es-AR"/>
        </w:rPr>
      </w:pPr>
      <w:hyperlink w:anchor="_Toc34015084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44" w:history="1">
        <w:r w:rsidRPr="00A63627">
          <w:rPr>
            <w:rStyle w:val="Hyperlink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47" w:history="1">
        <w:r w:rsidRPr="00A63627">
          <w:rPr>
            <w:rStyle w:val="Hyperlink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8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49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0" w:history="1">
        <w:r w:rsidRPr="00A63627">
          <w:rPr>
            <w:rStyle w:val="Hyperlink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3" w:history="1">
        <w:r w:rsidRPr="00A63627">
          <w:rPr>
            <w:rStyle w:val="Hyperlink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6" w:history="1">
        <w:r w:rsidRPr="00A63627">
          <w:rPr>
            <w:rStyle w:val="Hyperlink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5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59" w:history="1">
        <w:r w:rsidRPr="00A63627">
          <w:rPr>
            <w:rStyle w:val="Hyperlink"/>
            <w:noProof/>
          </w:rPr>
          <w:t>Realización CU27: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62" w:history="1">
        <w:r w:rsidRPr="00A63627">
          <w:rPr>
            <w:rStyle w:val="Hyperlink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3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4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65" w:history="1">
        <w:r w:rsidRPr="00A63627">
          <w:rPr>
            <w:rStyle w:val="Hyperlink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6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7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68" w:history="1">
        <w:r w:rsidRPr="00A63627">
          <w:rPr>
            <w:rStyle w:val="Hyperlink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69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0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71" w:history="1">
        <w:r w:rsidRPr="00A63627">
          <w:rPr>
            <w:rStyle w:val="Hyperlink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74" w:history="1">
        <w:r w:rsidRPr="00A63627">
          <w:rPr>
            <w:rStyle w:val="Hyperlink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77" w:history="1">
        <w:r w:rsidRPr="00A63627">
          <w:rPr>
            <w:rStyle w:val="Hyperlink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8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79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80" w:history="1">
        <w:r w:rsidRPr="00A63627">
          <w:rPr>
            <w:rStyle w:val="Hyperlink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83" w:history="1">
        <w:r w:rsidRPr="00A63627">
          <w:rPr>
            <w:rStyle w:val="Hyperlink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86" w:history="1">
        <w:r w:rsidRPr="00A63627">
          <w:rPr>
            <w:rStyle w:val="Hyperlink"/>
            <w:noProof/>
          </w:rPr>
          <w:t>Realización CU17: Modificar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8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889" w:history="1">
        <w:r w:rsidRPr="00A63627">
          <w:rPr>
            <w:rStyle w:val="Hyperlink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0" w:history="1">
        <w:r w:rsidRPr="00A63627">
          <w:rPr>
            <w:rStyle w:val="Hyperlink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3" w:history="1">
        <w:r w:rsidRPr="00A63627">
          <w:rPr>
            <w:rStyle w:val="Hyperlink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6" w:history="1">
        <w:r w:rsidRPr="00A63627">
          <w:rPr>
            <w:rStyle w:val="Hyperlink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89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899" w:history="1">
        <w:r w:rsidRPr="00A63627">
          <w:rPr>
            <w:rStyle w:val="Hyperlink"/>
            <w:noProof/>
          </w:rPr>
          <w:t>Realización CU31: Generar reporte de tareas por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02" w:history="1">
        <w:r w:rsidRPr="00A63627">
          <w:rPr>
            <w:rStyle w:val="Hyperlink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03" w:history="1">
        <w:r w:rsidRPr="00A63627">
          <w:rPr>
            <w:rStyle w:val="Hyperlink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06" w:history="1">
        <w:r w:rsidRPr="00A63627">
          <w:rPr>
            <w:rStyle w:val="Hyperlink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0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09" w:history="1">
        <w:r w:rsidRPr="00A63627">
          <w:rPr>
            <w:rStyle w:val="Hyperlink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0" w:history="1">
        <w:r w:rsidRPr="00A63627">
          <w:rPr>
            <w:rStyle w:val="Hyperlink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3" w:history="1">
        <w:r w:rsidRPr="00A63627">
          <w:rPr>
            <w:rStyle w:val="Hyperlink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6" w:history="1">
        <w:r w:rsidRPr="00A63627">
          <w:rPr>
            <w:rStyle w:val="Hyperlink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1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19" w:history="1">
        <w:r w:rsidRPr="00A63627">
          <w:rPr>
            <w:rStyle w:val="Hyperlink"/>
            <w:noProof/>
          </w:rPr>
          <w:t>Realización CU35: Registrar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22" w:history="1">
        <w:r w:rsidRPr="00A63627">
          <w:rPr>
            <w:rStyle w:val="Hyperlink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23" w:history="1">
        <w:r w:rsidRPr="00A63627">
          <w:rPr>
            <w:rStyle w:val="Hyperlink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26" w:history="1">
        <w:r w:rsidRPr="00A63627">
          <w:rPr>
            <w:rStyle w:val="Hyperlink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2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29" w:history="1">
        <w:r w:rsidRPr="00A63627">
          <w:rPr>
            <w:rStyle w:val="Hyperlink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32" w:history="1">
        <w:r w:rsidRPr="00A63627">
          <w:rPr>
            <w:rStyle w:val="Hyperlink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3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4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35" w:history="1">
        <w:r w:rsidRPr="00A63627">
          <w:rPr>
            <w:rStyle w:val="Hyperlink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6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7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38" w:history="1">
        <w:r w:rsidRPr="00A63627">
          <w:rPr>
            <w:rStyle w:val="Hyperlink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39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0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41" w:history="1">
        <w:r w:rsidRPr="00A63627">
          <w:rPr>
            <w:rStyle w:val="Hyperlink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44" w:history="1">
        <w:r w:rsidRPr="00A63627">
          <w:rPr>
            <w:rStyle w:val="Hyperlink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3"/>
        <w:tabs>
          <w:tab w:val="right" w:leader="dot" w:pos="8828"/>
        </w:tabs>
        <w:rPr>
          <w:noProof/>
          <w:lang w:eastAsia="es-AR"/>
        </w:rPr>
      </w:pPr>
      <w:hyperlink w:anchor="_Toc34015094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47" w:history="1">
        <w:r w:rsidRPr="00A63627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1"/>
        <w:tabs>
          <w:tab w:val="right" w:leader="dot" w:pos="8828"/>
        </w:tabs>
        <w:rPr>
          <w:noProof/>
          <w:lang w:eastAsia="es-AR"/>
        </w:rPr>
      </w:pPr>
      <w:hyperlink w:anchor="_Toc340150948" w:history="1">
        <w:r w:rsidRPr="00A63627">
          <w:rPr>
            <w:rStyle w:val="Hyperlink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49" w:history="1">
        <w:r w:rsidRPr="00A63627">
          <w:rPr>
            <w:rStyle w:val="Hyperlink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Pr="001A3803" w:rsidRDefault="00640D65">
      <w:pPr>
        <w:pStyle w:val="TOC2"/>
        <w:tabs>
          <w:tab w:val="right" w:leader="dot" w:pos="8828"/>
        </w:tabs>
        <w:rPr>
          <w:noProof/>
          <w:lang w:eastAsia="es-AR"/>
        </w:rPr>
      </w:pPr>
      <w:hyperlink w:anchor="_Toc340150950" w:history="1">
        <w:r w:rsidRPr="00A63627">
          <w:rPr>
            <w:rStyle w:val="Hyperlink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40D65" w:rsidRDefault="00640D65" w:rsidP="0018725A">
      <w:r>
        <w:fldChar w:fldCharType="end"/>
      </w:r>
    </w:p>
    <w:p w:rsidR="00640D65" w:rsidRDefault="00640D65" w:rsidP="0018725A">
      <w:pPr>
        <w:sectPr w:rsidR="00640D65" w:rsidSect="00B46D3C">
          <w:footerReference w:type="default" r:id="rId10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640D65" w:rsidRPr="00F6299C" w:rsidRDefault="00640D65" w:rsidP="0018725A">
      <w:pPr>
        <w:pStyle w:val="Heading1"/>
      </w:pPr>
      <w:bookmarkStart w:id="1" w:name="_Toc340150839"/>
      <w:r w:rsidRPr="00F6299C">
        <w:t>Introducción</w:t>
      </w:r>
      <w:bookmarkEnd w:id="1"/>
    </w:p>
    <w:p w:rsidR="00640D65" w:rsidRPr="007B236C" w:rsidRDefault="00640D65" w:rsidP="007B236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El modelo de Diseño t</w:t>
      </w:r>
      <w:r w:rsidRPr="007B236C">
        <w:rPr>
          <w:sz w:val="20"/>
          <w:szCs w:val="20"/>
        </w:rPr>
        <w:t xml:space="preserve">oma como entrada principal el modelo de análisis, pero se adapta al entorno de implementación, adquiriendo una mayor comprensión de los requisitos no funcionales y restricciones relacionadas con el lenguaje de programación. </w:t>
      </w:r>
      <w:r>
        <w:rPr>
          <w:sz w:val="20"/>
          <w:szCs w:val="20"/>
        </w:rPr>
        <w:t xml:space="preserve"> </w:t>
      </w:r>
      <w:r w:rsidRPr="007B236C">
        <w:rPr>
          <w:sz w:val="20"/>
          <w:szCs w:val="20"/>
        </w:rPr>
        <w:t xml:space="preserve">Los artefactos utilizados en esta etapa son: </w:t>
      </w:r>
    </w:p>
    <w:p w:rsidR="00640D65" w:rsidRDefault="00640D65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</w:t>
      </w:r>
      <w:r w:rsidRPr="007B236C">
        <w:rPr>
          <w:sz w:val="20"/>
          <w:szCs w:val="20"/>
        </w:rPr>
        <w:t>iagrama de clases de diseño</w:t>
      </w:r>
      <w:r>
        <w:rPr>
          <w:sz w:val="20"/>
          <w:szCs w:val="20"/>
        </w:rPr>
        <w:t>.</w:t>
      </w:r>
    </w:p>
    <w:p w:rsidR="00640D65" w:rsidRDefault="00640D65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secuencia.</w:t>
      </w:r>
    </w:p>
    <w:p w:rsidR="00640D65" w:rsidRDefault="00640D65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componentes.</w:t>
      </w:r>
    </w:p>
    <w:p w:rsidR="00640D65" w:rsidRPr="007B236C" w:rsidRDefault="00640D65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despliegue.</w:t>
      </w:r>
    </w:p>
    <w:p w:rsidR="00640D65" w:rsidRDefault="00640D65" w:rsidP="005A04D2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Organizaremos el documento a travez de realizaciones de casos de uso de diseño y solo nos concentraremos en aquellas realizaciones de casos de uso de diseño que consideramos guías para el resto del sistema.</w:t>
      </w: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5A04D2">
      <w:pPr>
        <w:spacing w:line="240" w:lineRule="auto"/>
        <w:rPr>
          <w:sz w:val="20"/>
          <w:szCs w:val="20"/>
        </w:rPr>
      </w:pPr>
    </w:p>
    <w:p w:rsidR="00640D65" w:rsidRPr="00C742D9" w:rsidRDefault="00640D65" w:rsidP="005A04D2">
      <w:pPr>
        <w:spacing w:line="240" w:lineRule="auto"/>
        <w:rPr>
          <w:sz w:val="20"/>
          <w:szCs w:val="20"/>
        </w:rPr>
      </w:pPr>
    </w:p>
    <w:p w:rsidR="00640D65" w:rsidRDefault="00640D65" w:rsidP="00DD1935">
      <w:pPr>
        <w:pStyle w:val="Heading1"/>
      </w:pPr>
      <w:bookmarkStart w:id="2" w:name="_Toc340150840"/>
      <w:r w:rsidRPr="00FE0199">
        <w:t>Paquete Proyecto</w:t>
      </w:r>
      <w:bookmarkEnd w:id="2"/>
    </w:p>
    <w:p w:rsidR="00640D65" w:rsidRDefault="00640D65" w:rsidP="00DD1935">
      <w:pPr>
        <w:pStyle w:val="Heading2"/>
      </w:pPr>
      <w:bookmarkStart w:id="3" w:name="_Toc340150841"/>
      <w:r>
        <w:t>Realización CU1: Crear proyecto</w:t>
      </w:r>
      <w:bookmarkEnd w:id="3"/>
    </w:p>
    <w:p w:rsidR="00640D65" w:rsidRDefault="00640D65" w:rsidP="00DD1935">
      <w:pPr>
        <w:pStyle w:val="Heading3"/>
      </w:pPr>
      <w:bookmarkStart w:id="4" w:name="_Toc340150842"/>
      <w:r>
        <w:t>Clases intervinientes</w:t>
      </w:r>
      <w:bookmarkEnd w:id="4"/>
    </w:p>
    <w:p w:rsidR="00640D65" w:rsidRPr="00DD1935" w:rsidRDefault="00640D65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56pt">
            <v:imagedata r:id="rId11" o:title=""/>
          </v:shape>
        </w:pict>
      </w:r>
    </w:p>
    <w:p w:rsidR="00640D65" w:rsidRPr="00776984" w:rsidRDefault="00640D65" w:rsidP="00776984"/>
    <w:p w:rsidR="00640D65" w:rsidRPr="00776984" w:rsidRDefault="00640D65" w:rsidP="00776984"/>
    <w:p w:rsidR="00640D65" w:rsidRPr="00DD1935" w:rsidRDefault="00640D65" w:rsidP="00DD1935">
      <w:pPr>
        <w:pStyle w:val="Heading3"/>
      </w:pPr>
      <w:bookmarkStart w:id="5" w:name="_Toc340150843"/>
      <w:r>
        <w:t>Diagrama de secuencia</w:t>
      </w:r>
      <w:bookmarkEnd w:id="5"/>
    </w:p>
    <w:p w:rsidR="00640D65" w:rsidRPr="00DD1935" w:rsidRDefault="00640D65" w:rsidP="00E71244">
      <w:pPr>
        <w:ind w:hanging="567"/>
      </w:pPr>
      <w:r>
        <w:pict>
          <v:shape id="_x0000_i1026" type="#_x0000_t75" style="width:482.25pt;height:546pt">
            <v:imagedata r:id="rId12" o:title=""/>
          </v:shape>
        </w:pict>
      </w:r>
    </w:p>
    <w:p w:rsidR="00640D65" w:rsidRDefault="00640D65" w:rsidP="0019365D">
      <w:pPr>
        <w:pStyle w:val="Heading2"/>
      </w:pPr>
      <w:bookmarkStart w:id="6" w:name="_Toc340150844"/>
      <w:r>
        <w:t>Realización CU2: Crear solicitud de tarea</w:t>
      </w:r>
      <w:bookmarkEnd w:id="6"/>
    </w:p>
    <w:p w:rsidR="00640D65" w:rsidRDefault="00640D65" w:rsidP="00625909">
      <w:pPr>
        <w:pStyle w:val="Heading3"/>
      </w:pPr>
      <w:bookmarkStart w:id="7" w:name="_Toc340150845"/>
      <w:r>
        <w:t>Clases intervinientes</w:t>
      </w:r>
      <w:bookmarkEnd w:id="7"/>
    </w:p>
    <w:p w:rsidR="00640D65" w:rsidRDefault="00640D65" w:rsidP="00E71244">
      <w:pPr>
        <w:ind w:hanging="567"/>
      </w:pPr>
      <w:r>
        <w:pict>
          <v:shape id="_x0000_i1027" type="#_x0000_t75" style="width:511.5pt;height:514.5pt">
            <v:imagedata r:id="rId13" o:title=""/>
          </v:shape>
        </w:pict>
      </w:r>
    </w:p>
    <w:p w:rsidR="00640D65" w:rsidRDefault="00640D65" w:rsidP="00625909">
      <w:pPr>
        <w:pStyle w:val="Heading3"/>
      </w:pPr>
      <w:bookmarkStart w:id="8" w:name="_Toc340150846"/>
      <w:r>
        <w:t>Diagrama de secuencia</w:t>
      </w:r>
      <w:bookmarkEnd w:id="8"/>
    </w:p>
    <w:p w:rsidR="00640D65" w:rsidRPr="0019365D" w:rsidRDefault="00640D65" w:rsidP="00E71244">
      <w:pPr>
        <w:ind w:hanging="567"/>
      </w:pPr>
      <w:r>
        <w:pict>
          <v:shape id="_x0000_i1028" type="#_x0000_t75" style="width:451.5pt;height:575.25pt">
            <v:imagedata r:id="rId14" o:title=""/>
          </v:shape>
        </w:pict>
      </w:r>
    </w:p>
    <w:p w:rsidR="00640D65" w:rsidRDefault="00640D65" w:rsidP="001F7707">
      <w:pPr>
        <w:pStyle w:val="Heading2"/>
      </w:pPr>
      <w:bookmarkStart w:id="9" w:name="_Toc340150847"/>
      <w:r>
        <w:t>Realización CU18: Registrar documento de solicitud de tarea</w:t>
      </w:r>
      <w:bookmarkEnd w:id="9"/>
    </w:p>
    <w:p w:rsidR="00640D65" w:rsidRDefault="00640D65" w:rsidP="001F7707">
      <w:pPr>
        <w:pStyle w:val="Heading3"/>
      </w:pPr>
      <w:bookmarkStart w:id="10" w:name="_Toc340150848"/>
      <w:r>
        <w:t>Clases intervinientes</w:t>
      </w:r>
      <w:bookmarkEnd w:id="10"/>
    </w:p>
    <w:p w:rsidR="00640D65" w:rsidRDefault="00640D65" w:rsidP="001F7707">
      <w:r>
        <w:pict>
          <v:shape id="_x0000_i1029" type="#_x0000_t75" style="width:435pt;height:495pt">
            <v:imagedata r:id="rId15" o:title=""/>
          </v:shape>
        </w:pict>
      </w:r>
    </w:p>
    <w:p w:rsidR="00640D65" w:rsidRDefault="00640D65" w:rsidP="001F7707">
      <w:pPr>
        <w:pStyle w:val="Heading3"/>
      </w:pPr>
      <w:bookmarkStart w:id="11" w:name="_Toc340150849"/>
      <w:r>
        <w:t>Diagrama de secuencia</w:t>
      </w:r>
      <w:bookmarkEnd w:id="11"/>
    </w:p>
    <w:p w:rsidR="00640D65" w:rsidRPr="001F7707" w:rsidRDefault="00640D65" w:rsidP="001F7707">
      <w:r>
        <w:pict>
          <v:shape id="_x0000_i1030" type="#_x0000_t75" style="width:437.25pt;height:537.75pt">
            <v:imagedata r:id="rId16" o:title=""/>
          </v:shape>
        </w:pict>
      </w:r>
    </w:p>
    <w:p w:rsidR="00640D65" w:rsidRDefault="00640D65" w:rsidP="008D4D52">
      <w:pPr>
        <w:pStyle w:val="Heading2"/>
      </w:pPr>
      <w:bookmarkStart w:id="12" w:name="_Toc340150850"/>
      <w:r>
        <w:t>Realización CU24: Gestionar solicitud de tarea</w:t>
      </w:r>
      <w:bookmarkEnd w:id="12"/>
    </w:p>
    <w:p w:rsidR="00640D65" w:rsidRDefault="00640D65" w:rsidP="008D4D52">
      <w:pPr>
        <w:pStyle w:val="Heading3"/>
      </w:pPr>
      <w:bookmarkStart w:id="13" w:name="_Toc340150851"/>
      <w:r>
        <w:t>Clases intervinientes</w:t>
      </w:r>
      <w:bookmarkEnd w:id="13"/>
    </w:p>
    <w:p w:rsidR="00640D65" w:rsidRDefault="00640D65" w:rsidP="00E71244">
      <w:pPr>
        <w:ind w:hanging="567"/>
      </w:pPr>
      <w:r>
        <w:pict>
          <v:shape id="_x0000_i1031" type="#_x0000_t75" style="width:520.5pt;height:473.25pt">
            <v:imagedata r:id="rId17" o:title=""/>
          </v:shape>
        </w:pict>
      </w:r>
    </w:p>
    <w:p w:rsidR="00640D65" w:rsidRDefault="00640D65" w:rsidP="008D4D52">
      <w:pPr>
        <w:pStyle w:val="Heading3"/>
      </w:pPr>
      <w:bookmarkStart w:id="14" w:name="_Toc340150852"/>
      <w:r>
        <w:t>Diagrama de secuencia</w:t>
      </w:r>
      <w:bookmarkEnd w:id="14"/>
    </w:p>
    <w:p w:rsidR="00640D65" w:rsidRDefault="00640D65" w:rsidP="00E71244">
      <w:pPr>
        <w:ind w:hanging="567"/>
      </w:pPr>
      <w:r>
        <w:pict>
          <v:shape id="_x0000_i1032" type="#_x0000_t75" style="width:507.75pt;height:423pt">
            <v:imagedata r:id="rId18" o:title=""/>
          </v:shape>
        </w:pict>
      </w:r>
    </w:p>
    <w:p w:rsidR="00640D65" w:rsidRDefault="00640D65" w:rsidP="00456F88">
      <w:pPr>
        <w:pStyle w:val="Heading2"/>
      </w:pPr>
      <w:bookmarkStart w:id="15" w:name="_Toc340150853"/>
      <w:r>
        <w:t>Realización CU25: Consultar solicitud de tarea</w:t>
      </w:r>
      <w:bookmarkEnd w:id="15"/>
      <w:r>
        <w:t xml:space="preserve"> </w:t>
      </w:r>
    </w:p>
    <w:p w:rsidR="00640D65" w:rsidRDefault="00640D65" w:rsidP="00456F88">
      <w:pPr>
        <w:pStyle w:val="Heading3"/>
      </w:pPr>
      <w:bookmarkStart w:id="16" w:name="_Toc340150854"/>
      <w:r>
        <w:t>Clases intervinientes</w:t>
      </w:r>
      <w:bookmarkEnd w:id="16"/>
    </w:p>
    <w:p w:rsidR="00640D65" w:rsidRPr="00456F88" w:rsidRDefault="00640D65" w:rsidP="00E71244">
      <w:pPr>
        <w:ind w:hanging="567"/>
      </w:pPr>
      <w:r>
        <w:pict>
          <v:shape id="_x0000_i1033" type="#_x0000_t75" style="width:489pt;height:252.75pt">
            <v:imagedata r:id="rId19" o:title=""/>
          </v:shape>
        </w:pict>
      </w:r>
    </w:p>
    <w:p w:rsidR="00640D65" w:rsidRDefault="00640D65" w:rsidP="00456F88">
      <w:pPr>
        <w:pStyle w:val="Heading3"/>
      </w:pPr>
      <w:bookmarkStart w:id="17" w:name="_Toc340150855"/>
      <w:r>
        <w:t>Diagrama de secuencia</w:t>
      </w:r>
      <w:bookmarkEnd w:id="17"/>
    </w:p>
    <w:p w:rsidR="00640D65" w:rsidRPr="00456F88" w:rsidRDefault="00640D65" w:rsidP="00456F88">
      <w:r>
        <w:pict>
          <v:shape id="_x0000_i1034" type="#_x0000_t75" style="width:470.25pt;height:296.25pt">
            <v:imagedata r:id="rId20" o:title=""/>
          </v:shape>
        </w:pict>
      </w:r>
    </w:p>
    <w:p w:rsidR="00640D65" w:rsidRDefault="00640D65" w:rsidP="00456F88">
      <w:pPr>
        <w:pStyle w:val="Heading2"/>
      </w:pPr>
      <w:bookmarkStart w:id="18" w:name="_Toc340150856"/>
      <w:r>
        <w:t>Realización CU29: Asignar proyecto a administrador de proyectos</w:t>
      </w:r>
      <w:bookmarkEnd w:id="18"/>
      <w:r>
        <w:t xml:space="preserve"> </w:t>
      </w:r>
    </w:p>
    <w:p w:rsidR="00640D65" w:rsidRDefault="00640D65" w:rsidP="00456F88">
      <w:pPr>
        <w:pStyle w:val="Heading3"/>
      </w:pPr>
      <w:bookmarkStart w:id="19" w:name="_Toc340150857"/>
      <w:r>
        <w:t>Clases intervinientes</w:t>
      </w:r>
      <w:bookmarkEnd w:id="19"/>
    </w:p>
    <w:p w:rsidR="00640D65" w:rsidRPr="008921A1" w:rsidRDefault="00640D65" w:rsidP="00E71244">
      <w:pPr>
        <w:ind w:hanging="567"/>
      </w:pPr>
      <w:r>
        <w:pict>
          <v:shape id="_x0000_i1035" type="#_x0000_t75" style="width:438.75pt;height:301.5pt">
            <v:imagedata r:id="rId21" o:title=""/>
          </v:shape>
        </w:pict>
      </w:r>
    </w:p>
    <w:p w:rsidR="00640D65" w:rsidRDefault="00640D65" w:rsidP="00456F88">
      <w:pPr>
        <w:pStyle w:val="Heading3"/>
      </w:pPr>
      <w:bookmarkStart w:id="20" w:name="_Toc340150858"/>
      <w:r>
        <w:t>Diagrama de secuencia</w:t>
      </w:r>
      <w:bookmarkEnd w:id="20"/>
    </w:p>
    <w:p w:rsidR="00640D65" w:rsidRPr="008921A1" w:rsidRDefault="00640D65" w:rsidP="008921A1">
      <w:r>
        <w:pict>
          <v:shape id="_x0000_i1036" type="#_x0000_t75" style="width:432.75pt;height:476.25pt">
            <v:imagedata r:id="rId22" o:title=""/>
          </v:shape>
        </w:pict>
      </w:r>
    </w:p>
    <w:p w:rsidR="00640D65" w:rsidRDefault="00640D65" w:rsidP="00456F88">
      <w:pPr>
        <w:pStyle w:val="Heading2"/>
      </w:pPr>
      <w:bookmarkStart w:id="21" w:name="_Toc340150859"/>
      <w:r>
        <w:t>Realización CU27: Seleccionar proyecto a gestionar</w:t>
      </w:r>
      <w:bookmarkEnd w:id="21"/>
      <w:r>
        <w:t xml:space="preserve"> </w:t>
      </w:r>
    </w:p>
    <w:p w:rsidR="00640D65" w:rsidRDefault="00640D65" w:rsidP="00456F88">
      <w:pPr>
        <w:pStyle w:val="Heading3"/>
      </w:pPr>
      <w:bookmarkStart w:id="22" w:name="_Toc340150860"/>
      <w:r>
        <w:t>Clases intervinientes</w:t>
      </w:r>
      <w:bookmarkEnd w:id="22"/>
    </w:p>
    <w:p w:rsidR="00640D65" w:rsidRPr="00A64504" w:rsidRDefault="00640D65" w:rsidP="00E71244">
      <w:pPr>
        <w:ind w:hanging="567"/>
      </w:pPr>
      <w:r>
        <w:pict>
          <v:shape id="_x0000_i1037" type="#_x0000_t75" style="width:438.75pt;height:347.25pt">
            <v:imagedata r:id="rId23" o:title=""/>
          </v:shape>
        </w:pict>
      </w:r>
    </w:p>
    <w:p w:rsidR="00640D65" w:rsidRDefault="00640D65" w:rsidP="00456F88">
      <w:pPr>
        <w:pStyle w:val="Heading3"/>
      </w:pPr>
      <w:bookmarkStart w:id="23" w:name="_Toc340150861"/>
      <w:r>
        <w:t>Diagrama de secuencia</w:t>
      </w:r>
      <w:bookmarkEnd w:id="23"/>
    </w:p>
    <w:p w:rsidR="00640D65" w:rsidRPr="00F965BB" w:rsidRDefault="00640D65" w:rsidP="00E71244">
      <w:pPr>
        <w:ind w:hanging="567"/>
      </w:pPr>
      <w:r>
        <w:pict>
          <v:shape id="_x0000_i1038" type="#_x0000_t75" style="width:434.25pt;height:524.25pt">
            <v:imagedata r:id="rId24" o:title=""/>
          </v:shape>
        </w:pict>
      </w:r>
    </w:p>
    <w:p w:rsidR="00640D65" w:rsidRDefault="00640D65" w:rsidP="00456F88">
      <w:pPr>
        <w:pStyle w:val="Heading2"/>
      </w:pPr>
      <w:bookmarkStart w:id="24" w:name="_Toc340150862"/>
      <w:r>
        <w:t>Realización CU18: Actualizar progreso de tarea</w:t>
      </w:r>
      <w:bookmarkEnd w:id="24"/>
      <w:r>
        <w:t xml:space="preserve"> </w:t>
      </w:r>
    </w:p>
    <w:p w:rsidR="00640D65" w:rsidRDefault="00640D65" w:rsidP="00456F88">
      <w:pPr>
        <w:pStyle w:val="Heading3"/>
      </w:pPr>
      <w:bookmarkStart w:id="25" w:name="_Toc340150863"/>
      <w:r>
        <w:t>Clases intervinientes</w:t>
      </w:r>
      <w:bookmarkEnd w:id="25"/>
    </w:p>
    <w:p w:rsidR="00640D65" w:rsidRPr="006960B7" w:rsidRDefault="00640D65" w:rsidP="00E71244">
      <w:pPr>
        <w:ind w:hanging="567"/>
      </w:pPr>
      <w:r>
        <w:pict>
          <v:shape id="_x0000_i1039" type="#_x0000_t75" style="width:505.5pt;height:376.5pt">
            <v:imagedata r:id="rId25" o:title=""/>
          </v:shape>
        </w:pict>
      </w:r>
    </w:p>
    <w:p w:rsidR="00640D65" w:rsidRDefault="00640D65" w:rsidP="00456F88">
      <w:pPr>
        <w:pStyle w:val="Heading3"/>
      </w:pPr>
      <w:bookmarkStart w:id="26" w:name="_Toc340150864"/>
      <w:r>
        <w:t>Diagrama de secuencia</w:t>
      </w:r>
      <w:bookmarkEnd w:id="26"/>
    </w:p>
    <w:p w:rsidR="00640D65" w:rsidRPr="006960B7" w:rsidRDefault="00640D65" w:rsidP="006960B7">
      <w:r>
        <w:pict>
          <v:shape id="_x0000_i1040" type="#_x0000_t75" style="width:435.75pt;height:572.25pt">
            <v:imagedata r:id="rId26" o:title=""/>
          </v:shape>
        </w:pict>
      </w:r>
    </w:p>
    <w:p w:rsidR="00640D65" w:rsidRDefault="00640D65" w:rsidP="00456F88">
      <w:pPr>
        <w:pStyle w:val="Heading2"/>
      </w:pPr>
      <w:bookmarkStart w:id="27" w:name="_Toc340150865"/>
      <w:r>
        <w:t>Realización CU19: Actualizar progreso tarea por móvil</w:t>
      </w:r>
      <w:bookmarkEnd w:id="27"/>
      <w:r>
        <w:t xml:space="preserve"> </w:t>
      </w:r>
    </w:p>
    <w:p w:rsidR="00640D65" w:rsidRDefault="00640D65" w:rsidP="00456F88">
      <w:pPr>
        <w:pStyle w:val="Heading3"/>
      </w:pPr>
      <w:bookmarkStart w:id="28" w:name="_Toc340150866"/>
      <w:r>
        <w:t>Clases intervinientes</w:t>
      </w:r>
      <w:bookmarkEnd w:id="28"/>
    </w:p>
    <w:p w:rsidR="00640D65" w:rsidRPr="006960B7" w:rsidRDefault="00640D65" w:rsidP="00E71244">
      <w:pPr>
        <w:ind w:hanging="567"/>
      </w:pPr>
      <w:r>
        <w:pict>
          <v:shape id="_x0000_i1041" type="#_x0000_t75" style="width:517.5pt;height:486pt">
            <v:imagedata r:id="rId27" o:title=""/>
          </v:shape>
        </w:pict>
      </w:r>
    </w:p>
    <w:p w:rsidR="00640D65" w:rsidRDefault="00640D65" w:rsidP="00456F88">
      <w:pPr>
        <w:pStyle w:val="Heading3"/>
      </w:pPr>
      <w:bookmarkStart w:id="29" w:name="_Toc340150867"/>
      <w:r>
        <w:t>Diagrama de secuencia</w:t>
      </w:r>
      <w:bookmarkEnd w:id="29"/>
    </w:p>
    <w:p w:rsidR="00640D65" w:rsidRPr="006960B7" w:rsidRDefault="00640D65" w:rsidP="00E71244">
      <w:pPr>
        <w:ind w:hanging="567"/>
      </w:pPr>
      <w:r>
        <w:pict>
          <v:shape id="_x0000_i1042" type="#_x0000_t75" style="width:523.5pt;height:499.5pt">
            <v:imagedata r:id="rId28" o:title=""/>
          </v:shape>
        </w:pict>
      </w:r>
    </w:p>
    <w:p w:rsidR="00640D65" w:rsidRDefault="00640D65" w:rsidP="00456F88">
      <w:pPr>
        <w:pStyle w:val="Heading2"/>
      </w:pPr>
      <w:bookmarkStart w:id="30" w:name="_Toc340150868"/>
      <w:r>
        <w:t>Realización CU100: Consultar acontecimiento de tarea</w:t>
      </w:r>
      <w:bookmarkEnd w:id="30"/>
      <w:r>
        <w:t xml:space="preserve"> </w:t>
      </w:r>
    </w:p>
    <w:p w:rsidR="00640D65" w:rsidRDefault="00640D65" w:rsidP="00456F88">
      <w:pPr>
        <w:pStyle w:val="Heading3"/>
      </w:pPr>
      <w:bookmarkStart w:id="31" w:name="_Toc340150869"/>
      <w:r>
        <w:t>Clases intervinientes</w:t>
      </w:r>
      <w:bookmarkEnd w:id="31"/>
    </w:p>
    <w:p w:rsidR="00640D65" w:rsidRPr="000836C3" w:rsidRDefault="00640D65" w:rsidP="00E71244">
      <w:pPr>
        <w:ind w:hanging="567"/>
      </w:pPr>
      <w:r>
        <w:pict>
          <v:shape id="_x0000_i1043" type="#_x0000_t75" style="width:516.75pt;height:341.25pt">
            <v:imagedata r:id="rId29" o:title=""/>
          </v:shape>
        </w:pict>
      </w:r>
    </w:p>
    <w:p w:rsidR="00640D65" w:rsidRDefault="00640D65" w:rsidP="00456F88">
      <w:pPr>
        <w:pStyle w:val="Heading3"/>
      </w:pPr>
      <w:bookmarkStart w:id="32" w:name="_Toc340150870"/>
      <w:r>
        <w:t>Diagrama de secuencia</w:t>
      </w:r>
      <w:bookmarkEnd w:id="32"/>
    </w:p>
    <w:p w:rsidR="00640D65" w:rsidRPr="000836C3" w:rsidRDefault="00640D65" w:rsidP="00E71244">
      <w:pPr>
        <w:ind w:hanging="567"/>
      </w:pPr>
      <w:r>
        <w:pict>
          <v:shape id="_x0000_i1044" type="#_x0000_t75" style="width:530.25pt;height:481.5pt">
            <v:imagedata r:id="rId30" o:title=""/>
          </v:shape>
        </w:pict>
      </w:r>
    </w:p>
    <w:p w:rsidR="00640D65" w:rsidRDefault="00640D65" w:rsidP="00456F88">
      <w:pPr>
        <w:pStyle w:val="Heading2"/>
      </w:pPr>
      <w:bookmarkStart w:id="33" w:name="_Toc340150871"/>
      <w:r>
        <w:t>Realización CU102: Controlar cambio de estado de la tarea</w:t>
      </w:r>
      <w:bookmarkEnd w:id="33"/>
      <w:r>
        <w:t xml:space="preserve"> </w:t>
      </w:r>
    </w:p>
    <w:p w:rsidR="00640D65" w:rsidRDefault="00640D65" w:rsidP="00456F88">
      <w:pPr>
        <w:pStyle w:val="Heading3"/>
      </w:pPr>
      <w:bookmarkStart w:id="34" w:name="_Toc340150872"/>
      <w:r>
        <w:t>Clases intervinientes</w:t>
      </w:r>
      <w:bookmarkEnd w:id="34"/>
    </w:p>
    <w:p w:rsidR="00640D65" w:rsidRPr="000836C3" w:rsidRDefault="00640D65" w:rsidP="00E71244">
      <w:pPr>
        <w:ind w:hanging="567"/>
      </w:pPr>
      <w:r>
        <w:pict>
          <v:shape id="_x0000_i1045" type="#_x0000_t75" style="width:525.75pt;height:560.25pt">
            <v:imagedata r:id="rId31" o:title=""/>
          </v:shape>
        </w:pict>
      </w:r>
    </w:p>
    <w:p w:rsidR="00640D65" w:rsidRDefault="00640D65" w:rsidP="00456F88">
      <w:pPr>
        <w:pStyle w:val="Heading3"/>
      </w:pPr>
      <w:bookmarkStart w:id="35" w:name="_Toc340150873"/>
      <w:r>
        <w:t>Diagrama de secuencia</w:t>
      </w:r>
      <w:bookmarkEnd w:id="35"/>
    </w:p>
    <w:p w:rsidR="00640D65" w:rsidRPr="000836C3" w:rsidRDefault="00640D65" w:rsidP="00E71244">
      <w:pPr>
        <w:ind w:hanging="567"/>
      </w:pPr>
      <w:r>
        <w:pict>
          <v:shape id="_x0000_i1046" type="#_x0000_t75" style="width:530.25pt;height:467.25pt">
            <v:imagedata r:id="rId32" o:title=""/>
          </v:shape>
        </w:pict>
      </w:r>
    </w:p>
    <w:p w:rsidR="00640D65" w:rsidRDefault="00640D65" w:rsidP="00456F88">
      <w:pPr>
        <w:pStyle w:val="Heading2"/>
      </w:pPr>
      <w:bookmarkStart w:id="36" w:name="_Toc340150874"/>
      <w:r>
        <w:t>Realización CU32: Registrar solicitud de pago a cuadrilla</w:t>
      </w:r>
      <w:bookmarkEnd w:id="36"/>
      <w:r>
        <w:t xml:space="preserve"> </w:t>
      </w:r>
    </w:p>
    <w:p w:rsidR="00640D65" w:rsidRDefault="00640D65" w:rsidP="00456F88">
      <w:pPr>
        <w:pStyle w:val="Heading3"/>
      </w:pPr>
      <w:bookmarkStart w:id="37" w:name="_Toc340150875"/>
      <w:r>
        <w:t>Clases intervinientes</w:t>
      </w:r>
      <w:bookmarkEnd w:id="37"/>
    </w:p>
    <w:p w:rsidR="00640D65" w:rsidRPr="003066B9" w:rsidRDefault="00640D65" w:rsidP="00E71244">
      <w:pPr>
        <w:ind w:hanging="567"/>
      </w:pPr>
      <w:r>
        <w:pict>
          <v:shape id="_x0000_i1047" type="#_x0000_t75" style="width:538.5pt;height:469.5pt">
            <v:imagedata r:id="rId33" o:title=""/>
          </v:shape>
        </w:pict>
      </w:r>
    </w:p>
    <w:p w:rsidR="00640D65" w:rsidRDefault="00640D65" w:rsidP="00456F88">
      <w:pPr>
        <w:pStyle w:val="Heading3"/>
      </w:pPr>
      <w:bookmarkStart w:id="38" w:name="_Toc340150876"/>
      <w:r>
        <w:t>Diagrama de secuencia</w:t>
      </w:r>
      <w:bookmarkEnd w:id="38"/>
    </w:p>
    <w:p w:rsidR="00640D65" w:rsidRPr="003066B9" w:rsidRDefault="00640D65" w:rsidP="003066B9">
      <w:r>
        <w:pict>
          <v:shape id="_x0000_i1048" type="#_x0000_t75" style="width:441.75pt;height:471pt">
            <v:imagedata r:id="rId34" o:title=""/>
          </v:shape>
        </w:pict>
      </w:r>
    </w:p>
    <w:p w:rsidR="00640D65" w:rsidRDefault="00640D65" w:rsidP="00456F88">
      <w:pPr>
        <w:pStyle w:val="Heading2"/>
      </w:pPr>
      <w:bookmarkStart w:id="39" w:name="_Toc340150877"/>
      <w:r>
        <w:t>Realización CU3: Registrar acontecimiento de tarea</w:t>
      </w:r>
      <w:bookmarkEnd w:id="39"/>
      <w:r>
        <w:t xml:space="preserve"> </w:t>
      </w:r>
    </w:p>
    <w:p w:rsidR="00640D65" w:rsidRDefault="00640D65" w:rsidP="00456F88">
      <w:pPr>
        <w:pStyle w:val="Heading3"/>
      </w:pPr>
      <w:bookmarkStart w:id="40" w:name="_Toc340150878"/>
      <w:r>
        <w:t>Clases intervinientes</w:t>
      </w:r>
      <w:bookmarkEnd w:id="40"/>
    </w:p>
    <w:p w:rsidR="00640D65" w:rsidRPr="00F5163E" w:rsidRDefault="00640D65" w:rsidP="00E71244">
      <w:pPr>
        <w:ind w:hanging="567"/>
      </w:pPr>
      <w:r>
        <w:pict>
          <v:shape id="_x0000_i1049" type="#_x0000_t75" style="width:534.75pt;height:439.5pt">
            <v:imagedata r:id="rId35" o:title=""/>
          </v:shape>
        </w:pict>
      </w:r>
    </w:p>
    <w:p w:rsidR="00640D65" w:rsidRDefault="00640D65" w:rsidP="00456F88">
      <w:pPr>
        <w:pStyle w:val="Heading3"/>
      </w:pPr>
      <w:bookmarkStart w:id="41" w:name="_Toc340150879"/>
      <w:r>
        <w:t>Diagrama de secuencia</w:t>
      </w:r>
      <w:bookmarkEnd w:id="41"/>
    </w:p>
    <w:p w:rsidR="00640D65" w:rsidRPr="00F5163E" w:rsidRDefault="00640D65" w:rsidP="00F5163E">
      <w:r>
        <w:pict>
          <v:shape id="_x0000_i1050" type="#_x0000_t75" style="width:441.75pt;height:605.25pt">
            <v:imagedata r:id="rId36" o:title=""/>
          </v:shape>
        </w:pict>
      </w:r>
    </w:p>
    <w:p w:rsidR="00640D65" w:rsidRDefault="00640D65" w:rsidP="00456F88">
      <w:pPr>
        <w:pStyle w:val="Heading2"/>
      </w:pPr>
      <w:bookmarkStart w:id="42" w:name="_Toc340150880"/>
      <w:r>
        <w:t>Realización CU38: Registrar permiso acceso o sitio</w:t>
      </w:r>
      <w:bookmarkEnd w:id="42"/>
      <w:r>
        <w:t xml:space="preserve"> </w:t>
      </w:r>
    </w:p>
    <w:p w:rsidR="00640D65" w:rsidRDefault="00640D65" w:rsidP="00456F88">
      <w:pPr>
        <w:pStyle w:val="Heading3"/>
      </w:pPr>
      <w:bookmarkStart w:id="43" w:name="_Toc340150881"/>
      <w:r>
        <w:t>Clases intervinientes</w:t>
      </w:r>
      <w:bookmarkEnd w:id="43"/>
    </w:p>
    <w:p w:rsidR="00640D65" w:rsidRPr="00602CE9" w:rsidRDefault="00640D65" w:rsidP="00E71244">
      <w:pPr>
        <w:ind w:hanging="567"/>
      </w:pPr>
      <w:r>
        <w:pict>
          <v:shape id="_x0000_i1051" type="#_x0000_t75" style="width:521.25pt;height:387.75pt">
            <v:imagedata r:id="rId37" o:title=""/>
          </v:shape>
        </w:pict>
      </w:r>
    </w:p>
    <w:p w:rsidR="00640D65" w:rsidRDefault="00640D65" w:rsidP="00456F88">
      <w:pPr>
        <w:pStyle w:val="Heading3"/>
      </w:pPr>
      <w:bookmarkStart w:id="44" w:name="_Toc340150882"/>
      <w:r>
        <w:t>Diagrama de secuencia</w:t>
      </w:r>
      <w:bookmarkEnd w:id="44"/>
    </w:p>
    <w:p w:rsidR="00640D65" w:rsidRPr="00602CE9" w:rsidRDefault="00640D65" w:rsidP="00602CE9">
      <w:r>
        <w:pict>
          <v:shape id="_x0000_i1052" type="#_x0000_t75" style="width:441pt;height:596.25pt">
            <v:imagedata r:id="rId38" o:title=""/>
          </v:shape>
        </w:pict>
      </w:r>
    </w:p>
    <w:p w:rsidR="00640D65" w:rsidRDefault="00640D65" w:rsidP="00456F88">
      <w:pPr>
        <w:pStyle w:val="Heading2"/>
      </w:pPr>
      <w:bookmarkStart w:id="45" w:name="_Toc340150883"/>
      <w:r>
        <w:t>Realización CU8: Registrar solicitud de viático</w:t>
      </w:r>
      <w:bookmarkEnd w:id="45"/>
      <w:r>
        <w:t xml:space="preserve"> </w:t>
      </w:r>
    </w:p>
    <w:p w:rsidR="00640D65" w:rsidRDefault="00640D65" w:rsidP="00456F88">
      <w:pPr>
        <w:pStyle w:val="Heading3"/>
      </w:pPr>
      <w:bookmarkStart w:id="46" w:name="_Toc340150884"/>
      <w:r>
        <w:t>Clases intervinientes</w:t>
      </w:r>
      <w:bookmarkEnd w:id="46"/>
    </w:p>
    <w:p w:rsidR="00640D65" w:rsidRPr="00602CE9" w:rsidRDefault="00640D65" w:rsidP="00E71244">
      <w:pPr>
        <w:ind w:hanging="567"/>
      </w:pPr>
      <w:r>
        <w:pict>
          <v:shape id="_x0000_i1053" type="#_x0000_t75" style="width:514.5pt;height:468pt">
            <v:imagedata r:id="rId39" o:title=""/>
          </v:shape>
        </w:pict>
      </w:r>
    </w:p>
    <w:p w:rsidR="00640D65" w:rsidRDefault="00640D65" w:rsidP="00456F88">
      <w:pPr>
        <w:pStyle w:val="Heading3"/>
      </w:pPr>
      <w:bookmarkStart w:id="47" w:name="_Toc340150885"/>
      <w:r>
        <w:t>Diagrama de secuencia</w:t>
      </w:r>
      <w:bookmarkEnd w:id="47"/>
    </w:p>
    <w:p w:rsidR="00640D65" w:rsidRPr="00602CE9" w:rsidRDefault="00640D65" w:rsidP="00E71244">
      <w:pPr>
        <w:ind w:hanging="567"/>
      </w:pPr>
      <w:r>
        <w:pict>
          <v:shape id="_x0000_i1054" type="#_x0000_t75" style="width:511.5pt;height:590.25pt">
            <v:imagedata r:id="rId40" o:title=""/>
          </v:shape>
        </w:pict>
      </w:r>
    </w:p>
    <w:p w:rsidR="00640D65" w:rsidRPr="00456F88" w:rsidRDefault="00640D65" w:rsidP="008D4D52"/>
    <w:p w:rsidR="00640D65" w:rsidRDefault="00640D65" w:rsidP="00E87129">
      <w:pPr>
        <w:pStyle w:val="Heading2"/>
      </w:pPr>
      <w:bookmarkStart w:id="48" w:name="_Toc340150886"/>
      <w:r>
        <w:t>Realización CU17: Modificar documento de solicitud de tarea</w:t>
      </w:r>
      <w:bookmarkEnd w:id="48"/>
      <w:r>
        <w:t xml:space="preserve"> </w:t>
      </w:r>
    </w:p>
    <w:p w:rsidR="00640D65" w:rsidRDefault="00640D65" w:rsidP="00E87129">
      <w:pPr>
        <w:pStyle w:val="Heading3"/>
      </w:pPr>
      <w:bookmarkStart w:id="49" w:name="_Toc340150887"/>
      <w:r>
        <w:t>Clases intervinientes</w:t>
      </w:r>
      <w:bookmarkEnd w:id="49"/>
    </w:p>
    <w:p w:rsidR="00640D65" w:rsidRPr="00D30A0B" w:rsidRDefault="00640D65" w:rsidP="00E87129">
      <w:r>
        <w:pict>
          <v:shape id="_x0000_i1055" type="#_x0000_t75" style="width:439.5pt;height:488.25pt">
            <v:imagedata r:id="rId41" o:title=""/>
          </v:shape>
        </w:pict>
      </w:r>
    </w:p>
    <w:p w:rsidR="00640D65" w:rsidRDefault="00640D65" w:rsidP="00E87129">
      <w:pPr>
        <w:pStyle w:val="Heading3"/>
      </w:pPr>
      <w:bookmarkStart w:id="50" w:name="_Toc340150888"/>
      <w:r>
        <w:t>Diagrama de secuencia</w:t>
      </w:r>
      <w:bookmarkEnd w:id="50"/>
    </w:p>
    <w:p w:rsidR="00640D65" w:rsidRDefault="00640D65" w:rsidP="00E71244">
      <w:pPr>
        <w:ind w:hanging="567"/>
      </w:pPr>
      <w:r>
        <w:pict>
          <v:shape id="_x0000_i1056" type="#_x0000_t75" style="width:520.5pt;height:478.5pt">
            <v:imagedata r:id="rId42" o:title=""/>
          </v:shape>
        </w:pict>
      </w:r>
    </w:p>
    <w:p w:rsidR="00640D65" w:rsidRDefault="00640D65" w:rsidP="00FA1CF0">
      <w:pPr>
        <w:pStyle w:val="Heading2"/>
      </w:pPr>
      <w:r>
        <w:t>Realización CU99: Gestionar acontecimiento de tarea</w:t>
      </w:r>
    </w:p>
    <w:p w:rsidR="00640D65" w:rsidRDefault="00640D65" w:rsidP="00FA1CF0">
      <w:pPr>
        <w:pStyle w:val="Heading3"/>
      </w:pPr>
      <w:r>
        <w:t>Clases intervinientes</w:t>
      </w:r>
    </w:p>
    <w:p w:rsidR="00640D65" w:rsidRPr="00FA1CF0" w:rsidRDefault="00640D65" w:rsidP="00FA1CF0">
      <w:pPr>
        <w:rPr>
          <w:lang w:eastAsia="es-ES"/>
        </w:rPr>
      </w:pPr>
      <w:r>
        <w:rPr>
          <w:lang w:eastAsia="es-ES"/>
        </w:rPr>
        <w:pict>
          <v:shape id="_x0000_i1057" type="#_x0000_t75" style="width:441pt;height:381.75pt">
            <v:imagedata r:id="rId43" o:title=""/>
          </v:shape>
        </w:pict>
      </w:r>
    </w:p>
    <w:p w:rsidR="00640D65" w:rsidRDefault="00640D65" w:rsidP="00FA1CF0">
      <w:pPr>
        <w:pStyle w:val="Heading3"/>
      </w:pPr>
      <w:r>
        <w:t>Diagrama de secuencia</w:t>
      </w:r>
    </w:p>
    <w:p w:rsidR="00640D65" w:rsidRDefault="00640D65" w:rsidP="00E87129">
      <w:r>
        <w:pict>
          <v:shape id="_x0000_i1058" type="#_x0000_t75" style="width:441pt;height:315pt">
            <v:imagedata r:id="rId44" o:title=""/>
          </v:shape>
        </w:pict>
      </w:r>
    </w:p>
    <w:p w:rsidR="00640D65" w:rsidRDefault="00640D65" w:rsidP="00DD1935">
      <w:pPr>
        <w:pStyle w:val="Heading1"/>
      </w:pPr>
      <w:bookmarkStart w:id="51" w:name="_Toc340150889"/>
      <w:r>
        <w:t>Paquete Reportes</w:t>
      </w:r>
      <w:bookmarkEnd w:id="51"/>
    </w:p>
    <w:p w:rsidR="00640D65" w:rsidRDefault="00640D65" w:rsidP="00FC2D19">
      <w:pPr>
        <w:pStyle w:val="Heading2"/>
      </w:pPr>
      <w:bookmarkStart w:id="52" w:name="_Toc340150890"/>
      <w:r>
        <w:t>Realización CU107: Generar informe de tareas desviadas por facturación</w:t>
      </w:r>
      <w:bookmarkEnd w:id="52"/>
      <w:r>
        <w:t xml:space="preserve"> </w:t>
      </w:r>
    </w:p>
    <w:p w:rsidR="00640D65" w:rsidRDefault="00640D65" w:rsidP="00FC2D19">
      <w:pPr>
        <w:pStyle w:val="Heading3"/>
      </w:pPr>
      <w:bookmarkStart w:id="53" w:name="_Toc340150891"/>
      <w:r>
        <w:t>Clases intervinientes</w:t>
      </w:r>
      <w:bookmarkEnd w:id="53"/>
    </w:p>
    <w:p w:rsidR="00640D65" w:rsidRPr="00FC2D19" w:rsidRDefault="00640D65" w:rsidP="00E71244">
      <w:pPr>
        <w:ind w:hanging="567"/>
      </w:pPr>
      <w:r>
        <w:pict>
          <v:shape id="_x0000_i1059" type="#_x0000_t75" style="width:519.75pt;height:479.25pt">
            <v:imagedata r:id="rId45" o:title=""/>
          </v:shape>
        </w:pict>
      </w:r>
    </w:p>
    <w:p w:rsidR="00640D65" w:rsidRDefault="00640D65" w:rsidP="00FC2D19">
      <w:pPr>
        <w:pStyle w:val="Heading3"/>
      </w:pPr>
      <w:bookmarkStart w:id="54" w:name="_Toc340150892"/>
      <w:r>
        <w:t>Diagrama de secuencia</w:t>
      </w:r>
      <w:bookmarkEnd w:id="54"/>
    </w:p>
    <w:p w:rsidR="00640D65" w:rsidRPr="00FC2D19" w:rsidRDefault="00640D65" w:rsidP="00E71244">
      <w:pPr>
        <w:ind w:hanging="567"/>
      </w:pPr>
      <w:r>
        <w:pict>
          <v:shape id="_x0000_i1060" type="#_x0000_t75" style="width:486.75pt;height:438.75pt">
            <v:imagedata r:id="rId46" o:title=""/>
          </v:shape>
        </w:pict>
      </w:r>
    </w:p>
    <w:p w:rsidR="00640D65" w:rsidRDefault="00640D65" w:rsidP="00FC2D19">
      <w:pPr>
        <w:pStyle w:val="Heading2"/>
      </w:pPr>
      <w:bookmarkStart w:id="55" w:name="_Toc340150893"/>
      <w:r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5"/>
      <w:r>
        <w:t xml:space="preserve"> </w:t>
      </w:r>
    </w:p>
    <w:p w:rsidR="00640D65" w:rsidRDefault="00640D65" w:rsidP="00FC2D19">
      <w:pPr>
        <w:pStyle w:val="Heading3"/>
      </w:pPr>
      <w:bookmarkStart w:id="56" w:name="_Toc340150894"/>
      <w:r>
        <w:t>Clases intervinientes</w:t>
      </w:r>
      <w:bookmarkEnd w:id="56"/>
    </w:p>
    <w:p w:rsidR="00640D65" w:rsidRPr="00FD0997" w:rsidRDefault="00640D65" w:rsidP="00E71244">
      <w:pPr>
        <w:ind w:hanging="567"/>
      </w:pPr>
      <w:r>
        <w:pict>
          <v:shape id="_x0000_i1061" type="#_x0000_t75" style="width:509.25pt;height:397.5pt">
            <v:imagedata r:id="rId47" o:title=""/>
          </v:shape>
        </w:pict>
      </w:r>
    </w:p>
    <w:p w:rsidR="00640D65" w:rsidRDefault="00640D65" w:rsidP="00FC2D19">
      <w:pPr>
        <w:pStyle w:val="Heading3"/>
      </w:pPr>
      <w:bookmarkStart w:id="57" w:name="_Toc340150895"/>
      <w:r>
        <w:t>Diagrama de secuencia</w:t>
      </w:r>
      <w:bookmarkEnd w:id="57"/>
    </w:p>
    <w:p w:rsidR="00640D65" w:rsidRPr="00FD0997" w:rsidRDefault="00640D65" w:rsidP="00FD0997">
      <w:r>
        <w:pict>
          <v:shape id="_x0000_i1062" type="#_x0000_t75" style="width:434.25pt;height:7in">
            <v:imagedata r:id="rId48" o:title=""/>
          </v:shape>
        </w:pict>
      </w:r>
    </w:p>
    <w:p w:rsidR="00640D65" w:rsidRDefault="00640D65" w:rsidP="00FC2D19">
      <w:pPr>
        <w:pStyle w:val="Heading2"/>
      </w:pPr>
      <w:bookmarkStart w:id="58" w:name="_Toc340150896"/>
      <w:r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58"/>
      <w:r>
        <w:t xml:space="preserve"> </w:t>
      </w:r>
    </w:p>
    <w:p w:rsidR="00640D65" w:rsidRDefault="00640D65" w:rsidP="00FC2D19">
      <w:pPr>
        <w:pStyle w:val="Heading3"/>
      </w:pPr>
      <w:bookmarkStart w:id="59" w:name="_Toc340150897"/>
      <w:r>
        <w:t>Clases intervinientes</w:t>
      </w:r>
      <w:bookmarkEnd w:id="59"/>
    </w:p>
    <w:p w:rsidR="00640D65" w:rsidRPr="00B657A9" w:rsidRDefault="00640D65" w:rsidP="00E71244">
      <w:pPr>
        <w:ind w:hanging="567"/>
      </w:pPr>
      <w:r>
        <w:pict>
          <v:shape id="_x0000_i1063" type="#_x0000_t75" style="width:495.75pt;height:8in">
            <v:imagedata r:id="rId49" o:title=""/>
          </v:shape>
        </w:pict>
      </w:r>
    </w:p>
    <w:p w:rsidR="00640D65" w:rsidRDefault="00640D65" w:rsidP="00FC2D19">
      <w:pPr>
        <w:pStyle w:val="Heading3"/>
      </w:pPr>
      <w:bookmarkStart w:id="60" w:name="_Toc340150898"/>
      <w:r>
        <w:t>Diagrama de secuencia</w:t>
      </w:r>
      <w:bookmarkEnd w:id="60"/>
    </w:p>
    <w:p w:rsidR="00640D65" w:rsidRPr="00120C5B" w:rsidRDefault="00640D65" w:rsidP="00120C5B">
      <w:r>
        <w:pict>
          <v:shape id="_x0000_i1064" type="#_x0000_t75" style="width:435.75pt;height:582pt">
            <v:imagedata r:id="rId50" o:title=""/>
          </v:shape>
        </w:pict>
      </w:r>
    </w:p>
    <w:p w:rsidR="00640D65" w:rsidRDefault="00640D65" w:rsidP="00025D12">
      <w:pPr>
        <w:pStyle w:val="Heading2"/>
      </w:pPr>
      <w:bookmarkStart w:id="61" w:name="_Toc340150899"/>
      <w:r>
        <w:t>Realización CU31: Generar reporte de tareas por filtro</w:t>
      </w:r>
      <w:bookmarkEnd w:id="61"/>
      <w:r>
        <w:t xml:space="preserve"> </w:t>
      </w:r>
    </w:p>
    <w:p w:rsidR="00640D65" w:rsidRDefault="00640D65" w:rsidP="00025D12">
      <w:pPr>
        <w:pStyle w:val="Heading3"/>
      </w:pPr>
      <w:bookmarkStart w:id="62" w:name="_Toc340150900"/>
      <w:r>
        <w:t>Clases intervinientes</w:t>
      </w:r>
      <w:bookmarkEnd w:id="62"/>
    </w:p>
    <w:p w:rsidR="00640D65" w:rsidRPr="00025D12" w:rsidRDefault="00640D65" w:rsidP="00E71244">
      <w:pPr>
        <w:ind w:hanging="567"/>
      </w:pPr>
      <w:r>
        <w:pict>
          <v:shape id="_x0000_i1065" type="#_x0000_t75" style="width:527.25pt;height:341.25pt">
            <v:imagedata r:id="rId51" o:title=""/>
          </v:shape>
        </w:pict>
      </w:r>
    </w:p>
    <w:p w:rsidR="00640D65" w:rsidRDefault="00640D65" w:rsidP="00025D12">
      <w:pPr>
        <w:pStyle w:val="Heading3"/>
      </w:pPr>
      <w:bookmarkStart w:id="63" w:name="_Toc340150901"/>
      <w:r>
        <w:t>Diagrama de secuencia</w:t>
      </w:r>
      <w:bookmarkEnd w:id="63"/>
    </w:p>
    <w:p w:rsidR="00640D65" w:rsidRDefault="00640D65" w:rsidP="00025D12">
      <w:r>
        <w:pict>
          <v:shape id="_x0000_i1066" type="#_x0000_t75" style="width:438.75pt;height:536.25pt">
            <v:imagedata r:id="rId52" o:title=""/>
          </v:shape>
        </w:pict>
      </w:r>
    </w:p>
    <w:p w:rsidR="00640D65" w:rsidRDefault="00640D65" w:rsidP="00DD1935">
      <w:pPr>
        <w:pStyle w:val="Heading1"/>
      </w:pPr>
      <w:bookmarkStart w:id="64" w:name="_Toc340150902"/>
      <w:r>
        <w:t>Paquete Notificaciones</w:t>
      </w:r>
      <w:bookmarkEnd w:id="64"/>
    </w:p>
    <w:p w:rsidR="00640D65" w:rsidRDefault="00640D65" w:rsidP="003C22BF">
      <w:pPr>
        <w:pStyle w:val="Heading2"/>
      </w:pPr>
      <w:bookmarkStart w:id="65" w:name="_Toc340150903"/>
      <w:r>
        <w:t xml:space="preserve">Realización CU41: </w:t>
      </w:r>
      <w:r w:rsidRPr="008810BB">
        <w:t>Notificar solicitud de tarea apta para cobrar a cliente</w:t>
      </w:r>
      <w:bookmarkEnd w:id="65"/>
      <w:r>
        <w:t xml:space="preserve"> </w:t>
      </w:r>
    </w:p>
    <w:p w:rsidR="00640D65" w:rsidRDefault="00640D65" w:rsidP="003C22BF">
      <w:pPr>
        <w:pStyle w:val="Heading3"/>
      </w:pPr>
      <w:bookmarkStart w:id="66" w:name="_Toc340150904"/>
      <w:r>
        <w:t>Clases intervinientes</w:t>
      </w:r>
      <w:bookmarkEnd w:id="66"/>
    </w:p>
    <w:p w:rsidR="00640D65" w:rsidRPr="003C22BF" w:rsidRDefault="00640D65" w:rsidP="00E71244">
      <w:pPr>
        <w:ind w:hanging="567"/>
      </w:pPr>
      <w:r>
        <w:pict>
          <v:shape id="_x0000_i1067" type="#_x0000_t75" style="width:507pt;height:522.75pt">
            <v:imagedata r:id="rId53" o:title=""/>
          </v:shape>
        </w:pict>
      </w:r>
    </w:p>
    <w:p w:rsidR="00640D65" w:rsidRDefault="00640D65" w:rsidP="003C22BF">
      <w:pPr>
        <w:pStyle w:val="Heading3"/>
      </w:pPr>
      <w:bookmarkStart w:id="67" w:name="_Toc340150905"/>
      <w:r>
        <w:t>Diagrama de secuencia</w:t>
      </w:r>
      <w:bookmarkEnd w:id="67"/>
    </w:p>
    <w:p w:rsidR="00640D65" w:rsidRPr="003C22BF" w:rsidRDefault="00640D65" w:rsidP="003C22BF">
      <w:r>
        <w:pict>
          <v:shape id="_x0000_i1068" type="#_x0000_t75" style="width:434.25pt;height:376.5pt">
            <v:imagedata r:id="rId54" o:title=""/>
          </v:shape>
        </w:pict>
      </w:r>
    </w:p>
    <w:p w:rsidR="00640D65" w:rsidRDefault="00640D65" w:rsidP="003C22BF">
      <w:pPr>
        <w:pStyle w:val="Heading2"/>
      </w:pPr>
      <w:bookmarkStart w:id="68" w:name="_Toc340150906"/>
      <w:r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68"/>
      <w:r>
        <w:t xml:space="preserve"> </w:t>
      </w:r>
    </w:p>
    <w:p w:rsidR="00640D65" w:rsidRDefault="00640D65" w:rsidP="003C22BF">
      <w:pPr>
        <w:pStyle w:val="Heading3"/>
      </w:pPr>
      <w:bookmarkStart w:id="69" w:name="_Toc340150907"/>
      <w:r>
        <w:t>Clases intervinientes</w:t>
      </w:r>
      <w:bookmarkEnd w:id="69"/>
    </w:p>
    <w:p w:rsidR="00640D65" w:rsidRPr="004E1248" w:rsidRDefault="00640D65" w:rsidP="00E71244">
      <w:pPr>
        <w:ind w:hanging="567"/>
      </w:pPr>
      <w:r>
        <w:pict>
          <v:shape id="_x0000_i1069" type="#_x0000_t75" style="width:522pt;height:389.25pt">
            <v:imagedata r:id="rId55" o:title=""/>
          </v:shape>
        </w:pict>
      </w:r>
    </w:p>
    <w:p w:rsidR="00640D65" w:rsidRDefault="00640D65" w:rsidP="003C22BF">
      <w:pPr>
        <w:pStyle w:val="Heading3"/>
      </w:pPr>
      <w:bookmarkStart w:id="70" w:name="_Toc340150908"/>
      <w:r>
        <w:t>Diagrama de secuencia</w:t>
      </w:r>
      <w:bookmarkEnd w:id="70"/>
    </w:p>
    <w:p w:rsidR="00640D65" w:rsidRPr="004E1248" w:rsidRDefault="00640D65" w:rsidP="004E1248">
      <w:r>
        <w:pict>
          <v:shape id="_x0000_i1070" type="#_x0000_t75" style="width:6in;height:369pt">
            <v:imagedata r:id="rId56" o:title=""/>
          </v:shape>
        </w:pict>
      </w:r>
    </w:p>
    <w:p w:rsidR="00640D65" w:rsidRDefault="00640D65" w:rsidP="00DD1935">
      <w:pPr>
        <w:pStyle w:val="Heading1"/>
      </w:pPr>
      <w:bookmarkStart w:id="71" w:name="_Toc340150909"/>
      <w:r>
        <w:t>Paquete Administración</w:t>
      </w:r>
      <w:bookmarkEnd w:id="71"/>
    </w:p>
    <w:p w:rsidR="00640D65" w:rsidRDefault="00640D65" w:rsidP="004E1248">
      <w:pPr>
        <w:pStyle w:val="Heading2"/>
      </w:pPr>
      <w:bookmarkStart w:id="72" w:name="_Toc340150910"/>
      <w:r>
        <w:t>Realización CU33: Registrar cobro de solicitud de tarea</w:t>
      </w:r>
      <w:bookmarkEnd w:id="72"/>
      <w:r>
        <w:t xml:space="preserve"> </w:t>
      </w:r>
    </w:p>
    <w:p w:rsidR="00640D65" w:rsidRDefault="00640D65" w:rsidP="004E1248">
      <w:pPr>
        <w:pStyle w:val="Heading3"/>
      </w:pPr>
      <w:bookmarkStart w:id="73" w:name="_Toc340150911"/>
      <w:r>
        <w:t>Clases intervinientes</w:t>
      </w:r>
      <w:bookmarkEnd w:id="73"/>
    </w:p>
    <w:p w:rsidR="00640D65" w:rsidRPr="00255532" w:rsidRDefault="00640D65" w:rsidP="00E71244">
      <w:pPr>
        <w:ind w:hanging="567"/>
      </w:pPr>
      <w:r>
        <w:pict>
          <v:shape id="_x0000_i1071" type="#_x0000_t75" style="width:514.5pt;height:352.5pt">
            <v:imagedata r:id="rId57" o:title=""/>
          </v:shape>
        </w:pict>
      </w:r>
    </w:p>
    <w:p w:rsidR="00640D65" w:rsidRDefault="00640D65" w:rsidP="004E1248">
      <w:pPr>
        <w:pStyle w:val="Heading3"/>
      </w:pPr>
      <w:bookmarkStart w:id="74" w:name="_Toc340150912"/>
      <w:r>
        <w:t>Diagrama de secuencia</w:t>
      </w:r>
      <w:bookmarkEnd w:id="74"/>
    </w:p>
    <w:p w:rsidR="00640D65" w:rsidRPr="00255532" w:rsidRDefault="00640D65" w:rsidP="00255532">
      <w:r>
        <w:pict>
          <v:shape id="_x0000_i1072" type="#_x0000_t75" style="width:6in;height:384.75pt">
            <v:imagedata r:id="rId58" o:title=""/>
          </v:shape>
        </w:pict>
      </w:r>
    </w:p>
    <w:p w:rsidR="00640D65" w:rsidRDefault="00640D65" w:rsidP="004E1248">
      <w:pPr>
        <w:pStyle w:val="Heading2"/>
      </w:pPr>
      <w:bookmarkStart w:id="75" w:name="_Toc340150913"/>
      <w:r>
        <w:t>Realización CU9: Modificar solicitud de viático</w:t>
      </w:r>
      <w:bookmarkEnd w:id="75"/>
      <w:r>
        <w:t xml:space="preserve"> </w:t>
      </w:r>
    </w:p>
    <w:p w:rsidR="00640D65" w:rsidRDefault="00640D65" w:rsidP="004E1248">
      <w:pPr>
        <w:pStyle w:val="Heading3"/>
      </w:pPr>
      <w:bookmarkStart w:id="76" w:name="_Toc340150914"/>
      <w:r>
        <w:t>Clases intervinientes</w:t>
      </w:r>
      <w:bookmarkEnd w:id="76"/>
    </w:p>
    <w:p w:rsidR="00640D65" w:rsidRPr="00586E05" w:rsidRDefault="00640D65" w:rsidP="00586E05">
      <w:r>
        <w:pict>
          <v:shape id="_x0000_i1073" type="#_x0000_t75" style="width:437.25pt;height:330.75pt">
            <v:imagedata r:id="rId59" o:title=""/>
          </v:shape>
        </w:pict>
      </w:r>
    </w:p>
    <w:p w:rsidR="00640D65" w:rsidRDefault="00640D65" w:rsidP="004E1248">
      <w:pPr>
        <w:pStyle w:val="Heading3"/>
      </w:pPr>
      <w:bookmarkStart w:id="77" w:name="_Toc340150915"/>
      <w:r>
        <w:t>Diagrama de secuencia</w:t>
      </w:r>
      <w:bookmarkEnd w:id="77"/>
    </w:p>
    <w:p w:rsidR="00640D65" w:rsidRPr="00586E05" w:rsidRDefault="00640D65" w:rsidP="00586E05">
      <w:r>
        <w:pict>
          <v:shape id="_x0000_i1074" type="#_x0000_t75" style="width:301.5pt;height:543.75pt">
            <v:imagedata r:id="rId60" o:title=""/>
          </v:shape>
        </w:pict>
      </w:r>
    </w:p>
    <w:p w:rsidR="00640D65" w:rsidRDefault="00640D65" w:rsidP="004E1248">
      <w:pPr>
        <w:pStyle w:val="Heading2"/>
      </w:pPr>
      <w:bookmarkStart w:id="78" w:name="_Toc340150916"/>
      <w:r>
        <w:t>Realización CU34: Modificar solicitud de pago a cuadrilla</w:t>
      </w:r>
      <w:bookmarkEnd w:id="78"/>
      <w:r>
        <w:t xml:space="preserve"> </w:t>
      </w:r>
    </w:p>
    <w:p w:rsidR="00640D65" w:rsidRDefault="00640D65" w:rsidP="004E1248">
      <w:pPr>
        <w:pStyle w:val="Heading3"/>
      </w:pPr>
      <w:bookmarkStart w:id="79" w:name="_Toc340150917"/>
      <w:r>
        <w:t>Clases intervinientes</w:t>
      </w:r>
      <w:bookmarkEnd w:id="79"/>
    </w:p>
    <w:p w:rsidR="00640D65" w:rsidRPr="00586E05" w:rsidRDefault="00640D65" w:rsidP="00586E05">
      <w:r>
        <w:pict>
          <v:shape id="_x0000_i1075" type="#_x0000_t75" style="width:437.25pt;height:260.25pt">
            <v:imagedata r:id="rId61" o:title=""/>
          </v:shape>
        </w:pict>
      </w:r>
    </w:p>
    <w:p w:rsidR="00640D65" w:rsidRDefault="00640D65" w:rsidP="004E1248">
      <w:pPr>
        <w:pStyle w:val="Heading3"/>
      </w:pPr>
      <w:bookmarkStart w:id="80" w:name="_Toc340150918"/>
      <w:r>
        <w:t>Diagrama de secuencia</w:t>
      </w:r>
      <w:bookmarkEnd w:id="80"/>
    </w:p>
    <w:p w:rsidR="00640D65" w:rsidRPr="00586E05" w:rsidRDefault="00640D65" w:rsidP="00586E05">
      <w:r>
        <w:pict>
          <v:shape id="_x0000_i1076" type="#_x0000_t75" style="width:338.25pt;height:488.25pt">
            <v:imagedata r:id="rId62" o:title=""/>
          </v:shape>
        </w:pict>
      </w:r>
    </w:p>
    <w:p w:rsidR="00640D65" w:rsidRDefault="00640D65" w:rsidP="00D30A0B">
      <w:pPr>
        <w:pStyle w:val="Heading2"/>
      </w:pPr>
      <w:bookmarkStart w:id="81" w:name="_Toc340150919"/>
      <w:r>
        <w:t>Realización CU35: Registrar documento de integrante de cuadrilla</w:t>
      </w:r>
      <w:bookmarkEnd w:id="81"/>
    </w:p>
    <w:p w:rsidR="00640D65" w:rsidRDefault="00640D65" w:rsidP="00D30A0B">
      <w:pPr>
        <w:pStyle w:val="Heading3"/>
      </w:pPr>
      <w:bookmarkStart w:id="82" w:name="_Toc340150920"/>
      <w:r>
        <w:t>Clases intervinientes</w:t>
      </w:r>
      <w:bookmarkEnd w:id="82"/>
    </w:p>
    <w:p w:rsidR="00640D65" w:rsidRPr="00D30A0B" w:rsidRDefault="00640D65" w:rsidP="00D30A0B">
      <w:r>
        <w:pict>
          <v:shape id="_x0000_i1077" type="#_x0000_t75" style="width:436.5pt;height:313.5pt">
            <v:imagedata r:id="rId63" o:title=""/>
          </v:shape>
        </w:pict>
      </w:r>
    </w:p>
    <w:p w:rsidR="00640D65" w:rsidRDefault="00640D65" w:rsidP="00D30A0B">
      <w:pPr>
        <w:pStyle w:val="Heading3"/>
      </w:pPr>
      <w:bookmarkStart w:id="83" w:name="_Toc340150921"/>
      <w:r>
        <w:t>Diagrama de secuencia</w:t>
      </w:r>
      <w:bookmarkEnd w:id="83"/>
    </w:p>
    <w:p w:rsidR="00640D65" w:rsidRDefault="00640D65" w:rsidP="00D30A0B">
      <w:r>
        <w:pict>
          <v:shape id="_x0000_i1078" type="#_x0000_t75" style="width:442.5pt;height:571.5pt">
            <v:imagedata r:id="rId64" o:title=""/>
          </v:shape>
        </w:pict>
      </w:r>
    </w:p>
    <w:p w:rsidR="00640D65" w:rsidRDefault="00640D65" w:rsidP="00DD1935">
      <w:pPr>
        <w:pStyle w:val="Heading1"/>
      </w:pPr>
      <w:bookmarkStart w:id="84" w:name="_Toc340150922"/>
      <w:r>
        <w:t>Paquete Soporte</w:t>
      </w:r>
      <w:bookmarkEnd w:id="84"/>
    </w:p>
    <w:p w:rsidR="00640D65" w:rsidRDefault="00640D65" w:rsidP="003C4F6B">
      <w:pPr>
        <w:pStyle w:val="Heading2"/>
      </w:pPr>
      <w:bookmarkStart w:id="85" w:name="_Toc340150923"/>
      <w:r>
        <w:t>Realización CU47: Cambiar contraseña</w:t>
      </w:r>
      <w:bookmarkEnd w:id="85"/>
      <w:r>
        <w:t xml:space="preserve"> </w:t>
      </w:r>
    </w:p>
    <w:p w:rsidR="00640D65" w:rsidRDefault="00640D65" w:rsidP="003C4F6B">
      <w:pPr>
        <w:pStyle w:val="Heading3"/>
      </w:pPr>
      <w:bookmarkStart w:id="86" w:name="_Toc340150924"/>
      <w:r>
        <w:t>Clases intervinientes</w:t>
      </w:r>
      <w:bookmarkEnd w:id="86"/>
    </w:p>
    <w:p w:rsidR="00640D65" w:rsidRPr="003C4F6B" w:rsidRDefault="00640D65" w:rsidP="003C4F6B">
      <w:r>
        <w:pict>
          <v:shape id="_x0000_i1079" type="#_x0000_t75" style="width:441pt;height:268.5pt">
            <v:imagedata r:id="rId65" o:title=""/>
          </v:shape>
        </w:pict>
      </w:r>
    </w:p>
    <w:p w:rsidR="00640D65" w:rsidRDefault="00640D65" w:rsidP="003C4F6B">
      <w:pPr>
        <w:pStyle w:val="Heading3"/>
      </w:pPr>
      <w:bookmarkStart w:id="87" w:name="_Toc340150925"/>
      <w:r>
        <w:t>Diagrama de secuencia</w:t>
      </w:r>
      <w:bookmarkEnd w:id="87"/>
    </w:p>
    <w:p w:rsidR="00640D65" w:rsidRPr="003C4F6B" w:rsidRDefault="00640D65" w:rsidP="003C4F6B">
      <w:r>
        <w:pict>
          <v:shape id="_x0000_i1080" type="#_x0000_t75" style="width:370.5pt;height:512.25pt">
            <v:imagedata r:id="rId66" o:title=""/>
          </v:shape>
        </w:pict>
      </w:r>
    </w:p>
    <w:p w:rsidR="00640D65" w:rsidRDefault="00640D65" w:rsidP="003C4F6B">
      <w:pPr>
        <w:pStyle w:val="Heading2"/>
      </w:pPr>
      <w:bookmarkStart w:id="88" w:name="_Toc340150926"/>
      <w:r>
        <w:t>Realización CU48: Iniciar sesión</w:t>
      </w:r>
      <w:bookmarkEnd w:id="88"/>
      <w:r>
        <w:t xml:space="preserve"> </w:t>
      </w:r>
    </w:p>
    <w:p w:rsidR="00640D65" w:rsidRDefault="00640D65" w:rsidP="003C4F6B">
      <w:pPr>
        <w:pStyle w:val="Heading3"/>
      </w:pPr>
      <w:bookmarkStart w:id="89" w:name="_Toc340150927"/>
      <w:r>
        <w:t>Clases intervinientes</w:t>
      </w:r>
      <w:bookmarkEnd w:id="89"/>
    </w:p>
    <w:p w:rsidR="00640D65" w:rsidRPr="00460DB3" w:rsidRDefault="00640D65" w:rsidP="00460DB3">
      <w:r>
        <w:pict>
          <v:shape id="_x0000_i1081" type="#_x0000_t75" style="width:431.25pt;height:297pt">
            <v:imagedata r:id="rId67" o:title=""/>
          </v:shape>
        </w:pict>
      </w:r>
    </w:p>
    <w:p w:rsidR="00640D65" w:rsidRDefault="00640D65" w:rsidP="003C4F6B">
      <w:pPr>
        <w:pStyle w:val="Heading3"/>
      </w:pPr>
      <w:bookmarkStart w:id="90" w:name="_Toc340150928"/>
      <w:r>
        <w:t>Diagrama de secuencia</w:t>
      </w:r>
      <w:bookmarkEnd w:id="90"/>
    </w:p>
    <w:p w:rsidR="00640D65" w:rsidRPr="00460DB3" w:rsidRDefault="00640D65" w:rsidP="00460DB3">
      <w:r>
        <w:pict>
          <v:shape id="_x0000_i1082" type="#_x0000_t75" style="width:435.75pt;height:464.25pt">
            <v:imagedata r:id="rId68" o:title=""/>
          </v:shape>
        </w:pict>
      </w:r>
    </w:p>
    <w:p w:rsidR="00640D65" w:rsidRDefault="00640D65" w:rsidP="003C4F6B">
      <w:pPr>
        <w:pStyle w:val="Heading2"/>
      </w:pPr>
      <w:bookmarkStart w:id="91" w:name="_Toc340150929"/>
      <w:r>
        <w:t>Realización CU60: Gestionar cuadrilla</w:t>
      </w:r>
      <w:bookmarkEnd w:id="91"/>
      <w:r>
        <w:t xml:space="preserve"> </w:t>
      </w:r>
    </w:p>
    <w:p w:rsidR="00640D65" w:rsidRDefault="00640D65" w:rsidP="003C4F6B">
      <w:pPr>
        <w:pStyle w:val="Heading3"/>
      </w:pPr>
      <w:bookmarkStart w:id="92" w:name="_Toc340150930"/>
      <w:r>
        <w:t>Clases intervinientes</w:t>
      </w:r>
      <w:bookmarkEnd w:id="92"/>
    </w:p>
    <w:p w:rsidR="00640D65" w:rsidRPr="00C15597" w:rsidRDefault="00640D65" w:rsidP="00C15597">
      <w:r>
        <w:pict>
          <v:shape id="_x0000_i1083" type="#_x0000_t75" style="width:440.25pt;height:402.75pt">
            <v:imagedata r:id="rId69" o:title=""/>
          </v:shape>
        </w:pict>
      </w:r>
    </w:p>
    <w:p w:rsidR="00640D65" w:rsidRDefault="00640D65" w:rsidP="003C4F6B">
      <w:pPr>
        <w:pStyle w:val="Heading3"/>
      </w:pPr>
      <w:bookmarkStart w:id="93" w:name="_Toc340150931"/>
      <w:r>
        <w:t>Diagrama de secuencia</w:t>
      </w:r>
      <w:bookmarkEnd w:id="93"/>
    </w:p>
    <w:p w:rsidR="00640D65" w:rsidRPr="00C15597" w:rsidRDefault="00640D65" w:rsidP="00C15597">
      <w:r>
        <w:pict>
          <v:shape id="_x0000_i1084" type="#_x0000_t75" style="width:434.25pt;height:355.5pt">
            <v:imagedata r:id="rId70" o:title=""/>
          </v:shape>
        </w:pict>
      </w:r>
    </w:p>
    <w:p w:rsidR="00640D65" w:rsidRDefault="00640D65" w:rsidP="00C15597">
      <w:pPr>
        <w:pStyle w:val="Heading2"/>
      </w:pPr>
      <w:bookmarkStart w:id="94" w:name="_Toc340150932"/>
      <w:r>
        <w:t>Realización CU62: Registrar cuadrilla</w:t>
      </w:r>
      <w:bookmarkEnd w:id="94"/>
      <w:r>
        <w:t xml:space="preserve"> </w:t>
      </w:r>
    </w:p>
    <w:p w:rsidR="00640D65" w:rsidRDefault="00640D65" w:rsidP="00C15597">
      <w:pPr>
        <w:pStyle w:val="Heading3"/>
      </w:pPr>
      <w:bookmarkStart w:id="95" w:name="_Toc340150933"/>
      <w:r>
        <w:t>Clases intervinientes</w:t>
      </w:r>
      <w:bookmarkEnd w:id="95"/>
    </w:p>
    <w:p w:rsidR="00640D65" w:rsidRPr="00C15597" w:rsidRDefault="00640D65" w:rsidP="00E71244">
      <w:pPr>
        <w:ind w:hanging="567"/>
      </w:pPr>
      <w:r>
        <w:pict>
          <v:shape id="_x0000_i1085" type="#_x0000_t75" style="width:532.5pt;height:289.5pt">
            <v:imagedata r:id="rId71" o:title=""/>
          </v:shape>
        </w:pict>
      </w:r>
    </w:p>
    <w:p w:rsidR="00640D65" w:rsidRDefault="00640D65" w:rsidP="00C15597">
      <w:pPr>
        <w:pStyle w:val="Heading3"/>
      </w:pPr>
      <w:bookmarkStart w:id="96" w:name="_Toc340150934"/>
      <w:r>
        <w:t>Diagrama de secuencia</w:t>
      </w:r>
      <w:bookmarkEnd w:id="96"/>
    </w:p>
    <w:p w:rsidR="00640D65" w:rsidRPr="00C15597" w:rsidRDefault="00640D65" w:rsidP="00C15597">
      <w:r>
        <w:pict>
          <v:shape id="_x0000_i1086" type="#_x0000_t75" style="width:409.5pt;height:517.5pt">
            <v:imagedata r:id="rId72" o:title=""/>
          </v:shape>
        </w:pict>
      </w:r>
    </w:p>
    <w:p w:rsidR="00640D65" w:rsidRDefault="00640D65" w:rsidP="00C15597">
      <w:pPr>
        <w:pStyle w:val="Heading2"/>
      </w:pPr>
      <w:bookmarkStart w:id="97" w:name="_Toc340150935"/>
      <w:r>
        <w:t>Realización CU64: Modificar cuadrilla</w:t>
      </w:r>
      <w:bookmarkEnd w:id="97"/>
      <w:r>
        <w:t xml:space="preserve"> </w:t>
      </w:r>
    </w:p>
    <w:p w:rsidR="00640D65" w:rsidRDefault="00640D65" w:rsidP="00C15597">
      <w:pPr>
        <w:pStyle w:val="Heading3"/>
      </w:pPr>
      <w:bookmarkStart w:id="98" w:name="_Toc340150936"/>
      <w:r>
        <w:t>Clases intervinientes</w:t>
      </w:r>
      <w:bookmarkEnd w:id="98"/>
    </w:p>
    <w:p w:rsidR="00640D65" w:rsidRPr="00C15597" w:rsidRDefault="00640D65" w:rsidP="00E71244">
      <w:pPr>
        <w:ind w:hanging="567"/>
      </w:pPr>
      <w:r>
        <w:pict>
          <v:shape id="_x0000_i1087" type="#_x0000_t75" style="width:530.25pt;height:270.75pt">
            <v:imagedata r:id="rId73" o:title=""/>
          </v:shape>
        </w:pict>
      </w:r>
    </w:p>
    <w:p w:rsidR="00640D65" w:rsidRDefault="00640D65" w:rsidP="00C15597">
      <w:pPr>
        <w:pStyle w:val="Heading3"/>
      </w:pPr>
      <w:bookmarkStart w:id="99" w:name="_Toc340150937"/>
      <w:r>
        <w:t>Diagrama de secuencia</w:t>
      </w:r>
      <w:bookmarkEnd w:id="99"/>
    </w:p>
    <w:p w:rsidR="00640D65" w:rsidRPr="00C15597" w:rsidRDefault="00640D65" w:rsidP="00C15597">
      <w:r>
        <w:pict>
          <v:shape id="_x0000_i1088" type="#_x0000_t75" style="width:385.5pt;height:519.75pt">
            <v:imagedata r:id="rId74" o:title=""/>
          </v:shape>
        </w:pict>
      </w:r>
    </w:p>
    <w:p w:rsidR="00640D65" w:rsidRDefault="00640D65" w:rsidP="00C15597">
      <w:pPr>
        <w:pStyle w:val="Heading2"/>
      </w:pPr>
      <w:bookmarkStart w:id="100" w:name="_Toc340150938"/>
      <w:r>
        <w:t>Realización CU61: Consultar cuadrilla</w:t>
      </w:r>
      <w:bookmarkEnd w:id="100"/>
    </w:p>
    <w:p w:rsidR="00640D65" w:rsidRDefault="00640D65" w:rsidP="00C15597">
      <w:pPr>
        <w:pStyle w:val="Heading3"/>
      </w:pPr>
      <w:bookmarkStart w:id="101" w:name="_Toc340150939"/>
      <w:r>
        <w:t>Clases intervinientes</w:t>
      </w:r>
      <w:bookmarkEnd w:id="101"/>
    </w:p>
    <w:p w:rsidR="00640D65" w:rsidRPr="00726BCC" w:rsidRDefault="00640D65" w:rsidP="00E71244">
      <w:pPr>
        <w:ind w:hanging="567"/>
      </w:pPr>
      <w:r>
        <w:pict>
          <v:shape id="_x0000_i1089" type="#_x0000_t75" style="width:520.5pt;height:525.75pt">
            <v:imagedata r:id="rId75" o:title=""/>
          </v:shape>
        </w:pict>
      </w:r>
    </w:p>
    <w:p w:rsidR="00640D65" w:rsidRDefault="00640D65" w:rsidP="00C15597">
      <w:pPr>
        <w:pStyle w:val="Heading3"/>
      </w:pPr>
      <w:bookmarkStart w:id="102" w:name="_Toc340150940"/>
      <w:r>
        <w:t>Diagrama de secuencia</w:t>
      </w:r>
      <w:bookmarkEnd w:id="102"/>
    </w:p>
    <w:p w:rsidR="00640D65" w:rsidRPr="00726BCC" w:rsidRDefault="00640D65" w:rsidP="00726BCC">
      <w:r>
        <w:pict>
          <v:shape id="_x0000_i1090" type="#_x0000_t75" style="width:441pt;height:384.75pt">
            <v:imagedata r:id="rId76" o:title=""/>
          </v:shape>
        </w:pict>
      </w:r>
    </w:p>
    <w:p w:rsidR="00640D65" w:rsidRDefault="00640D65" w:rsidP="00C15597">
      <w:pPr>
        <w:pStyle w:val="Heading2"/>
      </w:pPr>
      <w:bookmarkStart w:id="103" w:name="_Toc340150941"/>
      <w:r>
        <w:t>Realización CU63: Eliminar cuadrilla</w:t>
      </w:r>
      <w:bookmarkEnd w:id="103"/>
      <w:r>
        <w:t xml:space="preserve"> </w:t>
      </w:r>
    </w:p>
    <w:p w:rsidR="00640D65" w:rsidRDefault="00640D65" w:rsidP="00C15597">
      <w:pPr>
        <w:pStyle w:val="Heading3"/>
      </w:pPr>
      <w:bookmarkStart w:id="104" w:name="_Toc340150942"/>
      <w:r>
        <w:t>Clases intervinientes</w:t>
      </w:r>
      <w:bookmarkEnd w:id="104"/>
    </w:p>
    <w:p w:rsidR="00640D65" w:rsidRPr="00FA316F" w:rsidRDefault="00640D65" w:rsidP="00E71244">
      <w:pPr>
        <w:ind w:hanging="567"/>
      </w:pPr>
      <w:r>
        <w:pict>
          <v:shape id="_x0000_i1091" type="#_x0000_t75" style="width:522.75pt;height:297.75pt">
            <v:imagedata r:id="rId77" o:title=""/>
          </v:shape>
        </w:pict>
      </w:r>
    </w:p>
    <w:p w:rsidR="00640D65" w:rsidRDefault="00640D65" w:rsidP="00C15597">
      <w:pPr>
        <w:pStyle w:val="Heading3"/>
      </w:pPr>
      <w:bookmarkStart w:id="105" w:name="_Toc340150943"/>
      <w:r>
        <w:t>Diagrama de secuencia</w:t>
      </w:r>
      <w:bookmarkEnd w:id="105"/>
    </w:p>
    <w:p w:rsidR="00640D65" w:rsidRPr="00FA316F" w:rsidRDefault="00640D65" w:rsidP="00FA316F">
      <w:r>
        <w:pict>
          <v:shape id="_x0000_i1092" type="#_x0000_t75" style="width:441.75pt;height:508.5pt">
            <v:imagedata r:id="rId78" o:title=""/>
          </v:shape>
        </w:pict>
      </w:r>
    </w:p>
    <w:p w:rsidR="00640D65" w:rsidRDefault="00640D65" w:rsidP="00EA565E">
      <w:pPr>
        <w:pStyle w:val="Heading2"/>
      </w:pPr>
      <w:bookmarkStart w:id="106" w:name="_Toc340150944"/>
      <w:r>
        <w:t>Realización CU55: Gestionar integrante de cuadrilla</w:t>
      </w:r>
      <w:bookmarkEnd w:id="106"/>
    </w:p>
    <w:p w:rsidR="00640D65" w:rsidRDefault="00640D65" w:rsidP="00EA565E">
      <w:pPr>
        <w:pStyle w:val="Heading3"/>
      </w:pPr>
      <w:bookmarkStart w:id="107" w:name="_Toc340150945"/>
      <w:r>
        <w:t>Clases intervinientes</w:t>
      </w:r>
      <w:bookmarkEnd w:id="107"/>
    </w:p>
    <w:p w:rsidR="00640D65" w:rsidRPr="00EA565E" w:rsidRDefault="00640D65" w:rsidP="00E71244">
      <w:pPr>
        <w:ind w:hanging="567"/>
      </w:pPr>
      <w:r>
        <w:pict>
          <v:shape id="_x0000_i1093" type="#_x0000_t75" style="width:521.25pt;height:472.5pt">
            <v:imagedata r:id="rId79" o:title=""/>
          </v:shape>
        </w:pict>
      </w:r>
    </w:p>
    <w:p w:rsidR="00640D65" w:rsidRDefault="00640D65" w:rsidP="00EA565E">
      <w:pPr>
        <w:pStyle w:val="Heading3"/>
      </w:pPr>
      <w:bookmarkStart w:id="108" w:name="_Toc340150946"/>
      <w:r>
        <w:t>Diagrama de secuencia</w:t>
      </w:r>
      <w:bookmarkEnd w:id="108"/>
    </w:p>
    <w:p w:rsidR="00640D65" w:rsidRPr="00EA565E" w:rsidRDefault="00640D65" w:rsidP="00E71244">
      <w:pPr>
        <w:ind w:hanging="567"/>
      </w:pPr>
      <w:bookmarkStart w:id="109" w:name="_GoBack"/>
      <w:r>
        <w:pict>
          <v:shape id="_x0000_i1094" type="#_x0000_t75" style="width:512.25pt;height:529.5pt">
            <v:imagedata r:id="rId80" o:title=""/>
          </v:shape>
        </w:pict>
      </w:r>
      <w:bookmarkEnd w:id="109"/>
    </w:p>
    <w:p w:rsidR="00640D65" w:rsidRPr="003C4F6B" w:rsidRDefault="00640D65" w:rsidP="003C4F6B"/>
    <w:p w:rsidR="00640D65" w:rsidRDefault="00640D65" w:rsidP="0048446F">
      <w:pPr>
        <w:pStyle w:val="Heading1"/>
      </w:pPr>
      <w:bookmarkStart w:id="110" w:name="_Toc340150947"/>
      <w:r>
        <w:t>Diagrama de componentes</w:t>
      </w:r>
      <w:bookmarkEnd w:id="110"/>
    </w:p>
    <w:p w:rsidR="00640D65" w:rsidRPr="0048446F" w:rsidRDefault="00640D65" w:rsidP="0048446F">
      <w:r>
        <w:rPr>
          <w:noProof/>
          <w:lang w:eastAsia="es-AR"/>
        </w:rPr>
        <w:pict>
          <v:shape id="Picture 9" o:spid="_x0000_i1095" type="#_x0000_t75" style="width:438.75pt;height:323.25pt;visibility:visible">
            <v:imagedata r:id="rId81" o:title=""/>
          </v:shape>
        </w:pict>
      </w:r>
    </w:p>
    <w:p w:rsidR="00640D65" w:rsidRDefault="00640D65" w:rsidP="0048446F">
      <w:pPr>
        <w:pStyle w:val="Heading1"/>
      </w:pPr>
      <w:bookmarkStart w:id="111" w:name="_Toc340150948"/>
      <w:r>
        <w:t>Diagramas de despliegue</w:t>
      </w:r>
      <w:bookmarkEnd w:id="111"/>
    </w:p>
    <w:p w:rsidR="00640D65" w:rsidRPr="00EA565E" w:rsidRDefault="00640D65" w:rsidP="00EA565E">
      <w:pPr>
        <w:pStyle w:val="Heading2"/>
      </w:pPr>
      <w:bookmarkStart w:id="112" w:name="_Toc340150949"/>
      <w:r>
        <w:t>Despliegue lógico</w:t>
      </w:r>
      <w:bookmarkEnd w:id="112"/>
    </w:p>
    <w:p w:rsidR="00640D65" w:rsidRDefault="00640D65" w:rsidP="00EA565E">
      <w:r>
        <w:pict>
          <v:shape id="_x0000_i1096" type="#_x0000_t75" style="width:405pt;height:336pt">
            <v:imagedata r:id="rId82" o:title=""/>
          </v:shape>
        </w:pict>
      </w:r>
    </w:p>
    <w:p w:rsidR="00640D65" w:rsidRDefault="00640D65" w:rsidP="00EA565E">
      <w:pPr>
        <w:pStyle w:val="Heading2"/>
      </w:pPr>
      <w:bookmarkStart w:id="113" w:name="_Toc340150950"/>
      <w:r>
        <w:t>Despliegue físico</w:t>
      </w:r>
      <w:bookmarkEnd w:id="113"/>
    </w:p>
    <w:p w:rsidR="00640D65" w:rsidRPr="00EA565E" w:rsidRDefault="00640D65" w:rsidP="00EA565E">
      <w:r>
        <w:pict>
          <v:shape id="_x0000_i1097" type="#_x0000_t75" style="width:436.5pt;height:342pt">
            <v:imagedata r:id="rId83" o:title=""/>
          </v:shape>
        </w:pict>
      </w:r>
    </w:p>
    <w:sectPr w:rsidR="00640D65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40D65" w:rsidRDefault="00640D65" w:rsidP="001A70CB">
      <w:pPr>
        <w:spacing w:after="0" w:line="240" w:lineRule="auto"/>
      </w:pPr>
      <w:r>
        <w:separator/>
      </w:r>
    </w:p>
  </w:endnote>
  <w:endnote w:type="continuationSeparator" w:id="0">
    <w:p w:rsidR="00640D65" w:rsidRDefault="00640D65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0D65" w:rsidRDefault="00640D65">
    <w:pPr>
      <w:pStyle w:val="Footer"/>
      <w:jc w:val="right"/>
    </w:pPr>
    <w:fldSimple w:instr=" PAGE   \* MERGEFORMAT ">
      <w:r>
        <w:rPr>
          <w:noProof/>
        </w:rPr>
        <w:t>2</w:t>
      </w:r>
    </w:fldSimple>
  </w:p>
  <w:p w:rsidR="00640D65" w:rsidRDefault="00640D65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8" w:space="0" w:color="9BBB59"/>
      </w:tblBorders>
      <w:tblLook w:val="00A0"/>
    </w:tblPr>
    <w:tblGrid>
      <w:gridCol w:w="8946"/>
    </w:tblGrid>
    <w:tr w:rsidR="00640D65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640D65" w:rsidRPr="00CD6087" w:rsidRDefault="00640D65" w:rsidP="005B717D">
          <w:pPr>
            <w:pStyle w:val="Footer"/>
            <w:tabs>
              <w:tab w:val="left" w:pos="6390"/>
            </w:tabs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  <w:r w:rsidRPr="00CD6087">
            <w:rPr>
              <w:sz w:val="22"/>
              <w:szCs w:val="22"/>
              <w:lang w:eastAsia="en-US"/>
            </w:rPr>
            <w:tab/>
          </w:r>
        </w:p>
      </w:tc>
    </w:tr>
  </w:tbl>
  <w:p w:rsidR="00640D65" w:rsidRDefault="00640D65">
    <w:pPr>
      <w:pStyle w:val="Footer"/>
      <w:jc w:val="right"/>
    </w:pPr>
  </w:p>
  <w:p w:rsidR="00640D65" w:rsidRDefault="00640D6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40D65" w:rsidRDefault="00640D65" w:rsidP="001A70CB">
      <w:pPr>
        <w:spacing w:after="0" w:line="240" w:lineRule="auto"/>
      </w:pPr>
      <w:r>
        <w:separator/>
      </w:r>
    </w:p>
  </w:footnote>
  <w:footnote w:type="continuationSeparator" w:id="0">
    <w:p w:rsidR="00640D65" w:rsidRDefault="00640D65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0D65" w:rsidRDefault="00640D65">
    <w:pPr>
      <w:pStyle w:val="Header"/>
    </w:pPr>
  </w:p>
  <w:p w:rsidR="00640D65" w:rsidRDefault="00640D65" w:rsidP="001A70CB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40D65" w:rsidRDefault="00640D65">
    <w:pPr>
      <w:pStyle w:val="Header"/>
    </w:pPr>
  </w:p>
  <w:tbl>
    <w:tblPr>
      <w:tblW w:w="0" w:type="auto"/>
      <w:tblBorders>
        <w:bottom w:val="single" w:sz="8" w:space="0" w:color="9BBB59"/>
      </w:tblBorders>
      <w:tblLook w:val="00A0"/>
    </w:tblPr>
    <w:tblGrid>
      <w:gridCol w:w="7088"/>
      <w:gridCol w:w="1858"/>
    </w:tblGrid>
    <w:tr w:rsidR="00640D65" w:rsidRPr="005B717D" w:rsidTr="005B717D">
      <w:tc>
        <w:tcPr>
          <w:tcW w:w="7196" w:type="dxa"/>
        </w:tcPr>
        <w:p w:rsidR="00640D65" w:rsidRPr="00CD6087" w:rsidRDefault="00640D65" w:rsidP="00B46D3C">
          <w:pPr>
            <w:pStyle w:val="Header"/>
            <w:rPr>
              <w:rFonts w:cs="Calibri"/>
              <w:sz w:val="22"/>
              <w:szCs w:val="22"/>
              <w:lang w:eastAsia="en-US"/>
            </w:rPr>
          </w:pPr>
          <w:r w:rsidRPr="00CD6087">
            <w:rPr>
              <w:rFonts w:cs="Calibri"/>
              <w:sz w:val="22"/>
              <w:szCs w:val="22"/>
              <w:lang w:eastAsia="en-US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640D65" w:rsidRPr="00CD6087" w:rsidRDefault="00640D65" w:rsidP="00B46D3C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Coming S.A.</w:t>
          </w:r>
        </w:p>
      </w:tc>
    </w:tr>
    <w:tr w:rsidR="00640D65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640D65" w:rsidRPr="00CD6087" w:rsidRDefault="00640D65" w:rsidP="00DA6106">
          <w:pPr>
            <w:pStyle w:val="Header"/>
            <w:rPr>
              <w:sz w:val="22"/>
              <w:szCs w:val="22"/>
              <w:lang w:eastAsia="en-US"/>
            </w:rPr>
          </w:pPr>
          <w:r w:rsidRPr="00CD6087">
            <w:rPr>
              <w:sz w:val="22"/>
              <w:szCs w:val="22"/>
              <w:lang w:eastAsia="en-US"/>
            </w:rPr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640D65" w:rsidRPr="005B717D" w:rsidRDefault="00640D65" w:rsidP="00E25575">
          <w:pPr>
            <w:pStyle w:val="Header"/>
            <w:rPr>
              <w:lang w:eastAsia="en-US"/>
            </w:rPr>
          </w:pPr>
          <w:r w:rsidRPr="005B717D">
            <w:rPr>
              <w:lang w:eastAsia="en-US"/>
            </w:rPr>
            <w:t>Versión 1.0</w:t>
          </w:r>
        </w:p>
      </w:tc>
    </w:tr>
  </w:tbl>
  <w:p w:rsidR="00640D65" w:rsidRDefault="00640D65" w:rsidP="001A70CB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ECCF3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B7C0B20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8EE9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07A6CA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243672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20CE49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B2C4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3C2B8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A68DC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F76BB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3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2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3"/>
  </w:num>
  <w:num w:numId="2">
    <w:abstractNumId w:val="40"/>
  </w:num>
  <w:num w:numId="3">
    <w:abstractNumId w:val="26"/>
  </w:num>
  <w:num w:numId="4">
    <w:abstractNumId w:val="27"/>
  </w:num>
  <w:num w:numId="5">
    <w:abstractNumId w:val="34"/>
  </w:num>
  <w:num w:numId="6">
    <w:abstractNumId w:val="31"/>
  </w:num>
  <w:num w:numId="7">
    <w:abstractNumId w:val="18"/>
  </w:num>
  <w:num w:numId="8">
    <w:abstractNumId w:val="20"/>
  </w:num>
  <w:num w:numId="9">
    <w:abstractNumId w:val="28"/>
  </w:num>
  <w:num w:numId="10">
    <w:abstractNumId w:val="21"/>
  </w:num>
  <w:num w:numId="11">
    <w:abstractNumId w:val="24"/>
  </w:num>
  <w:num w:numId="12">
    <w:abstractNumId w:val="17"/>
  </w:num>
  <w:num w:numId="13">
    <w:abstractNumId w:val="15"/>
  </w:num>
  <w:num w:numId="14">
    <w:abstractNumId w:val="29"/>
  </w:num>
  <w:num w:numId="15">
    <w:abstractNumId w:val="11"/>
  </w:num>
  <w:num w:numId="16">
    <w:abstractNumId w:val="22"/>
  </w:num>
  <w:num w:numId="17">
    <w:abstractNumId w:val="33"/>
  </w:num>
  <w:num w:numId="18">
    <w:abstractNumId w:val="36"/>
  </w:num>
  <w:num w:numId="19">
    <w:abstractNumId w:val="42"/>
  </w:num>
  <w:num w:numId="20">
    <w:abstractNumId w:val="38"/>
  </w:num>
  <w:num w:numId="21">
    <w:abstractNumId w:val="39"/>
  </w:num>
  <w:num w:numId="22">
    <w:abstractNumId w:val="41"/>
  </w:num>
  <w:num w:numId="23">
    <w:abstractNumId w:val="30"/>
  </w:num>
  <w:num w:numId="24">
    <w:abstractNumId w:val="44"/>
  </w:num>
  <w:num w:numId="25">
    <w:abstractNumId w:val="13"/>
  </w:num>
  <w:num w:numId="26">
    <w:abstractNumId w:val="23"/>
  </w:num>
  <w:num w:numId="27">
    <w:abstractNumId w:val="35"/>
  </w:num>
  <w:num w:numId="28">
    <w:abstractNumId w:val="16"/>
  </w:num>
  <w:num w:numId="29">
    <w:abstractNumId w:val="19"/>
  </w:num>
  <w:num w:numId="30">
    <w:abstractNumId w:val="10"/>
  </w:num>
  <w:num w:numId="31">
    <w:abstractNumId w:val="25"/>
  </w:num>
  <w:num w:numId="32">
    <w:abstractNumId w:val="37"/>
  </w:num>
  <w:num w:numId="33">
    <w:abstractNumId w:val="14"/>
  </w:num>
  <w:num w:numId="34">
    <w:abstractNumId w:val="12"/>
  </w:num>
  <w:num w:numId="35">
    <w:abstractNumId w:val="32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659DD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0558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0D65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26BCC"/>
    <w:rsid w:val="0073356F"/>
    <w:rsid w:val="007345B3"/>
    <w:rsid w:val="0074480A"/>
    <w:rsid w:val="00762777"/>
    <w:rsid w:val="007629C0"/>
    <w:rsid w:val="00765836"/>
    <w:rsid w:val="00766A2D"/>
    <w:rsid w:val="00776984"/>
    <w:rsid w:val="007918D8"/>
    <w:rsid w:val="00794A8D"/>
    <w:rsid w:val="007B0CCB"/>
    <w:rsid w:val="007B236C"/>
    <w:rsid w:val="007B4956"/>
    <w:rsid w:val="007B58E2"/>
    <w:rsid w:val="007C5854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D4B2B"/>
    <w:rsid w:val="009E12AB"/>
    <w:rsid w:val="009E21BF"/>
    <w:rsid w:val="009E28D5"/>
    <w:rsid w:val="009E385D"/>
    <w:rsid w:val="009F5B53"/>
    <w:rsid w:val="00A06DDC"/>
    <w:rsid w:val="00A10F04"/>
    <w:rsid w:val="00A1780F"/>
    <w:rsid w:val="00A42706"/>
    <w:rsid w:val="00A44215"/>
    <w:rsid w:val="00A474AD"/>
    <w:rsid w:val="00A5055B"/>
    <w:rsid w:val="00A5170E"/>
    <w:rsid w:val="00A556AA"/>
    <w:rsid w:val="00A63627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D6087"/>
    <w:rsid w:val="00CF4D51"/>
    <w:rsid w:val="00D05618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1244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79C"/>
    <w:rsid w:val="00F04CFD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7226"/>
    <w:rsid w:val="00F914C3"/>
    <w:rsid w:val="00F965BB"/>
    <w:rsid w:val="00F97702"/>
    <w:rsid w:val="00FA1CF0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hAnsi="Cambria"/>
      <w:b/>
      <w:bCs/>
      <w:color w:val="365F91"/>
      <w:sz w:val="28"/>
      <w:szCs w:val="28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  <w:lang w:eastAsia="es-ES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hAnsi="Cambria"/>
      <w:b/>
      <w:bCs/>
      <w:color w:val="4F81BD"/>
      <w:sz w:val="20"/>
      <w:szCs w:val="20"/>
      <w:lang w:eastAsia="es-E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18725A"/>
    <w:rPr>
      <w:rFonts w:ascii="Cambria" w:hAnsi="Cambria" w:cs="Times New Roman"/>
      <w:b/>
      <w:color w:val="365F91"/>
      <w:sz w:val="28"/>
      <w:lang w:val="es-AR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18725A"/>
    <w:rPr>
      <w:rFonts w:ascii="Cambria" w:hAnsi="Cambria" w:cs="Times New Roman"/>
      <w:b/>
      <w:color w:val="4F81BD"/>
      <w:sz w:val="26"/>
      <w:lang w:val="es-AR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18725A"/>
    <w:rPr>
      <w:rFonts w:ascii="Cambria" w:hAnsi="Cambria" w:cs="Times New Roman"/>
      <w:b/>
      <w:color w:val="4F81BD"/>
      <w:lang w:val="es-AR"/>
    </w:rPr>
  </w:style>
  <w:style w:type="table" w:styleId="TableGrid">
    <w:name w:val="Table Grid"/>
    <w:basedOn w:val="TableNormal"/>
    <w:uiPriority w:val="99"/>
    <w:rsid w:val="0018725A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HeaderChar">
    <w:name w:val="Header Char"/>
    <w:basedOn w:val="DefaultParagraphFont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FooterChar">
    <w:name w:val="Footer Char"/>
    <w:basedOn w:val="DefaultParagraphFont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9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99"/>
    <w:rsid w:val="0018725A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8725A"/>
    <w:rPr>
      <w:rFonts w:ascii="Tahoma" w:hAnsi="Tahoma" w:cs="Times New Roman"/>
      <w:sz w:val="16"/>
      <w:lang w:val="es-AR"/>
    </w:rPr>
  </w:style>
  <w:style w:type="character" w:styleId="Strong">
    <w:name w:val="Strong"/>
    <w:basedOn w:val="DefaultParagraphFont"/>
    <w:uiPriority w:val="99"/>
    <w:qFormat/>
    <w:rsid w:val="00E335FF"/>
    <w:rPr>
      <w:rFonts w:cs="Times New Roman"/>
      <w:b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sz w:val="20"/>
      <w:szCs w:val="20"/>
      <w:lang w:eastAsia="es-ES"/>
    </w:rPr>
  </w:style>
  <w:style w:type="character" w:customStyle="1" w:styleId="QuoteChar">
    <w:name w:val="Quote Char"/>
    <w:basedOn w:val="DefaultParagraphFont"/>
    <w:link w:val="Quote"/>
    <w:uiPriority w:val="99"/>
    <w:locked/>
    <w:rsid w:val="00E335FF"/>
    <w:rPr>
      <w:rFonts w:cs="Times New Roman"/>
      <w:i/>
      <w:color w:val="000000"/>
    </w:rPr>
  </w:style>
  <w:style w:type="character" w:styleId="Emphasis">
    <w:name w:val="Emphasis"/>
    <w:basedOn w:val="DefaultParagraphFont"/>
    <w:uiPriority w:val="99"/>
    <w:qFormat/>
    <w:rsid w:val="00E335FF"/>
    <w:rPr>
      <w:rFonts w:cs="Times New Roman"/>
      <w:i/>
    </w:rPr>
  </w:style>
  <w:style w:type="paragraph" w:styleId="TOC3">
    <w:name w:val="toc 3"/>
    <w:basedOn w:val="Normal"/>
    <w:next w:val="Normal"/>
    <w:autoRedefine/>
    <w:uiPriority w:val="9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sid w:val="00311A28"/>
    <w:rPr>
      <w:rFonts w:ascii="Tahoma" w:hAnsi="Tahoma" w:cs="Times New Roman"/>
      <w:sz w:val="16"/>
      <w:lang w:val="es-AR"/>
    </w:rPr>
  </w:style>
  <w:style w:type="paragraph" w:styleId="TOC4">
    <w:name w:val="toc 4"/>
    <w:basedOn w:val="Normal"/>
    <w:next w:val="Normal"/>
    <w:autoRedefine/>
    <w:uiPriority w:val="9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9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9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9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9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9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933102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0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024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02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02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02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3.jpeg"/><Relationship Id="rId68" Type="http://schemas.openxmlformats.org/officeDocument/2006/relationships/image" Target="media/image58.jpeg"/><Relationship Id="rId76" Type="http://schemas.openxmlformats.org/officeDocument/2006/relationships/image" Target="media/image66.jpeg"/><Relationship Id="rId84" Type="http://schemas.openxmlformats.org/officeDocument/2006/relationships/fontTable" Target="fontTable.xml"/><Relationship Id="rId7" Type="http://schemas.openxmlformats.org/officeDocument/2006/relationships/header" Target="header1.xml"/><Relationship Id="rId71" Type="http://schemas.openxmlformats.org/officeDocument/2006/relationships/image" Target="media/image61.jpe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footnotes" Target="footnotes.xm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19" Type="http://schemas.openxmlformats.org/officeDocument/2006/relationships/image" Target="media/image9.jpe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jpeg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jpeg"/><Relationship Id="rId8" Type="http://schemas.openxmlformats.org/officeDocument/2006/relationships/footer" Target="footer1.xml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footer" Target="footer2.xml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1958</TotalTime>
  <Pages>79</Pages>
  <Words>2413</Words>
  <Characters>13274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252</cp:revision>
  <dcterms:created xsi:type="dcterms:W3CDTF">2012-06-02T16:41:00Z</dcterms:created>
  <dcterms:modified xsi:type="dcterms:W3CDTF">2012-11-14T23:42:00Z</dcterms:modified>
</cp:coreProperties>
</file>