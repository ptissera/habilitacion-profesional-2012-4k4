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4480A" w:rsidRPr="00D30A0B" w:rsidRDefault="0074480A" w:rsidP="0018725A">
      <w:pPr>
        <w:spacing w:line="240" w:lineRule="auto"/>
        <w:jc w:val="center"/>
        <w:rPr>
          <w:rFonts w:ascii="Arial" w:hAnsi="Arial" w:cs="Arial"/>
          <w:sz w:val="36"/>
          <w:szCs w:val="36"/>
        </w:rPr>
      </w:pPr>
    </w:p>
    <w:p w:rsidR="0074480A" w:rsidRPr="00E201CB" w:rsidRDefault="0074480A" w:rsidP="0018725A">
      <w:pPr>
        <w:spacing w:line="240" w:lineRule="auto"/>
        <w:jc w:val="center"/>
        <w:rPr>
          <w:rFonts w:ascii="Arial" w:hAnsi="Arial" w:cs="Arial"/>
          <w:b/>
          <w:sz w:val="36"/>
          <w:szCs w:val="36"/>
        </w:rPr>
      </w:pPr>
      <w:r w:rsidRPr="0085209B">
        <w:rPr>
          <w:rFonts w:ascii="Arial" w:hAnsi="Arial" w:cs="Arial"/>
          <w:b/>
          <w:sz w:val="36"/>
          <w:szCs w:val="36"/>
        </w:rPr>
        <w:t>U</w:t>
      </w:r>
      <w:r>
        <w:rPr>
          <w:rFonts w:ascii="Arial" w:hAnsi="Arial" w:cs="Arial"/>
          <w:b/>
          <w:sz w:val="36"/>
          <w:szCs w:val="36"/>
        </w:rPr>
        <w:t>NIVERSIDAD TECNOLÓGICA NACIONAL</w:t>
      </w:r>
      <w:r>
        <w:rPr>
          <w:rFonts w:ascii="Arial" w:hAnsi="Arial" w:cs="Arial"/>
          <w:b/>
          <w:sz w:val="36"/>
          <w:szCs w:val="36"/>
        </w:rPr>
        <w:br/>
      </w:r>
      <w:r w:rsidRPr="0085209B">
        <w:rPr>
          <w:rFonts w:ascii="Arial" w:hAnsi="Arial" w:cs="Arial"/>
          <w:b/>
          <w:sz w:val="32"/>
          <w:szCs w:val="32"/>
        </w:rPr>
        <w:t>Facultad Regional Córdoba</w:t>
      </w:r>
    </w:p>
    <w:p w:rsidR="0074480A" w:rsidRPr="00E201CB" w:rsidRDefault="0074480A" w:rsidP="0018725A">
      <w:pPr>
        <w:spacing w:line="240" w:lineRule="auto"/>
        <w:jc w:val="center"/>
        <w:rPr>
          <w:rFonts w:ascii="Arial" w:hAnsi="Arial" w:cs="Arial"/>
          <w:sz w:val="32"/>
          <w:szCs w:val="32"/>
        </w:rPr>
      </w:pPr>
      <w:r w:rsidRPr="0085209B">
        <w:rPr>
          <w:rFonts w:ascii="Arial" w:hAnsi="Arial" w:cs="Arial"/>
          <w:sz w:val="32"/>
          <w:szCs w:val="32"/>
        </w:rPr>
        <w:t>Ingeni</w:t>
      </w:r>
      <w:r>
        <w:rPr>
          <w:rFonts w:ascii="Arial" w:hAnsi="Arial" w:cs="Arial"/>
          <w:sz w:val="32"/>
          <w:szCs w:val="32"/>
        </w:rPr>
        <w:t>ería en Sistemas de Información</w:t>
      </w:r>
      <w:r w:rsidRPr="0085209B">
        <w:rPr>
          <w:sz w:val="20"/>
          <w:szCs w:val="20"/>
        </w:rPr>
        <w:br/>
      </w:r>
      <w:r w:rsidRPr="0085209B">
        <w:rPr>
          <w:rFonts w:ascii="Arial" w:hAnsi="Arial" w:cs="Arial"/>
          <w:b/>
          <w:sz w:val="32"/>
          <w:szCs w:val="32"/>
        </w:rPr>
        <w:t>Cáte</w:t>
      </w:r>
      <w:r>
        <w:rPr>
          <w:rFonts w:ascii="Arial" w:hAnsi="Arial" w:cs="Arial"/>
          <w:b/>
          <w:sz w:val="32"/>
          <w:szCs w:val="32"/>
        </w:rPr>
        <w:t>dra de Habilitación Profesional</w:t>
      </w:r>
      <w:r w:rsidRPr="0085209B">
        <w:rPr>
          <w:rFonts w:ascii="Helvetica" w:hAnsi="Helvetica" w:cs="Helvetica"/>
        </w:rPr>
        <w:br/>
      </w:r>
    </w:p>
    <w:p w:rsidR="0074480A" w:rsidRPr="00E71244" w:rsidRDefault="0074480A" w:rsidP="00765836">
      <w:pPr>
        <w:spacing w:line="240" w:lineRule="auto"/>
        <w:ind w:left="57"/>
        <w:jc w:val="center"/>
        <w:rPr>
          <w:rFonts w:ascii="Arial" w:hAnsi="Arial" w:cs="Arial"/>
          <w:b/>
          <w:sz w:val="48"/>
          <w:szCs w:val="48"/>
          <w:u w:val="single"/>
        </w:rPr>
      </w:pPr>
      <w:r w:rsidRPr="00E71244">
        <w:rPr>
          <w:rFonts w:ascii="Arial" w:hAnsi="Arial" w:cs="Arial"/>
          <w:b/>
          <w:sz w:val="48"/>
          <w:szCs w:val="48"/>
          <w:u w:val="single"/>
        </w:rPr>
        <w:t>Workflow Diseño.</w:t>
      </w:r>
    </w:p>
    <w:p w:rsidR="0074480A" w:rsidRDefault="0074480A" w:rsidP="0018725A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:rsidR="0074480A" w:rsidRDefault="0074480A" w:rsidP="0018725A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:rsidR="0074480A" w:rsidRDefault="0074480A" w:rsidP="0018725A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201CB">
        <w:rPr>
          <w:rFonts w:cs="Calibri"/>
          <w:b/>
          <w:bCs/>
        </w:rPr>
        <w:t>Empresa</w:t>
      </w:r>
    </w:p>
    <w:p w:rsidR="0074480A" w:rsidRPr="00E201CB" w:rsidRDefault="0074480A" w:rsidP="0018725A">
      <w:r w:rsidRPr="00E201CB">
        <w:t>Coming S.A.</w:t>
      </w:r>
    </w:p>
    <w:p w:rsidR="0074480A" w:rsidRDefault="0074480A" w:rsidP="0018725A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201CB">
        <w:rPr>
          <w:rFonts w:cs="Calibri"/>
          <w:b/>
          <w:bCs/>
        </w:rPr>
        <w:t>Actividad</w:t>
      </w:r>
    </w:p>
    <w:p w:rsidR="0074480A" w:rsidRPr="00E201CB" w:rsidRDefault="0074480A" w:rsidP="0018725A">
      <w:r w:rsidRPr="00E201CB">
        <w:t>Servicios de telecomunicaciones.</w:t>
      </w:r>
    </w:p>
    <w:p w:rsidR="0074480A" w:rsidRPr="00E201CB" w:rsidRDefault="0074480A" w:rsidP="0018725A">
      <w:pPr>
        <w:spacing w:line="240" w:lineRule="auto"/>
      </w:pPr>
      <w:r w:rsidRPr="00E201CB">
        <w:rPr>
          <w:rFonts w:cs="Calibri"/>
          <w:b/>
          <w:bCs/>
        </w:rPr>
        <w:t>Proyecto</w:t>
      </w:r>
      <w:r>
        <w:br/>
      </w:r>
      <w:r w:rsidRPr="00E201CB">
        <w:t>Gestión de instalación y mantenimiento de antenas de telecomunicaciones.</w:t>
      </w:r>
    </w:p>
    <w:p w:rsidR="0074480A" w:rsidRDefault="0074480A" w:rsidP="0018725A">
      <w:pPr>
        <w:spacing w:line="240" w:lineRule="auto"/>
        <w:rPr>
          <w:b/>
          <w:szCs w:val="20"/>
        </w:rPr>
      </w:pPr>
      <w:r>
        <w:rPr>
          <w:b/>
          <w:szCs w:val="20"/>
        </w:rPr>
        <w:t>Docentes</w:t>
      </w:r>
      <w:r>
        <w:rPr>
          <w:b/>
          <w:szCs w:val="20"/>
        </w:rPr>
        <w:br/>
      </w:r>
      <w:r w:rsidRPr="00E201CB">
        <w:t>Ing. Julio Zohil Titular</w:t>
      </w:r>
      <w:r>
        <w:rPr>
          <w:b/>
          <w:szCs w:val="20"/>
        </w:rPr>
        <w:br/>
      </w:r>
      <w:r w:rsidRPr="00E201CB">
        <w:t>Ing. Natalia Jaime</w:t>
      </w:r>
      <w:r>
        <w:rPr>
          <w:b/>
          <w:szCs w:val="20"/>
        </w:rPr>
        <w:br/>
      </w:r>
      <w:r w:rsidRPr="00E201CB">
        <w:t>Ing. Francisco Aquino</w:t>
      </w:r>
      <w:r w:rsidRPr="00E201CB">
        <w:br/>
      </w:r>
    </w:p>
    <w:p w:rsidR="0074480A" w:rsidRPr="00637E43" w:rsidRDefault="0074480A" w:rsidP="0018725A">
      <w:pPr>
        <w:spacing w:line="240" w:lineRule="auto"/>
      </w:pPr>
      <w:r>
        <w:rPr>
          <w:b/>
          <w:szCs w:val="20"/>
        </w:rPr>
        <w:t>Grupo 3</w:t>
      </w:r>
      <w:r>
        <w:rPr>
          <w:b/>
          <w:szCs w:val="20"/>
        </w:rPr>
        <w:br/>
      </w:r>
      <w:r w:rsidRPr="00E201CB">
        <w:t xml:space="preserve">Carlos Trepat </w:t>
      </w:r>
      <w:r w:rsidRPr="00E201CB">
        <w:tab/>
        <w:t>48270</w:t>
      </w:r>
      <w:r w:rsidRPr="00316892">
        <w:br/>
      </w:r>
      <w:r w:rsidRPr="00E201CB">
        <w:t xml:space="preserve">Javier Brizuela </w:t>
      </w:r>
      <w:r w:rsidRPr="00E201CB">
        <w:tab/>
        <w:t>23965</w:t>
      </w:r>
      <w:r w:rsidRPr="00316892">
        <w:br/>
      </w:r>
      <w:r>
        <w:t xml:space="preserve">Demián Odasso  </w:t>
      </w:r>
      <w:r w:rsidRPr="00E201CB">
        <w:t>45921</w:t>
      </w:r>
      <w:r w:rsidRPr="00316892">
        <w:br/>
      </w:r>
      <w:r w:rsidRPr="00E201CB">
        <w:t xml:space="preserve">Mariano Gava </w:t>
      </w:r>
      <w:r w:rsidRPr="00E201CB">
        <w:tab/>
        <w:t>55498</w:t>
      </w:r>
      <w:r w:rsidRPr="00637E43">
        <w:br/>
      </w:r>
      <w:r w:rsidRPr="00E201CB">
        <w:t xml:space="preserve">Pablo Tissera </w:t>
      </w:r>
      <w:r w:rsidRPr="00E201CB">
        <w:tab/>
        <w:t>43508</w:t>
      </w:r>
      <w:r>
        <w:br/>
        <w:t>Mariano Guillén  50712</w:t>
      </w:r>
    </w:p>
    <w:p w:rsidR="0074480A" w:rsidRDefault="0074480A" w:rsidP="0018725A">
      <w:pPr>
        <w:spacing w:line="240" w:lineRule="auto"/>
        <w:rPr>
          <w:rFonts w:cs="Calibri"/>
          <w:b/>
        </w:rPr>
      </w:pPr>
    </w:p>
    <w:p w:rsidR="0074480A" w:rsidRPr="00E201CB" w:rsidRDefault="0074480A" w:rsidP="0018725A">
      <w:pPr>
        <w:spacing w:line="240" w:lineRule="auto"/>
        <w:rPr>
          <w:rFonts w:cs="Calibri"/>
          <w:b/>
        </w:rPr>
      </w:pPr>
      <w:r w:rsidRPr="00E201CB">
        <w:rPr>
          <w:rFonts w:cs="Calibri"/>
          <w:b/>
        </w:rPr>
        <w:t>Curso 4K4</w:t>
      </w:r>
      <w:r>
        <w:rPr>
          <w:rFonts w:cs="Calibri"/>
          <w:b/>
        </w:rPr>
        <w:t xml:space="preserve"> - </w:t>
      </w:r>
      <w:r w:rsidRPr="00E201CB">
        <w:rPr>
          <w:rFonts w:cs="Calibri"/>
          <w:b/>
        </w:rPr>
        <w:t>Año 2012</w:t>
      </w:r>
    </w:p>
    <w:p w:rsidR="0074480A" w:rsidRDefault="0074480A" w:rsidP="00E13BBD"/>
    <w:p w:rsidR="0074480A" w:rsidRDefault="0074480A" w:rsidP="0018725A">
      <w:pPr>
        <w:sectPr w:rsidR="0074480A" w:rsidSect="00B46D3C">
          <w:headerReference w:type="default" r:id="rId7"/>
          <w:footerReference w:type="default" r:id="rId8"/>
          <w:pgSz w:w="12240" w:h="15840"/>
          <w:pgMar w:top="1417" w:right="1701" w:bottom="1417" w:left="1701" w:header="708" w:footer="708" w:gutter="0"/>
          <w:pgNumType w:start="2"/>
          <w:cols w:space="708"/>
          <w:docGrid w:linePitch="360"/>
        </w:sectPr>
      </w:pPr>
    </w:p>
    <w:p w:rsidR="0074480A" w:rsidRPr="00126B24" w:rsidRDefault="0074480A" w:rsidP="0018725A">
      <w:pPr>
        <w:rPr>
          <w:color w:val="17365D"/>
        </w:rPr>
      </w:pPr>
      <w:bookmarkStart w:id="0" w:name="_Toc325642665"/>
      <w:r w:rsidRPr="00126B24">
        <w:rPr>
          <w:rFonts w:ascii="Cambria" w:hAnsi="Cambria"/>
          <w:b/>
          <w:color w:val="17365D"/>
          <w:sz w:val="28"/>
          <w:szCs w:val="28"/>
        </w:rPr>
        <w:t>Historia de Cambios</w:t>
      </w:r>
      <w:bookmarkEnd w:id="0"/>
    </w:p>
    <w:tbl>
      <w:tblPr>
        <w:tblW w:w="10120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A0"/>
      </w:tblPr>
      <w:tblGrid>
        <w:gridCol w:w="1421"/>
        <w:gridCol w:w="1133"/>
        <w:gridCol w:w="5653"/>
        <w:gridCol w:w="1913"/>
      </w:tblGrid>
      <w:tr w:rsidR="0074480A" w:rsidRPr="005B717D" w:rsidTr="00B46D3C">
        <w:trPr>
          <w:cantSplit/>
          <w:tblHeader/>
          <w:jc w:val="center"/>
        </w:trPr>
        <w:tc>
          <w:tcPr>
            <w:tcW w:w="1421" w:type="dxa"/>
            <w:shd w:val="clear" w:color="auto" w:fill="E6E6E6"/>
          </w:tcPr>
          <w:p w:rsidR="0074480A" w:rsidRPr="005B717D" w:rsidRDefault="0074480A" w:rsidP="00B46D3C">
            <w:pPr>
              <w:spacing w:line="240" w:lineRule="auto"/>
              <w:rPr>
                <w:rFonts w:cs="Calibri"/>
                <w:sz w:val="20"/>
              </w:rPr>
            </w:pPr>
            <w:r w:rsidRPr="005B717D">
              <w:rPr>
                <w:rFonts w:cs="Calibri"/>
                <w:sz w:val="20"/>
              </w:rPr>
              <w:t>Fecha</w:t>
            </w:r>
          </w:p>
        </w:tc>
        <w:tc>
          <w:tcPr>
            <w:tcW w:w="1133" w:type="dxa"/>
            <w:shd w:val="clear" w:color="auto" w:fill="E6E6E6"/>
          </w:tcPr>
          <w:p w:rsidR="0074480A" w:rsidRPr="005B717D" w:rsidRDefault="0074480A" w:rsidP="00B46D3C">
            <w:pPr>
              <w:spacing w:line="240" w:lineRule="auto"/>
              <w:rPr>
                <w:rFonts w:cs="Calibri"/>
                <w:sz w:val="20"/>
              </w:rPr>
            </w:pPr>
            <w:r w:rsidRPr="005B717D">
              <w:rPr>
                <w:rFonts w:cs="Calibri"/>
                <w:sz w:val="20"/>
              </w:rPr>
              <w:t>Versión</w:t>
            </w:r>
          </w:p>
        </w:tc>
        <w:tc>
          <w:tcPr>
            <w:tcW w:w="5653" w:type="dxa"/>
            <w:shd w:val="clear" w:color="auto" w:fill="E6E6E6"/>
          </w:tcPr>
          <w:p w:rsidR="0074480A" w:rsidRPr="005B717D" w:rsidRDefault="0074480A" w:rsidP="00B46D3C">
            <w:pPr>
              <w:spacing w:line="240" w:lineRule="auto"/>
              <w:rPr>
                <w:rFonts w:cs="Calibri"/>
                <w:sz w:val="20"/>
              </w:rPr>
            </w:pPr>
            <w:r w:rsidRPr="005B717D">
              <w:rPr>
                <w:rFonts w:cs="Calibri"/>
                <w:sz w:val="20"/>
              </w:rPr>
              <w:t>Descripción</w:t>
            </w:r>
          </w:p>
        </w:tc>
        <w:tc>
          <w:tcPr>
            <w:tcW w:w="1913" w:type="dxa"/>
            <w:shd w:val="clear" w:color="auto" w:fill="E6E6E6"/>
          </w:tcPr>
          <w:p w:rsidR="0074480A" w:rsidRPr="005B717D" w:rsidRDefault="0074480A" w:rsidP="00B46D3C">
            <w:pPr>
              <w:spacing w:line="240" w:lineRule="auto"/>
              <w:rPr>
                <w:rFonts w:cs="Calibri"/>
                <w:sz w:val="20"/>
              </w:rPr>
            </w:pPr>
            <w:r w:rsidRPr="005B717D">
              <w:rPr>
                <w:rFonts w:cs="Calibri"/>
                <w:sz w:val="20"/>
              </w:rPr>
              <w:t>Autor</w:t>
            </w:r>
          </w:p>
        </w:tc>
      </w:tr>
      <w:tr w:rsidR="0074480A" w:rsidRPr="005B717D" w:rsidTr="00B46D3C">
        <w:trPr>
          <w:cantSplit/>
          <w:jc w:val="center"/>
        </w:trPr>
        <w:tc>
          <w:tcPr>
            <w:tcW w:w="1421" w:type="dxa"/>
          </w:tcPr>
          <w:p w:rsidR="0074480A" w:rsidRPr="005B717D" w:rsidRDefault="0074480A" w:rsidP="00882E97">
            <w:pPr>
              <w:spacing w:line="240" w:lineRule="auto"/>
              <w:rPr>
                <w:iCs/>
                <w:sz w:val="20"/>
              </w:rPr>
            </w:pPr>
            <w:r w:rsidRPr="005B717D">
              <w:rPr>
                <w:iCs/>
                <w:sz w:val="20"/>
              </w:rPr>
              <w:t>20/08/2012</w:t>
            </w:r>
          </w:p>
        </w:tc>
        <w:tc>
          <w:tcPr>
            <w:tcW w:w="1133" w:type="dxa"/>
          </w:tcPr>
          <w:p w:rsidR="0074480A" w:rsidRPr="005B717D" w:rsidRDefault="0074480A" w:rsidP="00B46D3C">
            <w:pPr>
              <w:spacing w:line="240" w:lineRule="auto"/>
              <w:rPr>
                <w:iCs/>
                <w:sz w:val="20"/>
              </w:rPr>
            </w:pPr>
            <w:r w:rsidRPr="005B717D">
              <w:rPr>
                <w:iCs/>
                <w:sz w:val="20"/>
              </w:rPr>
              <w:t>1.0</w:t>
            </w:r>
          </w:p>
        </w:tc>
        <w:tc>
          <w:tcPr>
            <w:tcW w:w="5653" w:type="dxa"/>
          </w:tcPr>
          <w:p w:rsidR="0074480A" w:rsidRPr="005B717D" w:rsidRDefault="0074480A" w:rsidP="00B46D3C">
            <w:pPr>
              <w:spacing w:line="240" w:lineRule="auto"/>
              <w:rPr>
                <w:iCs/>
                <w:sz w:val="20"/>
              </w:rPr>
            </w:pPr>
            <w:r w:rsidRPr="005B717D">
              <w:rPr>
                <w:iCs/>
                <w:sz w:val="20"/>
              </w:rPr>
              <w:t>Primera versión</w:t>
            </w:r>
          </w:p>
        </w:tc>
        <w:tc>
          <w:tcPr>
            <w:tcW w:w="1913" w:type="dxa"/>
          </w:tcPr>
          <w:p w:rsidR="0074480A" w:rsidRPr="005B717D" w:rsidRDefault="0074480A" w:rsidP="00DD3A46">
            <w:pPr>
              <w:spacing w:line="240" w:lineRule="auto"/>
              <w:rPr>
                <w:iCs/>
                <w:sz w:val="20"/>
              </w:rPr>
            </w:pPr>
            <w:r w:rsidRPr="005B717D">
              <w:rPr>
                <w:iCs/>
                <w:sz w:val="20"/>
              </w:rPr>
              <w:t>Carlos Trepat</w:t>
            </w:r>
          </w:p>
        </w:tc>
      </w:tr>
      <w:tr w:rsidR="0074480A" w:rsidRPr="005B717D" w:rsidTr="00B46D3C">
        <w:trPr>
          <w:cantSplit/>
          <w:jc w:val="center"/>
        </w:trPr>
        <w:tc>
          <w:tcPr>
            <w:tcW w:w="1421" w:type="dxa"/>
          </w:tcPr>
          <w:p w:rsidR="0074480A" w:rsidRPr="005B717D" w:rsidRDefault="0074480A" w:rsidP="00B46D3C">
            <w:pPr>
              <w:spacing w:line="240" w:lineRule="auto"/>
              <w:rPr>
                <w:iCs/>
                <w:sz w:val="20"/>
              </w:rPr>
            </w:pPr>
          </w:p>
        </w:tc>
        <w:tc>
          <w:tcPr>
            <w:tcW w:w="1133" w:type="dxa"/>
          </w:tcPr>
          <w:p w:rsidR="0074480A" w:rsidRPr="005B717D" w:rsidRDefault="0074480A" w:rsidP="00B46D3C">
            <w:pPr>
              <w:spacing w:line="240" w:lineRule="auto"/>
              <w:rPr>
                <w:iCs/>
                <w:sz w:val="20"/>
              </w:rPr>
            </w:pPr>
          </w:p>
        </w:tc>
        <w:tc>
          <w:tcPr>
            <w:tcW w:w="5653" w:type="dxa"/>
          </w:tcPr>
          <w:p w:rsidR="0074480A" w:rsidRPr="005B717D" w:rsidRDefault="0074480A" w:rsidP="00B46D3C">
            <w:pPr>
              <w:spacing w:line="240" w:lineRule="auto"/>
              <w:rPr>
                <w:iCs/>
                <w:sz w:val="20"/>
              </w:rPr>
            </w:pPr>
          </w:p>
        </w:tc>
        <w:tc>
          <w:tcPr>
            <w:tcW w:w="1913" w:type="dxa"/>
          </w:tcPr>
          <w:p w:rsidR="0074480A" w:rsidRPr="005B717D" w:rsidRDefault="0074480A" w:rsidP="00DD3A46">
            <w:pPr>
              <w:spacing w:line="240" w:lineRule="auto"/>
              <w:rPr>
                <w:iCs/>
                <w:sz w:val="20"/>
              </w:rPr>
            </w:pPr>
          </w:p>
        </w:tc>
      </w:tr>
    </w:tbl>
    <w:p w:rsidR="0074480A" w:rsidRPr="00126B24" w:rsidRDefault="0074480A" w:rsidP="0018725A">
      <w:pPr>
        <w:sectPr w:rsidR="0074480A" w:rsidRPr="00126B24" w:rsidSect="00B46D3C">
          <w:headerReference w:type="default" r:id="rId9"/>
          <w:pgSz w:w="12240" w:h="15840"/>
          <w:pgMar w:top="1417" w:right="1701" w:bottom="1417" w:left="1701" w:header="708" w:footer="708" w:gutter="0"/>
          <w:pgNumType w:start="2"/>
          <w:cols w:space="708"/>
          <w:docGrid w:linePitch="360"/>
        </w:sectPr>
      </w:pPr>
    </w:p>
    <w:p w:rsidR="0074480A" w:rsidRPr="00126B24" w:rsidRDefault="0074480A" w:rsidP="0018725A">
      <w:pPr>
        <w:pStyle w:val="TOCHeading"/>
        <w:rPr>
          <w:lang w:val="es-AR"/>
        </w:rPr>
      </w:pPr>
      <w:r w:rsidRPr="00126B24">
        <w:rPr>
          <w:lang w:val="es-AR"/>
        </w:rPr>
        <w:t>Índice</w:t>
      </w:r>
    </w:p>
    <w:p w:rsidR="0074480A" w:rsidRPr="001A3803" w:rsidRDefault="0074480A">
      <w:pPr>
        <w:pStyle w:val="TOC1"/>
        <w:tabs>
          <w:tab w:val="right" w:leader="dot" w:pos="8828"/>
        </w:tabs>
        <w:rPr>
          <w:noProof/>
          <w:lang w:eastAsia="es-AR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340150839" w:history="1">
        <w:r w:rsidRPr="00A63627">
          <w:rPr>
            <w:rStyle w:val="Hyperlink"/>
            <w:noProof/>
          </w:rPr>
          <w:t>Introducción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_Toc340150839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1"/>
        <w:tabs>
          <w:tab w:val="right" w:leader="dot" w:pos="8828"/>
        </w:tabs>
        <w:rPr>
          <w:noProof/>
          <w:lang w:eastAsia="es-AR"/>
        </w:rPr>
      </w:pPr>
      <w:hyperlink w:anchor="_Toc340150840" w:history="1">
        <w:r w:rsidRPr="00A63627">
          <w:rPr>
            <w:rStyle w:val="Hyperlink"/>
            <w:noProof/>
          </w:rPr>
          <w:t>Paquete Proyecto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_Toc340150840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841" w:history="1">
        <w:r w:rsidRPr="00A63627">
          <w:rPr>
            <w:rStyle w:val="Hyperlink"/>
            <w:noProof/>
          </w:rPr>
          <w:t>Realización CU1: Crear proyecto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_Toc340150841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42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_Toc340150842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43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_Toc340150843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844" w:history="1">
        <w:r w:rsidRPr="00A63627">
          <w:rPr>
            <w:rStyle w:val="Hyperlink"/>
            <w:noProof/>
          </w:rPr>
          <w:t>Realización CU2: Crear solicitud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_Toc340150844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45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_Toc340150845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46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_Toc340150846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847" w:history="1">
        <w:r w:rsidRPr="00A63627">
          <w:rPr>
            <w:rStyle w:val="Hyperlink"/>
            <w:noProof/>
          </w:rPr>
          <w:t>Realización CU18: Registrar documento de solicitud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_Toc340150847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48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_Toc340150848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49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_Toc340150849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850" w:history="1">
        <w:r w:rsidRPr="00A63627">
          <w:rPr>
            <w:rStyle w:val="Hyperlink"/>
            <w:noProof/>
          </w:rPr>
          <w:t>Realización CU24: Gestionar solicitud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_Toc340150850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51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_Toc340150851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52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_Toc340150852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853" w:history="1">
        <w:r w:rsidRPr="00A63627">
          <w:rPr>
            <w:rStyle w:val="Hyperlink"/>
            <w:noProof/>
          </w:rPr>
          <w:t>Realización CU25: Consultar solicitud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_Toc340150853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54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_Toc340150854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55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_Toc340150855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856" w:history="1">
        <w:r w:rsidRPr="00A63627">
          <w:rPr>
            <w:rStyle w:val="Hyperlink"/>
            <w:noProof/>
          </w:rPr>
          <w:t>Realización CU29: Asignar proyecto a administrador de proyectos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_Toc340150856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57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_Toc340150857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58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_Toc340150858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859" w:history="1">
        <w:r w:rsidRPr="00A63627">
          <w:rPr>
            <w:rStyle w:val="Hyperlink"/>
            <w:noProof/>
          </w:rPr>
          <w:t>Realización CU27: Seleccionar proyecto a gestionar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_Toc340150859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60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_Toc340150860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61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_Toc340150861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862" w:history="1">
        <w:r w:rsidRPr="00A63627">
          <w:rPr>
            <w:rStyle w:val="Hyperlink"/>
            <w:noProof/>
          </w:rPr>
          <w:t>Realización CU18: Actualizar progreso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_Toc340150862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63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_Toc340150863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64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_Toc340150864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865" w:history="1">
        <w:r w:rsidRPr="00A63627">
          <w:rPr>
            <w:rStyle w:val="Hyperlink"/>
            <w:noProof/>
          </w:rPr>
          <w:t>Realización CU19: Actualizar progreso tarea por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_Toc340150865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66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_Toc340150866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67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_Toc340150867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868" w:history="1">
        <w:r w:rsidRPr="00A63627">
          <w:rPr>
            <w:rStyle w:val="Hyperlink"/>
            <w:noProof/>
          </w:rPr>
          <w:t>Realización CU100: Consultar acontecimiento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_Toc340150868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69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_Toc340150869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70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_Toc340150870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871" w:history="1">
        <w:r w:rsidRPr="00A63627">
          <w:rPr>
            <w:rStyle w:val="Hyperlink"/>
            <w:noProof/>
          </w:rPr>
          <w:t>Realización CU102: Controlar cambio de estado de la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_Toc340150871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72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_Toc340150872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73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_Toc340150873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874" w:history="1">
        <w:r w:rsidRPr="00A63627">
          <w:rPr>
            <w:rStyle w:val="Hyperlink"/>
            <w:noProof/>
          </w:rPr>
          <w:t>Realización CU32: Registrar solicitud de pago a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_Toc340150874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75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_Toc340150875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76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_Toc340150876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877" w:history="1">
        <w:r w:rsidRPr="00A63627">
          <w:rPr>
            <w:rStyle w:val="Hyperlink"/>
            <w:noProof/>
          </w:rPr>
          <w:t>Realización CU3: Registrar acontecimiento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_Toc340150877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78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_Toc340150878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79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_Toc340150879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880" w:history="1">
        <w:r w:rsidRPr="00A63627">
          <w:rPr>
            <w:rStyle w:val="Hyperlink"/>
            <w:noProof/>
          </w:rPr>
          <w:t>Realización CU38: Registrar permiso acceso o sitio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_Toc340150880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81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_Toc340150881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82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_Toc340150882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883" w:history="1">
        <w:r w:rsidRPr="00A63627">
          <w:rPr>
            <w:rStyle w:val="Hyperlink"/>
            <w:noProof/>
          </w:rPr>
          <w:t>Realización CU8: Registrar solicitud de viático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_Toc340150883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84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_Toc340150884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85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_Toc340150885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886" w:history="1">
        <w:r w:rsidRPr="00A63627">
          <w:rPr>
            <w:rStyle w:val="Hyperlink"/>
            <w:noProof/>
          </w:rPr>
          <w:t>Realización CU17: Modificar documento de solicitud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_Toc340150886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87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_Toc340150887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88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_Toc340150888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1"/>
        <w:tabs>
          <w:tab w:val="right" w:leader="dot" w:pos="8828"/>
        </w:tabs>
        <w:rPr>
          <w:noProof/>
          <w:lang w:eastAsia="es-AR"/>
        </w:rPr>
      </w:pPr>
      <w:hyperlink w:anchor="_Toc340150889" w:history="1">
        <w:r w:rsidRPr="00A63627">
          <w:rPr>
            <w:rStyle w:val="Hyperlink"/>
            <w:noProof/>
          </w:rPr>
          <w:t>Paquete Reportes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_Toc340150889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890" w:history="1">
        <w:r w:rsidRPr="00A63627">
          <w:rPr>
            <w:rStyle w:val="Hyperlink"/>
            <w:noProof/>
          </w:rPr>
          <w:t>Realización CU107: Generar informe de tareas desviadas por facturación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_Toc340150890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91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_Toc340150891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92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_Toc340150892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893" w:history="1">
        <w:r w:rsidRPr="00A63627">
          <w:rPr>
            <w:rStyle w:val="Hyperlink"/>
            <w:noProof/>
          </w:rPr>
          <w:t>Realización CU28: Generar reporte de documentación de integrantes de cuadrilla por filtros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_Toc340150893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94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_Toc340150894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95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_Toc340150895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896" w:history="1">
        <w:r w:rsidRPr="00A63627">
          <w:rPr>
            <w:rStyle w:val="Hyperlink"/>
            <w:noProof/>
          </w:rPr>
          <w:t>Realización CU29: Generar reporte de proyectos por filtros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_Toc340150896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97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_Toc340150897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98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_Toc340150898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899" w:history="1">
        <w:r w:rsidRPr="00A63627">
          <w:rPr>
            <w:rStyle w:val="Hyperlink"/>
            <w:noProof/>
          </w:rPr>
          <w:t>Realización CU31: Generar reporte de tareas por filtro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_Toc340150899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900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_Toc340150900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901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_Toc340150901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1"/>
        <w:tabs>
          <w:tab w:val="right" w:leader="dot" w:pos="8828"/>
        </w:tabs>
        <w:rPr>
          <w:noProof/>
          <w:lang w:eastAsia="es-AR"/>
        </w:rPr>
      </w:pPr>
      <w:hyperlink w:anchor="_Toc340150902" w:history="1">
        <w:r w:rsidRPr="00A63627">
          <w:rPr>
            <w:rStyle w:val="Hyperlink"/>
            <w:noProof/>
          </w:rPr>
          <w:t>Paquete Notificaciones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_Toc340150902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903" w:history="1">
        <w:r w:rsidRPr="00A63627">
          <w:rPr>
            <w:rStyle w:val="Hyperlink"/>
            <w:noProof/>
          </w:rPr>
          <w:t>Realización CU41: Notificar solicitud de tarea apta para cobrar a cliente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_Toc340150903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904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_Toc340150904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905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_Toc340150905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906" w:history="1">
        <w:r w:rsidRPr="00A63627">
          <w:rPr>
            <w:rStyle w:val="Hyperlink"/>
            <w:noProof/>
          </w:rPr>
          <w:t>Realización CU39: Notificar vencimiento documento de integrante de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_Toc340150906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907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_Toc340150907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908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_Toc340150908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1"/>
        <w:tabs>
          <w:tab w:val="right" w:leader="dot" w:pos="8828"/>
        </w:tabs>
        <w:rPr>
          <w:noProof/>
          <w:lang w:eastAsia="es-AR"/>
        </w:rPr>
      </w:pPr>
      <w:hyperlink w:anchor="_Toc340150909" w:history="1">
        <w:r w:rsidRPr="00A63627">
          <w:rPr>
            <w:rStyle w:val="Hyperlink"/>
            <w:noProof/>
          </w:rPr>
          <w:t>Paquete Administración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_Toc340150909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910" w:history="1">
        <w:r w:rsidRPr="00A63627">
          <w:rPr>
            <w:rStyle w:val="Hyperlink"/>
            <w:noProof/>
          </w:rPr>
          <w:t>Realización CU33: Registrar cobro de solicitud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_Toc340150910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911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_Toc340150911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912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_Toc340150912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913" w:history="1">
        <w:r w:rsidRPr="00A63627">
          <w:rPr>
            <w:rStyle w:val="Hyperlink"/>
            <w:noProof/>
          </w:rPr>
          <w:t>Realización CU9: Modificar solicitud de viático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_Toc340150913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914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_Toc340150914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915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_Toc340150915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916" w:history="1">
        <w:r w:rsidRPr="00A63627">
          <w:rPr>
            <w:rStyle w:val="Hyperlink"/>
            <w:noProof/>
          </w:rPr>
          <w:t>Realización CU34: Modificar solicitud de pago a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_Toc340150916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917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_Toc340150917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918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_Toc340150918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919" w:history="1">
        <w:r w:rsidRPr="00A63627">
          <w:rPr>
            <w:rStyle w:val="Hyperlink"/>
            <w:noProof/>
          </w:rPr>
          <w:t>Realización CU35: Registrar documento de integrante de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_Toc340150919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920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_Toc340150920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921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_Toc340150921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1"/>
        <w:tabs>
          <w:tab w:val="right" w:leader="dot" w:pos="8828"/>
        </w:tabs>
        <w:rPr>
          <w:noProof/>
          <w:lang w:eastAsia="es-AR"/>
        </w:rPr>
      </w:pPr>
      <w:hyperlink w:anchor="_Toc340150922" w:history="1">
        <w:r w:rsidRPr="00A63627">
          <w:rPr>
            <w:rStyle w:val="Hyperlink"/>
            <w:noProof/>
          </w:rPr>
          <w:t>Paquete Soporte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_Toc340150922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923" w:history="1">
        <w:r w:rsidRPr="00A63627">
          <w:rPr>
            <w:rStyle w:val="Hyperlink"/>
            <w:noProof/>
          </w:rPr>
          <w:t>Realización CU47: Cambiar contraseña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_Toc340150923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924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_Toc340150924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925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_Toc340150925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926" w:history="1">
        <w:r w:rsidRPr="00A63627">
          <w:rPr>
            <w:rStyle w:val="Hyperlink"/>
            <w:noProof/>
          </w:rPr>
          <w:t>Realización CU48: Iniciar sesión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_Toc340150926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927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_Toc340150927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928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_Toc340150928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929" w:history="1">
        <w:r w:rsidRPr="00A63627">
          <w:rPr>
            <w:rStyle w:val="Hyperlink"/>
            <w:noProof/>
          </w:rPr>
          <w:t>Realización CU60: Gestionar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_Toc340150929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930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_Toc340150930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931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_Toc340150931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932" w:history="1">
        <w:r w:rsidRPr="00A63627">
          <w:rPr>
            <w:rStyle w:val="Hyperlink"/>
            <w:noProof/>
          </w:rPr>
          <w:t>Realización CU62: Registrar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_Toc340150932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933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_Toc340150933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934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_Toc340150934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935" w:history="1">
        <w:r w:rsidRPr="00A63627">
          <w:rPr>
            <w:rStyle w:val="Hyperlink"/>
            <w:noProof/>
          </w:rPr>
          <w:t>Realización CU64: Modificar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_Toc340150935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936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_Toc340150936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937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_Toc340150937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938" w:history="1">
        <w:r w:rsidRPr="00A63627">
          <w:rPr>
            <w:rStyle w:val="Hyperlink"/>
            <w:noProof/>
          </w:rPr>
          <w:t>Realización CU61: Consultar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_Toc340150938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939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_Toc340150939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940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_Toc340150940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941" w:history="1">
        <w:r w:rsidRPr="00A63627">
          <w:rPr>
            <w:rStyle w:val="Hyperlink"/>
            <w:noProof/>
          </w:rPr>
          <w:t>Realización CU63: Eliminar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_Toc340150941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942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_Toc340150942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943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_Toc340150943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944" w:history="1">
        <w:r w:rsidRPr="00A63627">
          <w:rPr>
            <w:rStyle w:val="Hyperlink"/>
            <w:noProof/>
          </w:rPr>
          <w:t>Realización CU55: Gestionar integrante de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_Toc340150944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945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_Toc340150945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946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_Toc340150946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1"/>
        <w:tabs>
          <w:tab w:val="right" w:leader="dot" w:pos="8828"/>
        </w:tabs>
        <w:rPr>
          <w:noProof/>
          <w:lang w:eastAsia="es-AR"/>
        </w:rPr>
      </w:pPr>
      <w:hyperlink w:anchor="_Toc340150947" w:history="1">
        <w:r w:rsidRPr="00A63627">
          <w:rPr>
            <w:rStyle w:val="Hyperlink"/>
            <w:noProof/>
          </w:rPr>
          <w:t>Diagrama de componentes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_Toc340150947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1"/>
        <w:tabs>
          <w:tab w:val="right" w:leader="dot" w:pos="8828"/>
        </w:tabs>
        <w:rPr>
          <w:noProof/>
          <w:lang w:eastAsia="es-AR"/>
        </w:rPr>
      </w:pPr>
      <w:hyperlink w:anchor="_Toc340150948" w:history="1">
        <w:r w:rsidRPr="00A63627">
          <w:rPr>
            <w:rStyle w:val="Hyperlink"/>
            <w:noProof/>
          </w:rPr>
          <w:t>Diagramas de despliegue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_Toc340150948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949" w:history="1">
        <w:r w:rsidRPr="00A63627">
          <w:rPr>
            <w:rStyle w:val="Hyperlink"/>
            <w:noProof/>
          </w:rPr>
          <w:t>Despliegue lógico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_Toc340150949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Pr="001A3803" w:rsidRDefault="0074480A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950" w:history="1">
        <w:r w:rsidRPr="00A63627">
          <w:rPr>
            <w:rStyle w:val="Hyperlink"/>
            <w:noProof/>
          </w:rPr>
          <w:t>Despliegue físico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_Toc340150950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74480A" w:rsidRDefault="0074480A" w:rsidP="0018725A">
      <w:r>
        <w:fldChar w:fldCharType="end"/>
      </w:r>
    </w:p>
    <w:p w:rsidR="0074480A" w:rsidRDefault="0074480A" w:rsidP="0018725A">
      <w:pPr>
        <w:sectPr w:rsidR="0074480A" w:rsidSect="00B46D3C">
          <w:footerReference w:type="default" r:id="rId10"/>
          <w:pgSz w:w="12240" w:h="15840"/>
          <w:pgMar w:top="1417" w:right="1701" w:bottom="1417" w:left="1701" w:header="708" w:footer="708" w:gutter="0"/>
          <w:pgNumType w:start="1"/>
          <w:cols w:space="708"/>
          <w:docGrid w:linePitch="360"/>
        </w:sectPr>
      </w:pPr>
    </w:p>
    <w:p w:rsidR="0074480A" w:rsidRPr="00F6299C" w:rsidRDefault="0074480A" w:rsidP="0018725A">
      <w:pPr>
        <w:pStyle w:val="Heading1"/>
      </w:pPr>
      <w:bookmarkStart w:id="1" w:name="_Toc340150839"/>
      <w:r w:rsidRPr="00F6299C">
        <w:t>Introducción</w:t>
      </w:r>
      <w:bookmarkEnd w:id="1"/>
    </w:p>
    <w:p w:rsidR="0074480A" w:rsidRPr="007B236C" w:rsidRDefault="0074480A" w:rsidP="007B236C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El modelo de Diseño t</w:t>
      </w:r>
      <w:r w:rsidRPr="007B236C">
        <w:rPr>
          <w:sz w:val="20"/>
          <w:szCs w:val="20"/>
        </w:rPr>
        <w:t xml:space="preserve">oma como entrada principal el modelo de análisis, pero se adapta al entorno de implementación, adquiriendo una mayor comprensión de los requisitos no funcionales y restricciones relacionadas con el lenguaje de programación. </w:t>
      </w:r>
      <w:r>
        <w:rPr>
          <w:sz w:val="20"/>
          <w:szCs w:val="20"/>
        </w:rPr>
        <w:t xml:space="preserve"> </w:t>
      </w:r>
      <w:r w:rsidRPr="007B236C">
        <w:rPr>
          <w:sz w:val="20"/>
          <w:szCs w:val="20"/>
        </w:rPr>
        <w:t xml:space="preserve">Los artefactos utilizados en esta etapa son: </w:t>
      </w:r>
    </w:p>
    <w:p w:rsidR="0074480A" w:rsidRDefault="0074480A" w:rsidP="007B236C">
      <w:pPr>
        <w:numPr>
          <w:ilvl w:val="0"/>
          <w:numId w:val="35"/>
        </w:num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D</w:t>
      </w:r>
      <w:r w:rsidRPr="007B236C">
        <w:rPr>
          <w:sz w:val="20"/>
          <w:szCs w:val="20"/>
        </w:rPr>
        <w:t>iagrama de clases de diseño</w:t>
      </w:r>
      <w:r>
        <w:rPr>
          <w:sz w:val="20"/>
          <w:szCs w:val="20"/>
        </w:rPr>
        <w:t>.</w:t>
      </w:r>
    </w:p>
    <w:p w:rsidR="0074480A" w:rsidRDefault="0074480A" w:rsidP="007B236C">
      <w:pPr>
        <w:numPr>
          <w:ilvl w:val="0"/>
          <w:numId w:val="35"/>
        </w:num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Diagramas de secuencia.</w:t>
      </w:r>
    </w:p>
    <w:p w:rsidR="0074480A" w:rsidRDefault="0074480A" w:rsidP="007B236C">
      <w:pPr>
        <w:numPr>
          <w:ilvl w:val="0"/>
          <w:numId w:val="35"/>
        </w:num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Diagrama de componentes.</w:t>
      </w:r>
    </w:p>
    <w:p w:rsidR="0074480A" w:rsidRPr="007B236C" w:rsidRDefault="0074480A" w:rsidP="007B236C">
      <w:pPr>
        <w:numPr>
          <w:ilvl w:val="0"/>
          <w:numId w:val="35"/>
        </w:num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Diagramas de despliegue.</w:t>
      </w:r>
    </w:p>
    <w:p w:rsidR="0074480A" w:rsidRDefault="0074480A" w:rsidP="005A04D2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Organizaremos el documento a travez de realizaciones de casos de uso de diseño y solo nos concentraremos en aquellas realizaciones de casos de uso de diseño que consideramos guías para el resto del sistema.</w:t>
      </w:r>
    </w:p>
    <w:p w:rsidR="0074480A" w:rsidRDefault="0074480A" w:rsidP="005A04D2">
      <w:pPr>
        <w:spacing w:line="240" w:lineRule="auto"/>
        <w:rPr>
          <w:sz w:val="20"/>
          <w:szCs w:val="20"/>
        </w:rPr>
      </w:pPr>
    </w:p>
    <w:p w:rsidR="0074480A" w:rsidRDefault="0074480A" w:rsidP="005A04D2">
      <w:pPr>
        <w:spacing w:line="240" w:lineRule="auto"/>
        <w:rPr>
          <w:sz w:val="20"/>
          <w:szCs w:val="20"/>
        </w:rPr>
      </w:pPr>
    </w:p>
    <w:p w:rsidR="0074480A" w:rsidRDefault="0074480A" w:rsidP="005A04D2">
      <w:pPr>
        <w:spacing w:line="240" w:lineRule="auto"/>
        <w:rPr>
          <w:sz w:val="20"/>
          <w:szCs w:val="20"/>
        </w:rPr>
      </w:pPr>
    </w:p>
    <w:p w:rsidR="0074480A" w:rsidRDefault="0074480A" w:rsidP="005A04D2">
      <w:pPr>
        <w:spacing w:line="240" w:lineRule="auto"/>
        <w:rPr>
          <w:sz w:val="20"/>
          <w:szCs w:val="20"/>
        </w:rPr>
      </w:pPr>
    </w:p>
    <w:p w:rsidR="0074480A" w:rsidRDefault="0074480A" w:rsidP="005A04D2">
      <w:pPr>
        <w:spacing w:line="240" w:lineRule="auto"/>
        <w:rPr>
          <w:sz w:val="20"/>
          <w:szCs w:val="20"/>
        </w:rPr>
      </w:pPr>
    </w:p>
    <w:p w:rsidR="0074480A" w:rsidRDefault="0074480A" w:rsidP="005A04D2">
      <w:pPr>
        <w:spacing w:line="240" w:lineRule="auto"/>
        <w:rPr>
          <w:sz w:val="20"/>
          <w:szCs w:val="20"/>
        </w:rPr>
      </w:pPr>
    </w:p>
    <w:p w:rsidR="0074480A" w:rsidRDefault="0074480A" w:rsidP="005A04D2">
      <w:pPr>
        <w:spacing w:line="240" w:lineRule="auto"/>
        <w:rPr>
          <w:sz w:val="20"/>
          <w:szCs w:val="20"/>
        </w:rPr>
      </w:pPr>
    </w:p>
    <w:p w:rsidR="0074480A" w:rsidRDefault="0074480A" w:rsidP="005A04D2">
      <w:pPr>
        <w:spacing w:line="240" w:lineRule="auto"/>
        <w:rPr>
          <w:sz w:val="20"/>
          <w:szCs w:val="20"/>
        </w:rPr>
      </w:pPr>
    </w:p>
    <w:p w:rsidR="0074480A" w:rsidRDefault="0074480A" w:rsidP="005A04D2">
      <w:pPr>
        <w:spacing w:line="240" w:lineRule="auto"/>
        <w:rPr>
          <w:sz w:val="20"/>
          <w:szCs w:val="20"/>
        </w:rPr>
      </w:pPr>
    </w:p>
    <w:p w:rsidR="0074480A" w:rsidRDefault="0074480A" w:rsidP="005A04D2">
      <w:pPr>
        <w:spacing w:line="240" w:lineRule="auto"/>
        <w:rPr>
          <w:sz w:val="20"/>
          <w:szCs w:val="20"/>
        </w:rPr>
      </w:pPr>
    </w:p>
    <w:p w:rsidR="0074480A" w:rsidRDefault="0074480A" w:rsidP="005A04D2">
      <w:pPr>
        <w:spacing w:line="240" w:lineRule="auto"/>
        <w:rPr>
          <w:sz w:val="20"/>
          <w:szCs w:val="20"/>
        </w:rPr>
      </w:pPr>
    </w:p>
    <w:p w:rsidR="0074480A" w:rsidRDefault="0074480A" w:rsidP="005A04D2">
      <w:pPr>
        <w:spacing w:line="240" w:lineRule="auto"/>
        <w:rPr>
          <w:sz w:val="20"/>
          <w:szCs w:val="20"/>
        </w:rPr>
      </w:pPr>
    </w:p>
    <w:p w:rsidR="0074480A" w:rsidRPr="00C742D9" w:rsidRDefault="0074480A" w:rsidP="005A04D2">
      <w:pPr>
        <w:spacing w:line="240" w:lineRule="auto"/>
        <w:rPr>
          <w:sz w:val="20"/>
          <w:szCs w:val="20"/>
        </w:rPr>
      </w:pPr>
    </w:p>
    <w:p w:rsidR="0074480A" w:rsidRDefault="0074480A" w:rsidP="00DD1935">
      <w:pPr>
        <w:pStyle w:val="Heading1"/>
      </w:pPr>
      <w:bookmarkStart w:id="2" w:name="_Toc340150840"/>
      <w:r w:rsidRPr="00FE0199">
        <w:t>Paquete Proyecto</w:t>
      </w:r>
      <w:bookmarkEnd w:id="2"/>
    </w:p>
    <w:p w:rsidR="0074480A" w:rsidRDefault="0074480A" w:rsidP="00DD1935">
      <w:pPr>
        <w:pStyle w:val="Heading2"/>
      </w:pPr>
      <w:bookmarkStart w:id="3" w:name="_Toc340150841"/>
      <w:r>
        <w:t>Realización CU1: Crear proyecto</w:t>
      </w:r>
      <w:bookmarkEnd w:id="3"/>
    </w:p>
    <w:p w:rsidR="0074480A" w:rsidRDefault="0074480A" w:rsidP="00DD1935">
      <w:pPr>
        <w:pStyle w:val="Heading3"/>
      </w:pPr>
      <w:bookmarkStart w:id="4" w:name="_Toc340150842"/>
      <w:r>
        <w:t>Clases intervinientes</w:t>
      </w:r>
      <w:bookmarkEnd w:id="4"/>
    </w:p>
    <w:p w:rsidR="0074480A" w:rsidRPr="00DD1935" w:rsidRDefault="0074480A" w:rsidP="00DD1935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7.25pt;height:456pt">
            <v:imagedata r:id="rId11" o:title=""/>
          </v:shape>
        </w:pict>
      </w:r>
    </w:p>
    <w:p w:rsidR="0074480A" w:rsidRPr="00776984" w:rsidRDefault="0074480A" w:rsidP="00776984"/>
    <w:p w:rsidR="0074480A" w:rsidRPr="00776984" w:rsidRDefault="0074480A" w:rsidP="00776984"/>
    <w:p w:rsidR="0074480A" w:rsidRPr="00DD1935" w:rsidRDefault="0074480A" w:rsidP="00DD1935">
      <w:pPr>
        <w:pStyle w:val="Heading3"/>
      </w:pPr>
      <w:bookmarkStart w:id="5" w:name="_Toc340150843"/>
      <w:r>
        <w:t>Diagrama de secuencia</w:t>
      </w:r>
      <w:bookmarkEnd w:id="5"/>
    </w:p>
    <w:p w:rsidR="0074480A" w:rsidRPr="00DD1935" w:rsidRDefault="0074480A" w:rsidP="00E71244">
      <w:pPr>
        <w:ind w:hanging="567"/>
      </w:pPr>
      <w:r>
        <w:pict>
          <v:shape id="_x0000_i1026" type="#_x0000_t75" style="width:482.25pt;height:546pt">
            <v:imagedata r:id="rId12" o:title=""/>
          </v:shape>
        </w:pict>
      </w:r>
    </w:p>
    <w:p w:rsidR="0074480A" w:rsidRDefault="0074480A" w:rsidP="0019365D">
      <w:pPr>
        <w:pStyle w:val="Heading2"/>
      </w:pPr>
      <w:bookmarkStart w:id="6" w:name="_Toc340150844"/>
      <w:r>
        <w:t>Realización CU2: Crear solicitud de tarea</w:t>
      </w:r>
      <w:bookmarkEnd w:id="6"/>
    </w:p>
    <w:p w:rsidR="0074480A" w:rsidRDefault="0074480A" w:rsidP="00625909">
      <w:pPr>
        <w:pStyle w:val="Heading3"/>
      </w:pPr>
      <w:bookmarkStart w:id="7" w:name="_Toc340150845"/>
      <w:r>
        <w:t>Clases intervinientes</w:t>
      </w:r>
      <w:bookmarkEnd w:id="7"/>
    </w:p>
    <w:p w:rsidR="0074480A" w:rsidRDefault="0074480A" w:rsidP="00E71244">
      <w:pPr>
        <w:ind w:hanging="567"/>
      </w:pPr>
      <w:r>
        <w:pict>
          <v:shape id="_x0000_i1027" type="#_x0000_t75" style="width:511.5pt;height:514.5pt">
            <v:imagedata r:id="rId13" o:title=""/>
          </v:shape>
        </w:pict>
      </w:r>
    </w:p>
    <w:p w:rsidR="0074480A" w:rsidRDefault="0074480A" w:rsidP="00625909">
      <w:pPr>
        <w:pStyle w:val="Heading3"/>
      </w:pPr>
      <w:bookmarkStart w:id="8" w:name="_Toc340150846"/>
      <w:r>
        <w:t>Diagrama de secuencia</w:t>
      </w:r>
      <w:bookmarkEnd w:id="8"/>
    </w:p>
    <w:p w:rsidR="0074480A" w:rsidRPr="0019365D" w:rsidRDefault="0074480A" w:rsidP="00E71244">
      <w:pPr>
        <w:ind w:hanging="567"/>
      </w:pPr>
      <w:r>
        <w:pict>
          <v:shape id="_x0000_i1028" type="#_x0000_t75" style="width:451.5pt;height:575.25pt">
            <v:imagedata r:id="rId14" o:title=""/>
          </v:shape>
        </w:pict>
      </w:r>
    </w:p>
    <w:p w:rsidR="0074480A" w:rsidRDefault="0074480A" w:rsidP="001F7707">
      <w:pPr>
        <w:pStyle w:val="Heading2"/>
      </w:pPr>
      <w:bookmarkStart w:id="9" w:name="_Toc340150847"/>
      <w:r>
        <w:t>Realización CU18: Registrar documento de solicitud de tarea</w:t>
      </w:r>
      <w:bookmarkEnd w:id="9"/>
    </w:p>
    <w:p w:rsidR="0074480A" w:rsidRDefault="0074480A" w:rsidP="001F7707">
      <w:pPr>
        <w:pStyle w:val="Heading3"/>
      </w:pPr>
      <w:bookmarkStart w:id="10" w:name="_Toc340150848"/>
      <w:r>
        <w:t>Clases intervinientes</w:t>
      </w:r>
      <w:bookmarkEnd w:id="10"/>
    </w:p>
    <w:p w:rsidR="0074480A" w:rsidRDefault="0074480A" w:rsidP="001F7707">
      <w:r>
        <w:pict>
          <v:shape id="_x0000_i1029" type="#_x0000_t75" style="width:435pt;height:495pt">
            <v:imagedata r:id="rId15" o:title=""/>
          </v:shape>
        </w:pict>
      </w:r>
    </w:p>
    <w:p w:rsidR="0074480A" w:rsidRDefault="0074480A" w:rsidP="001F7707">
      <w:pPr>
        <w:pStyle w:val="Heading3"/>
      </w:pPr>
      <w:bookmarkStart w:id="11" w:name="_Toc340150849"/>
      <w:r>
        <w:t>Diagrama de secuencia</w:t>
      </w:r>
      <w:bookmarkEnd w:id="11"/>
    </w:p>
    <w:p w:rsidR="0074480A" w:rsidRPr="001F7707" w:rsidRDefault="0074480A" w:rsidP="001F7707">
      <w:r>
        <w:pict>
          <v:shape id="_x0000_i1030" type="#_x0000_t75" style="width:437.25pt;height:537.75pt">
            <v:imagedata r:id="rId16" o:title=""/>
          </v:shape>
        </w:pict>
      </w:r>
    </w:p>
    <w:p w:rsidR="0074480A" w:rsidRDefault="0074480A" w:rsidP="008D4D52">
      <w:pPr>
        <w:pStyle w:val="Heading2"/>
      </w:pPr>
      <w:bookmarkStart w:id="12" w:name="_Toc340150850"/>
      <w:r>
        <w:t>Realización CU24: Gestionar solicitud de tarea</w:t>
      </w:r>
      <w:bookmarkEnd w:id="12"/>
    </w:p>
    <w:p w:rsidR="0074480A" w:rsidRDefault="0074480A" w:rsidP="008D4D52">
      <w:pPr>
        <w:pStyle w:val="Heading3"/>
      </w:pPr>
      <w:bookmarkStart w:id="13" w:name="_Toc340150851"/>
      <w:r>
        <w:t>Clases intervinientes</w:t>
      </w:r>
      <w:bookmarkEnd w:id="13"/>
    </w:p>
    <w:p w:rsidR="0074480A" w:rsidRDefault="0074480A" w:rsidP="00E71244">
      <w:pPr>
        <w:ind w:hanging="567"/>
      </w:pPr>
      <w:r>
        <w:pict>
          <v:shape id="_x0000_i1031" type="#_x0000_t75" style="width:520.5pt;height:473.25pt">
            <v:imagedata r:id="rId17" o:title=""/>
          </v:shape>
        </w:pict>
      </w:r>
    </w:p>
    <w:p w:rsidR="0074480A" w:rsidRDefault="0074480A" w:rsidP="008D4D52">
      <w:pPr>
        <w:pStyle w:val="Heading3"/>
      </w:pPr>
      <w:bookmarkStart w:id="14" w:name="_Toc340150852"/>
      <w:r>
        <w:t>Diagrama de secuencia</w:t>
      </w:r>
      <w:bookmarkEnd w:id="14"/>
    </w:p>
    <w:p w:rsidR="0074480A" w:rsidRDefault="0074480A" w:rsidP="00E71244">
      <w:pPr>
        <w:ind w:hanging="567"/>
      </w:pPr>
      <w:r>
        <w:pict>
          <v:shape id="_x0000_i1032" type="#_x0000_t75" style="width:507.75pt;height:423pt">
            <v:imagedata r:id="rId18" o:title=""/>
          </v:shape>
        </w:pict>
      </w:r>
    </w:p>
    <w:p w:rsidR="0074480A" w:rsidRDefault="0074480A" w:rsidP="00456F88">
      <w:pPr>
        <w:pStyle w:val="Heading2"/>
      </w:pPr>
      <w:bookmarkStart w:id="15" w:name="_Toc340150853"/>
      <w:r>
        <w:t>Realización CU25: Consultar solicitud de tarea</w:t>
      </w:r>
      <w:bookmarkEnd w:id="15"/>
      <w:r>
        <w:t xml:space="preserve"> </w:t>
      </w:r>
    </w:p>
    <w:p w:rsidR="0074480A" w:rsidRDefault="0074480A" w:rsidP="00456F88">
      <w:pPr>
        <w:pStyle w:val="Heading3"/>
      </w:pPr>
      <w:bookmarkStart w:id="16" w:name="_Toc340150854"/>
      <w:r>
        <w:t>Clases intervinientes</w:t>
      </w:r>
      <w:bookmarkEnd w:id="16"/>
    </w:p>
    <w:p w:rsidR="0074480A" w:rsidRPr="00456F88" w:rsidRDefault="0074480A" w:rsidP="00E71244">
      <w:pPr>
        <w:ind w:hanging="567"/>
      </w:pPr>
      <w:r>
        <w:pict>
          <v:shape id="_x0000_i1033" type="#_x0000_t75" style="width:489pt;height:252.75pt">
            <v:imagedata r:id="rId19" o:title=""/>
          </v:shape>
        </w:pict>
      </w:r>
    </w:p>
    <w:p w:rsidR="0074480A" w:rsidRDefault="0074480A" w:rsidP="00456F88">
      <w:pPr>
        <w:pStyle w:val="Heading3"/>
      </w:pPr>
      <w:bookmarkStart w:id="17" w:name="_Toc340150855"/>
      <w:r>
        <w:t>Diagrama de secuencia</w:t>
      </w:r>
      <w:bookmarkEnd w:id="17"/>
    </w:p>
    <w:p w:rsidR="0074480A" w:rsidRPr="00456F88" w:rsidRDefault="0074480A" w:rsidP="00456F88">
      <w:r>
        <w:pict>
          <v:shape id="_x0000_i1034" type="#_x0000_t75" style="width:470.25pt;height:296.25pt">
            <v:imagedata r:id="rId20" o:title=""/>
          </v:shape>
        </w:pict>
      </w:r>
    </w:p>
    <w:p w:rsidR="0074480A" w:rsidRDefault="0074480A" w:rsidP="00456F88">
      <w:pPr>
        <w:pStyle w:val="Heading2"/>
      </w:pPr>
      <w:bookmarkStart w:id="18" w:name="_Toc340150856"/>
      <w:r>
        <w:t>Realización CU29: Asignar proyecto a administrador de proyectos</w:t>
      </w:r>
      <w:bookmarkEnd w:id="18"/>
      <w:r>
        <w:t xml:space="preserve"> </w:t>
      </w:r>
    </w:p>
    <w:p w:rsidR="0074480A" w:rsidRDefault="0074480A" w:rsidP="00456F88">
      <w:pPr>
        <w:pStyle w:val="Heading3"/>
      </w:pPr>
      <w:bookmarkStart w:id="19" w:name="_Toc340150857"/>
      <w:r>
        <w:t>Clases intervinientes</w:t>
      </w:r>
      <w:bookmarkEnd w:id="19"/>
    </w:p>
    <w:p w:rsidR="0074480A" w:rsidRPr="008921A1" w:rsidRDefault="0074480A" w:rsidP="00E71244">
      <w:pPr>
        <w:ind w:hanging="567"/>
      </w:pPr>
      <w:r>
        <w:pict>
          <v:shape id="_x0000_i1035" type="#_x0000_t75" style="width:438.75pt;height:301.5pt">
            <v:imagedata r:id="rId21" o:title=""/>
          </v:shape>
        </w:pict>
      </w:r>
    </w:p>
    <w:p w:rsidR="0074480A" w:rsidRDefault="0074480A" w:rsidP="00456F88">
      <w:pPr>
        <w:pStyle w:val="Heading3"/>
      </w:pPr>
      <w:bookmarkStart w:id="20" w:name="_Toc340150858"/>
      <w:r>
        <w:t>Diagrama de secuencia</w:t>
      </w:r>
      <w:bookmarkEnd w:id="20"/>
    </w:p>
    <w:p w:rsidR="0074480A" w:rsidRPr="008921A1" w:rsidRDefault="0074480A" w:rsidP="008921A1">
      <w:r>
        <w:pict>
          <v:shape id="_x0000_i1036" type="#_x0000_t75" style="width:432.75pt;height:476.25pt">
            <v:imagedata r:id="rId22" o:title=""/>
          </v:shape>
        </w:pict>
      </w:r>
    </w:p>
    <w:p w:rsidR="0074480A" w:rsidRDefault="0074480A" w:rsidP="00456F88">
      <w:pPr>
        <w:pStyle w:val="Heading2"/>
      </w:pPr>
      <w:bookmarkStart w:id="21" w:name="_Toc340150859"/>
      <w:r>
        <w:t>Realización CU27: Seleccionar proyecto a gestionar</w:t>
      </w:r>
      <w:bookmarkEnd w:id="21"/>
      <w:r>
        <w:t xml:space="preserve"> </w:t>
      </w:r>
    </w:p>
    <w:p w:rsidR="0074480A" w:rsidRDefault="0074480A" w:rsidP="00456F88">
      <w:pPr>
        <w:pStyle w:val="Heading3"/>
      </w:pPr>
      <w:bookmarkStart w:id="22" w:name="_Toc340150860"/>
      <w:r>
        <w:t>Clases intervinientes</w:t>
      </w:r>
      <w:bookmarkEnd w:id="22"/>
    </w:p>
    <w:p w:rsidR="0074480A" w:rsidRPr="00A64504" w:rsidRDefault="0074480A" w:rsidP="00E71244">
      <w:pPr>
        <w:ind w:hanging="567"/>
      </w:pPr>
      <w:r>
        <w:pict>
          <v:shape id="_x0000_i1037" type="#_x0000_t75" style="width:438.75pt;height:347.25pt">
            <v:imagedata r:id="rId23" o:title=""/>
          </v:shape>
        </w:pict>
      </w:r>
    </w:p>
    <w:p w:rsidR="0074480A" w:rsidRDefault="0074480A" w:rsidP="00456F88">
      <w:pPr>
        <w:pStyle w:val="Heading3"/>
      </w:pPr>
      <w:bookmarkStart w:id="23" w:name="_Toc340150861"/>
      <w:r>
        <w:t>Diagrama de secuencia</w:t>
      </w:r>
      <w:bookmarkEnd w:id="23"/>
    </w:p>
    <w:p w:rsidR="0074480A" w:rsidRPr="00F965BB" w:rsidRDefault="0074480A" w:rsidP="00E71244">
      <w:pPr>
        <w:ind w:hanging="567"/>
      </w:pPr>
      <w:r>
        <w:pict>
          <v:shape id="_x0000_i1038" type="#_x0000_t75" style="width:434.25pt;height:524.25pt">
            <v:imagedata r:id="rId24" o:title=""/>
          </v:shape>
        </w:pict>
      </w:r>
    </w:p>
    <w:p w:rsidR="0074480A" w:rsidRDefault="0074480A" w:rsidP="00456F88">
      <w:pPr>
        <w:pStyle w:val="Heading2"/>
      </w:pPr>
      <w:bookmarkStart w:id="24" w:name="_Toc340150862"/>
      <w:r>
        <w:t>Realización CU18: Actualizar progreso de tarea</w:t>
      </w:r>
      <w:bookmarkEnd w:id="24"/>
      <w:r>
        <w:t xml:space="preserve"> </w:t>
      </w:r>
    </w:p>
    <w:p w:rsidR="0074480A" w:rsidRDefault="0074480A" w:rsidP="00456F88">
      <w:pPr>
        <w:pStyle w:val="Heading3"/>
      </w:pPr>
      <w:bookmarkStart w:id="25" w:name="_Toc340150863"/>
      <w:r>
        <w:t>Clases intervinientes</w:t>
      </w:r>
      <w:bookmarkEnd w:id="25"/>
    </w:p>
    <w:p w:rsidR="0074480A" w:rsidRPr="006960B7" w:rsidRDefault="0074480A" w:rsidP="00E71244">
      <w:pPr>
        <w:ind w:hanging="567"/>
      </w:pPr>
      <w:r>
        <w:pict>
          <v:shape id="_x0000_i1039" type="#_x0000_t75" style="width:505.5pt;height:376.5pt">
            <v:imagedata r:id="rId25" o:title=""/>
          </v:shape>
        </w:pict>
      </w:r>
    </w:p>
    <w:p w:rsidR="0074480A" w:rsidRDefault="0074480A" w:rsidP="00456F88">
      <w:pPr>
        <w:pStyle w:val="Heading3"/>
      </w:pPr>
      <w:bookmarkStart w:id="26" w:name="_Toc340150864"/>
      <w:r>
        <w:t>Diagrama de secuencia</w:t>
      </w:r>
      <w:bookmarkEnd w:id="26"/>
    </w:p>
    <w:p w:rsidR="0074480A" w:rsidRPr="006960B7" w:rsidRDefault="0074480A" w:rsidP="006960B7">
      <w:r>
        <w:pict>
          <v:shape id="_x0000_i1040" type="#_x0000_t75" style="width:435.75pt;height:572.25pt">
            <v:imagedata r:id="rId26" o:title=""/>
          </v:shape>
        </w:pict>
      </w:r>
    </w:p>
    <w:p w:rsidR="0074480A" w:rsidRDefault="0074480A" w:rsidP="00456F88">
      <w:pPr>
        <w:pStyle w:val="Heading2"/>
      </w:pPr>
      <w:bookmarkStart w:id="27" w:name="_Toc340150865"/>
      <w:r>
        <w:t>Realización CU19: Actualizar progreso tarea por móvil</w:t>
      </w:r>
      <w:bookmarkEnd w:id="27"/>
      <w:r>
        <w:t xml:space="preserve"> </w:t>
      </w:r>
    </w:p>
    <w:p w:rsidR="0074480A" w:rsidRDefault="0074480A" w:rsidP="00456F88">
      <w:pPr>
        <w:pStyle w:val="Heading3"/>
      </w:pPr>
      <w:bookmarkStart w:id="28" w:name="_Toc340150866"/>
      <w:r>
        <w:t>Clases intervinientes</w:t>
      </w:r>
      <w:bookmarkEnd w:id="28"/>
    </w:p>
    <w:p w:rsidR="0074480A" w:rsidRPr="006960B7" w:rsidRDefault="0074480A" w:rsidP="00E71244">
      <w:pPr>
        <w:ind w:hanging="567"/>
      </w:pPr>
      <w:r>
        <w:pict>
          <v:shape id="_x0000_i1041" type="#_x0000_t75" style="width:517.5pt;height:486pt">
            <v:imagedata r:id="rId27" o:title=""/>
          </v:shape>
        </w:pict>
      </w:r>
    </w:p>
    <w:p w:rsidR="0074480A" w:rsidRDefault="0074480A" w:rsidP="00456F88">
      <w:pPr>
        <w:pStyle w:val="Heading3"/>
      </w:pPr>
      <w:bookmarkStart w:id="29" w:name="_Toc340150867"/>
      <w:r>
        <w:t>Diagrama de secuencia</w:t>
      </w:r>
      <w:bookmarkEnd w:id="29"/>
    </w:p>
    <w:p w:rsidR="0074480A" w:rsidRPr="006960B7" w:rsidRDefault="0074480A" w:rsidP="00E71244">
      <w:pPr>
        <w:ind w:hanging="567"/>
      </w:pPr>
      <w:r>
        <w:pict>
          <v:shape id="_x0000_i1042" type="#_x0000_t75" style="width:523.5pt;height:499.5pt">
            <v:imagedata r:id="rId28" o:title=""/>
          </v:shape>
        </w:pict>
      </w:r>
    </w:p>
    <w:p w:rsidR="0074480A" w:rsidRDefault="0074480A" w:rsidP="00456F88">
      <w:pPr>
        <w:pStyle w:val="Heading2"/>
      </w:pPr>
      <w:bookmarkStart w:id="30" w:name="_Toc340150868"/>
      <w:r>
        <w:t>Realización CU100: Consultar acontecimiento de tarea</w:t>
      </w:r>
      <w:bookmarkEnd w:id="30"/>
      <w:r>
        <w:t xml:space="preserve"> </w:t>
      </w:r>
    </w:p>
    <w:p w:rsidR="0074480A" w:rsidRDefault="0074480A" w:rsidP="00456F88">
      <w:pPr>
        <w:pStyle w:val="Heading3"/>
      </w:pPr>
      <w:bookmarkStart w:id="31" w:name="_Toc340150869"/>
      <w:r>
        <w:t>Clases intervinientes</w:t>
      </w:r>
      <w:bookmarkEnd w:id="31"/>
    </w:p>
    <w:p w:rsidR="0074480A" w:rsidRPr="000836C3" w:rsidRDefault="0074480A" w:rsidP="00E71244">
      <w:pPr>
        <w:ind w:hanging="567"/>
      </w:pPr>
      <w:r>
        <w:pict>
          <v:shape id="_x0000_i1043" type="#_x0000_t75" style="width:516.75pt;height:341.25pt">
            <v:imagedata r:id="rId29" o:title=""/>
          </v:shape>
        </w:pict>
      </w:r>
    </w:p>
    <w:p w:rsidR="0074480A" w:rsidRDefault="0074480A" w:rsidP="00456F88">
      <w:pPr>
        <w:pStyle w:val="Heading3"/>
      </w:pPr>
      <w:bookmarkStart w:id="32" w:name="_Toc340150870"/>
      <w:r>
        <w:t>Diagrama de secuencia</w:t>
      </w:r>
      <w:bookmarkEnd w:id="32"/>
    </w:p>
    <w:p w:rsidR="0074480A" w:rsidRPr="000836C3" w:rsidRDefault="0074480A" w:rsidP="00E71244">
      <w:pPr>
        <w:ind w:hanging="567"/>
      </w:pPr>
      <w:r>
        <w:pict>
          <v:shape id="_x0000_i1044" type="#_x0000_t75" style="width:530.25pt;height:481.5pt">
            <v:imagedata r:id="rId30" o:title=""/>
          </v:shape>
        </w:pict>
      </w:r>
    </w:p>
    <w:p w:rsidR="0074480A" w:rsidRDefault="0074480A" w:rsidP="00456F88">
      <w:pPr>
        <w:pStyle w:val="Heading2"/>
      </w:pPr>
      <w:bookmarkStart w:id="33" w:name="_Toc340150871"/>
      <w:r>
        <w:t>Realización CU102: Controlar cambio de estado de la tarea</w:t>
      </w:r>
      <w:bookmarkEnd w:id="33"/>
      <w:r>
        <w:t xml:space="preserve"> </w:t>
      </w:r>
    </w:p>
    <w:p w:rsidR="0074480A" w:rsidRDefault="0074480A" w:rsidP="00456F88">
      <w:pPr>
        <w:pStyle w:val="Heading3"/>
      </w:pPr>
      <w:bookmarkStart w:id="34" w:name="_Toc340150872"/>
      <w:r>
        <w:t>Clases intervinientes</w:t>
      </w:r>
      <w:bookmarkEnd w:id="34"/>
    </w:p>
    <w:p w:rsidR="0074480A" w:rsidRPr="000836C3" w:rsidRDefault="0074480A" w:rsidP="00E71244">
      <w:pPr>
        <w:ind w:hanging="567"/>
      </w:pPr>
      <w:r>
        <w:pict>
          <v:shape id="_x0000_i1045" type="#_x0000_t75" style="width:525.75pt;height:560.25pt">
            <v:imagedata r:id="rId31" o:title=""/>
          </v:shape>
        </w:pict>
      </w:r>
    </w:p>
    <w:p w:rsidR="0074480A" w:rsidRDefault="0074480A" w:rsidP="00456F88">
      <w:pPr>
        <w:pStyle w:val="Heading3"/>
      </w:pPr>
      <w:bookmarkStart w:id="35" w:name="_Toc340150873"/>
      <w:r>
        <w:t>Diagrama de secuencia</w:t>
      </w:r>
      <w:bookmarkEnd w:id="35"/>
    </w:p>
    <w:p w:rsidR="0074480A" w:rsidRPr="000836C3" w:rsidRDefault="0074480A" w:rsidP="00E71244">
      <w:pPr>
        <w:ind w:hanging="567"/>
      </w:pPr>
      <w:r>
        <w:pict>
          <v:shape id="_x0000_i1046" type="#_x0000_t75" style="width:530.25pt;height:467.25pt">
            <v:imagedata r:id="rId32" o:title=""/>
          </v:shape>
        </w:pict>
      </w:r>
    </w:p>
    <w:p w:rsidR="0074480A" w:rsidRDefault="0074480A" w:rsidP="00456F88">
      <w:pPr>
        <w:pStyle w:val="Heading2"/>
      </w:pPr>
      <w:bookmarkStart w:id="36" w:name="_Toc340150874"/>
      <w:r>
        <w:t>Realización CU32: Registrar solicitud de pago a cuadrilla</w:t>
      </w:r>
      <w:bookmarkEnd w:id="36"/>
      <w:r>
        <w:t xml:space="preserve"> </w:t>
      </w:r>
    </w:p>
    <w:p w:rsidR="0074480A" w:rsidRDefault="0074480A" w:rsidP="00456F88">
      <w:pPr>
        <w:pStyle w:val="Heading3"/>
      </w:pPr>
      <w:bookmarkStart w:id="37" w:name="_Toc340150875"/>
      <w:r>
        <w:t>Clases intervinientes</w:t>
      </w:r>
      <w:bookmarkEnd w:id="37"/>
    </w:p>
    <w:p w:rsidR="0074480A" w:rsidRPr="003066B9" w:rsidRDefault="0074480A" w:rsidP="00E71244">
      <w:pPr>
        <w:ind w:hanging="567"/>
      </w:pPr>
      <w:r>
        <w:pict>
          <v:shape id="_x0000_i1047" type="#_x0000_t75" style="width:538.5pt;height:469.5pt">
            <v:imagedata r:id="rId33" o:title=""/>
          </v:shape>
        </w:pict>
      </w:r>
    </w:p>
    <w:p w:rsidR="0074480A" w:rsidRDefault="0074480A" w:rsidP="00456F88">
      <w:pPr>
        <w:pStyle w:val="Heading3"/>
      </w:pPr>
      <w:bookmarkStart w:id="38" w:name="_Toc340150876"/>
      <w:r>
        <w:t>Diagrama de secuencia</w:t>
      </w:r>
      <w:bookmarkEnd w:id="38"/>
    </w:p>
    <w:p w:rsidR="0074480A" w:rsidRPr="003066B9" w:rsidRDefault="0074480A" w:rsidP="003066B9">
      <w:r>
        <w:pict>
          <v:shape id="_x0000_i1048" type="#_x0000_t75" style="width:441.75pt;height:471pt">
            <v:imagedata r:id="rId34" o:title=""/>
          </v:shape>
        </w:pict>
      </w:r>
    </w:p>
    <w:p w:rsidR="0074480A" w:rsidRDefault="0074480A" w:rsidP="00456F88">
      <w:pPr>
        <w:pStyle w:val="Heading2"/>
      </w:pPr>
      <w:bookmarkStart w:id="39" w:name="_Toc340150877"/>
      <w:r>
        <w:t>Realización CU3: Registrar acontecimiento de tarea</w:t>
      </w:r>
      <w:bookmarkEnd w:id="39"/>
      <w:r>
        <w:t xml:space="preserve"> </w:t>
      </w:r>
    </w:p>
    <w:p w:rsidR="0074480A" w:rsidRDefault="0074480A" w:rsidP="00456F88">
      <w:pPr>
        <w:pStyle w:val="Heading3"/>
      </w:pPr>
      <w:bookmarkStart w:id="40" w:name="_Toc340150878"/>
      <w:r>
        <w:t>Clases intervinientes</w:t>
      </w:r>
      <w:bookmarkEnd w:id="40"/>
    </w:p>
    <w:p w:rsidR="0074480A" w:rsidRPr="00F5163E" w:rsidRDefault="0074480A" w:rsidP="00E71244">
      <w:pPr>
        <w:ind w:hanging="567"/>
      </w:pPr>
      <w:r>
        <w:pict>
          <v:shape id="_x0000_i1049" type="#_x0000_t75" style="width:534.75pt;height:439.5pt">
            <v:imagedata r:id="rId35" o:title=""/>
          </v:shape>
        </w:pict>
      </w:r>
    </w:p>
    <w:p w:rsidR="0074480A" w:rsidRDefault="0074480A" w:rsidP="00456F88">
      <w:pPr>
        <w:pStyle w:val="Heading3"/>
      </w:pPr>
      <w:bookmarkStart w:id="41" w:name="_Toc340150879"/>
      <w:r>
        <w:t>Diagrama de secuencia</w:t>
      </w:r>
      <w:bookmarkEnd w:id="41"/>
    </w:p>
    <w:p w:rsidR="0074480A" w:rsidRPr="00F5163E" w:rsidRDefault="0074480A" w:rsidP="00F5163E">
      <w:r>
        <w:pict>
          <v:shape id="_x0000_i1050" type="#_x0000_t75" style="width:441.75pt;height:605.25pt">
            <v:imagedata r:id="rId36" o:title=""/>
          </v:shape>
        </w:pict>
      </w:r>
    </w:p>
    <w:p w:rsidR="0074480A" w:rsidRDefault="0074480A" w:rsidP="00456F88">
      <w:pPr>
        <w:pStyle w:val="Heading2"/>
      </w:pPr>
      <w:bookmarkStart w:id="42" w:name="_Toc340150880"/>
      <w:r>
        <w:t>Realización CU38: Registrar permiso acceso o sitio</w:t>
      </w:r>
      <w:bookmarkEnd w:id="42"/>
      <w:r>
        <w:t xml:space="preserve"> </w:t>
      </w:r>
    </w:p>
    <w:p w:rsidR="0074480A" w:rsidRDefault="0074480A" w:rsidP="00456F88">
      <w:pPr>
        <w:pStyle w:val="Heading3"/>
      </w:pPr>
      <w:bookmarkStart w:id="43" w:name="_Toc340150881"/>
      <w:r>
        <w:t>Clases intervinientes</w:t>
      </w:r>
      <w:bookmarkEnd w:id="43"/>
    </w:p>
    <w:p w:rsidR="0074480A" w:rsidRPr="00602CE9" w:rsidRDefault="0074480A" w:rsidP="00E71244">
      <w:pPr>
        <w:ind w:hanging="567"/>
      </w:pPr>
      <w:r>
        <w:pict>
          <v:shape id="_x0000_i1051" type="#_x0000_t75" style="width:521.25pt;height:387.75pt">
            <v:imagedata r:id="rId37" o:title=""/>
          </v:shape>
        </w:pict>
      </w:r>
    </w:p>
    <w:p w:rsidR="0074480A" w:rsidRDefault="0074480A" w:rsidP="00456F88">
      <w:pPr>
        <w:pStyle w:val="Heading3"/>
      </w:pPr>
      <w:bookmarkStart w:id="44" w:name="_Toc340150882"/>
      <w:r>
        <w:t>Diagrama de secuencia</w:t>
      </w:r>
      <w:bookmarkEnd w:id="44"/>
    </w:p>
    <w:p w:rsidR="0074480A" w:rsidRPr="00602CE9" w:rsidRDefault="0074480A" w:rsidP="00602CE9">
      <w:r>
        <w:pict>
          <v:shape id="_x0000_i1052" type="#_x0000_t75" style="width:441pt;height:596.25pt">
            <v:imagedata r:id="rId38" o:title=""/>
          </v:shape>
        </w:pict>
      </w:r>
    </w:p>
    <w:p w:rsidR="0074480A" w:rsidRDefault="0074480A" w:rsidP="00456F88">
      <w:pPr>
        <w:pStyle w:val="Heading2"/>
      </w:pPr>
      <w:bookmarkStart w:id="45" w:name="_Toc340150883"/>
      <w:r>
        <w:t>Realización CU8: Registrar solicitud de viático</w:t>
      </w:r>
      <w:bookmarkEnd w:id="45"/>
      <w:r>
        <w:t xml:space="preserve"> </w:t>
      </w:r>
    </w:p>
    <w:p w:rsidR="0074480A" w:rsidRDefault="0074480A" w:rsidP="00456F88">
      <w:pPr>
        <w:pStyle w:val="Heading3"/>
      </w:pPr>
      <w:bookmarkStart w:id="46" w:name="_Toc340150884"/>
      <w:r>
        <w:t>Clases intervinientes</w:t>
      </w:r>
      <w:bookmarkEnd w:id="46"/>
    </w:p>
    <w:p w:rsidR="0074480A" w:rsidRPr="00602CE9" w:rsidRDefault="0074480A" w:rsidP="00E71244">
      <w:pPr>
        <w:ind w:hanging="567"/>
      </w:pPr>
      <w:r>
        <w:pict>
          <v:shape id="_x0000_i1053" type="#_x0000_t75" style="width:514.5pt;height:468pt">
            <v:imagedata r:id="rId39" o:title=""/>
          </v:shape>
        </w:pict>
      </w:r>
    </w:p>
    <w:p w:rsidR="0074480A" w:rsidRDefault="0074480A" w:rsidP="00456F88">
      <w:pPr>
        <w:pStyle w:val="Heading3"/>
      </w:pPr>
      <w:bookmarkStart w:id="47" w:name="_Toc340150885"/>
      <w:r>
        <w:t>Diagrama de secuencia</w:t>
      </w:r>
      <w:bookmarkEnd w:id="47"/>
    </w:p>
    <w:p w:rsidR="0074480A" w:rsidRPr="00602CE9" w:rsidRDefault="0074480A" w:rsidP="00E71244">
      <w:pPr>
        <w:ind w:hanging="567"/>
      </w:pPr>
      <w:r>
        <w:pict>
          <v:shape id="_x0000_i1054" type="#_x0000_t75" style="width:511.5pt;height:590.25pt">
            <v:imagedata r:id="rId40" o:title=""/>
          </v:shape>
        </w:pict>
      </w:r>
    </w:p>
    <w:p w:rsidR="0074480A" w:rsidRPr="00456F88" w:rsidRDefault="0074480A" w:rsidP="008D4D52"/>
    <w:p w:rsidR="0074480A" w:rsidRDefault="0074480A" w:rsidP="00E87129">
      <w:pPr>
        <w:pStyle w:val="Heading2"/>
      </w:pPr>
      <w:bookmarkStart w:id="48" w:name="_Toc340150886"/>
      <w:r>
        <w:t>Realización CU17: Modificar documento de solicitud de tarea</w:t>
      </w:r>
      <w:bookmarkEnd w:id="48"/>
      <w:r>
        <w:t xml:space="preserve"> </w:t>
      </w:r>
    </w:p>
    <w:p w:rsidR="0074480A" w:rsidRDefault="0074480A" w:rsidP="00E87129">
      <w:pPr>
        <w:pStyle w:val="Heading3"/>
      </w:pPr>
      <w:bookmarkStart w:id="49" w:name="_Toc340150887"/>
      <w:r>
        <w:t>Clases intervinientes</w:t>
      </w:r>
      <w:bookmarkEnd w:id="49"/>
    </w:p>
    <w:p w:rsidR="0074480A" w:rsidRPr="00D30A0B" w:rsidRDefault="0074480A" w:rsidP="00E87129">
      <w:r>
        <w:pict>
          <v:shape id="_x0000_i1055" type="#_x0000_t75" style="width:439.5pt;height:488.25pt">
            <v:imagedata r:id="rId41" o:title=""/>
          </v:shape>
        </w:pict>
      </w:r>
    </w:p>
    <w:p w:rsidR="0074480A" w:rsidRDefault="0074480A" w:rsidP="00E87129">
      <w:pPr>
        <w:pStyle w:val="Heading3"/>
      </w:pPr>
      <w:bookmarkStart w:id="50" w:name="_Toc340150888"/>
      <w:r>
        <w:t>Diagrama de secuencia</w:t>
      </w:r>
      <w:bookmarkEnd w:id="50"/>
    </w:p>
    <w:p w:rsidR="0074480A" w:rsidRDefault="0074480A" w:rsidP="00E71244">
      <w:pPr>
        <w:ind w:hanging="567"/>
      </w:pPr>
      <w:r>
        <w:pict>
          <v:shape id="_x0000_i1056" type="#_x0000_t75" style="width:520.5pt;height:478.5pt">
            <v:imagedata r:id="rId42" o:title=""/>
          </v:shape>
        </w:pict>
      </w:r>
    </w:p>
    <w:p w:rsidR="0074480A" w:rsidRDefault="0074480A" w:rsidP="00E87129"/>
    <w:p w:rsidR="0074480A" w:rsidRDefault="0074480A" w:rsidP="00DD1935">
      <w:pPr>
        <w:pStyle w:val="Heading1"/>
      </w:pPr>
      <w:bookmarkStart w:id="51" w:name="_Toc340150889"/>
      <w:r>
        <w:t>Paquete Reportes</w:t>
      </w:r>
      <w:bookmarkEnd w:id="51"/>
    </w:p>
    <w:p w:rsidR="0074480A" w:rsidRDefault="0074480A" w:rsidP="00FC2D19">
      <w:pPr>
        <w:pStyle w:val="Heading2"/>
      </w:pPr>
      <w:bookmarkStart w:id="52" w:name="_Toc340150890"/>
      <w:r>
        <w:t>Realización CU107: Generar informe de tareas desviadas por facturación</w:t>
      </w:r>
      <w:bookmarkEnd w:id="52"/>
      <w:r>
        <w:t xml:space="preserve"> </w:t>
      </w:r>
    </w:p>
    <w:p w:rsidR="0074480A" w:rsidRDefault="0074480A" w:rsidP="00FC2D19">
      <w:pPr>
        <w:pStyle w:val="Heading3"/>
      </w:pPr>
      <w:bookmarkStart w:id="53" w:name="_Toc340150891"/>
      <w:r>
        <w:t>Clases intervinientes</w:t>
      </w:r>
      <w:bookmarkEnd w:id="53"/>
    </w:p>
    <w:p w:rsidR="0074480A" w:rsidRPr="00FC2D19" w:rsidRDefault="0074480A" w:rsidP="00E71244">
      <w:pPr>
        <w:ind w:hanging="567"/>
      </w:pPr>
      <w:r>
        <w:pict>
          <v:shape id="_x0000_i1057" type="#_x0000_t75" style="width:519.75pt;height:479.25pt">
            <v:imagedata r:id="rId43" o:title=""/>
          </v:shape>
        </w:pict>
      </w:r>
    </w:p>
    <w:p w:rsidR="0074480A" w:rsidRDefault="0074480A" w:rsidP="00FC2D19">
      <w:pPr>
        <w:pStyle w:val="Heading3"/>
      </w:pPr>
      <w:bookmarkStart w:id="54" w:name="_Toc340150892"/>
      <w:r>
        <w:t>Diagrama de secuencia</w:t>
      </w:r>
      <w:bookmarkEnd w:id="54"/>
    </w:p>
    <w:p w:rsidR="0074480A" w:rsidRPr="00FC2D19" w:rsidRDefault="0074480A" w:rsidP="00E71244">
      <w:pPr>
        <w:ind w:hanging="567"/>
      </w:pPr>
      <w:r>
        <w:pict>
          <v:shape id="_x0000_i1058" type="#_x0000_t75" style="width:486.75pt;height:438.75pt">
            <v:imagedata r:id="rId44" o:title=""/>
          </v:shape>
        </w:pict>
      </w:r>
    </w:p>
    <w:p w:rsidR="0074480A" w:rsidRDefault="0074480A" w:rsidP="00FC2D19">
      <w:pPr>
        <w:pStyle w:val="Heading2"/>
      </w:pPr>
      <w:bookmarkStart w:id="55" w:name="_Toc340150893"/>
      <w:r>
        <w:t xml:space="preserve">Realización CU28: </w:t>
      </w:r>
      <w:r w:rsidRPr="00702488">
        <w:t xml:space="preserve">Generar reporte de documentación de </w:t>
      </w:r>
      <w:r>
        <w:t xml:space="preserve">integrantes de cuadrilla </w:t>
      </w:r>
      <w:r w:rsidRPr="00702488">
        <w:t>por filtros</w:t>
      </w:r>
      <w:bookmarkEnd w:id="55"/>
      <w:r>
        <w:t xml:space="preserve"> </w:t>
      </w:r>
    </w:p>
    <w:p w:rsidR="0074480A" w:rsidRDefault="0074480A" w:rsidP="00FC2D19">
      <w:pPr>
        <w:pStyle w:val="Heading3"/>
      </w:pPr>
      <w:bookmarkStart w:id="56" w:name="_Toc340150894"/>
      <w:r>
        <w:t>Clases intervinientes</w:t>
      </w:r>
      <w:bookmarkEnd w:id="56"/>
    </w:p>
    <w:p w:rsidR="0074480A" w:rsidRPr="00FD0997" w:rsidRDefault="0074480A" w:rsidP="00E71244">
      <w:pPr>
        <w:ind w:hanging="567"/>
      </w:pPr>
      <w:r>
        <w:pict>
          <v:shape id="_x0000_i1059" type="#_x0000_t75" style="width:509.25pt;height:397.5pt">
            <v:imagedata r:id="rId45" o:title=""/>
          </v:shape>
        </w:pict>
      </w:r>
    </w:p>
    <w:p w:rsidR="0074480A" w:rsidRDefault="0074480A" w:rsidP="00FC2D19">
      <w:pPr>
        <w:pStyle w:val="Heading3"/>
      </w:pPr>
      <w:bookmarkStart w:id="57" w:name="_Toc340150895"/>
      <w:r>
        <w:t>Diagrama de secuencia</w:t>
      </w:r>
      <w:bookmarkEnd w:id="57"/>
    </w:p>
    <w:p w:rsidR="0074480A" w:rsidRPr="00FD0997" w:rsidRDefault="0074480A" w:rsidP="00FD0997">
      <w:r>
        <w:pict>
          <v:shape id="_x0000_i1060" type="#_x0000_t75" style="width:434.25pt;height:7in">
            <v:imagedata r:id="rId46" o:title=""/>
          </v:shape>
        </w:pict>
      </w:r>
    </w:p>
    <w:p w:rsidR="0074480A" w:rsidRDefault="0074480A" w:rsidP="00FC2D19">
      <w:pPr>
        <w:pStyle w:val="Heading2"/>
      </w:pPr>
      <w:bookmarkStart w:id="58" w:name="_Toc340150896"/>
      <w:r>
        <w:t xml:space="preserve">Realización CU29: </w:t>
      </w:r>
      <w:r w:rsidRPr="00702488">
        <w:rPr>
          <w:rFonts w:ascii="Calibri" w:hAnsi="Calibri"/>
        </w:rPr>
        <w:t xml:space="preserve">Generar reporte </w:t>
      </w:r>
      <w:r>
        <w:rPr>
          <w:rFonts w:ascii="Calibri" w:hAnsi="Calibri"/>
        </w:rPr>
        <w:t xml:space="preserve">de </w:t>
      </w:r>
      <w:r w:rsidRPr="00702488">
        <w:rPr>
          <w:rFonts w:ascii="Calibri" w:hAnsi="Calibri"/>
        </w:rPr>
        <w:t>proyectos por filtros</w:t>
      </w:r>
      <w:bookmarkEnd w:id="58"/>
      <w:r>
        <w:t xml:space="preserve"> </w:t>
      </w:r>
    </w:p>
    <w:p w:rsidR="0074480A" w:rsidRDefault="0074480A" w:rsidP="00FC2D19">
      <w:pPr>
        <w:pStyle w:val="Heading3"/>
      </w:pPr>
      <w:bookmarkStart w:id="59" w:name="_Toc340150897"/>
      <w:r>
        <w:t>Clases intervinientes</w:t>
      </w:r>
      <w:bookmarkEnd w:id="59"/>
    </w:p>
    <w:p w:rsidR="0074480A" w:rsidRPr="00B657A9" w:rsidRDefault="0074480A" w:rsidP="00E71244">
      <w:pPr>
        <w:ind w:hanging="567"/>
      </w:pPr>
      <w:r>
        <w:pict>
          <v:shape id="_x0000_i1061" type="#_x0000_t75" style="width:495.75pt;height:8in">
            <v:imagedata r:id="rId47" o:title=""/>
          </v:shape>
        </w:pict>
      </w:r>
    </w:p>
    <w:p w:rsidR="0074480A" w:rsidRDefault="0074480A" w:rsidP="00FC2D19">
      <w:pPr>
        <w:pStyle w:val="Heading3"/>
      </w:pPr>
      <w:bookmarkStart w:id="60" w:name="_Toc340150898"/>
      <w:r>
        <w:t>Diagrama de secuencia</w:t>
      </w:r>
      <w:bookmarkEnd w:id="60"/>
    </w:p>
    <w:p w:rsidR="0074480A" w:rsidRPr="00120C5B" w:rsidRDefault="0074480A" w:rsidP="00120C5B">
      <w:r>
        <w:pict>
          <v:shape id="_x0000_i1062" type="#_x0000_t75" style="width:435.75pt;height:582pt">
            <v:imagedata r:id="rId48" o:title=""/>
          </v:shape>
        </w:pict>
      </w:r>
    </w:p>
    <w:p w:rsidR="0074480A" w:rsidRDefault="0074480A" w:rsidP="00025D12">
      <w:pPr>
        <w:pStyle w:val="Heading2"/>
      </w:pPr>
      <w:bookmarkStart w:id="61" w:name="_Toc340150899"/>
      <w:r>
        <w:t>Realización CU31: Generar reporte de tareas por filtro</w:t>
      </w:r>
      <w:bookmarkEnd w:id="61"/>
      <w:r>
        <w:t xml:space="preserve"> </w:t>
      </w:r>
    </w:p>
    <w:p w:rsidR="0074480A" w:rsidRDefault="0074480A" w:rsidP="00025D12">
      <w:pPr>
        <w:pStyle w:val="Heading3"/>
      </w:pPr>
      <w:bookmarkStart w:id="62" w:name="_Toc340150900"/>
      <w:r>
        <w:t>Clases intervinientes</w:t>
      </w:r>
      <w:bookmarkEnd w:id="62"/>
    </w:p>
    <w:p w:rsidR="0074480A" w:rsidRPr="00025D12" w:rsidRDefault="0074480A" w:rsidP="00E71244">
      <w:pPr>
        <w:ind w:hanging="567"/>
      </w:pPr>
      <w:r>
        <w:pict>
          <v:shape id="_x0000_i1063" type="#_x0000_t75" style="width:527.25pt;height:345pt">
            <v:imagedata r:id="rId49" o:title=""/>
          </v:shape>
        </w:pict>
      </w:r>
    </w:p>
    <w:p w:rsidR="0074480A" w:rsidRDefault="0074480A" w:rsidP="00025D12">
      <w:pPr>
        <w:pStyle w:val="Heading3"/>
      </w:pPr>
      <w:bookmarkStart w:id="63" w:name="_Toc340150901"/>
      <w:r>
        <w:t>Diagrama de secuencia</w:t>
      </w:r>
      <w:bookmarkEnd w:id="63"/>
    </w:p>
    <w:p w:rsidR="0074480A" w:rsidRDefault="0074480A" w:rsidP="00025D12">
      <w:r>
        <w:pict>
          <v:shape id="_x0000_i1064" type="#_x0000_t75" style="width:438.75pt;height:536.25pt">
            <v:imagedata r:id="rId50" o:title=""/>
          </v:shape>
        </w:pict>
      </w:r>
    </w:p>
    <w:p w:rsidR="0074480A" w:rsidRDefault="0074480A" w:rsidP="00DD1935">
      <w:pPr>
        <w:pStyle w:val="Heading1"/>
      </w:pPr>
      <w:bookmarkStart w:id="64" w:name="_Toc340150902"/>
      <w:r>
        <w:t>Paquete Notificaciones</w:t>
      </w:r>
      <w:bookmarkEnd w:id="64"/>
    </w:p>
    <w:p w:rsidR="0074480A" w:rsidRDefault="0074480A" w:rsidP="003C22BF">
      <w:pPr>
        <w:pStyle w:val="Heading2"/>
      </w:pPr>
      <w:bookmarkStart w:id="65" w:name="_Toc340150903"/>
      <w:r>
        <w:t xml:space="preserve">Realización CU41: </w:t>
      </w:r>
      <w:r w:rsidRPr="008810BB">
        <w:t>Notificar solicitud de tarea apta para cobrar a cliente</w:t>
      </w:r>
      <w:bookmarkEnd w:id="65"/>
      <w:r>
        <w:t xml:space="preserve"> </w:t>
      </w:r>
    </w:p>
    <w:p w:rsidR="0074480A" w:rsidRDefault="0074480A" w:rsidP="003C22BF">
      <w:pPr>
        <w:pStyle w:val="Heading3"/>
      </w:pPr>
      <w:bookmarkStart w:id="66" w:name="_Toc340150904"/>
      <w:r>
        <w:t>Clases intervinientes</w:t>
      </w:r>
      <w:bookmarkEnd w:id="66"/>
    </w:p>
    <w:p w:rsidR="0074480A" w:rsidRPr="003C22BF" w:rsidRDefault="0074480A" w:rsidP="00E71244">
      <w:pPr>
        <w:ind w:hanging="567"/>
      </w:pPr>
      <w:r>
        <w:pict>
          <v:shape id="_x0000_i1065" type="#_x0000_t75" style="width:507pt;height:522.75pt">
            <v:imagedata r:id="rId51" o:title=""/>
          </v:shape>
        </w:pict>
      </w:r>
    </w:p>
    <w:p w:rsidR="0074480A" w:rsidRDefault="0074480A" w:rsidP="003C22BF">
      <w:pPr>
        <w:pStyle w:val="Heading3"/>
      </w:pPr>
      <w:bookmarkStart w:id="67" w:name="_Toc340150905"/>
      <w:r>
        <w:t>Diagrama de secuencia</w:t>
      </w:r>
      <w:bookmarkEnd w:id="67"/>
    </w:p>
    <w:p w:rsidR="0074480A" w:rsidRPr="003C22BF" w:rsidRDefault="0074480A" w:rsidP="003C22BF">
      <w:r>
        <w:pict>
          <v:shape id="_x0000_i1066" type="#_x0000_t75" style="width:434.25pt;height:376.5pt">
            <v:imagedata r:id="rId52" o:title=""/>
          </v:shape>
        </w:pict>
      </w:r>
    </w:p>
    <w:p w:rsidR="0074480A" w:rsidRDefault="0074480A" w:rsidP="003C22BF">
      <w:pPr>
        <w:pStyle w:val="Heading2"/>
      </w:pPr>
      <w:bookmarkStart w:id="68" w:name="_Toc340150906"/>
      <w:r>
        <w:t xml:space="preserve">Realización CU39: </w:t>
      </w:r>
      <w:r w:rsidRPr="00916485">
        <w:t xml:space="preserve">Notificar vencimiento </w:t>
      </w:r>
      <w:r w:rsidRPr="00666EE1">
        <w:rPr>
          <w:b w:val="0"/>
        </w:rPr>
        <w:t>documento</w:t>
      </w:r>
      <w:r w:rsidRPr="00916485">
        <w:t xml:space="preserve"> de integrante de cuadrilla</w:t>
      </w:r>
      <w:bookmarkEnd w:id="68"/>
      <w:r>
        <w:t xml:space="preserve"> </w:t>
      </w:r>
    </w:p>
    <w:p w:rsidR="0074480A" w:rsidRDefault="0074480A" w:rsidP="003C22BF">
      <w:pPr>
        <w:pStyle w:val="Heading3"/>
      </w:pPr>
      <w:bookmarkStart w:id="69" w:name="_Toc340150907"/>
      <w:r>
        <w:t>Clases intervinientes</w:t>
      </w:r>
      <w:bookmarkEnd w:id="69"/>
    </w:p>
    <w:p w:rsidR="0074480A" w:rsidRPr="004E1248" w:rsidRDefault="0074480A" w:rsidP="00E71244">
      <w:pPr>
        <w:ind w:hanging="567"/>
      </w:pPr>
      <w:r>
        <w:pict>
          <v:shape id="_x0000_i1067" type="#_x0000_t75" style="width:522pt;height:389.25pt">
            <v:imagedata r:id="rId53" o:title=""/>
          </v:shape>
        </w:pict>
      </w:r>
    </w:p>
    <w:p w:rsidR="0074480A" w:rsidRDefault="0074480A" w:rsidP="003C22BF">
      <w:pPr>
        <w:pStyle w:val="Heading3"/>
      </w:pPr>
      <w:bookmarkStart w:id="70" w:name="_Toc340150908"/>
      <w:r>
        <w:t>Diagrama de secuencia</w:t>
      </w:r>
      <w:bookmarkEnd w:id="70"/>
    </w:p>
    <w:p w:rsidR="0074480A" w:rsidRPr="004E1248" w:rsidRDefault="0074480A" w:rsidP="004E1248">
      <w:r>
        <w:pict>
          <v:shape id="_x0000_i1068" type="#_x0000_t75" style="width:6in;height:369pt">
            <v:imagedata r:id="rId54" o:title=""/>
          </v:shape>
        </w:pict>
      </w:r>
    </w:p>
    <w:p w:rsidR="0074480A" w:rsidRDefault="0074480A" w:rsidP="00DD1935">
      <w:pPr>
        <w:pStyle w:val="Heading1"/>
      </w:pPr>
      <w:bookmarkStart w:id="71" w:name="_Toc340150909"/>
      <w:r>
        <w:t>Paquete Administración</w:t>
      </w:r>
      <w:bookmarkEnd w:id="71"/>
    </w:p>
    <w:p w:rsidR="0074480A" w:rsidRDefault="0074480A" w:rsidP="004E1248">
      <w:pPr>
        <w:pStyle w:val="Heading2"/>
      </w:pPr>
      <w:bookmarkStart w:id="72" w:name="_Toc340150910"/>
      <w:r>
        <w:t>Realización CU33: Registrar cobro de solicitud de tarea</w:t>
      </w:r>
      <w:bookmarkEnd w:id="72"/>
      <w:r>
        <w:t xml:space="preserve"> </w:t>
      </w:r>
    </w:p>
    <w:p w:rsidR="0074480A" w:rsidRDefault="0074480A" w:rsidP="004E1248">
      <w:pPr>
        <w:pStyle w:val="Heading3"/>
      </w:pPr>
      <w:bookmarkStart w:id="73" w:name="_Toc340150911"/>
      <w:r>
        <w:t>Clases intervinientes</w:t>
      </w:r>
      <w:bookmarkEnd w:id="73"/>
    </w:p>
    <w:p w:rsidR="0074480A" w:rsidRPr="00255532" w:rsidRDefault="0074480A" w:rsidP="00E71244">
      <w:pPr>
        <w:ind w:hanging="567"/>
      </w:pPr>
      <w:r>
        <w:pict>
          <v:shape id="_x0000_i1069" type="#_x0000_t75" style="width:514.5pt;height:352.5pt">
            <v:imagedata r:id="rId55" o:title=""/>
          </v:shape>
        </w:pict>
      </w:r>
    </w:p>
    <w:p w:rsidR="0074480A" w:rsidRDefault="0074480A" w:rsidP="004E1248">
      <w:pPr>
        <w:pStyle w:val="Heading3"/>
      </w:pPr>
      <w:bookmarkStart w:id="74" w:name="_Toc340150912"/>
      <w:r>
        <w:t>Diagrama de secuencia</w:t>
      </w:r>
      <w:bookmarkEnd w:id="74"/>
    </w:p>
    <w:p w:rsidR="0074480A" w:rsidRPr="00255532" w:rsidRDefault="0074480A" w:rsidP="00255532">
      <w:r>
        <w:pict>
          <v:shape id="_x0000_i1070" type="#_x0000_t75" style="width:6in;height:384.75pt">
            <v:imagedata r:id="rId56" o:title=""/>
          </v:shape>
        </w:pict>
      </w:r>
    </w:p>
    <w:p w:rsidR="0074480A" w:rsidRDefault="0074480A" w:rsidP="004E1248">
      <w:pPr>
        <w:pStyle w:val="Heading2"/>
      </w:pPr>
      <w:bookmarkStart w:id="75" w:name="_Toc340150913"/>
      <w:r>
        <w:t>Realización CU9: Modificar solicitud de viático</w:t>
      </w:r>
      <w:bookmarkEnd w:id="75"/>
      <w:r>
        <w:t xml:space="preserve"> </w:t>
      </w:r>
    </w:p>
    <w:p w:rsidR="0074480A" w:rsidRDefault="0074480A" w:rsidP="004E1248">
      <w:pPr>
        <w:pStyle w:val="Heading3"/>
      </w:pPr>
      <w:bookmarkStart w:id="76" w:name="_Toc340150914"/>
      <w:r>
        <w:t>Clases intervinientes</w:t>
      </w:r>
      <w:bookmarkEnd w:id="76"/>
    </w:p>
    <w:p w:rsidR="0074480A" w:rsidRPr="00586E05" w:rsidRDefault="0074480A" w:rsidP="00586E05">
      <w:r>
        <w:pict>
          <v:shape id="_x0000_i1071" type="#_x0000_t75" style="width:437.25pt;height:330.75pt">
            <v:imagedata r:id="rId57" o:title=""/>
          </v:shape>
        </w:pict>
      </w:r>
    </w:p>
    <w:p w:rsidR="0074480A" w:rsidRDefault="0074480A" w:rsidP="004E1248">
      <w:pPr>
        <w:pStyle w:val="Heading3"/>
      </w:pPr>
      <w:bookmarkStart w:id="77" w:name="_Toc340150915"/>
      <w:r>
        <w:t>Diagrama de secuencia</w:t>
      </w:r>
      <w:bookmarkEnd w:id="77"/>
    </w:p>
    <w:p w:rsidR="0074480A" w:rsidRPr="00586E05" w:rsidRDefault="0074480A" w:rsidP="00586E05">
      <w:r>
        <w:pict>
          <v:shape id="_x0000_i1072" type="#_x0000_t75" style="width:301.5pt;height:543.75pt">
            <v:imagedata r:id="rId58" o:title=""/>
          </v:shape>
        </w:pict>
      </w:r>
    </w:p>
    <w:p w:rsidR="0074480A" w:rsidRDefault="0074480A" w:rsidP="004E1248">
      <w:pPr>
        <w:pStyle w:val="Heading2"/>
      </w:pPr>
      <w:bookmarkStart w:id="78" w:name="_Toc340150916"/>
      <w:r>
        <w:t>Realización CU34: Modificar solicitud de pago a cuadrilla</w:t>
      </w:r>
      <w:bookmarkEnd w:id="78"/>
      <w:r>
        <w:t xml:space="preserve"> </w:t>
      </w:r>
    </w:p>
    <w:p w:rsidR="0074480A" w:rsidRDefault="0074480A" w:rsidP="004E1248">
      <w:pPr>
        <w:pStyle w:val="Heading3"/>
      </w:pPr>
      <w:bookmarkStart w:id="79" w:name="_Toc340150917"/>
      <w:r>
        <w:t>Clases intervinientes</w:t>
      </w:r>
      <w:bookmarkEnd w:id="79"/>
    </w:p>
    <w:p w:rsidR="0074480A" w:rsidRPr="00586E05" w:rsidRDefault="0074480A" w:rsidP="00586E05">
      <w:r>
        <w:pict>
          <v:shape id="_x0000_i1073" type="#_x0000_t75" style="width:437.25pt;height:260.25pt">
            <v:imagedata r:id="rId59" o:title=""/>
          </v:shape>
        </w:pict>
      </w:r>
    </w:p>
    <w:p w:rsidR="0074480A" w:rsidRDefault="0074480A" w:rsidP="004E1248">
      <w:pPr>
        <w:pStyle w:val="Heading3"/>
      </w:pPr>
      <w:bookmarkStart w:id="80" w:name="_Toc340150918"/>
      <w:r>
        <w:t>Diagrama de secuencia</w:t>
      </w:r>
      <w:bookmarkEnd w:id="80"/>
    </w:p>
    <w:p w:rsidR="0074480A" w:rsidRPr="00586E05" w:rsidRDefault="0074480A" w:rsidP="00586E05">
      <w:r>
        <w:pict>
          <v:shape id="_x0000_i1074" type="#_x0000_t75" style="width:338.25pt;height:488.25pt">
            <v:imagedata r:id="rId60" o:title=""/>
          </v:shape>
        </w:pict>
      </w:r>
    </w:p>
    <w:p w:rsidR="0074480A" w:rsidRDefault="0074480A" w:rsidP="00D30A0B">
      <w:pPr>
        <w:pStyle w:val="Heading2"/>
      </w:pPr>
      <w:bookmarkStart w:id="81" w:name="_Toc340150919"/>
      <w:r>
        <w:t>Realización CU35: Registrar documento de integrante de cuadrilla</w:t>
      </w:r>
      <w:bookmarkEnd w:id="81"/>
    </w:p>
    <w:p w:rsidR="0074480A" w:rsidRDefault="0074480A" w:rsidP="00D30A0B">
      <w:pPr>
        <w:pStyle w:val="Heading3"/>
      </w:pPr>
      <w:bookmarkStart w:id="82" w:name="_Toc340150920"/>
      <w:r>
        <w:t>Clases intervinientes</w:t>
      </w:r>
      <w:bookmarkEnd w:id="82"/>
    </w:p>
    <w:p w:rsidR="0074480A" w:rsidRPr="00D30A0B" w:rsidRDefault="0074480A" w:rsidP="00D30A0B">
      <w:r>
        <w:pict>
          <v:shape id="_x0000_i1075" type="#_x0000_t75" style="width:436.5pt;height:313.5pt">
            <v:imagedata r:id="rId61" o:title=""/>
          </v:shape>
        </w:pict>
      </w:r>
    </w:p>
    <w:p w:rsidR="0074480A" w:rsidRDefault="0074480A" w:rsidP="00D30A0B">
      <w:pPr>
        <w:pStyle w:val="Heading3"/>
      </w:pPr>
      <w:bookmarkStart w:id="83" w:name="_Toc340150921"/>
      <w:r>
        <w:t>Diagrama de secuencia</w:t>
      </w:r>
      <w:bookmarkEnd w:id="83"/>
    </w:p>
    <w:p w:rsidR="0074480A" w:rsidRDefault="0074480A" w:rsidP="00D30A0B">
      <w:r>
        <w:pict>
          <v:shape id="_x0000_i1076" type="#_x0000_t75" style="width:442.5pt;height:571.5pt">
            <v:imagedata r:id="rId62" o:title=""/>
          </v:shape>
        </w:pict>
      </w:r>
    </w:p>
    <w:p w:rsidR="0074480A" w:rsidRDefault="0074480A" w:rsidP="00DD1935">
      <w:pPr>
        <w:pStyle w:val="Heading1"/>
      </w:pPr>
      <w:bookmarkStart w:id="84" w:name="_Toc340150922"/>
      <w:r>
        <w:t>Paquete Soporte</w:t>
      </w:r>
      <w:bookmarkEnd w:id="84"/>
    </w:p>
    <w:p w:rsidR="0074480A" w:rsidRDefault="0074480A" w:rsidP="003C4F6B">
      <w:pPr>
        <w:pStyle w:val="Heading2"/>
      </w:pPr>
      <w:bookmarkStart w:id="85" w:name="_Toc340150923"/>
      <w:r>
        <w:t>Realización CU47: Cambiar contraseña</w:t>
      </w:r>
      <w:bookmarkEnd w:id="85"/>
      <w:r>
        <w:t xml:space="preserve"> </w:t>
      </w:r>
    </w:p>
    <w:p w:rsidR="0074480A" w:rsidRDefault="0074480A" w:rsidP="003C4F6B">
      <w:pPr>
        <w:pStyle w:val="Heading3"/>
      </w:pPr>
      <w:bookmarkStart w:id="86" w:name="_Toc340150924"/>
      <w:r>
        <w:t>Clases intervinientes</w:t>
      </w:r>
      <w:bookmarkEnd w:id="86"/>
    </w:p>
    <w:p w:rsidR="0074480A" w:rsidRPr="003C4F6B" w:rsidRDefault="0074480A" w:rsidP="003C4F6B">
      <w:r>
        <w:pict>
          <v:shape id="_x0000_i1077" type="#_x0000_t75" style="width:441pt;height:272.25pt">
            <v:imagedata r:id="rId63" o:title=""/>
          </v:shape>
        </w:pict>
      </w:r>
    </w:p>
    <w:p w:rsidR="0074480A" w:rsidRDefault="0074480A" w:rsidP="003C4F6B">
      <w:pPr>
        <w:pStyle w:val="Heading3"/>
      </w:pPr>
      <w:bookmarkStart w:id="87" w:name="_Toc340150925"/>
      <w:r>
        <w:t>Diagrama de secuencia</w:t>
      </w:r>
      <w:bookmarkEnd w:id="87"/>
    </w:p>
    <w:p w:rsidR="0074480A" w:rsidRPr="003C4F6B" w:rsidRDefault="0074480A" w:rsidP="003C4F6B">
      <w:r>
        <w:pict>
          <v:shape id="_x0000_i1078" type="#_x0000_t75" style="width:370.5pt;height:512.25pt">
            <v:imagedata r:id="rId64" o:title=""/>
          </v:shape>
        </w:pict>
      </w:r>
    </w:p>
    <w:p w:rsidR="0074480A" w:rsidRDefault="0074480A" w:rsidP="003C4F6B">
      <w:pPr>
        <w:pStyle w:val="Heading2"/>
      </w:pPr>
      <w:bookmarkStart w:id="88" w:name="_Toc340150926"/>
      <w:r>
        <w:t>Realización CU48: Iniciar sesión</w:t>
      </w:r>
      <w:bookmarkEnd w:id="88"/>
      <w:r>
        <w:t xml:space="preserve"> </w:t>
      </w:r>
    </w:p>
    <w:p w:rsidR="0074480A" w:rsidRDefault="0074480A" w:rsidP="003C4F6B">
      <w:pPr>
        <w:pStyle w:val="Heading3"/>
      </w:pPr>
      <w:bookmarkStart w:id="89" w:name="_Toc340150927"/>
      <w:r>
        <w:t>Clases intervinientes</w:t>
      </w:r>
      <w:bookmarkEnd w:id="89"/>
    </w:p>
    <w:p w:rsidR="0074480A" w:rsidRPr="00460DB3" w:rsidRDefault="0074480A" w:rsidP="00460DB3">
      <w:r>
        <w:pict>
          <v:shape id="_x0000_i1079" type="#_x0000_t75" style="width:431.25pt;height:297pt">
            <v:imagedata r:id="rId65" o:title=""/>
          </v:shape>
        </w:pict>
      </w:r>
    </w:p>
    <w:p w:rsidR="0074480A" w:rsidRDefault="0074480A" w:rsidP="003C4F6B">
      <w:pPr>
        <w:pStyle w:val="Heading3"/>
      </w:pPr>
      <w:bookmarkStart w:id="90" w:name="_Toc340150928"/>
      <w:r>
        <w:t>Diagrama de secuencia</w:t>
      </w:r>
      <w:bookmarkEnd w:id="90"/>
    </w:p>
    <w:p w:rsidR="0074480A" w:rsidRPr="00460DB3" w:rsidRDefault="0074480A" w:rsidP="00460DB3">
      <w:r>
        <w:pict>
          <v:shape id="_x0000_i1080" type="#_x0000_t75" style="width:435.75pt;height:464.25pt">
            <v:imagedata r:id="rId66" o:title=""/>
          </v:shape>
        </w:pict>
      </w:r>
    </w:p>
    <w:p w:rsidR="0074480A" w:rsidRDefault="0074480A" w:rsidP="003C4F6B">
      <w:pPr>
        <w:pStyle w:val="Heading2"/>
      </w:pPr>
      <w:bookmarkStart w:id="91" w:name="_Toc340150929"/>
      <w:r>
        <w:t>Realización CU60: Gestionar cuadrilla</w:t>
      </w:r>
      <w:bookmarkEnd w:id="91"/>
      <w:r>
        <w:t xml:space="preserve"> </w:t>
      </w:r>
    </w:p>
    <w:p w:rsidR="0074480A" w:rsidRDefault="0074480A" w:rsidP="003C4F6B">
      <w:pPr>
        <w:pStyle w:val="Heading3"/>
      </w:pPr>
      <w:bookmarkStart w:id="92" w:name="_Toc340150930"/>
      <w:r>
        <w:t>Clases intervinientes</w:t>
      </w:r>
      <w:bookmarkEnd w:id="92"/>
    </w:p>
    <w:p w:rsidR="0074480A" w:rsidRPr="00C15597" w:rsidRDefault="0074480A" w:rsidP="00C15597">
      <w:r>
        <w:pict>
          <v:shape id="_x0000_i1081" type="#_x0000_t75" style="width:440.25pt;height:402.75pt">
            <v:imagedata r:id="rId67" o:title=""/>
          </v:shape>
        </w:pict>
      </w:r>
    </w:p>
    <w:p w:rsidR="0074480A" w:rsidRDefault="0074480A" w:rsidP="003C4F6B">
      <w:pPr>
        <w:pStyle w:val="Heading3"/>
      </w:pPr>
      <w:bookmarkStart w:id="93" w:name="_Toc340150931"/>
      <w:r>
        <w:t>Diagrama de secuencia</w:t>
      </w:r>
      <w:bookmarkEnd w:id="93"/>
    </w:p>
    <w:p w:rsidR="0074480A" w:rsidRPr="00C15597" w:rsidRDefault="0074480A" w:rsidP="00C15597">
      <w:r>
        <w:pict>
          <v:shape id="_x0000_i1082" type="#_x0000_t75" style="width:434.25pt;height:355.5pt">
            <v:imagedata r:id="rId68" o:title=""/>
          </v:shape>
        </w:pict>
      </w:r>
    </w:p>
    <w:p w:rsidR="0074480A" w:rsidRDefault="0074480A" w:rsidP="00C15597">
      <w:pPr>
        <w:pStyle w:val="Heading2"/>
      </w:pPr>
      <w:bookmarkStart w:id="94" w:name="_Toc340150932"/>
      <w:r>
        <w:t>Realización CU62: Registrar cuadrilla</w:t>
      </w:r>
      <w:bookmarkEnd w:id="94"/>
      <w:r>
        <w:t xml:space="preserve"> </w:t>
      </w:r>
    </w:p>
    <w:p w:rsidR="0074480A" w:rsidRDefault="0074480A" w:rsidP="00C15597">
      <w:pPr>
        <w:pStyle w:val="Heading3"/>
      </w:pPr>
      <w:bookmarkStart w:id="95" w:name="_Toc340150933"/>
      <w:r>
        <w:t>Clases intervinientes</w:t>
      </w:r>
      <w:bookmarkEnd w:id="95"/>
    </w:p>
    <w:p w:rsidR="0074480A" w:rsidRPr="00C15597" w:rsidRDefault="0074480A" w:rsidP="00E71244">
      <w:pPr>
        <w:ind w:hanging="567"/>
      </w:pPr>
      <w:r>
        <w:pict>
          <v:shape id="_x0000_i1083" type="#_x0000_t75" style="width:532.5pt;height:289.5pt">
            <v:imagedata r:id="rId69" o:title=""/>
          </v:shape>
        </w:pict>
      </w:r>
    </w:p>
    <w:p w:rsidR="0074480A" w:rsidRDefault="0074480A" w:rsidP="00C15597">
      <w:pPr>
        <w:pStyle w:val="Heading3"/>
      </w:pPr>
      <w:bookmarkStart w:id="96" w:name="_Toc340150934"/>
      <w:r>
        <w:t>Diagrama de secuencia</w:t>
      </w:r>
      <w:bookmarkEnd w:id="96"/>
    </w:p>
    <w:p w:rsidR="0074480A" w:rsidRPr="00C15597" w:rsidRDefault="0074480A" w:rsidP="00C15597">
      <w:r>
        <w:pict>
          <v:shape id="_x0000_i1084" type="#_x0000_t75" style="width:409.5pt;height:517.5pt">
            <v:imagedata r:id="rId70" o:title=""/>
          </v:shape>
        </w:pict>
      </w:r>
    </w:p>
    <w:p w:rsidR="0074480A" w:rsidRDefault="0074480A" w:rsidP="00C15597">
      <w:pPr>
        <w:pStyle w:val="Heading2"/>
      </w:pPr>
      <w:bookmarkStart w:id="97" w:name="_Toc340150935"/>
      <w:r>
        <w:t>Realización CU64: Modificar cuadrilla</w:t>
      </w:r>
      <w:bookmarkEnd w:id="97"/>
      <w:r>
        <w:t xml:space="preserve"> </w:t>
      </w:r>
    </w:p>
    <w:p w:rsidR="0074480A" w:rsidRDefault="0074480A" w:rsidP="00C15597">
      <w:pPr>
        <w:pStyle w:val="Heading3"/>
      </w:pPr>
      <w:bookmarkStart w:id="98" w:name="_Toc340150936"/>
      <w:r>
        <w:t>Clases intervinientes</w:t>
      </w:r>
      <w:bookmarkEnd w:id="98"/>
    </w:p>
    <w:p w:rsidR="0074480A" w:rsidRPr="00C15597" w:rsidRDefault="0074480A" w:rsidP="00E71244">
      <w:pPr>
        <w:ind w:hanging="567"/>
      </w:pPr>
      <w:r>
        <w:pict>
          <v:shape id="_x0000_i1085" type="#_x0000_t75" style="width:530.25pt;height:270.75pt">
            <v:imagedata r:id="rId71" o:title=""/>
          </v:shape>
        </w:pict>
      </w:r>
    </w:p>
    <w:p w:rsidR="0074480A" w:rsidRDefault="0074480A" w:rsidP="00C15597">
      <w:pPr>
        <w:pStyle w:val="Heading3"/>
      </w:pPr>
      <w:bookmarkStart w:id="99" w:name="_Toc340150937"/>
      <w:r>
        <w:t>Diagrama de secuencia</w:t>
      </w:r>
      <w:bookmarkEnd w:id="99"/>
    </w:p>
    <w:p w:rsidR="0074480A" w:rsidRPr="00C15597" w:rsidRDefault="0074480A" w:rsidP="00C15597">
      <w:r>
        <w:pict>
          <v:shape id="_x0000_i1086" type="#_x0000_t75" style="width:385.5pt;height:519.75pt">
            <v:imagedata r:id="rId72" o:title=""/>
          </v:shape>
        </w:pict>
      </w:r>
    </w:p>
    <w:p w:rsidR="0074480A" w:rsidRDefault="0074480A" w:rsidP="00C15597">
      <w:pPr>
        <w:pStyle w:val="Heading2"/>
      </w:pPr>
      <w:bookmarkStart w:id="100" w:name="_Toc340150938"/>
      <w:r>
        <w:t>Realización CU61: Consultar cuadrilla</w:t>
      </w:r>
      <w:bookmarkEnd w:id="100"/>
    </w:p>
    <w:p w:rsidR="0074480A" w:rsidRDefault="0074480A" w:rsidP="00C15597">
      <w:pPr>
        <w:pStyle w:val="Heading3"/>
      </w:pPr>
      <w:bookmarkStart w:id="101" w:name="_Toc340150939"/>
      <w:r>
        <w:t>Clases intervinientes</w:t>
      </w:r>
      <w:bookmarkEnd w:id="101"/>
    </w:p>
    <w:p w:rsidR="0074480A" w:rsidRPr="00726BCC" w:rsidRDefault="0074480A" w:rsidP="00E71244">
      <w:pPr>
        <w:ind w:hanging="567"/>
      </w:pPr>
      <w:r>
        <w:pict>
          <v:shape id="_x0000_i1087" type="#_x0000_t75" style="width:520.5pt;height:525.75pt">
            <v:imagedata r:id="rId73" o:title=""/>
          </v:shape>
        </w:pict>
      </w:r>
    </w:p>
    <w:p w:rsidR="0074480A" w:rsidRDefault="0074480A" w:rsidP="00C15597">
      <w:pPr>
        <w:pStyle w:val="Heading3"/>
      </w:pPr>
      <w:bookmarkStart w:id="102" w:name="_Toc340150940"/>
      <w:r>
        <w:t>Diagrama de secuencia</w:t>
      </w:r>
      <w:bookmarkEnd w:id="102"/>
    </w:p>
    <w:p w:rsidR="0074480A" w:rsidRPr="00726BCC" w:rsidRDefault="0074480A" w:rsidP="00726BCC">
      <w:r>
        <w:pict>
          <v:shape id="_x0000_i1088" type="#_x0000_t75" style="width:441pt;height:384.75pt">
            <v:imagedata r:id="rId74" o:title=""/>
          </v:shape>
        </w:pict>
      </w:r>
    </w:p>
    <w:p w:rsidR="0074480A" w:rsidRDefault="0074480A" w:rsidP="00C15597">
      <w:pPr>
        <w:pStyle w:val="Heading2"/>
      </w:pPr>
      <w:bookmarkStart w:id="103" w:name="_Toc340150941"/>
      <w:r>
        <w:t>Realización CU63: Eliminar cuadrilla</w:t>
      </w:r>
      <w:bookmarkEnd w:id="103"/>
      <w:r>
        <w:t xml:space="preserve"> </w:t>
      </w:r>
    </w:p>
    <w:p w:rsidR="0074480A" w:rsidRDefault="0074480A" w:rsidP="00C15597">
      <w:pPr>
        <w:pStyle w:val="Heading3"/>
      </w:pPr>
      <w:bookmarkStart w:id="104" w:name="_Toc340150942"/>
      <w:r>
        <w:t>Clases intervinientes</w:t>
      </w:r>
      <w:bookmarkEnd w:id="104"/>
    </w:p>
    <w:p w:rsidR="0074480A" w:rsidRPr="00FA316F" w:rsidRDefault="0074480A" w:rsidP="00E71244">
      <w:pPr>
        <w:ind w:hanging="567"/>
      </w:pPr>
      <w:r>
        <w:pict>
          <v:shape id="_x0000_i1089" type="#_x0000_t75" style="width:522.75pt;height:297.75pt">
            <v:imagedata r:id="rId75" o:title=""/>
          </v:shape>
        </w:pict>
      </w:r>
    </w:p>
    <w:p w:rsidR="0074480A" w:rsidRDefault="0074480A" w:rsidP="00C15597">
      <w:pPr>
        <w:pStyle w:val="Heading3"/>
      </w:pPr>
      <w:bookmarkStart w:id="105" w:name="_Toc340150943"/>
      <w:r>
        <w:t>Diagrama de secuencia</w:t>
      </w:r>
      <w:bookmarkEnd w:id="105"/>
    </w:p>
    <w:p w:rsidR="0074480A" w:rsidRPr="00FA316F" w:rsidRDefault="0074480A" w:rsidP="00FA316F">
      <w:r>
        <w:pict>
          <v:shape id="_x0000_i1090" type="#_x0000_t75" style="width:441.75pt;height:508.5pt">
            <v:imagedata r:id="rId76" o:title=""/>
          </v:shape>
        </w:pict>
      </w:r>
    </w:p>
    <w:p w:rsidR="0074480A" w:rsidRDefault="0074480A" w:rsidP="00EA565E">
      <w:pPr>
        <w:pStyle w:val="Heading2"/>
      </w:pPr>
      <w:bookmarkStart w:id="106" w:name="_Toc340150944"/>
      <w:r>
        <w:t>Realización CU55: Gestionar integrante de cuadrilla</w:t>
      </w:r>
      <w:bookmarkEnd w:id="106"/>
    </w:p>
    <w:p w:rsidR="0074480A" w:rsidRDefault="0074480A" w:rsidP="00EA565E">
      <w:pPr>
        <w:pStyle w:val="Heading3"/>
      </w:pPr>
      <w:bookmarkStart w:id="107" w:name="_Toc340150945"/>
      <w:r>
        <w:t>Clases intervinientes</w:t>
      </w:r>
      <w:bookmarkEnd w:id="107"/>
    </w:p>
    <w:p w:rsidR="0074480A" w:rsidRPr="00EA565E" w:rsidRDefault="0074480A" w:rsidP="00E71244">
      <w:pPr>
        <w:ind w:hanging="567"/>
      </w:pPr>
      <w:r>
        <w:pict>
          <v:shape id="_x0000_i1091" type="#_x0000_t75" style="width:521.25pt;height:472.5pt">
            <v:imagedata r:id="rId77" o:title=""/>
          </v:shape>
        </w:pict>
      </w:r>
    </w:p>
    <w:p w:rsidR="0074480A" w:rsidRDefault="0074480A" w:rsidP="00EA565E">
      <w:pPr>
        <w:pStyle w:val="Heading3"/>
      </w:pPr>
      <w:bookmarkStart w:id="108" w:name="_Toc340150946"/>
      <w:r>
        <w:t>Diagrama de secuencia</w:t>
      </w:r>
      <w:bookmarkEnd w:id="108"/>
    </w:p>
    <w:p w:rsidR="0074480A" w:rsidRPr="00EA565E" w:rsidRDefault="0074480A" w:rsidP="00E71244">
      <w:pPr>
        <w:ind w:hanging="567"/>
      </w:pPr>
      <w:bookmarkStart w:id="109" w:name="_GoBack"/>
      <w:r>
        <w:pict>
          <v:shape id="_x0000_i1092" type="#_x0000_t75" style="width:512.25pt;height:529.5pt">
            <v:imagedata r:id="rId78" o:title=""/>
          </v:shape>
        </w:pict>
      </w:r>
      <w:bookmarkEnd w:id="109"/>
    </w:p>
    <w:p w:rsidR="0074480A" w:rsidRPr="003C4F6B" w:rsidRDefault="0074480A" w:rsidP="003C4F6B"/>
    <w:p w:rsidR="0074480A" w:rsidRDefault="0074480A" w:rsidP="0048446F">
      <w:pPr>
        <w:pStyle w:val="Heading1"/>
      </w:pPr>
      <w:bookmarkStart w:id="110" w:name="_Toc340150947"/>
      <w:r>
        <w:t>Diagrama de componentes</w:t>
      </w:r>
      <w:bookmarkEnd w:id="110"/>
    </w:p>
    <w:p w:rsidR="0074480A" w:rsidRPr="0048446F" w:rsidRDefault="0074480A" w:rsidP="0048446F">
      <w:r>
        <w:rPr>
          <w:noProof/>
          <w:lang w:eastAsia="es-AR"/>
        </w:rPr>
        <w:pict>
          <v:shape id="Picture 9" o:spid="_x0000_i1093" type="#_x0000_t75" style="width:438.75pt;height:323.25pt;visibility:visible">
            <v:imagedata r:id="rId79" o:title=""/>
          </v:shape>
        </w:pict>
      </w:r>
    </w:p>
    <w:p w:rsidR="0074480A" w:rsidRDefault="0074480A" w:rsidP="0048446F">
      <w:pPr>
        <w:pStyle w:val="Heading1"/>
      </w:pPr>
      <w:bookmarkStart w:id="111" w:name="_Toc340150948"/>
      <w:r>
        <w:t>Diagramas de despliegue</w:t>
      </w:r>
      <w:bookmarkEnd w:id="111"/>
    </w:p>
    <w:p w:rsidR="0074480A" w:rsidRPr="00EA565E" w:rsidRDefault="0074480A" w:rsidP="00EA565E">
      <w:pPr>
        <w:pStyle w:val="Heading2"/>
      </w:pPr>
      <w:bookmarkStart w:id="112" w:name="_Toc340150949"/>
      <w:r>
        <w:t>Despliegue lógico</w:t>
      </w:r>
      <w:bookmarkEnd w:id="112"/>
    </w:p>
    <w:p w:rsidR="0074480A" w:rsidRDefault="0074480A" w:rsidP="00EA565E">
      <w:r>
        <w:pict>
          <v:shape id="_x0000_i1094" type="#_x0000_t75" style="width:405pt;height:336pt">
            <v:imagedata r:id="rId80" o:title=""/>
          </v:shape>
        </w:pict>
      </w:r>
    </w:p>
    <w:p w:rsidR="0074480A" w:rsidRDefault="0074480A" w:rsidP="00EA565E">
      <w:pPr>
        <w:pStyle w:val="Heading2"/>
      </w:pPr>
      <w:bookmarkStart w:id="113" w:name="_Toc340150950"/>
      <w:r>
        <w:t>Despliegue físico</w:t>
      </w:r>
      <w:bookmarkEnd w:id="113"/>
    </w:p>
    <w:p w:rsidR="0074480A" w:rsidRPr="00EA565E" w:rsidRDefault="0074480A" w:rsidP="00EA565E">
      <w:r>
        <w:pict>
          <v:shape id="_x0000_i1095" type="#_x0000_t75" style="width:436.5pt;height:342pt">
            <v:imagedata r:id="rId81" o:title=""/>
          </v:shape>
        </w:pict>
      </w:r>
    </w:p>
    <w:sectPr w:rsidR="0074480A" w:rsidRPr="00EA565E" w:rsidSect="00B46D3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4480A" w:rsidRDefault="0074480A" w:rsidP="001A70CB">
      <w:pPr>
        <w:spacing w:after="0" w:line="240" w:lineRule="auto"/>
      </w:pPr>
      <w:r>
        <w:separator/>
      </w:r>
    </w:p>
  </w:endnote>
  <w:endnote w:type="continuationSeparator" w:id="0">
    <w:p w:rsidR="0074480A" w:rsidRDefault="0074480A" w:rsidP="001A70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4480A" w:rsidRDefault="0074480A">
    <w:pPr>
      <w:pStyle w:val="Footer"/>
      <w:jc w:val="right"/>
    </w:pPr>
    <w:fldSimple w:instr=" PAGE   \* MERGEFORMAT ">
      <w:r>
        <w:rPr>
          <w:noProof/>
        </w:rPr>
        <w:t>2</w:t>
      </w:r>
    </w:fldSimple>
  </w:p>
  <w:p w:rsidR="0074480A" w:rsidRDefault="0074480A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0" w:type="auto"/>
      <w:tblBorders>
        <w:top w:val="single" w:sz="8" w:space="0" w:color="9BBB59"/>
      </w:tblBorders>
      <w:tblLook w:val="00A0"/>
    </w:tblPr>
    <w:tblGrid>
      <w:gridCol w:w="8946"/>
    </w:tblGrid>
    <w:tr w:rsidR="0074480A" w:rsidRPr="005B717D" w:rsidTr="005B717D">
      <w:tc>
        <w:tcPr>
          <w:tcW w:w="9054" w:type="dxa"/>
          <w:tcBorders>
            <w:top w:val="single" w:sz="8" w:space="0" w:color="9BBB59"/>
          </w:tcBorders>
        </w:tcPr>
        <w:p w:rsidR="0074480A" w:rsidRPr="00CD6087" w:rsidRDefault="0074480A" w:rsidP="005B717D">
          <w:pPr>
            <w:pStyle w:val="Footer"/>
            <w:tabs>
              <w:tab w:val="left" w:pos="6390"/>
            </w:tabs>
            <w:rPr>
              <w:sz w:val="22"/>
              <w:szCs w:val="22"/>
              <w:lang w:eastAsia="en-US"/>
            </w:rPr>
          </w:pPr>
          <w:r w:rsidRPr="00CD6087">
            <w:rPr>
              <w:sz w:val="22"/>
              <w:szCs w:val="22"/>
              <w:lang w:eastAsia="en-US"/>
            </w:rPr>
            <w:tab/>
          </w:r>
          <w:r w:rsidRPr="00CD6087">
            <w:rPr>
              <w:sz w:val="22"/>
              <w:szCs w:val="22"/>
              <w:lang w:eastAsia="en-US"/>
            </w:rPr>
            <w:tab/>
          </w:r>
          <w:r w:rsidRPr="00CD6087">
            <w:rPr>
              <w:sz w:val="22"/>
              <w:szCs w:val="22"/>
              <w:lang w:eastAsia="en-US"/>
            </w:rPr>
            <w:tab/>
          </w:r>
        </w:p>
      </w:tc>
    </w:tr>
  </w:tbl>
  <w:p w:rsidR="0074480A" w:rsidRDefault="0074480A">
    <w:pPr>
      <w:pStyle w:val="Footer"/>
      <w:jc w:val="right"/>
    </w:pPr>
  </w:p>
  <w:p w:rsidR="0074480A" w:rsidRDefault="0074480A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4480A" w:rsidRDefault="0074480A" w:rsidP="001A70CB">
      <w:pPr>
        <w:spacing w:after="0" w:line="240" w:lineRule="auto"/>
      </w:pPr>
      <w:r>
        <w:separator/>
      </w:r>
    </w:p>
  </w:footnote>
  <w:footnote w:type="continuationSeparator" w:id="0">
    <w:p w:rsidR="0074480A" w:rsidRDefault="0074480A" w:rsidP="001A70C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4480A" w:rsidRDefault="0074480A">
    <w:pPr>
      <w:pStyle w:val="Header"/>
    </w:pPr>
  </w:p>
  <w:p w:rsidR="0074480A" w:rsidRDefault="0074480A" w:rsidP="001A70CB">
    <w:pPr>
      <w:pStyle w:val="Header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4480A" w:rsidRDefault="0074480A">
    <w:pPr>
      <w:pStyle w:val="Header"/>
    </w:pPr>
  </w:p>
  <w:tbl>
    <w:tblPr>
      <w:tblW w:w="0" w:type="auto"/>
      <w:tblBorders>
        <w:bottom w:val="single" w:sz="8" w:space="0" w:color="9BBB59"/>
      </w:tblBorders>
      <w:tblLook w:val="00A0"/>
    </w:tblPr>
    <w:tblGrid>
      <w:gridCol w:w="7088"/>
      <w:gridCol w:w="1858"/>
    </w:tblGrid>
    <w:tr w:rsidR="0074480A" w:rsidRPr="005B717D" w:rsidTr="005B717D">
      <w:tc>
        <w:tcPr>
          <w:tcW w:w="7196" w:type="dxa"/>
        </w:tcPr>
        <w:p w:rsidR="0074480A" w:rsidRPr="00CD6087" w:rsidRDefault="0074480A" w:rsidP="00B46D3C">
          <w:pPr>
            <w:pStyle w:val="Header"/>
            <w:rPr>
              <w:rFonts w:cs="Calibri"/>
              <w:sz w:val="22"/>
              <w:szCs w:val="22"/>
              <w:lang w:eastAsia="en-US"/>
            </w:rPr>
          </w:pPr>
          <w:r w:rsidRPr="00CD6087">
            <w:rPr>
              <w:rFonts w:cs="Calibri"/>
              <w:sz w:val="22"/>
              <w:szCs w:val="22"/>
              <w:lang w:eastAsia="en-US"/>
            </w:rPr>
            <w:t>Gestión de instalación y mantenimiento de antenas de telecomunicaciones</w:t>
          </w:r>
        </w:p>
      </w:tc>
      <w:tc>
        <w:tcPr>
          <w:tcW w:w="1858" w:type="dxa"/>
        </w:tcPr>
        <w:p w:rsidR="0074480A" w:rsidRPr="00CD6087" w:rsidRDefault="0074480A" w:rsidP="00B46D3C">
          <w:pPr>
            <w:pStyle w:val="Header"/>
            <w:rPr>
              <w:sz w:val="22"/>
              <w:szCs w:val="22"/>
              <w:lang w:eastAsia="en-US"/>
            </w:rPr>
          </w:pPr>
          <w:r w:rsidRPr="00CD6087">
            <w:rPr>
              <w:sz w:val="22"/>
              <w:szCs w:val="22"/>
              <w:lang w:eastAsia="en-US"/>
            </w:rPr>
            <w:t>Coming S.A.</w:t>
          </w:r>
        </w:p>
      </w:tc>
    </w:tr>
    <w:tr w:rsidR="0074480A" w:rsidRPr="005B717D" w:rsidTr="005B717D">
      <w:tc>
        <w:tcPr>
          <w:tcW w:w="7196" w:type="dxa"/>
          <w:tcBorders>
            <w:bottom w:val="single" w:sz="8" w:space="0" w:color="9BBB59"/>
          </w:tcBorders>
        </w:tcPr>
        <w:p w:rsidR="0074480A" w:rsidRPr="00CD6087" w:rsidRDefault="0074480A" w:rsidP="00DA6106">
          <w:pPr>
            <w:pStyle w:val="Header"/>
            <w:rPr>
              <w:sz w:val="22"/>
              <w:szCs w:val="22"/>
              <w:lang w:eastAsia="en-US"/>
            </w:rPr>
          </w:pPr>
          <w:r w:rsidRPr="00CD6087">
            <w:rPr>
              <w:sz w:val="22"/>
              <w:szCs w:val="22"/>
              <w:lang w:eastAsia="en-US"/>
            </w:rPr>
            <w:t>Workflow Diseño: Iteración 3</w:t>
          </w:r>
        </w:p>
      </w:tc>
      <w:tc>
        <w:tcPr>
          <w:tcW w:w="1858" w:type="dxa"/>
          <w:tcBorders>
            <w:bottom w:val="single" w:sz="8" w:space="0" w:color="9BBB59"/>
          </w:tcBorders>
        </w:tcPr>
        <w:p w:rsidR="0074480A" w:rsidRPr="005B717D" w:rsidRDefault="0074480A" w:rsidP="00E25575">
          <w:pPr>
            <w:pStyle w:val="Header"/>
            <w:rPr>
              <w:lang w:eastAsia="en-US"/>
            </w:rPr>
          </w:pPr>
          <w:r w:rsidRPr="005B717D">
            <w:rPr>
              <w:lang w:eastAsia="en-US"/>
            </w:rPr>
            <w:t>Versión 1.0</w:t>
          </w:r>
        </w:p>
      </w:tc>
    </w:tr>
  </w:tbl>
  <w:p w:rsidR="0074480A" w:rsidRDefault="0074480A" w:rsidP="001A70CB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7C"/>
    <w:multiLevelType w:val="singleLevel"/>
    <w:tmpl w:val="CECCF34C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  <w:rPr>
        <w:rFonts w:cs="Times New Roman"/>
      </w:rPr>
    </w:lvl>
  </w:abstractNum>
  <w:abstractNum w:abstractNumId="1">
    <w:nsid w:val="FFFFFF7D"/>
    <w:multiLevelType w:val="singleLevel"/>
    <w:tmpl w:val="B7C0B202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  <w:rPr>
        <w:rFonts w:cs="Times New Roman"/>
      </w:rPr>
    </w:lvl>
  </w:abstractNum>
  <w:abstractNum w:abstractNumId="2">
    <w:nsid w:val="FFFFFF7E"/>
    <w:multiLevelType w:val="singleLevel"/>
    <w:tmpl w:val="9D8EE90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  <w:rPr>
        <w:rFonts w:cs="Times New Roman"/>
      </w:rPr>
    </w:lvl>
  </w:abstractNum>
  <w:abstractNum w:abstractNumId="3">
    <w:nsid w:val="FFFFFF7F"/>
    <w:multiLevelType w:val="singleLevel"/>
    <w:tmpl w:val="07A6CA9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  <w:rPr>
        <w:rFonts w:cs="Times New Roman"/>
      </w:rPr>
    </w:lvl>
  </w:abstractNum>
  <w:abstractNum w:abstractNumId="4">
    <w:nsid w:val="FFFFFF80"/>
    <w:multiLevelType w:val="singleLevel"/>
    <w:tmpl w:val="243672B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B20CE49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E0B2C46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B3C2B8D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5A68DC7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9">
    <w:nsid w:val="FFFFFF89"/>
    <w:multiLevelType w:val="singleLevel"/>
    <w:tmpl w:val="AF76BB7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2BF0A01"/>
    <w:multiLevelType w:val="hybridMultilevel"/>
    <w:tmpl w:val="FD483940"/>
    <w:lvl w:ilvl="0" w:tplc="670CD188">
      <w:start w:val="71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1">
    <w:nsid w:val="02E07892"/>
    <w:multiLevelType w:val="hybridMultilevel"/>
    <w:tmpl w:val="81984220"/>
    <w:lvl w:ilvl="0" w:tplc="2954DB42">
      <w:start w:val="41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2">
    <w:nsid w:val="05083EFB"/>
    <w:multiLevelType w:val="singleLevel"/>
    <w:tmpl w:val="362ED2E6"/>
    <w:lvl w:ilvl="0">
      <w:start w:val="1"/>
      <w:numFmt w:val="bullet"/>
      <w:lvlText w:val=""/>
      <w:lvlJc w:val="left"/>
      <w:pPr>
        <w:tabs>
          <w:tab w:val="num" w:pos="1778"/>
        </w:tabs>
        <w:ind w:left="1758" w:hanging="340"/>
      </w:pPr>
      <w:rPr>
        <w:rFonts w:ascii="Symbol" w:hAnsi="Symbol" w:hint="default"/>
      </w:rPr>
    </w:lvl>
  </w:abstractNum>
  <w:abstractNum w:abstractNumId="13">
    <w:nsid w:val="09540DFE"/>
    <w:multiLevelType w:val="hybridMultilevel"/>
    <w:tmpl w:val="09904C7C"/>
    <w:lvl w:ilvl="0" w:tplc="15DE4C0E">
      <w:start w:val="51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4">
    <w:nsid w:val="09721156"/>
    <w:multiLevelType w:val="hybridMultilevel"/>
    <w:tmpl w:val="99D8596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13FA0E93"/>
    <w:multiLevelType w:val="hybridMultilevel"/>
    <w:tmpl w:val="B0D0AB70"/>
    <w:lvl w:ilvl="0" w:tplc="6CEE4EF2">
      <w:start w:val="59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6">
    <w:nsid w:val="14CC7F09"/>
    <w:multiLevelType w:val="hybridMultilevel"/>
    <w:tmpl w:val="B9547546"/>
    <w:lvl w:ilvl="0" w:tplc="D33E79EE">
      <w:start w:val="66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7">
    <w:nsid w:val="15BE5434"/>
    <w:multiLevelType w:val="hybridMultilevel"/>
    <w:tmpl w:val="20D4BBBC"/>
    <w:lvl w:ilvl="0" w:tplc="13E6A054">
      <w:start w:val="57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8">
    <w:nsid w:val="17CB7F79"/>
    <w:multiLevelType w:val="hybridMultilevel"/>
    <w:tmpl w:val="0F7679AA"/>
    <w:lvl w:ilvl="0" w:tplc="9656F0A2">
      <w:start w:val="56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9">
    <w:nsid w:val="1AB42A17"/>
    <w:multiLevelType w:val="hybridMultilevel"/>
    <w:tmpl w:val="E9B2DDAE"/>
    <w:lvl w:ilvl="0" w:tplc="FBD48DE6">
      <w:start w:val="66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0">
    <w:nsid w:val="1F69260D"/>
    <w:multiLevelType w:val="hybridMultilevel"/>
    <w:tmpl w:val="085CF2F6"/>
    <w:lvl w:ilvl="0" w:tplc="0AEEB1CA">
      <w:start w:val="27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1">
    <w:nsid w:val="1FDD0F6F"/>
    <w:multiLevelType w:val="hybridMultilevel"/>
    <w:tmpl w:val="844E212A"/>
    <w:lvl w:ilvl="0" w:tplc="DAA8DC34">
      <w:start w:val="52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2">
    <w:nsid w:val="231C16AA"/>
    <w:multiLevelType w:val="hybridMultilevel"/>
    <w:tmpl w:val="768E9FAC"/>
    <w:lvl w:ilvl="0" w:tplc="2C0A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2C0A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2C0A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3">
    <w:nsid w:val="243D62B3"/>
    <w:multiLevelType w:val="hybridMultilevel"/>
    <w:tmpl w:val="8E582864"/>
    <w:lvl w:ilvl="0" w:tplc="921CCFAA">
      <w:start w:val="39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4">
    <w:nsid w:val="257120D0"/>
    <w:multiLevelType w:val="hybridMultilevel"/>
    <w:tmpl w:val="24E4AF00"/>
    <w:lvl w:ilvl="0" w:tplc="5D6664AA">
      <w:start w:val="53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5">
    <w:nsid w:val="31B53C2A"/>
    <w:multiLevelType w:val="hybridMultilevel"/>
    <w:tmpl w:val="A9D0185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3BB67C93"/>
    <w:multiLevelType w:val="hybridMultilevel"/>
    <w:tmpl w:val="CDF818D8"/>
    <w:lvl w:ilvl="0" w:tplc="5E44C224">
      <w:start w:val="19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7">
    <w:nsid w:val="40887013"/>
    <w:multiLevelType w:val="hybridMultilevel"/>
    <w:tmpl w:val="AB767C80"/>
    <w:lvl w:ilvl="0" w:tplc="CDAA740C">
      <w:start w:val="26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8">
    <w:nsid w:val="41C312A2"/>
    <w:multiLevelType w:val="hybridMultilevel"/>
    <w:tmpl w:val="E61EB778"/>
    <w:lvl w:ilvl="0" w:tplc="95C2A25E">
      <w:start w:val="58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9">
    <w:nsid w:val="4515095D"/>
    <w:multiLevelType w:val="hybridMultilevel"/>
    <w:tmpl w:val="F104CD4C"/>
    <w:lvl w:ilvl="0" w:tplc="9C54D87C">
      <w:start w:val="415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0">
    <w:nsid w:val="46160411"/>
    <w:multiLevelType w:val="hybridMultilevel"/>
    <w:tmpl w:val="5AF4C63A"/>
    <w:lvl w:ilvl="0" w:tplc="98C09884">
      <w:start w:val="25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1">
    <w:nsid w:val="496D1CF9"/>
    <w:multiLevelType w:val="hybridMultilevel"/>
    <w:tmpl w:val="B0D42872"/>
    <w:lvl w:ilvl="0" w:tplc="96C45E56">
      <w:start w:val="48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2">
    <w:nsid w:val="4A525E7F"/>
    <w:multiLevelType w:val="hybridMultilevel"/>
    <w:tmpl w:val="98023116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2" w:tplc="0C0A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  <w:rPr>
        <w:rFonts w:cs="Times New Roman"/>
      </w:rPr>
    </w:lvl>
    <w:lvl w:ilvl="3" w:tplc="0C0A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  <w:rPr>
        <w:rFonts w:cs="Times New Roman"/>
      </w:rPr>
    </w:lvl>
    <w:lvl w:ilvl="4" w:tplc="0C0A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  <w:rPr>
        <w:rFonts w:cs="Times New Roman"/>
      </w:rPr>
    </w:lvl>
    <w:lvl w:ilvl="5" w:tplc="0C0A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  <w:rPr>
        <w:rFonts w:cs="Times New Roman"/>
      </w:rPr>
    </w:lvl>
    <w:lvl w:ilvl="6" w:tplc="0C0A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  <w:rPr>
        <w:rFonts w:cs="Times New Roman"/>
      </w:rPr>
    </w:lvl>
    <w:lvl w:ilvl="7" w:tplc="0C0A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  <w:rPr>
        <w:rFonts w:cs="Times New Roman"/>
      </w:rPr>
    </w:lvl>
    <w:lvl w:ilvl="8" w:tplc="0C0A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  <w:rPr>
        <w:rFonts w:cs="Times New Roman"/>
      </w:rPr>
    </w:lvl>
  </w:abstractNum>
  <w:abstractNum w:abstractNumId="33">
    <w:nsid w:val="577C6CF3"/>
    <w:multiLevelType w:val="hybridMultilevel"/>
    <w:tmpl w:val="E10E8052"/>
    <w:lvl w:ilvl="0" w:tplc="4F3AD6B0">
      <w:start w:val="62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4">
    <w:nsid w:val="68461081"/>
    <w:multiLevelType w:val="hybridMultilevel"/>
    <w:tmpl w:val="BD82B772"/>
    <w:lvl w:ilvl="0" w:tplc="29087A14">
      <w:start w:val="45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5">
    <w:nsid w:val="6A85436E"/>
    <w:multiLevelType w:val="hybridMultilevel"/>
    <w:tmpl w:val="511AD7DA"/>
    <w:lvl w:ilvl="0" w:tplc="3D6A6AAC">
      <w:start w:val="59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6">
    <w:nsid w:val="6B9C0060"/>
    <w:multiLevelType w:val="hybridMultilevel"/>
    <w:tmpl w:val="24286C24"/>
    <w:lvl w:ilvl="0" w:tplc="F8489168">
      <w:start w:val="61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7">
    <w:nsid w:val="6FCD6DBC"/>
    <w:multiLevelType w:val="hybridMultilevel"/>
    <w:tmpl w:val="1BC8444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54C46DC"/>
    <w:multiLevelType w:val="hybridMultilevel"/>
    <w:tmpl w:val="757C7FB4"/>
    <w:lvl w:ilvl="0" w:tplc="479CA524">
      <w:start w:val="195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9">
    <w:nsid w:val="762C3F94"/>
    <w:multiLevelType w:val="hybridMultilevel"/>
    <w:tmpl w:val="A1F253A0"/>
    <w:lvl w:ilvl="0" w:tplc="5E266FBC">
      <w:start w:val="19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0">
    <w:nsid w:val="77890362"/>
    <w:multiLevelType w:val="hybridMultilevel"/>
    <w:tmpl w:val="FB5CB91A"/>
    <w:lvl w:ilvl="0" w:tplc="6120987A">
      <w:start w:val="12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1">
    <w:nsid w:val="7D2302DE"/>
    <w:multiLevelType w:val="hybridMultilevel"/>
    <w:tmpl w:val="70504F4E"/>
    <w:lvl w:ilvl="0" w:tplc="35BE084E">
      <w:start w:val="20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2">
    <w:nsid w:val="7D421824"/>
    <w:multiLevelType w:val="hybridMultilevel"/>
    <w:tmpl w:val="C7E679BC"/>
    <w:lvl w:ilvl="0" w:tplc="BFD627CA">
      <w:start w:val="62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2C0A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2C0A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3">
    <w:nsid w:val="7F744A6A"/>
    <w:multiLevelType w:val="hybridMultilevel"/>
    <w:tmpl w:val="AA74A40C"/>
    <w:lvl w:ilvl="0" w:tplc="B4BC1284">
      <w:start w:val="1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4">
    <w:nsid w:val="7F9541CA"/>
    <w:multiLevelType w:val="hybridMultilevel"/>
    <w:tmpl w:val="5150D8BE"/>
    <w:lvl w:ilvl="0" w:tplc="BBFAD578">
      <w:start w:val="46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>
    <w:abstractNumId w:val="43"/>
  </w:num>
  <w:num w:numId="2">
    <w:abstractNumId w:val="40"/>
  </w:num>
  <w:num w:numId="3">
    <w:abstractNumId w:val="26"/>
  </w:num>
  <w:num w:numId="4">
    <w:abstractNumId w:val="27"/>
  </w:num>
  <w:num w:numId="5">
    <w:abstractNumId w:val="34"/>
  </w:num>
  <w:num w:numId="6">
    <w:abstractNumId w:val="31"/>
  </w:num>
  <w:num w:numId="7">
    <w:abstractNumId w:val="18"/>
  </w:num>
  <w:num w:numId="8">
    <w:abstractNumId w:val="20"/>
  </w:num>
  <w:num w:numId="9">
    <w:abstractNumId w:val="28"/>
  </w:num>
  <w:num w:numId="10">
    <w:abstractNumId w:val="21"/>
  </w:num>
  <w:num w:numId="11">
    <w:abstractNumId w:val="24"/>
  </w:num>
  <w:num w:numId="12">
    <w:abstractNumId w:val="17"/>
  </w:num>
  <w:num w:numId="13">
    <w:abstractNumId w:val="15"/>
  </w:num>
  <w:num w:numId="14">
    <w:abstractNumId w:val="29"/>
  </w:num>
  <w:num w:numId="15">
    <w:abstractNumId w:val="11"/>
  </w:num>
  <w:num w:numId="16">
    <w:abstractNumId w:val="22"/>
  </w:num>
  <w:num w:numId="17">
    <w:abstractNumId w:val="33"/>
  </w:num>
  <w:num w:numId="18">
    <w:abstractNumId w:val="36"/>
  </w:num>
  <w:num w:numId="19">
    <w:abstractNumId w:val="42"/>
  </w:num>
  <w:num w:numId="20">
    <w:abstractNumId w:val="38"/>
  </w:num>
  <w:num w:numId="21">
    <w:abstractNumId w:val="39"/>
  </w:num>
  <w:num w:numId="22">
    <w:abstractNumId w:val="41"/>
  </w:num>
  <w:num w:numId="23">
    <w:abstractNumId w:val="30"/>
  </w:num>
  <w:num w:numId="24">
    <w:abstractNumId w:val="44"/>
  </w:num>
  <w:num w:numId="25">
    <w:abstractNumId w:val="13"/>
  </w:num>
  <w:num w:numId="26">
    <w:abstractNumId w:val="23"/>
  </w:num>
  <w:num w:numId="27">
    <w:abstractNumId w:val="35"/>
  </w:num>
  <w:num w:numId="28">
    <w:abstractNumId w:val="16"/>
  </w:num>
  <w:num w:numId="29">
    <w:abstractNumId w:val="19"/>
  </w:num>
  <w:num w:numId="30">
    <w:abstractNumId w:val="10"/>
  </w:num>
  <w:num w:numId="31">
    <w:abstractNumId w:val="25"/>
  </w:num>
  <w:num w:numId="32">
    <w:abstractNumId w:val="37"/>
  </w:num>
  <w:num w:numId="33">
    <w:abstractNumId w:val="14"/>
  </w:num>
  <w:num w:numId="34">
    <w:abstractNumId w:val="12"/>
  </w:num>
  <w:num w:numId="35">
    <w:abstractNumId w:val="32"/>
  </w:num>
  <w:num w:numId="36">
    <w:abstractNumId w:val="8"/>
  </w:num>
  <w:num w:numId="37">
    <w:abstractNumId w:val="3"/>
  </w:num>
  <w:num w:numId="38">
    <w:abstractNumId w:val="2"/>
  </w:num>
  <w:num w:numId="39">
    <w:abstractNumId w:val="1"/>
  </w:num>
  <w:num w:numId="40">
    <w:abstractNumId w:val="0"/>
  </w:num>
  <w:num w:numId="41">
    <w:abstractNumId w:val="9"/>
  </w:num>
  <w:num w:numId="42">
    <w:abstractNumId w:val="7"/>
  </w:num>
  <w:num w:numId="43">
    <w:abstractNumId w:val="6"/>
  </w:num>
  <w:num w:numId="44">
    <w:abstractNumId w:val="5"/>
  </w:num>
  <w:num w:numId="45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18725A"/>
    <w:rsid w:val="0000252B"/>
    <w:rsid w:val="00025D12"/>
    <w:rsid w:val="00041831"/>
    <w:rsid w:val="00043328"/>
    <w:rsid w:val="00043778"/>
    <w:rsid w:val="00056774"/>
    <w:rsid w:val="0007143B"/>
    <w:rsid w:val="000773E7"/>
    <w:rsid w:val="00082925"/>
    <w:rsid w:val="000836C3"/>
    <w:rsid w:val="000B1CB6"/>
    <w:rsid w:val="000B1EED"/>
    <w:rsid w:val="000B43BB"/>
    <w:rsid w:val="000B6DEE"/>
    <w:rsid w:val="000C7E82"/>
    <w:rsid w:val="000D1601"/>
    <w:rsid w:val="000D4128"/>
    <w:rsid w:val="000F0471"/>
    <w:rsid w:val="00120C5B"/>
    <w:rsid w:val="00122996"/>
    <w:rsid w:val="00126B24"/>
    <w:rsid w:val="00137CBB"/>
    <w:rsid w:val="001432B5"/>
    <w:rsid w:val="00144BB1"/>
    <w:rsid w:val="0015118C"/>
    <w:rsid w:val="00152928"/>
    <w:rsid w:val="00155D90"/>
    <w:rsid w:val="00182799"/>
    <w:rsid w:val="0018725A"/>
    <w:rsid w:val="0019365D"/>
    <w:rsid w:val="001940F9"/>
    <w:rsid w:val="0019452C"/>
    <w:rsid w:val="00195362"/>
    <w:rsid w:val="001A3803"/>
    <w:rsid w:val="001A633D"/>
    <w:rsid w:val="001A70CB"/>
    <w:rsid w:val="001A7797"/>
    <w:rsid w:val="001B08F8"/>
    <w:rsid w:val="001B6D3C"/>
    <w:rsid w:val="001C0155"/>
    <w:rsid w:val="001D2718"/>
    <w:rsid w:val="001D4D59"/>
    <w:rsid w:val="001E4696"/>
    <w:rsid w:val="001F7707"/>
    <w:rsid w:val="00212675"/>
    <w:rsid w:val="0022277B"/>
    <w:rsid w:val="00226AA3"/>
    <w:rsid w:val="00253D06"/>
    <w:rsid w:val="00255532"/>
    <w:rsid w:val="00261040"/>
    <w:rsid w:val="00261254"/>
    <w:rsid w:val="002618C4"/>
    <w:rsid w:val="002653F7"/>
    <w:rsid w:val="00265D12"/>
    <w:rsid w:val="0027372A"/>
    <w:rsid w:val="0027494F"/>
    <w:rsid w:val="00277856"/>
    <w:rsid w:val="0027798B"/>
    <w:rsid w:val="00286489"/>
    <w:rsid w:val="00286FE5"/>
    <w:rsid w:val="002A0A04"/>
    <w:rsid w:val="002B11D4"/>
    <w:rsid w:val="002D3195"/>
    <w:rsid w:val="002F5CC5"/>
    <w:rsid w:val="002F5F4D"/>
    <w:rsid w:val="00302B5D"/>
    <w:rsid w:val="003066B9"/>
    <w:rsid w:val="00311A28"/>
    <w:rsid w:val="0031411D"/>
    <w:rsid w:val="00316892"/>
    <w:rsid w:val="00317A95"/>
    <w:rsid w:val="00334ABD"/>
    <w:rsid w:val="00335259"/>
    <w:rsid w:val="00337D87"/>
    <w:rsid w:val="00352A05"/>
    <w:rsid w:val="00380856"/>
    <w:rsid w:val="0039032F"/>
    <w:rsid w:val="003904DA"/>
    <w:rsid w:val="00395311"/>
    <w:rsid w:val="003A0639"/>
    <w:rsid w:val="003A3F40"/>
    <w:rsid w:val="003B6DB5"/>
    <w:rsid w:val="003C22BF"/>
    <w:rsid w:val="003C4F6B"/>
    <w:rsid w:val="003D4026"/>
    <w:rsid w:val="003F1D82"/>
    <w:rsid w:val="00417F31"/>
    <w:rsid w:val="00425B29"/>
    <w:rsid w:val="00435C6F"/>
    <w:rsid w:val="00436DFF"/>
    <w:rsid w:val="004439DB"/>
    <w:rsid w:val="0044700B"/>
    <w:rsid w:val="0045017D"/>
    <w:rsid w:val="00453860"/>
    <w:rsid w:val="00456F88"/>
    <w:rsid w:val="00457053"/>
    <w:rsid w:val="00460DB3"/>
    <w:rsid w:val="004768AB"/>
    <w:rsid w:val="00481C01"/>
    <w:rsid w:val="00483EEB"/>
    <w:rsid w:val="0048446F"/>
    <w:rsid w:val="004A0227"/>
    <w:rsid w:val="004A0879"/>
    <w:rsid w:val="004A35FB"/>
    <w:rsid w:val="004C2453"/>
    <w:rsid w:val="004C7AAC"/>
    <w:rsid w:val="004D1916"/>
    <w:rsid w:val="004D272C"/>
    <w:rsid w:val="004D71FE"/>
    <w:rsid w:val="004E1248"/>
    <w:rsid w:val="004E3DBA"/>
    <w:rsid w:val="004F6AD3"/>
    <w:rsid w:val="00510E3F"/>
    <w:rsid w:val="00511294"/>
    <w:rsid w:val="005217DA"/>
    <w:rsid w:val="0053741C"/>
    <w:rsid w:val="00541882"/>
    <w:rsid w:val="00583E8D"/>
    <w:rsid w:val="00586E05"/>
    <w:rsid w:val="005A04D2"/>
    <w:rsid w:val="005B6E84"/>
    <w:rsid w:val="005B717D"/>
    <w:rsid w:val="005C5A5E"/>
    <w:rsid w:val="005D0124"/>
    <w:rsid w:val="005D2789"/>
    <w:rsid w:val="005E465B"/>
    <w:rsid w:val="005F0558"/>
    <w:rsid w:val="005F25B5"/>
    <w:rsid w:val="00602CE9"/>
    <w:rsid w:val="00612ABD"/>
    <w:rsid w:val="00613C59"/>
    <w:rsid w:val="00621912"/>
    <w:rsid w:val="00621F2A"/>
    <w:rsid w:val="00625431"/>
    <w:rsid w:val="00625909"/>
    <w:rsid w:val="00632EBF"/>
    <w:rsid w:val="00637E43"/>
    <w:rsid w:val="00641F7C"/>
    <w:rsid w:val="0064680F"/>
    <w:rsid w:val="006478FC"/>
    <w:rsid w:val="006567F1"/>
    <w:rsid w:val="00666EE1"/>
    <w:rsid w:val="00671DBE"/>
    <w:rsid w:val="00675258"/>
    <w:rsid w:val="006819CB"/>
    <w:rsid w:val="0068210D"/>
    <w:rsid w:val="00682331"/>
    <w:rsid w:val="00690A83"/>
    <w:rsid w:val="006960B7"/>
    <w:rsid w:val="006A220D"/>
    <w:rsid w:val="006A334B"/>
    <w:rsid w:val="006C0EBD"/>
    <w:rsid w:val="006F04B9"/>
    <w:rsid w:val="006F1CE2"/>
    <w:rsid w:val="00702488"/>
    <w:rsid w:val="007114DA"/>
    <w:rsid w:val="00716A52"/>
    <w:rsid w:val="00726BCC"/>
    <w:rsid w:val="0073356F"/>
    <w:rsid w:val="007345B3"/>
    <w:rsid w:val="0074480A"/>
    <w:rsid w:val="00762777"/>
    <w:rsid w:val="007629C0"/>
    <w:rsid w:val="00765836"/>
    <w:rsid w:val="00766A2D"/>
    <w:rsid w:val="00776984"/>
    <w:rsid w:val="007918D8"/>
    <w:rsid w:val="00794A8D"/>
    <w:rsid w:val="007B0CCB"/>
    <w:rsid w:val="007B236C"/>
    <w:rsid w:val="007B4956"/>
    <w:rsid w:val="007B58E2"/>
    <w:rsid w:val="007D3636"/>
    <w:rsid w:val="007E1E88"/>
    <w:rsid w:val="007E7F1A"/>
    <w:rsid w:val="007F0BE2"/>
    <w:rsid w:val="00811CDD"/>
    <w:rsid w:val="00822225"/>
    <w:rsid w:val="0082393A"/>
    <w:rsid w:val="00843069"/>
    <w:rsid w:val="00843AC7"/>
    <w:rsid w:val="0085209B"/>
    <w:rsid w:val="00870DE2"/>
    <w:rsid w:val="008810BB"/>
    <w:rsid w:val="00882E97"/>
    <w:rsid w:val="0088743B"/>
    <w:rsid w:val="00887E5D"/>
    <w:rsid w:val="008921A1"/>
    <w:rsid w:val="0089561A"/>
    <w:rsid w:val="008A7DBD"/>
    <w:rsid w:val="008C25BD"/>
    <w:rsid w:val="008D4D52"/>
    <w:rsid w:val="008D710A"/>
    <w:rsid w:val="008D74FA"/>
    <w:rsid w:val="008E6F86"/>
    <w:rsid w:val="008F37B8"/>
    <w:rsid w:val="008F5099"/>
    <w:rsid w:val="0091195D"/>
    <w:rsid w:val="0091324A"/>
    <w:rsid w:val="00914DA0"/>
    <w:rsid w:val="00915237"/>
    <w:rsid w:val="00916485"/>
    <w:rsid w:val="0096242E"/>
    <w:rsid w:val="0096739C"/>
    <w:rsid w:val="00973BD0"/>
    <w:rsid w:val="00997054"/>
    <w:rsid w:val="009A007B"/>
    <w:rsid w:val="009B56A3"/>
    <w:rsid w:val="009C7BE6"/>
    <w:rsid w:val="009D39D4"/>
    <w:rsid w:val="009E12AB"/>
    <w:rsid w:val="009E21BF"/>
    <w:rsid w:val="009E28D5"/>
    <w:rsid w:val="009E385D"/>
    <w:rsid w:val="009F5B53"/>
    <w:rsid w:val="00A06DDC"/>
    <w:rsid w:val="00A10F04"/>
    <w:rsid w:val="00A1780F"/>
    <w:rsid w:val="00A42706"/>
    <w:rsid w:val="00A44215"/>
    <w:rsid w:val="00A474AD"/>
    <w:rsid w:val="00A5055B"/>
    <w:rsid w:val="00A5170E"/>
    <w:rsid w:val="00A556AA"/>
    <w:rsid w:val="00A63627"/>
    <w:rsid w:val="00A64504"/>
    <w:rsid w:val="00A704C7"/>
    <w:rsid w:val="00A7118D"/>
    <w:rsid w:val="00A85F60"/>
    <w:rsid w:val="00A8669F"/>
    <w:rsid w:val="00A91403"/>
    <w:rsid w:val="00A957E5"/>
    <w:rsid w:val="00A9606C"/>
    <w:rsid w:val="00A96907"/>
    <w:rsid w:val="00AA05E8"/>
    <w:rsid w:val="00AA25D7"/>
    <w:rsid w:val="00AD1EDB"/>
    <w:rsid w:val="00AD33A9"/>
    <w:rsid w:val="00AE2CA4"/>
    <w:rsid w:val="00AE56F1"/>
    <w:rsid w:val="00AF1A44"/>
    <w:rsid w:val="00AF52A7"/>
    <w:rsid w:val="00AF5A1E"/>
    <w:rsid w:val="00B029A6"/>
    <w:rsid w:val="00B0606F"/>
    <w:rsid w:val="00B06AFE"/>
    <w:rsid w:val="00B06F27"/>
    <w:rsid w:val="00B32DA4"/>
    <w:rsid w:val="00B46D3C"/>
    <w:rsid w:val="00B657A9"/>
    <w:rsid w:val="00B80C5B"/>
    <w:rsid w:val="00B9717C"/>
    <w:rsid w:val="00BA4541"/>
    <w:rsid w:val="00BB4CA8"/>
    <w:rsid w:val="00BC0982"/>
    <w:rsid w:val="00BC1253"/>
    <w:rsid w:val="00BC1C8A"/>
    <w:rsid w:val="00BC660D"/>
    <w:rsid w:val="00BF4EEE"/>
    <w:rsid w:val="00BF6646"/>
    <w:rsid w:val="00C00F2B"/>
    <w:rsid w:val="00C01FDD"/>
    <w:rsid w:val="00C02EE9"/>
    <w:rsid w:val="00C07489"/>
    <w:rsid w:val="00C15597"/>
    <w:rsid w:val="00C27E90"/>
    <w:rsid w:val="00C3401C"/>
    <w:rsid w:val="00C36286"/>
    <w:rsid w:val="00C44752"/>
    <w:rsid w:val="00C57688"/>
    <w:rsid w:val="00C67FC7"/>
    <w:rsid w:val="00C70852"/>
    <w:rsid w:val="00C742D9"/>
    <w:rsid w:val="00C755CA"/>
    <w:rsid w:val="00C805A9"/>
    <w:rsid w:val="00C8203A"/>
    <w:rsid w:val="00C8207D"/>
    <w:rsid w:val="00C85892"/>
    <w:rsid w:val="00C96010"/>
    <w:rsid w:val="00CA40C1"/>
    <w:rsid w:val="00CA578C"/>
    <w:rsid w:val="00CB3CAC"/>
    <w:rsid w:val="00CB6EE4"/>
    <w:rsid w:val="00CD6087"/>
    <w:rsid w:val="00CF4D51"/>
    <w:rsid w:val="00D05618"/>
    <w:rsid w:val="00D1655A"/>
    <w:rsid w:val="00D30A0B"/>
    <w:rsid w:val="00D35CE4"/>
    <w:rsid w:val="00D41849"/>
    <w:rsid w:val="00D44C33"/>
    <w:rsid w:val="00D5372B"/>
    <w:rsid w:val="00D54A46"/>
    <w:rsid w:val="00D55882"/>
    <w:rsid w:val="00D56CBD"/>
    <w:rsid w:val="00D621C6"/>
    <w:rsid w:val="00D63048"/>
    <w:rsid w:val="00D646BB"/>
    <w:rsid w:val="00D6655A"/>
    <w:rsid w:val="00D743B2"/>
    <w:rsid w:val="00D77B06"/>
    <w:rsid w:val="00D77DF8"/>
    <w:rsid w:val="00D826B5"/>
    <w:rsid w:val="00D970EC"/>
    <w:rsid w:val="00DA6106"/>
    <w:rsid w:val="00DB2A7A"/>
    <w:rsid w:val="00DD1935"/>
    <w:rsid w:val="00DD35D7"/>
    <w:rsid w:val="00DD3A46"/>
    <w:rsid w:val="00DD7F59"/>
    <w:rsid w:val="00DE6D3F"/>
    <w:rsid w:val="00DF0A14"/>
    <w:rsid w:val="00DF3E52"/>
    <w:rsid w:val="00E13BBD"/>
    <w:rsid w:val="00E201CB"/>
    <w:rsid w:val="00E25575"/>
    <w:rsid w:val="00E335FF"/>
    <w:rsid w:val="00E53785"/>
    <w:rsid w:val="00E537CB"/>
    <w:rsid w:val="00E53976"/>
    <w:rsid w:val="00E67CB8"/>
    <w:rsid w:val="00E71244"/>
    <w:rsid w:val="00E7605B"/>
    <w:rsid w:val="00E83675"/>
    <w:rsid w:val="00E87129"/>
    <w:rsid w:val="00EA565E"/>
    <w:rsid w:val="00EC0242"/>
    <w:rsid w:val="00EC625E"/>
    <w:rsid w:val="00ED7F29"/>
    <w:rsid w:val="00EE059A"/>
    <w:rsid w:val="00EE1CF3"/>
    <w:rsid w:val="00EF3FEE"/>
    <w:rsid w:val="00EF779C"/>
    <w:rsid w:val="00F04CFD"/>
    <w:rsid w:val="00F206B0"/>
    <w:rsid w:val="00F31CAE"/>
    <w:rsid w:val="00F34EC0"/>
    <w:rsid w:val="00F46E61"/>
    <w:rsid w:val="00F47BBB"/>
    <w:rsid w:val="00F5163E"/>
    <w:rsid w:val="00F625F3"/>
    <w:rsid w:val="00F6299C"/>
    <w:rsid w:val="00F64C3C"/>
    <w:rsid w:val="00F7055E"/>
    <w:rsid w:val="00F77226"/>
    <w:rsid w:val="00F914C3"/>
    <w:rsid w:val="00F965BB"/>
    <w:rsid w:val="00F97702"/>
    <w:rsid w:val="00FA316F"/>
    <w:rsid w:val="00FA7F40"/>
    <w:rsid w:val="00FB013F"/>
    <w:rsid w:val="00FC2D19"/>
    <w:rsid w:val="00FD0997"/>
    <w:rsid w:val="00FE0199"/>
    <w:rsid w:val="00FE149B"/>
    <w:rsid w:val="00FE2581"/>
    <w:rsid w:val="00FE407D"/>
    <w:rsid w:val="00FE498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sz w:val="22"/>
        <w:szCs w:val="22"/>
        <w:lang w:val="es-AR" w:eastAsia="es-AR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semiHidden="0" w:uiPriority="0" w:unhideWhenUsed="0" w:qFormat="1"/>
    <w:lsdException w:name="heading 3" w:locked="1" w:semiHidden="0" w:uiPriority="0" w:unhideWhenUsed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semiHidden="0" w:uiPriority="39" w:unhideWhenUsed="0" w:qFormat="1"/>
  </w:latentStyles>
  <w:style w:type="paragraph" w:default="1" w:styleId="Normal">
    <w:name w:val="Normal"/>
    <w:qFormat/>
    <w:rsid w:val="008D4D52"/>
    <w:pPr>
      <w:spacing w:after="200" w:line="276" w:lineRule="auto"/>
    </w:pPr>
    <w:rPr>
      <w:lang w:eastAsia="en-US"/>
    </w:rPr>
  </w:style>
  <w:style w:type="paragraph" w:styleId="Heading1">
    <w:name w:val="heading 1"/>
    <w:basedOn w:val="Normal"/>
    <w:next w:val="Normal"/>
    <w:link w:val="Heading1Char"/>
    <w:uiPriority w:val="99"/>
    <w:qFormat/>
    <w:rsid w:val="0018725A"/>
    <w:pPr>
      <w:keepNext/>
      <w:keepLines/>
      <w:spacing w:before="480" w:after="0"/>
      <w:outlineLvl w:val="0"/>
    </w:pPr>
    <w:rPr>
      <w:rFonts w:ascii="Cambria" w:hAnsi="Cambria"/>
      <w:b/>
      <w:bCs/>
      <w:color w:val="365F91"/>
      <w:sz w:val="28"/>
      <w:szCs w:val="28"/>
      <w:lang w:eastAsia="es-ES"/>
    </w:rPr>
  </w:style>
  <w:style w:type="paragraph" w:styleId="Heading2">
    <w:name w:val="heading 2"/>
    <w:basedOn w:val="Normal"/>
    <w:next w:val="Normal"/>
    <w:link w:val="Heading2Char"/>
    <w:uiPriority w:val="99"/>
    <w:qFormat/>
    <w:rsid w:val="0018725A"/>
    <w:pPr>
      <w:keepNext/>
      <w:keepLines/>
      <w:spacing w:before="200" w:after="0"/>
      <w:outlineLvl w:val="1"/>
    </w:pPr>
    <w:rPr>
      <w:rFonts w:ascii="Cambria" w:hAnsi="Cambria"/>
      <w:b/>
      <w:bCs/>
      <w:color w:val="4F81BD"/>
      <w:sz w:val="26"/>
      <w:szCs w:val="26"/>
      <w:lang w:eastAsia="es-ES"/>
    </w:rPr>
  </w:style>
  <w:style w:type="paragraph" w:styleId="Heading3">
    <w:name w:val="heading 3"/>
    <w:basedOn w:val="Normal"/>
    <w:next w:val="Normal"/>
    <w:link w:val="Heading3Char"/>
    <w:uiPriority w:val="99"/>
    <w:qFormat/>
    <w:rsid w:val="0018725A"/>
    <w:pPr>
      <w:keepNext/>
      <w:keepLines/>
      <w:spacing w:before="200" w:after="0"/>
      <w:outlineLvl w:val="2"/>
    </w:pPr>
    <w:rPr>
      <w:rFonts w:ascii="Cambria" w:hAnsi="Cambria"/>
      <w:b/>
      <w:bCs/>
      <w:color w:val="4F81BD"/>
      <w:sz w:val="20"/>
      <w:szCs w:val="20"/>
      <w:lang w:eastAsia="es-ES"/>
    </w:rPr>
  </w:style>
  <w:style w:type="character" w:default="1" w:styleId="DefaultParagraphFont">
    <w:name w:val="Default Paragraph Font"/>
    <w:uiPriority w:val="99"/>
    <w:semiHidden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18725A"/>
    <w:rPr>
      <w:rFonts w:ascii="Cambria" w:hAnsi="Cambria"/>
      <w:b/>
      <w:color w:val="365F91"/>
      <w:sz w:val="28"/>
      <w:lang w:val="es-AR"/>
    </w:rPr>
  </w:style>
  <w:style w:type="character" w:customStyle="1" w:styleId="Heading2Char">
    <w:name w:val="Heading 2 Char"/>
    <w:basedOn w:val="DefaultParagraphFont"/>
    <w:link w:val="Heading2"/>
    <w:uiPriority w:val="99"/>
    <w:locked/>
    <w:rsid w:val="0018725A"/>
    <w:rPr>
      <w:rFonts w:ascii="Cambria" w:hAnsi="Cambria"/>
      <w:b/>
      <w:color w:val="4F81BD"/>
      <w:sz w:val="26"/>
      <w:lang w:val="es-AR"/>
    </w:rPr>
  </w:style>
  <w:style w:type="character" w:customStyle="1" w:styleId="Heading3Char">
    <w:name w:val="Heading 3 Char"/>
    <w:basedOn w:val="DefaultParagraphFont"/>
    <w:link w:val="Heading3"/>
    <w:uiPriority w:val="99"/>
    <w:locked/>
    <w:rsid w:val="0018725A"/>
    <w:rPr>
      <w:rFonts w:ascii="Cambria" w:hAnsi="Cambria"/>
      <w:b/>
      <w:color w:val="4F81BD"/>
      <w:lang w:val="es-AR"/>
    </w:rPr>
  </w:style>
  <w:style w:type="table" w:styleId="TableGrid">
    <w:name w:val="Table Grid"/>
    <w:basedOn w:val="TableNormal"/>
    <w:uiPriority w:val="99"/>
    <w:rsid w:val="0018725A"/>
    <w:rPr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99"/>
    <w:qFormat/>
    <w:rsid w:val="0018725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rsid w:val="0018725A"/>
    <w:pPr>
      <w:tabs>
        <w:tab w:val="center" w:pos="4419"/>
        <w:tab w:val="right" w:pos="8838"/>
      </w:tabs>
      <w:spacing w:after="0" w:line="240" w:lineRule="auto"/>
    </w:pPr>
    <w:rPr>
      <w:sz w:val="20"/>
      <w:szCs w:val="20"/>
      <w:lang w:eastAsia="es-ES"/>
    </w:rPr>
  </w:style>
  <w:style w:type="character" w:customStyle="1" w:styleId="HeaderChar">
    <w:name w:val="Header Char"/>
    <w:basedOn w:val="DefaultParagraphFont"/>
    <w:link w:val="Header"/>
    <w:uiPriority w:val="99"/>
    <w:locked/>
    <w:rsid w:val="0018725A"/>
    <w:rPr>
      <w:lang w:val="es-AR"/>
    </w:rPr>
  </w:style>
  <w:style w:type="paragraph" w:styleId="Footer">
    <w:name w:val="footer"/>
    <w:basedOn w:val="Normal"/>
    <w:link w:val="FooterChar"/>
    <w:uiPriority w:val="99"/>
    <w:rsid w:val="0018725A"/>
    <w:pPr>
      <w:tabs>
        <w:tab w:val="center" w:pos="4419"/>
        <w:tab w:val="right" w:pos="8838"/>
      </w:tabs>
      <w:spacing w:after="0" w:line="240" w:lineRule="auto"/>
    </w:pPr>
    <w:rPr>
      <w:sz w:val="20"/>
      <w:szCs w:val="20"/>
      <w:lang w:eastAsia="es-ES"/>
    </w:rPr>
  </w:style>
  <w:style w:type="character" w:customStyle="1" w:styleId="FooterChar">
    <w:name w:val="Footer Char"/>
    <w:basedOn w:val="DefaultParagraphFont"/>
    <w:link w:val="Footer"/>
    <w:uiPriority w:val="99"/>
    <w:locked/>
    <w:rsid w:val="0018725A"/>
    <w:rPr>
      <w:lang w:val="es-AR"/>
    </w:rPr>
  </w:style>
  <w:style w:type="paragraph" w:styleId="TOCHeading">
    <w:name w:val="TOC Heading"/>
    <w:basedOn w:val="Heading1"/>
    <w:next w:val="Normal"/>
    <w:uiPriority w:val="99"/>
    <w:qFormat/>
    <w:rsid w:val="0018725A"/>
    <w:pPr>
      <w:outlineLvl w:val="9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99"/>
    <w:rsid w:val="0018725A"/>
    <w:pPr>
      <w:spacing w:after="100"/>
    </w:pPr>
  </w:style>
  <w:style w:type="paragraph" w:styleId="TOC2">
    <w:name w:val="toc 2"/>
    <w:basedOn w:val="Normal"/>
    <w:next w:val="Normal"/>
    <w:autoRedefine/>
    <w:uiPriority w:val="99"/>
    <w:rsid w:val="0018725A"/>
    <w:pPr>
      <w:spacing w:after="100"/>
      <w:ind w:left="220"/>
    </w:pPr>
  </w:style>
  <w:style w:type="character" w:styleId="Hyperlink">
    <w:name w:val="Hyperlink"/>
    <w:basedOn w:val="DefaultParagraphFont"/>
    <w:uiPriority w:val="99"/>
    <w:rsid w:val="0018725A"/>
    <w:rPr>
      <w:rFonts w:cs="Times New Roman"/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rsid w:val="0018725A"/>
    <w:pPr>
      <w:spacing w:after="0" w:line="240" w:lineRule="auto"/>
    </w:pPr>
    <w:rPr>
      <w:rFonts w:ascii="Tahoma" w:hAnsi="Tahoma"/>
      <w:sz w:val="16"/>
      <w:szCs w:val="16"/>
      <w:lang w:eastAsia="es-E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18725A"/>
    <w:rPr>
      <w:rFonts w:ascii="Tahoma" w:hAnsi="Tahoma"/>
      <w:sz w:val="16"/>
      <w:lang w:val="es-AR"/>
    </w:rPr>
  </w:style>
  <w:style w:type="character" w:styleId="Strong">
    <w:name w:val="Strong"/>
    <w:basedOn w:val="DefaultParagraphFont"/>
    <w:uiPriority w:val="99"/>
    <w:qFormat/>
    <w:rsid w:val="00E335FF"/>
    <w:rPr>
      <w:rFonts w:cs="Times New Roman"/>
      <w:b/>
    </w:rPr>
  </w:style>
  <w:style w:type="paragraph" w:styleId="Quote">
    <w:name w:val="Quote"/>
    <w:basedOn w:val="Normal"/>
    <w:next w:val="Normal"/>
    <w:link w:val="QuoteChar"/>
    <w:uiPriority w:val="99"/>
    <w:qFormat/>
    <w:rsid w:val="00E335FF"/>
    <w:rPr>
      <w:i/>
      <w:iCs/>
      <w:color w:val="000000"/>
      <w:sz w:val="20"/>
      <w:szCs w:val="20"/>
      <w:lang w:eastAsia="es-ES"/>
    </w:rPr>
  </w:style>
  <w:style w:type="character" w:customStyle="1" w:styleId="QuoteChar">
    <w:name w:val="Quote Char"/>
    <w:basedOn w:val="DefaultParagraphFont"/>
    <w:link w:val="Quote"/>
    <w:uiPriority w:val="99"/>
    <w:locked/>
    <w:rsid w:val="00E335FF"/>
    <w:rPr>
      <w:i/>
      <w:color w:val="000000"/>
    </w:rPr>
  </w:style>
  <w:style w:type="character" w:styleId="Emphasis">
    <w:name w:val="Emphasis"/>
    <w:basedOn w:val="DefaultParagraphFont"/>
    <w:uiPriority w:val="99"/>
    <w:qFormat/>
    <w:rsid w:val="00E335FF"/>
    <w:rPr>
      <w:rFonts w:cs="Times New Roman"/>
      <w:i/>
    </w:rPr>
  </w:style>
  <w:style w:type="paragraph" w:styleId="TOC3">
    <w:name w:val="toc 3"/>
    <w:basedOn w:val="Normal"/>
    <w:next w:val="Normal"/>
    <w:autoRedefine/>
    <w:uiPriority w:val="99"/>
    <w:rsid w:val="00155D90"/>
    <w:pPr>
      <w:spacing w:after="100"/>
      <w:ind w:left="440"/>
    </w:pPr>
  </w:style>
  <w:style w:type="paragraph" w:styleId="DocumentMap">
    <w:name w:val="Document Map"/>
    <w:basedOn w:val="Normal"/>
    <w:link w:val="DocumentMapChar"/>
    <w:uiPriority w:val="99"/>
    <w:semiHidden/>
    <w:rsid w:val="00311A28"/>
    <w:pPr>
      <w:spacing w:after="0" w:line="240" w:lineRule="auto"/>
    </w:pPr>
    <w:rPr>
      <w:rFonts w:ascii="Tahoma" w:hAnsi="Tahoma"/>
      <w:sz w:val="16"/>
      <w:szCs w:val="16"/>
      <w:lang w:eastAsia="es-ES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locked/>
    <w:rsid w:val="00311A28"/>
    <w:rPr>
      <w:rFonts w:ascii="Tahoma" w:hAnsi="Tahoma"/>
      <w:sz w:val="16"/>
      <w:lang w:val="es-AR"/>
    </w:rPr>
  </w:style>
  <w:style w:type="paragraph" w:styleId="TOC4">
    <w:name w:val="toc 4"/>
    <w:basedOn w:val="Normal"/>
    <w:next w:val="Normal"/>
    <w:autoRedefine/>
    <w:uiPriority w:val="99"/>
    <w:locked/>
    <w:rsid w:val="00583E8D"/>
    <w:pPr>
      <w:spacing w:after="0" w:line="240" w:lineRule="auto"/>
      <w:ind w:left="720"/>
    </w:pPr>
    <w:rPr>
      <w:rFonts w:ascii="Times New Roman" w:hAnsi="Times New Roman"/>
      <w:sz w:val="24"/>
      <w:szCs w:val="24"/>
      <w:lang w:val="es-ES" w:eastAsia="es-ES"/>
    </w:rPr>
  </w:style>
  <w:style w:type="paragraph" w:styleId="TOC5">
    <w:name w:val="toc 5"/>
    <w:basedOn w:val="Normal"/>
    <w:next w:val="Normal"/>
    <w:autoRedefine/>
    <w:uiPriority w:val="99"/>
    <w:locked/>
    <w:rsid w:val="00583E8D"/>
    <w:pPr>
      <w:spacing w:after="0" w:line="240" w:lineRule="auto"/>
      <w:ind w:left="960"/>
    </w:pPr>
    <w:rPr>
      <w:rFonts w:ascii="Times New Roman" w:hAnsi="Times New Roman"/>
      <w:sz w:val="24"/>
      <w:szCs w:val="24"/>
      <w:lang w:val="es-ES" w:eastAsia="es-ES"/>
    </w:rPr>
  </w:style>
  <w:style w:type="paragraph" w:styleId="TOC6">
    <w:name w:val="toc 6"/>
    <w:basedOn w:val="Normal"/>
    <w:next w:val="Normal"/>
    <w:autoRedefine/>
    <w:uiPriority w:val="99"/>
    <w:locked/>
    <w:rsid w:val="00583E8D"/>
    <w:pPr>
      <w:spacing w:after="0" w:line="240" w:lineRule="auto"/>
      <w:ind w:left="1200"/>
    </w:pPr>
    <w:rPr>
      <w:rFonts w:ascii="Times New Roman" w:hAnsi="Times New Roman"/>
      <w:sz w:val="24"/>
      <w:szCs w:val="24"/>
      <w:lang w:val="es-ES" w:eastAsia="es-ES"/>
    </w:rPr>
  </w:style>
  <w:style w:type="paragraph" w:styleId="TOC7">
    <w:name w:val="toc 7"/>
    <w:basedOn w:val="Normal"/>
    <w:next w:val="Normal"/>
    <w:autoRedefine/>
    <w:uiPriority w:val="99"/>
    <w:locked/>
    <w:rsid w:val="00583E8D"/>
    <w:pPr>
      <w:spacing w:after="0" w:line="240" w:lineRule="auto"/>
      <w:ind w:left="1440"/>
    </w:pPr>
    <w:rPr>
      <w:rFonts w:ascii="Times New Roman" w:hAnsi="Times New Roman"/>
      <w:sz w:val="24"/>
      <w:szCs w:val="24"/>
      <w:lang w:val="es-ES" w:eastAsia="es-ES"/>
    </w:rPr>
  </w:style>
  <w:style w:type="paragraph" w:styleId="TOC8">
    <w:name w:val="toc 8"/>
    <w:basedOn w:val="Normal"/>
    <w:next w:val="Normal"/>
    <w:autoRedefine/>
    <w:uiPriority w:val="99"/>
    <w:locked/>
    <w:rsid w:val="00583E8D"/>
    <w:pPr>
      <w:spacing w:after="0" w:line="240" w:lineRule="auto"/>
      <w:ind w:left="1680"/>
    </w:pPr>
    <w:rPr>
      <w:rFonts w:ascii="Times New Roman" w:hAnsi="Times New Roman"/>
      <w:sz w:val="24"/>
      <w:szCs w:val="24"/>
      <w:lang w:val="es-ES" w:eastAsia="es-ES"/>
    </w:rPr>
  </w:style>
  <w:style w:type="paragraph" w:styleId="TOC9">
    <w:name w:val="toc 9"/>
    <w:basedOn w:val="Normal"/>
    <w:next w:val="Normal"/>
    <w:autoRedefine/>
    <w:uiPriority w:val="99"/>
    <w:locked/>
    <w:rsid w:val="00583E8D"/>
    <w:pPr>
      <w:spacing w:after="0" w:line="240" w:lineRule="auto"/>
      <w:ind w:left="1920"/>
    </w:pPr>
    <w:rPr>
      <w:rFonts w:ascii="Times New Roman" w:hAnsi="Times New Roman"/>
      <w:sz w:val="24"/>
      <w:szCs w:val="24"/>
      <w:lang w:val="es-ES" w:eastAsia="es-E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423124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3124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3125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3125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312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3125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jpeg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63" Type="http://schemas.openxmlformats.org/officeDocument/2006/relationships/image" Target="media/image53.jpeg"/><Relationship Id="rId68" Type="http://schemas.openxmlformats.org/officeDocument/2006/relationships/image" Target="media/image58.jpeg"/><Relationship Id="rId76" Type="http://schemas.openxmlformats.org/officeDocument/2006/relationships/image" Target="media/image66.jpeg"/><Relationship Id="rId7" Type="http://schemas.openxmlformats.org/officeDocument/2006/relationships/header" Target="header1.xml"/><Relationship Id="rId71" Type="http://schemas.openxmlformats.org/officeDocument/2006/relationships/image" Target="media/image61.jpeg"/><Relationship Id="rId2" Type="http://schemas.openxmlformats.org/officeDocument/2006/relationships/styles" Target="styles.xml"/><Relationship Id="rId16" Type="http://schemas.openxmlformats.org/officeDocument/2006/relationships/image" Target="media/image6.jpeg"/><Relationship Id="rId29" Type="http://schemas.openxmlformats.org/officeDocument/2006/relationships/image" Target="media/image19.jpeg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53" Type="http://schemas.openxmlformats.org/officeDocument/2006/relationships/image" Target="media/image43.jpeg"/><Relationship Id="rId58" Type="http://schemas.openxmlformats.org/officeDocument/2006/relationships/image" Target="media/image48.jpeg"/><Relationship Id="rId66" Type="http://schemas.openxmlformats.org/officeDocument/2006/relationships/image" Target="media/image56.jpeg"/><Relationship Id="rId74" Type="http://schemas.openxmlformats.org/officeDocument/2006/relationships/image" Target="media/image64.jpeg"/><Relationship Id="rId79" Type="http://schemas.openxmlformats.org/officeDocument/2006/relationships/image" Target="media/image69.jpeg"/><Relationship Id="rId5" Type="http://schemas.openxmlformats.org/officeDocument/2006/relationships/footnotes" Target="footnotes.xml"/><Relationship Id="rId61" Type="http://schemas.openxmlformats.org/officeDocument/2006/relationships/image" Target="media/image51.jpeg"/><Relationship Id="rId82" Type="http://schemas.openxmlformats.org/officeDocument/2006/relationships/fontTable" Target="fontTable.xml"/><Relationship Id="rId10" Type="http://schemas.openxmlformats.org/officeDocument/2006/relationships/footer" Target="footer2.xm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4" Type="http://schemas.openxmlformats.org/officeDocument/2006/relationships/image" Target="media/image34.jpeg"/><Relationship Id="rId52" Type="http://schemas.openxmlformats.org/officeDocument/2006/relationships/image" Target="media/image42.jpeg"/><Relationship Id="rId60" Type="http://schemas.openxmlformats.org/officeDocument/2006/relationships/image" Target="media/image50.jpeg"/><Relationship Id="rId65" Type="http://schemas.openxmlformats.org/officeDocument/2006/relationships/image" Target="media/image55.jpeg"/><Relationship Id="rId73" Type="http://schemas.openxmlformats.org/officeDocument/2006/relationships/image" Target="media/image63.jpeg"/><Relationship Id="rId78" Type="http://schemas.openxmlformats.org/officeDocument/2006/relationships/image" Target="media/image68.jpeg"/><Relationship Id="rId81" Type="http://schemas.openxmlformats.org/officeDocument/2006/relationships/image" Target="media/image71.jpe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56" Type="http://schemas.openxmlformats.org/officeDocument/2006/relationships/image" Target="media/image46.jpeg"/><Relationship Id="rId64" Type="http://schemas.openxmlformats.org/officeDocument/2006/relationships/image" Target="media/image54.jpeg"/><Relationship Id="rId69" Type="http://schemas.openxmlformats.org/officeDocument/2006/relationships/image" Target="media/image59.jpeg"/><Relationship Id="rId77" Type="http://schemas.openxmlformats.org/officeDocument/2006/relationships/image" Target="media/image67.jpeg"/><Relationship Id="rId8" Type="http://schemas.openxmlformats.org/officeDocument/2006/relationships/footer" Target="footer1.xml"/><Relationship Id="rId51" Type="http://schemas.openxmlformats.org/officeDocument/2006/relationships/image" Target="media/image41.jpeg"/><Relationship Id="rId72" Type="http://schemas.openxmlformats.org/officeDocument/2006/relationships/image" Target="media/image62.jpeg"/><Relationship Id="rId80" Type="http://schemas.openxmlformats.org/officeDocument/2006/relationships/image" Target="media/image70.jpeg"/><Relationship Id="rId3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6.jpeg"/><Relationship Id="rId59" Type="http://schemas.openxmlformats.org/officeDocument/2006/relationships/image" Target="media/image49.jpeg"/><Relationship Id="rId67" Type="http://schemas.openxmlformats.org/officeDocument/2006/relationships/image" Target="media/image57.jpeg"/><Relationship Id="rId20" Type="http://schemas.openxmlformats.org/officeDocument/2006/relationships/image" Target="media/image10.jpeg"/><Relationship Id="rId41" Type="http://schemas.openxmlformats.org/officeDocument/2006/relationships/image" Target="media/image31.jpeg"/><Relationship Id="rId54" Type="http://schemas.openxmlformats.org/officeDocument/2006/relationships/image" Target="media/image44.jpeg"/><Relationship Id="rId62" Type="http://schemas.openxmlformats.org/officeDocument/2006/relationships/image" Target="media/image52.jpeg"/><Relationship Id="rId70" Type="http://schemas.openxmlformats.org/officeDocument/2006/relationships/image" Target="media/image60.jpeg"/><Relationship Id="rId75" Type="http://schemas.openxmlformats.org/officeDocument/2006/relationships/image" Target="media/image65.jpe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image" Target="media/image39.jpeg"/><Relationship Id="rId57" Type="http://schemas.openxmlformats.org/officeDocument/2006/relationships/image" Target="media/image4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1954</TotalTime>
  <Pages>77</Pages>
  <Words>2398</Words>
  <Characters>13190</Characters>
  <Application>Microsoft Office Outlook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Charly</dc:creator>
  <cp:keywords/>
  <dc:description/>
  <cp:lastModifiedBy>demian</cp:lastModifiedBy>
  <cp:revision>251</cp:revision>
  <dcterms:created xsi:type="dcterms:W3CDTF">2012-06-02T16:41:00Z</dcterms:created>
  <dcterms:modified xsi:type="dcterms:W3CDTF">2012-11-14T01:49:00Z</dcterms:modified>
</cp:coreProperties>
</file>