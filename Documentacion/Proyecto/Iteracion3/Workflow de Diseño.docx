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1F7C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1F7C" w:rsidRDefault="00641F7C" w:rsidP="00765836">
      <w:pPr>
        <w:spacing w:line="240" w:lineRule="auto"/>
        <w:ind w:left="57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Workflow Diseño.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1F7C" w:rsidRPr="00E201CB" w:rsidRDefault="00641F7C" w:rsidP="0018725A">
      <w:r w:rsidRPr="00E201CB">
        <w:t>Coming S.A.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1F7C" w:rsidRPr="00E201CB" w:rsidRDefault="00641F7C" w:rsidP="0018725A">
      <w:r w:rsidRPr="00E201CB">
        <w:t>Servicios de telecomunicaciones.</w:t>
      </w:r>
    </w:p>
    <w:p w:rsidR="00641F7C" w:rsidRPr="00E201CB" w:rsidRDefault="00641F7C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1F7C" w:rsidRDefault="00641F7C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1F7C" w:rsidRPr="00637E43" w:rsidRDefault="00641F7C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1F7C" w:rsidRDefault="00641F7C" w:rsidP="0018725A">
      <w:pPr>
        <w:spacing w:line="240" w:lineRule="auto"/>
        <w:rPr>
          <w:rFonts w:cs="Calibri"/>
          <w:b/>
        </w:rPr>
      </w:pPr>
    </w:p>
    <w:p w:rsidR="00641F7C" w:rsidRPr="00E201CB" w:rsidRDefault="00641F7C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1F7C" w:rsidRDefault="00641F7C" w:rsidP="00E13BBD"/>
    <w:p w:rsidR="00641F7C" w:rsidRDefault="00641F7C" w:rsidP="0018725A">
      <w:pPr>
        <w:sectPr w:rsidR="00641F7C" w:rsidSect="00B46D3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641F7C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1F7C" w:rsidRPr="00126B24" w:rsidRDefault="00641F7C" w:rsidP="0018725A">
      <w:pPr>
        <w:sectPr w:rsidR="00641F7C" w:rsidRPr="00126B24" w:rsidSect="00B46D3C">
          <w:head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pStyle w:val="TOCHeading"/>
        <w:rPr>
          <w:lang w:val="es-AR"/>
        </w:rPr>
      </w:pPr>
      <w:r w:rsidRPr="00126B24">
        <w:rPr>
          <w:lang w:val="es-AR"/>
        </w:rPr>
        <w:t>Índice</w:t>
      </w:r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bookmarkStart w:id="1" w:name="_GoBack"/>
      <w:bookmarkEnd w:id="1"/>
      <w:r w:rsidRPr="00C70852">
        <w:rPr>
          <w:rStyle w:val="Hyperlink"/>
          <w:noProof/>
        </w:rPr>
        <w:fldChar w:fldCharType="begin"/>
      </w:r>
      <w:r w:rsidRPr="00C70852">
        <w:rPr>
          <w:rStyle w:val="Hyperlink"/>
          <w:noProof/>
        </w:rPr>
        <w:instrText xml:space="preserve"> </w:instrText>
      </w:r>
      <w:r>
        <w:rPr>
          <w:noProof/>
        </w:rPr>
        <w:instrText>HYPERLINK \l "_Toc340100463"</w:instrText>
      </w:r>
      <w:r w:rsidRPr="00C70852">
        <w:rPr>
          <w:rStyle w:val="Hyperlink"/>
          <w:noProof/>
        </w:rPr>
        <w:instrText xml:space="preserve"> </w:instrText>
      </w:r>
      <w:r w:rsidRPr="00583E8D">
        <w:rPr>
          <w:noProof/>
          <w:color w:val="0000FF"/>
          <w:u w:val="single"/>
        </w:rPr>
      </w:r>
      <w:r w:rsidRPr="00C70852">
        <w:rPr>
          <w:rStyle w:val="Hyperlink"/>
          <w:noProof/>
        </w:rPr>
        <w:fldChar w:fldCharType="separate"/>
      </w:r>
      <w:r w:rsidRPr="00C70852">
        <w:rPr>
          <w:rStyle w:val="Hyperlink"/>
          <w:noProof/>
        </w:rPr>
        <w:t>Introducción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_Toc340100463 \h </w:instrText>
      </w:r>
      <w:r>
        <w:rPr>
          <w:noProof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5</w:t>
      </w:r>
      <w:r>
        <w:rPr>
          <w:noProof/>
          <w:webHidden/>
        </w:rPr>
        <w:fldChar w:fldCharType="end"/>
      </w:r>
      <w:r w:rsidRPr="00C70852">
        <w:rPr>
          <w:rStyle w:val="Hyperlink"/>
          <w:noProof/>
        </w:rPr>
        <w:fldChar w:fldCharType="end"/>
      </w:r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4" w:history="1">
        <w:r w:rsidRPr="00C70852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5" w:history="1">
        <w:r w:rsidRPr="00C70852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6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7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8" w:history="1">
        <w:r w:rsidRPr="00C70852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69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0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1" w:history="1">
        <w:r w:rsidRPr="00C70852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4" w:history="1">
        <w:r w:rsidRPr="00C70852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7" w:history="1">
        <w:r w:rsidRPr="00C70852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8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79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0" w:history="1">
        <w:r w:rsidRPr="00C70852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1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2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3" w:history="1">
        <w:r w:rsidRPr="00C70852">
          <w:rPr>
            <w:rStyle w:val="Hyperlink"/>
            <w:noProof/>
          </w:rPr>
          <w:t>Realización CU31: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4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5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6" w:history="1">
        <w:r w:rsidRPr="00C70852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7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8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89" w:history="1">
        <w:r w:rsidRPr="00C70852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0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1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2" w:history="1">
        <w:r w:rsidRPr="00C70852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3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4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5" w:history="1">
        <w:r w:rsidRPr="00C70852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6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7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8" w:history="1">
        <w:r w:rsidRPr="00C70852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499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_Toc340100499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0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1" w:history="1">
        <w:r w:rsidRPr="00C70852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4" w:history="1">
        <w:r w:rsidRPr="00C70852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7" w:history="1">
        <w:r w:rsidRPr="00C70852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8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09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0" w:history="1">
        <w:r w:rsidRPr="00C70852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1" w:history="1">
        <w:r w:rsidRPr="00C70852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4" w:history="1">
        <w:r w:rsidRPr="00C70852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7" w:history="1">
        <w:r w:rsidRPr="00C70852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8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19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0" w:history="1">
        <w:r w:rsidRPr="00C70852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1" w:history="1">
        <w:r w:rsidRPr="00C70852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4" w:history="1">
        <w:r w:rsidRPr="00C70852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7" w:history="1">
        <w:r w:rsidRPr="00C70852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8" w:history="1">
        <w:r w:rsidRPr="00C70852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29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0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1" w:history="1">
        <w:r w:rsidRPr="00C70852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4" w:history="1">
        <w:r w:rsidRPr="00C70852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7" w:history="1">
        <w:r w:rsidRPr="00C70852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8" w:history="1">
        <w:r w:rsidRPr="00C70852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39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0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1" w:history="1">
        <w:r w:rsidRPr="00C70852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2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3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4" w:history="1">
        <w:r w:rsidRPr="00C70852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5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6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7" w:history="1">
        <w:r w:rsidRPr="00C70852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8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49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0" w:history="1">
        <w:r w:rsidRPr="00C70852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1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2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3" w:history="1">
        <w:r w:rsidRPr="00C70852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4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5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6" w:history="1">
        <w:r w:rsidRPr="00C70852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7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8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59" w:history="1">
        <w:r w:rsidRPr="00C70852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0" w:history="1">
        <w:r w:rsidRPr="00C7085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1" w:history="1">
        <w:r w:rsidRPr="00C7085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2" w:history="1">
        <w:r w:rsidRPr="00C70852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3" w:history="1">
        <w:r w:rsidRPr="00C70852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4" w:history="1">
        <w:r w:rsidRPr="00C70852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41F7C" w:rsidRDefault="00641F7C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100565" w:history="1">
        <w:r w:rsidRPr="00C70852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_Toc340100565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641F7C" w:rsidRDefault="00641F7C" w:rsidP="0018725A">
      <w:r>
        <w:fldChar w:fldCharType="end"/>
      </w:r>
    </w:p>
    <w:p w:rsidR="00641F7C" w:rsidRDefault="00641F7C" w:rsidP="0018725A">
      <w:pPr>
        <w:sectPr w:rsidR="00641F7C" w:rsidSect="00B46D3C">
          <w:footerReference w:type="default" r:id="rId10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1F7C" w:rsidRPr="00F6299C" w:rsidRDefault="00641F7C" w:rsidP="0018725A">
      <w:pPr>
        <w:pStyle w:val="Heading1"/>
      </w:pPr>
      <w:bookmarkStart w:id="2" w:name="_Toc340100463"/>
      <w:r w:rsidRPr="00F6299C">
        <w:t>Introducción</w:t>
      </w:r>
      <w:bookmarkEnd w:id="2"/>
    </w:p>
    <w:p w:rsidR="00641F7C" w:rsidRPr="007B236C" w:rsidRDefault="00641F7C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1F7C" w:rsidRPr="007B236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En el presente documento solo nos concentraremos en aquellas realizaciones de casos de uso de diseño que consideramos guías para el resto del sistema.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Pr="00C742D9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DD1935">
      <w:pPr>
        <w:pStyle w:val="Heading1"/>
      </w:pPr>
      <w:bookmarkStart w:id="3" w:name="_Toc340100464"/>
      <w:r w:rsidRPr="00FE0199">
        <w:t>Paquete Proyecto</w:t>
      </w:r>
      <w:bookmarkEnd w:id="3"/>
    </w:p>
    <w:p w:rsidR="00641F7C" w:rsidRDefault="00641F7C" w:rsidP="00DD1935">
      <w:pPr>
        <w:pStyle w:val="Heading2"/>
      </w:pPr>
      <w:bookmarkStart w:id="4" w:name="_Toc340100465"/>
      <w:r>
        <w:t>Realización CU1: Crear proyecto</w:t>
      </w:r>
      <w:bookmarkEnd w:id="4"/>
    </w:p>
    <w:p w:rsidR="00641F7C" w:rsidRDefault="00641F7C" w:rsidP="00DD1935">
      <w:pPr>
        <w:pStyle w:val="Heading3"/>
      </w:pPr>
      <w:bookmarkStart w:id="5" w:name="_Toc340100466"/>
      <w:r>
        <w:t>Clases intervinientes</w:t>
      </w:r>
      <w:bookmarkEnd w:id="5"/>
    </w:p>
    <w:p w:rsidR="00641F7C" w:rsidRPr="00DD1935" w:rsidRDefault="00641F7C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62pt">
            <v:imagedata r:id="rId11" o:title=""/>
          </v:shape>
        </w:pict>
      </w:r>
    </w:p>
    <w:p w:rsidR="00641F7C" w:rsidRPr="00776984" w:rsidRDefault="00641F7C" w:rsidP="00776984"/>
    <w:p w:rsidR="00641F7C" w:rsidRPr="00776984" w:rsidRDefault="00641F7C" w:rsidP="00776984"/>
    <w:p w:rsidR="00641F7C" w:rsidRPr="00DD1935" w:rsidRDefault="00641F7C" w:rsidP="00DD1935">
      <w:pPr>
        <w:pStyle w:val="Heading3"/>
      </w:pPr>
      <w:bookmarkStart w:id="6" w:name="_Toc340100467"/>
      <w:r>
        <w:t>Diagrama de secuencia</w:t>
      </w:r>
      <w:bookmarkEnd w:id="6"/>
    </w:p>
    <w:p w:rsidR="00641F7C" w:rsidRPr="00DD1935" w:rsidRDefault="00641F7C" w:rsidP="00DD1935">
      <w:r>
        <w:pict>
          <v:shape id="_x0000_i1026" type="#_x0000_t75" style="width:379.5pt;height:546pt">
            <v:imagedata r:id="rId12" o:title=""/>
          </v:shape>
        </w:pict>
      </w:r>
    </w:p>
    <w:p w:rsidR="00641F7C" w:rsidRDefault="00641F7C" w:rsidP="0019365D">
      <w:pPr>
        <w:pStyle w:val="Heading2"/>
      </w:pPr>
      <w:bookmarkStart w:id="7" w:name="_Toc340100468"/>
      <w:r>
        <w:t>Realización CU2: Crear solicitud de tarea</w:t>
      </w:r>
      <w:bookmarkEnd w:id="7"/>
    </w:p>
    <w:p w:rsidR="00641F7C" w:rsidRDefault="00641F7C" w:rsidP="00625909">
      <w:pPr>
        <w:pStyle w:val="Heading3"/>
      </w:pPr>
      <w:bookmarkStart w:id="8" w:name="_Toc340100469"/>
      <w:r>
        <w:t>Clases intervinientes</w:t>
      </w:r>
      <w:bookmarkEnd w:id="8"/>
    </w:p>
    <w:p w:rsidR="00641F7C" w:rsidRDefault="00641F7C" w:rsidP="0019365D"/>
    <w:p w:rsidR="00641F7C" w:rsidRDefault="00641F7C" w:rsidP="00625909">
      <w:pPr>
        <w:pStyle w:val="Heading3"/>
      </w:pPr>
      <w:bookmarkStart w:id="9" w:name="_Toc340100470"/>
      <w:r>
        <w:t>Diagrama de secuencia</w:t>
      </w:r>
      <w:bookmarkEnd w:id="9"/>
    </w:p>
    <w:p w:rsidR="00641F7C" w:rsidRPr="0019365D" w:rsidRDefault="00641F7C" w:rsidP="0019365D">
      <w:r>
        <w:pict>
          <v:shape id="_x0000_i1027" type="#_x0000_t75" style="width:334.5pt;height:575.25pt">
            <v:imagedata r:id="rId13" o:title=""/>
          </v:shape>
        </w:pict>
      </w:r>
    </w:p>
    <w:p w:rsidR="00641F7C" w:rsidRDefault="00641F7C" w:rsidP="001F7707">
      <w:pPr>
        <w:pStyle w:val="Heading2"/>
      </w:pPr>
      <w:bookmarkStart w:id="10" w:name="_Toc340100471"/>
      <w:r>
        <w:t>Realización CU18: Registrar documento de solicitud de tarea</w:t>
      </w:r>
      <w:bookmarkEnd w:id="10"/>
    </w:p>
    <w:p w:rsidR="00641F7C" w:rsidRDefault="00641F7C" w:rsidP="001F7707">
      <w:pPr>
        <w:pStyle w:val="Heading3"/>
      </w:pPr>
      <w:bookmarkStart w:id="11" w:name="_Toc340100472"/>
      <w:r>
        <w:t>Clases intervinientes</w:t>
      </w:r>
      <w:bookmarkEnd w:id="11"/>
    </w:p>
    <w:p w:rsidR="00641F7C" w:rsidRDefault="00641F7C" w:rsidP="001F7707">
      <w:r>
        <w:pict>
          <v:shape id="_x0000_i1028" type="#_x0000_t75" style="width:435pt;height:495pt">
            <v:imagedata r:id="rId14" o:title=""/>
          </v:shape>
        </w:pict>
      </w:r>
    </w:p>
    <w:p w:rsidR="00641F7C" w:rsidRDefault="00641F7C" w:rsidP="001F7707">
      <w:pPr>
        <w:pStyle w:val="Heading3"/>
      </w:pPr>
      <w:bookmarkStart w:id="12" w:name="_Toc340100473"/>
      <w:r>
        <w:t>Diagrama de secuencia</w:t>
      </w:r>
      <w:bookmarkEnd w:id="12"/>
    </w:p>
    <w:p w:rsidR="00641F7C" w:rsidRPr="001F7707" w:rsidRDefault="00641F7C" w:rsidP="001F7707">
      <w:r>
        <w:pict>
          <v:shape id="_x0000_i1029" type="#_x0000_t75" style="width:437.25pt;height:537.75pt">
            <v:imagedata r:id="rId15" o:title=""/>
          </v:shape>
        </w:pict>
      </w:r>
    </w:p>
    <w:p w:rsidR="00641F7C" w:rsidRDefault="00641F7C" w:rsidP="008D4D52">
      <w:pPr>
        <w:pStyle w:val="Heading2"/>
      </w:pPr>
      <w:bookmarkStart w:id="13" w:name="_Toc340100474"/>
      <w:r>
        <w:t>Realización CU24: Gestionar solicitud de tarea</w:t>
      </w:r>
      <w:bookmarkEnd w:id="13"/>
    </w:p>
    <w:p w:rsidR="00641F7C" w:rsidRDefault="00641F7C" w:rsidP="008D4D52">
      <w:pPr>
        <w:pStyle w:val="Heading3"/>
      </w:pPr>
      <w:bookmarkStart w:id="14" w:name="_Toc340100475"/>
      <w:r>
        <w:t>Clases intervinientes</w:t>
      </w:r>
      <w:bookmarkEnd w:id="14"/>
    </w:p>
    <w:p w:rsidR="00641F7C" w:rsidRDefault="00641F7C" w:rsidP="008D4D52">
      <w:r>
        <w:pict>
          <v:shape id="_x0000_i1030" type="#_x0000_t75" style="width:433.5pt;height:357pt">
            <v:imagedata r:id="rId16" o:title=""/>
          </v:shape>
        </w:pict>
      </w:r>
    </w:p>
    <w:p w:rsidR="00641F7C" w:rsidRDefault="00641F7C" w:rsidP="008D4D52">
      <w:pPr>
        <w:pStyle w:val="Heading3"/>
      </w:pPr>
      <w:bookmarkStart w:id="15" w:name="_Toc340100476"/>
      <w:r>
        <w:t>Diagrama de secuencia</w:t>
      </w:r>
      <w:bookmarkEnd w:id="15"/>
    </w:p>
    <w:p w:rsidR="00641F7C" w:rsidRDefault="00641F7C" w:rsidP="008D4D52">
      <w:r>
        <w:pict>
          <v:shape id="_x0000_i1031" type="#_x0000_t75" style="width:437.25pt;height:363.75pt">
            <v:imagedata r:id="rId17" o:title=""/>
          </v:shape>
        </w:pict>
      </w:r>
    </w:p>
    <w:p w:rsidR="00641F7C" w:rsidRDefault="00641F7C" w:rsidP="00456F88">
      <w:pPr>
        <w:pStyle w:val="Heading2"/>
      </w:pPr>
      <w:bookmarkStart w:id="16" w:name="_Toc340100477"/>
      <w:r>
        <w:t>Realización CU25: Consultar solicitud de tarea</w:t>
      </w:r>
      <w:bookmarkEnd w:id="16"/>
      <w:r>
        <w:t xml:space="preserve"> </w:t>
      </w:r>
    </w:p>
    <w:p w:rsidR="00641F7C" w:rsidRDefault="00641F7C" w:rsidP="00456F88">
      <w:pPr>
        <w:pStyle w:val="Heading3"/>
      </w:pPr>
      <w:bookmarkStart w:id="17" w:name="_Toc340100478"/>
      <w:r>
        <w:t>Clases intervinientes</w:t>
      </w:r>
      <w:bookmarkEnd w:id="17"/>
    </w:p>
    <w:p w:rsidR="00641F7C" w:rsidRPr="00456F88" w:rsidRDefault="00641F7C" w:rsidP="00456F88">
      <w:r>
        <w:pict>
          <v:shape id="_x0000_i1032" type="#_x0000_t75" style="width:436.5pt;height:252.75pt">
            <v:imagedata r:id="rId18" o:title=""/>
          </v:shape>
        </w:pict>
      </w:r>
    </w:p>
    <w:p w:rsidR="00641F7C" w:rsidRDefault="00641F7C" w:rsidP="00456F88">
      <w:pPr>
        <w:pStyle w:val="Heading3"/>
      </w:pPr>
      <w:bookmarkStart w:id="18" w:name="_Toc340100479"/>
      <w:r>
        <w:t>Diagrama de secuencia</w:t>
      </w:r>
      <w:bookmarkEnd w:id="18"/>
    </w:p>
    <w:p w:rsidR="00641F7C" w:rsidRPr="00456F88" w:rsidRDefault="00641F7C" w:rsidP="00456F88">
      <w:r>
        <w:pict>
          <v:shape id="_x0000_i1033" type="#_x0000_t75" style="width:435pt;height:296.25pt">
            <v:imagedata r:id="rId19" o:title=""/>
          </v:shape>
        </w:pict>
      </w:r>
    </w:p>
    <w:p w:rsidR="00641F7C" w:rsidRDefault="00641F7C" w:rsidP="00456F88">
      <w:pPr>
        <w:pStyle w:val="Heading2"/>
      </w:pPr>
      <w:bookmarkStart w:id="19" w:name="_Toc340100480"/>
      <w:r>
        <w:t>Realización CU29: Asignar proyecto a administrador de proyectos</w:t>
      </w:r>
      <w:bookmarkEnd w:id="19"/>
      <w:r>
        <w:t xml:space="preserve"> </w:t>
      </w:r>
    </w:p>
    <w:p w:rsidR="00641F7C" w:rsidRDefault="00641F7C" w:rsidP="00456F88">
      <w:pPr>
        <w:pStyle w:val="Heading3"/>
      </w:pPr>
      <w:bookmarkStart w:id="20" w:name="_Toc340100481"/>
      <w:r>
        <w:t>Clases intervinientes</w:t>
      </w:r>
      <w:bookmarkEnd w:id="20"/>
    </w:p>
    <w:p w:rsidR="00641F7C" w:rsidRPr="008921A1" w:rsidRDefault="00641F7C" w:rsidP="008921A1">
      <w:r>
        <w:pict>
          <v:shape id="_x0000_i1034" type="#_x0000_t75" style="width:439.5pt;height:254.25pt">
            <v:imagedata r:id="rId20" o:title=""/>
          </v:shape>
        </w:pict>
      </w:r>
    </w:p>
    <w:p w:rsidR="00641F7C" w:rsidRDefault="00641F7C" w:rsidP="00456F88">
      <w:pPr>
        <w:pStyle w:val="Heading3"/>
      </w:pPr>
      <w:bookmarkStart w:id="21" w:name="_Toc340100482"/>
      <w:r>
        <w:t>Diagrama de secuencia</w:t>
      </w:r>
      <w:bookmarkEnd w:id="21"/>
    </w:p>
    <w:p w:rsidR="00641F7C" w:rsidRPr="008921A1" w:rsidRDefault="00641F7C" w:rsidP="008921A1">
      <w:r>
        <w:pict>
          <v:shape id="_x0000_i1035" type="#_x0000_t75" style="width:438.75pt;height:411pt">
            <v:imagedata r:id="rId21" o:title=""/>
          </v:shape>
        </w:pict>
      </w:r>
    </w:p>
    <w:p w:rsidR="00641F7C" w:rsidRDefault="00641F7C" w:rsidP="00456F88">
      <w:pPr>
        <w:pStyle w:val="Heading2"/>
      </w:pPr>
      <w:bookmarkStart w:id="22" w:name="_Toc340100483"/>
      <w:r>
        <w:t>Realización CU31: Seleccionar proyecto a gestionar</w:t>
      </w:r>
      <w:bookmarkEnd w:id="22"/>
      <w:r>
        <w:t xml:space="preserve"> </w:t>
      </w:r>
    </w:p>
    <w:p w:rsidR="00641F7C" w:rsidRDefault="00641F7C" w:rsidP="00456F88">
      <w:pPr>
        <w:pStyle w:val="Heading3"/>
      </w:pPr>
      <w:bookmarkStart w:id="23" w:name="_Toc340100484"/>
      <w:r>
        <w:t>Clases intervinientes</w:t>
      </w:r>
      <w:bookmarkEnd w:id="23"/>
    </w:p>
    <w:p w:rsidR="00641F7C" w:rsidRPr="00A64504" w:rsidRDefault="00641F7C" w:rsidP="00A64504">
      <w:r>
        <w:pict>
          <v:shape id="_x0000_i1036" type="#_x0000_t75" style="width:438pt;height:299.25pt">
            <v:imagedata r:id="rId22" o:title=""/>
          </v:shape>
        </w:pict>
      </w:r>
    </w:p>
    <w:p w:rsidR="00641F7C" w:rsidRDefault="00641F7C" w:rsidP="00456F88">
      <w:pPr>
        <w:pStyle w:val="Heading3"/>
      </w:pPr>
      <w:bookmarkStart w:id="24" w:name="_Toc340100485"/>
      <w:r>
        <w:t>Diagrama de secuencia</w:t>
      </w:r>
      <w:bookmarkEnd w:id="24"/>
    </w:p>
    <w:p w:rsidR="00641F7C" w:rsidRPr="00F965BB" w:rsidRDefault="00641F7C" w:rsidP="00F965BB">
      <w:r>
        <w:pict>
          <v:shape id="_x0000_i1037" type="#_x0000_t75" style="width:435.75pt;height:323.25pt">
            <v:imagedata r:id="rId23" o:title=""/>
          </v:shape>
        </w:pict>
      </w:r>
    </w:p>
    <w:p w:rsidR="00641F7C" w:rsidRDefault="00641F7C" w:rsidP="00456F88">
      <w:pPr>
        <w:pStyle w:val="Heading2"/>
      </w:pPr>
      <w:bookmarkStart w:id="25" w:name="_Toc340100486"/>
      <w:r>
        <w:t>Realización CU18: Actualizar progreso de tarea</w:t>
      </w:r>
      <w:bookmarkEnd w:id="25"/>
      <w:r>
        <w:t xml:space="preserve"> </w:t>
      </w:r>
    </w:p>
    <w:p w:rsidR="00641F7C" w:rsidRDefault="00641F7C" w:rsidP="00456F88">
      <w:pPr>
        <w:pStyle w:val="Heading3"/>
      </w:pPr>
      <w:bookmarkStart w:id="26" w:name="_Toc340100487"/>
      <w:r>
        <w:t>Clases intervinientes</w:t>
      </w:r>
      <w:bookmarkEnd w:id="26"/>
    </w:p>
    <w:p w:rsidR="00641F7C" w:rsidRPr="006960B7" w:rsidRDefault="00641F7C" w:rsidP="006960B7">
      <w:r>
        <w:pict>
          <v:shape id="_x0000_i1038" type="#_x0000_t75" style="width:440.25pt;height:290.25pt">
            <v:imagedata r:id="rId24" o:title=""/>
          </v:shape>
        </w:pict>
      </w:r>
    </w:p>
    <w:p w:rsidR="00641F7C" w:rsidRDefault="00641F7C" w:rsidP="00456F88">
      <w:pPr>
        <w:pStyle w:val="Heading3"/>
      </w:pPr>
      <w:bookmarkStart w:id="27" w:name="_Toc340100488"/>
      <w:r>
        <w:t>Diagrama de secuencia</w:t>
      </w:r>
      <w:bookmarkEnd w:id="27"/>
    </w:p>
    <w:p w:rsidR="00641F7C" w:rsidRPr="006960B7" w:rsidRDefault="00641F7C" w:rsidP="006960B7">
      <w:r>
        <w:pict>
          <v:shape id="_x0000_i1039" type="#_x0000_t75" style="width:435.75pt;height:572.25pt">
            <v:imagedata r:id="rId25" o:title=""/>
          </v:shape>
        </w:pict>
      </w:r>
    </w:p>
    <w:p w:rsidR="00641F7C" w:rsidRDefault="00641F7C" w:rsidP="00456F88">
      <w:pPr>
        <w:pStyle w:val="Heading2"/>
      </w:pPr>
      <w:bookmarkStart w:id="28" w:name="_Toc340100489"/>
      <w:r>
        <w:t>Realización CU19: Actualizar progreso tarea por móvil</w:t>
      </w:r>
      <w:bookmarkEnd w:id="28"/>
      <w:r>
        <w:t xml:space="preserve"> </w:t>
      </w:r>
    </w:p>
    <w:p w:rsidR="00641F7C" w:rsidRDefault="00641F7C" w:rsidP="00456F88">
      <w:pPr>
        <w:pStyle w:val="Heading3"/>
      </w:pPr>
      <w:bookmarkStart w:id="29" w:name="_Toc340100490"/>
      <w:r>
        <w:t>Clases intervinientes</w:t>
      </w:r>
      <w:bookmarkEnd w:id="29"/>
    </w:p>
    <w:p w:rsidR="00641F7C" w:rsidRPr="006960B7" w:rsidRDefault="00641F7C" w:rsidP="006960B7">
      <w:r>
        <w:pict>
          <v:shape id="_x0000_i1040" type="#_x0000_t75" style="width:440.25pt;height:381pt">
            <v:imagedata r:id="rId26" o:title=""/>
          </v:shape>
        </w:pict>
      </w:r>
    </w:p>
    <w:p w:rsidR="00641F7C" w:rsidRDefault="00641F7C" w:rsidP="00456F88">
      <w:pPr>
        <w:pStyle w:val="Heading3"/>
      </w:pPr>
      <w:bookmarkStart w:id="30" w:name="_Toc340100491"/>
      <w:r>
        <w:t>Diagrama de secuencia</w:t>
      </w:r>
      <w:bookmarkEnd w:id="30"/>
    </w:p>
    <w:p w:rsidR="00641F7C" w:rsidRPr="006960B7" w:rsidRDefault="00641F7C" w:rsidP="006960B7">
      <w:r>
        <w:pict>
          <v:shape id="_x0000_i1041" type="#_x0000_t75" style="width:429.75pt;height:410.25pt">
            <v:imagedata r:id="rId27" o:title=""/>
          </v:shape>
        </w:pict>
      </w:r>
    </w:p>
    <w:p w:rsidR="00641F7C" w:rsidRDefault="00641F7C" w:rsidP="00456F88">
      <w:pPr>
        <w:pStyle w:val="Heading2"/>
      </w:pPr>
      <w:bookmarkStart w:id="31" w:name="_Toc340100492"/>
      <w:r>
        <w:t>Realización CU100: Consultar acontecimiento de tarea</w:t>
      </w:r>
      <w:bookmarkEnd w:id="31"/>
      <w:r>
        <w:t xml:space="preserve"> </w:t>
      </w:r>
    </w:p>
    <w:p w:rsidR="00641F7C" w:rsidRDefault="00641F7C" w:rsidP="00456F88">
      <w:pPr>
        <w:pStyle w:val="Heading3"/>
      </w:pPr>
      <w:bookmarkStart w:id="32" w:name="_Toc340100493"/>
      <w:r>
        <w:t>Clases intervinientes</w:t>
      </w:r>
      <w:bookmarkEnd w:id="32"/>
    </w:p>
    <w:p w:rsidR="00641F7C" w:rsidRPr="000836C3" w:rsidRDefault="00641F7C" w:rsidP="000836C3">
      <w:r>
        <w:pict>
          <v:shape id="_x0000_i1042" type="#_x0000_t75" style="width:441.75pt;height:291.75pt">
            <v:imagedata r:id="rId28" o:title=""/>
          </v:shape>
        </w:pict>
      </w:r>
    </w:p>
    <w:p w:rsidR="00641F7C" w:rsidRDefault="00641F7C" w:rsidP="00456F88">
      <w:pPr>
        <w:pStyle w:val="Heading3"/>
      </w:pPr>
      <w:bookmarkStart w:id="33" w:name="_Toc340100494"/>
      <w:r>
        <w:t>Diagrama de secuencia</w:t>
      </w:r>
      <w:bookmarkEnd w:id="33"/>
    </w:p>
    <w:p w:rsidR="00641F7C" w:rsidRPr="000836C3" w:rsidRDefault="00641F7C" w:rsidP="000836C3">
      <w:r>
        <w:pict>
          <v:shape id="_x0000_i1043" type="#_x0000_t75" style="width:437.25pt;height:396.75pt">
            <v:imagedata r:id="rId29" o:title=""/>
          </v:shape>
        </w:pict>
      </w:r>
    </w:p>
    <w:p w:rsidR="00641F7C" w:rsidRDefault="00641F7C" w:rsidP="00456F88">
      <w:pPr>
        <w:pStyle w:val="Heading2"/>
      </w:pPr>
      <w:bookmarkStart w:id="34" w:name="_Toc340100495"/>
      <w:r>
        <w:t>Realización CU102: Controlar cambio de estado de la tarea</w:t>
      </w:r>
      <w:bookmarkEnd w:id="34"/>
      <w:r>
        <w:t xml:space="preserve"> </w:t>
      </w:r>
    </w:p>
    <w:p w:rsidR="00641F7C" w:rsidRDefault="00641F7C" w:rsidP="00456F88">
      <w:pPr>
        <w:pStyle w:val="Heading3"/>
      </w:pPr>
      <w:bookmarkStart w:id="35" w:name="_Toc340100496"/>
      <w:r>
        <w:t>Clases intervinientes</w:t>
      </w:r>
      <w:bookmarkEnd w:id="35"/>
    </w:p>
    <w:p w:rsidR="00641F7C" w:rsidRPr="000836C3" w:rsidRDefault="00641F7C" w:rsidP="000836C3">
      <w:r>
        <w:pict>
          <v:shape id="_x0000_i1044" type="#_x0000_t75" style="width:441pt;height:6in">
            <v:imagedata r:id="rId30" o:title=""/>
          </v:shape>
        </w:pict>
      </w:r>
    </w:p>
    <w:p w:rsidR="00641F7C" w:rsidRDefault="00641F7C" w:rsidP="00456F88">
      <w:pPr>
        <w:pStyle w:val="Heading3"/>
      </w:pPr>
      <w:bookmarkStart w:id="36" w:name="_Toc340100497"/>
      <w:r>
        <w:t>Diagrama de secuencia</w:t>
      </w:r>
      <w:bookmarkEnd w:id="36"/>
    </w:p>
    <w:p w:rsidR="00641F7C" w:rsidRPr="000836C3" w:rsidRDefault="00641F7C" w:rsidP="000836C3">
      <w:r>
        <w:pict>
          <v:shape id="_x0000_i1045" type="#_x0000_t75" style="width:6in;height:303pt">
            <v:imagedata r:id="rId31" o:title=""/>
          </v:shape>
        </w:pict>
      </w:r>
    </w:p>
    <w:p w:rsidR="00641F7C" w:rsidRDefault="00641F7C" w:rsidP="00456F88">
      <w:pPr>
        <w:pStyle w:val="Heading2"/>
      </w:pPr>
      <w:bookmarkStart w:id="37" w:name="_Toc340100498"/>
      <w:r>
        <w:t>Realización CU32: Registrar solicitud de pago a cuadrilla</w:t>
      </w:r>
      <w:bookmarkEnd w:id="37"/>
      <w:r>
        <w:t xml:space="preserve"> </w:t>
      </w:r>
    </w:p>
    <w:p w:rsidR="00641F7C" w:rsidRDefault="00641F7C" w:rsidP="00456F88">
      <w:pPr>
        <w:pStyle w:val="Heading3"/>
      </w:pPr>
      <w:bookmarkStart w:id="38" w:name="_Toc340100499"/>
      <w:r>
        <w:t>Clases intervinientes</w:t>
      </w:r>
      <w:bookmarkEnd w:id="38"/>
    </w:p>
    <w:p w:rsidR="00641F7C" w:rsidRPr="003066B9" w:rsidRDefault="00641F7C" w:rsidP="003066B9">
      <w:r>
        <w:pict>
          <v:shape id="_x0000_i1046" type="#_x0000_t75" style="width:435.75pt;height:357pt">
            <v:imagedata r:id="rId32" o:title=""/>
          </v:shape>
        </w:pict>
      </w:r>
    </w:p>
    <w:p w:rsidR="00641F7C" w:rsidRDefault="00641F7C" w:rsidP="00456F88">
      <w:pPr>
        <w:pStyle w:val="Heading3"/>
      </w:pPr>
      <w:bookmarkStart w:id="39" w:name="_Toc340100500"/>
      <w:r>
        <w:t>Diagrama de secuencia</w:t>
      </w:r>
      <w:bookmarkEnd w:id="39"/>
    </w:p>
    <w:p w:rsidR="00641F7C" w:rsidRPr="003066B9" w:rsidRDefault="00641F7C" w:rsidP="003066B9">
      <w:r>
        <w:pict>
          <v:shape id="_x0000_i1047" type="#_x0000_t75" style="width:441.75pt;height:471pt">
            <v:imagedata r:id="rId33" o:title=""/>
          </v:shape>
        </w:pict>
      </w:r>
    </w:p>
    <w:p w:rsidR="00641F7C" w:rsidRDefault="00641F7C" w:rsidP="00456F88">
      <w:pPr>
        <w:pStyle w:val="Heading2"/>
      </w:pPr>
      <w:bookmarkStart w:id="40" w:name="_Toc340100501"/>
      <w:r>
        <w:t>Realización CU3: Registrar acontecimiento de tarea</w:t>
      </w:r>
      <w:bookmarkEnd w:id="40"/>
      <w:r>
        <w:t xml:space="preserve"> </w:t>
      </w:r>
    </w:p>
    <w:p w:rsidR="00641F7C" w:rsidRDefault="00641F7C" w:rsidP="00456F88">
      <w:pPr>
        <w:pStyle w:val="Heading3"/>
      </w:pPr>
      <w:bookmarkStart w:id="41" w:name="_Toc340100502"/>
      <w:r>
        <w:t>Clases intervinientes</w:t>
      </w:r>
      <w:bookmarkEnd w:id="41"/>
    </w:p>
    <w:p w:rsidR="00641F7C" w:rsidRPr="00F5163E" w:rsidRDefault="00641F7C" w:rsidP="00F5163E">
      <w:r>
        <w:pict>
          <v:shape id="_x0000_i1048" type="#_x0000_t75" style="width:432.75pt;height:298.5pt">
            <v:imagedata r:id="rId34" o:title=""/>
          </v:shape>
        </w:pict>
      </w:r>
    </w:p>
    <w:p w:rsidR="00641F7C" w:rsidRDefault="00641F7C" w:rsidP="00456F88">
      <w:pPr>
        <w:pStyle w:val="Heading3"/>
      </w:pPr>
      <w:bookmarkStart w:id="42" w:name="_Toc340100503"/>
      <w:r>
        <w:t>Diagrama de secuencia</w:t>
      </w:r>
      <w:bookmarkEnd w:id="42"/>
    </w:p>
    <w:p w:rsidR="00641F7C" w:rsidRPr="00F5163E" w:rsidRDefault="00641F7C" w:rsidP="00F5163E">
      <w:r>
        <w:pict>
          <v:shape id="_x0000_i1049" type="#_x0000_t75" style="width:441.75pt;height:605.25pt">
            <v:imagedata r:id="rId35" o:title=""/>
          </v:shape>
        </w:pict>
      </w:r>
    </w:p>
    <w:p w:rsidR="00641F7C" w:rsidRDefault="00641F7C" w:rsidP="00456F88">
      <w:pPr>
        <w:pStyle w:val="Heading2"/>
      </w:pPr>
      <w:bookmarkStart w:id="43" w:name="_Toc340100504"/>
      <w:r>
        <w:t>Realización CU38: Registrar permiso acceso o sitio</w:t>
      </w:r>
      <w:bookmarkEnd w:id="43"/>
      <w:r>
        <w:t xml:space="preserve"> </w:t>
      </w:r>
    </w:p>
    <w:p w:rsidR="00641F7C" w:rsidRDefault="00641F7C" w:rsidP="00456F88">
      <w:pPr>
        <w:pStyle w:val="Heading3"/>
      </w:pPr>
      <w:bookmarkStart w:id="44" w:name="_Toc340100505"/>
      <w:r>
        <w:t>Clases intervinientes</w:t>
      </w:r>
      <w:bookmarkEnd w:id="44"/>
    </w:p>
    <w:p w:rsidR="00641F7C" w:rsidRPr="00602CE9" w:rsidRDefault="00641F7C" w:rsidP="00602CE9">
      <w:r>
        <w:pict>
          <v:shape id="_x0000_i1050" type="#_x0000_t75" style="width:435.75pt;height:255pt">
            <v:imagedata r:id="rId36" o:title=""/>
          </v:shape>
        </w:pict>
      </w:r>
    </w:p>
    <w:p w:rsidR="00641F7C" w:rsidRDefault="00641F7C" w:rsidP="00456F88">
      <w:pPr>
        <w:pStyle w:val="Heading3"/>
      </w:pPr>
      <w:bookmarkStart w:id="45" w:name="_Toc340100506"/>
      <w:r>
        <w:t>Diagrama de secuencia</w:t>
      </w:r>
      <w:bookmarkEnd w:id="45"/>
    </w:p>
    <w:p w:rsidR="00641F7C" w:rsidRPr="00602CE9" w:rsidRDefault="00641F7C" w:rsidP="00602CE9">
      <w:r>
        <w:pict>
          <v:shape id="_x0000_i1051" type="#_x0000_t75" style="width:441pt;height:596.25pt">
            <v:imagedata r:id="rId37" o:title=""/>
          </v:shape>
        </w:pict>
      </w:r>
    </w:p>
    <w:p w:rsidR="00641F7C" w:rsidRDefault="00641F7C" w:rsidP="00456F88">
      <w:pPr>
        <w:pStyle w:val="Heading2"/>
      </w:pPr>
      <w:bookmarkStart w:id="46" w:name="_Toc340100507"/>
      <w:r>
        <w:t>Realización CU8: Registrar solicitud de viático</w:t>
      </w:r>
      <w:bookmarkEnd w:id="46"/>
      <w:r>
        <w:t xml:space="preserve"> </w:t>
      </w:r>
    </w:p>
    <w:p w:rsidR="00641F7C" w:rsidRDefault="00641F7C" w:rsidP="00456F88">
      <w:pPr>
        <w:pStyle w:val="Heading3"/>
      </w:pPr>
      <w:bookmarkStart w:id="47" w:name="_Toc340100508"/>
      <w:r>
        <w:t>Clases intervinientes</w:t>
      </w:r>
      <w:bookmarkEnd w:id="47"/>
    </w:p>
    <w:p w:rsidR="00641F7C" w:rsidRPr="00602CE9" w:rsidRDefault="00641F7C" w:rsidP="00602CE9">
      <w:r>
        <w:pict>
          <v:shape id="_x0000_i1052" type="#_x0000_t75" style="width:438pt;height:363.75pt">
            <v:imagedata r:id="rId38" o:title=""/>
          </v:shape>
        </w:pict>
      </w:r>
    </w:p>
    <w:p w:rsidR="00641F7C" w:rsidRDefault="00641F7C" w:rsidP="00456F88">
      <w:pPr>
        <w:pStyle w:val="Heading3"/>
      </w:pPr>
      <w:bookmarkStart w:id="48" w:name="_Toc340100509"/>
      <w:r>
        <w:t>Diagrama de secuencia</w:t>
      </w:r>
      <w:bookmarkEnd w:id="48"/>
    </w:p>
    <w:p w:rsidR="00641F7C" w:rsidRPr="00602CE9" w:rsidRDefault="00641F7C" w:rsidP="00602CE9">
      <w:r>
        <w:pict>
          <v:shape id="_x0000_i1053" type="#_x0000_t75" style="width:434.25pt;height:501pt">
            <v:imagedata r:id="rId39" o:title=""/>
          </v:shape>
        </w:pict>
      </w:r>
    </w:p>
    <w:p w:rsidR="00641F7C" w:rsidRPr="00456F88" w:rsidRDefault="00641F7C" w:rsidP="008D4D52"/>
    <w:p w:rsidR="00641F7C" w:rsidRDefault="00641F7C" w:rsidP="00DD1935">
      <w:pPr>
        <w:pStyle w:val="Heading1"/>
      </w:pPr>
      <w:bookmarkStart w:id="49" w:name="_Toc340100510"/>
      <w:r>
        <w:t>Paquete Reportes</w:t>
      </w:r>
      <w:bookmarkEnd w:id="49"/>
    </w:p>
    <w:p w:rsidR="00641F7C" w:rsidRDefault="00641F7C" w:rsidP="00FC2D19">
      <w:pPr>
        <w:pStyle w:val="Heading2"/>
      </w:pPr>
      <w:bookmarkStart w:id="50" w:name="_Toc340100511"/>
      <w:r>
        <w:t>Realización CU107: Generar informe de tareas desviadas por facturación</w:t>
      </w:r>
      <w:bookmarkEnd w:id="50"/>
      <w:r>
        <w:t xml:space="preserve"> </w:t>
      </w:r>
    </w:p>
    <w:p w:rsidR="00641F7C" w:rsidRDefault="00641F7C" w:rsidP="00FC2D19">
      <w:pPr>
        <w:pStyle w:val="Heading3"/>
      </w:pPr>
      <w:bookmarkStart w:id="51" w:name="_Toc340100512"/>
      <w:r>
        <w:t>Clases intervinientes</w:t>
      </w:r>
      <w:bookmarkEnd w:id="51"/>
    </w:p>
    <w:p w:rsidR="00641F7C" w:rsidRPr="00FC2D19" w:rsidRDefault="00641F7C" w:rsidP="00FC2D19">
      <w:r>
        <w:pict>
          <v:shape id="_x0000_i1054" type="#_x0000_t75" style="width:433.5pt;height:369pt">
            <v:imagedata r:id="rId40" o:title=""/>
          </v:shape>
        </w:pict>
      </w:r>
    </w:p>
    <w:p w:rsidR="00641F7C" w:rsidRDefault="00641F7C" w:rsidP="00FC2D19">
      <w:pPr>
        <w:pStyle w:val="Heading3"/>
      </w:pPr>
      <w:bookmarkStart w:id="52" w:name="_Toc340100513"/>
      <w:r>
        <w:t>Diagrama de secuencia</w:t>
      </w:r>
      <w:bookmarkEnd w:id="52"/>
    </w:p>
    <w:p w:rsidR="00641F7C" w:rsidRPr="00FC2D19" w:rsidRDefault="00641F7C" w:rsidP="00FC2D19">
      <w:r>
        <w:pict>
          <v:shape id="_x0000_i1055" type="#_x0000_t75" style="width:437.25pt;height:365.25pt">
            <v:imagedata r:id="rId41" o:title=""/>
          </v:shape>
        </w:pict>
      </w:r>
    </w:p>
    <w:p w:rsidR="00641F7C" w:rsidRDefault="00641F7C" w:rsidP="00FC2D19">
      <w:pPr>
        <w:pStyle w:val="Heading2"/>
      </w:pPr>
      <w:bookmarkStart w:id="53" w:name="_Toc340100514"/>
      <w:r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3"/>
      <w:r>
        <w:t xml:space="preserve"> </w:t>
      </w:r>
    </w:p>
    <w:p w:rsidR="00641F7C" w:rsidRDefault="00641F7C" w:rsidP="00FC2D19">
      <w:pPr>
        <w:pStyle w:val="Heading3"/>
      </w:pPr>
      <w:bookmarkStart w:id="54" w:name="_Toc340100515"/>
      <w:r>
        <w:t>Clases intervinientes</w:t>
      </w:r>
      <w:bookmarkEnd w:id="54"/>
    </w:p>
    <w:p w:rsidR="00641F7C" w:rsidRPr="00FD0997" w:rsidRDefault="00641F7C" w:rsidP="00FD0997">
      <w:r>
        <w:pict>
          <v:shape id="_x0000_i1056" type="#_x0000_t75" style="width:438pt;height:291pt">
            <v:imagedata r:id="rId42" o:title=""/>
          </v:shape>
        </w:pict>
      </w:r>
    </w:p>
    <w:p w:rsidR="00641F7C" w:rsidRDefault="00641F7C" w:rsidP="00FC2D19">
      <w:pPr>
        <w:pStyle w:val="Heading3"/>
      </w:pPr>
      <w:bookmarkStart w:id="55" w:name="_Toc340100516"/>
      <w:r>
        <w:t>Diagrama de secuencia</w:t>
      </w:r>
      <w:bookmarkEnd w:id="55"/>
    </w:p>
    <w:p w:rsidR="00641F7C" w:rsidRPr="00FD0997" w:rsidRDefault="00641F7C" w:rsidP="00FD0997">
      <w:r>
        <w:pict>
          <v:shape id="_x0000_i1057" type="#_x0000_t75" style="width:434.25pt;height:466.5pt">
            <v:imagedata r:id="rId43" o:title=""/>
          </v:shape>
        </w:pict>
      </w:r>
    </w:p>
    <w:p w:rsidR="00641F7C" w:rsidRDefault="00641F7C" w:rsidP="00FC2D19">
      <w:pPr>
        <w:pStyle w:val="Heading2"/>
      </w:pPr>
      <w:bookmarkStart w:id="56" w:name="_Toc340100517"/>
      <w:r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6"/>
      <w:r>
        <w:t xml:space="preserve"> </w:t>
      </w:r>
    </w:p>
    <w:p w:rsidR="00641F7C" w:rsidRDefault="00641F7C" w:rsidP="00FC2D19">
      <w:pPr>
        <w:pStyle w:val="Heading3"/>
      </w:pPr>
      <w:bookmarkStart w:id="57" w:name="_Toc340100518"/>
      <w:r>
        <w:t>Clases intervinientes</w:t>
      </w:r>
      <w:bookmarkEnd w:id="57"/>
    </w:p>
    <w:p w:rsidR="00641F7C" w:rsidRPr="00B657A9" w:rsidRDefault="00641F7C" w:rsidP="00B657A9">
      <w:r>
        <w:pict>
          <v:shape id="_x0000_i1058" type="#_x0000_t75" style="width:435pt;height:504.75pt">
            <v:imagedata r:id="rId44" o:title=""/>
          </v:shape>
        </w:pict>
      </w:r>
    </w:p>
    <w:p w:rsidR="00641F7C" w:rsidRDefault="00641F7C" w:rsidP="00FC2D19">
      <w:pPr>
        <w:pStyle w:val="Heading3"/>
      </w:pPr>
      <w:bookmarkStart w:id="58" w:name="_Toc340100519"/>
      <w:r>
        <w:t>Diagrama de secuencia</w:t>
      </w:r>
      <w:bookmarkEnd w:id="58"/>
    </w:p>
    <w:p w:rsidR="00641F7C" w:rsidRPr="00120C5B" w:rsidRDefault="00641F7C" w:rsidP="00120C5B">
      <w:r>
        <w:pict>
          <v:shape id="_x0000_i1059" type="#_x0000_t75" style="width:351.75pt;height:582pt">
            <v:imagedata r:id="rId45" o:title=""/>
          </v:shape>
        </w:pict>
      </w:r>
    </w:p>
    <w:p w:rsidR="00641F7C" w:rsidRDefault="00641F7C" w:rsidP="00DD1935">
      <w:pPr>
        <w:pStyle w:val="Heading1"/>
      </w:pPr>
      <w:bookmarkStart w:id="59" w:name="_Toc340100520"/>
      <w:r>
        <w:t>Paquete Notificaciones</w:t>
      </w:r>
      <w:bookmarkEnd w:id="59"/>
    </w:p>
    <w:p w:rsidR="00641F7C" w:rsidRDefault="00641F7C" w:rsidP="003C22BF">
      <w:pPr>
        <w:pStyle w:val="Heading2"/>
      </w:pPr>
      <w:bookmarkStart w:id="60" w:name="_Toc340100521"/>
      <w:r>
        <w:t xml:space="preserve">Realización CU41: </w:t>
      </w:r>
      <w:r w:rsidRPr="008810BB">
        <w:t>Notificar solicitud de tarea apta para cobrar a cliente</w:t>
      </w:r>
      <w:bookmarkEnd w:id="60"/>
      <w:r>
        <w:t xml:space="preserve"> </w:t>
      </w:r>
    </w:p>
    <w:p w:rsidR="00641F7C" w:rsidRDefault="00641F7C" w:rsidP="003C22BF">
      <w:pPr>
        <w:pStyle w:val="Heading3"/>
      </w:pPr>
      <w:bookmarkStart w:id="61" w:name="_Toc340100522"/>
      <w:r>
        <w:t>Clases intervinientes</w:t>
      </w:r>
      <w:bookmarkEnd w:id="61"/>
    </w:p>
    <w:p w:rsidR="00641F7C" w:rsidRPr="003C22BF" w:rsidRDefault="00641F7C" w:rsidP="003C22BF">
      <w:r>
        <w:pict>
          <v:shape id="_x0000_i1060" type="#_x0000_t75" style="width:433.5pt;height:492pt">
            <v:imagedata r:id="rId46" o:title=""/>
          </v:shape>
        </w:pict>
      </w:r>
    </w:p>
    <w:p w:rsidR="00641F7C" w:rsidRDefault="00641F7C" w:rsidP="003C22BF">
      <w:pPr>
        <w:pStyle w:val="Heading3"/>
      </w:pPr>
      <w:bookmarkStart w:id="62" w:name="_Toc340100523"/>
      <w:r>
        <w:t>Diagrama de secuencia</w:t>
      </w:r>
      <w:bookmarkEnd w:id="62"/>
    </w:p>
    <w:p w:rsidR="00641F7C" w:rsidRPr="003C22BF" w:rsidRDefault="00641F7C" w:rsidP="003C22BF">
      <w:r>
        <w:pict>
          <v:shape id="_x0000_i1061" type="#_x0000_t75" style="width:434.25pt;height:376.5pt">
            <v:imagedata r:id="rId47" o:title=""/>
          </v:shape>
        </w:pict>
      </w:r>
    </w:p>
    <w:p w:rsidR="00641F7C" w:rsidRDefault="00641F7C" w:rsidP="003C22BF">
      <w:pPr>
        <w:pStyle w:val="Heading2"/>
      </w:pPr>
      <w:bookmarkStart w:id="63" w:name="_Toc340100524"/>
      <w:r>
        <w:t xml:space="preserve">Realización CU39: </w:t>
      </w:r>
      <w:r w:rsidRPr="00916485">
        <w:t>Notificar vencimiento documento de integrante de cuadrilla</w:t>
      </w:r>
      <w:bookmarkEnd w:id="63"/>
      <w:r>
        <w:t xml:space="preserve"> </w:t>
      </w:r>
    </w:p>
    <w:p w:rsidR="00641F7C" w:rsidRDefault="00641F7C" w:rsidP="003C22BF">
      <w:pPr>
        <w:pStyle w:val="Heading3"/>
      </w:pPr>
      <w:bookmarkStart w:id="64" w:name="_Toc340100525"/>
      <w:r>
        <w:t>Clases intervinientes</w:t>
      </w:r>
      <w:bookmarkEnd w:id="64"/>
    </w:p>
    <w:p w:rsidR="00641F7C" w:rsidRPr="004E1248" w:rsidRDefault="00641F7C" w:rsidP="004E1248">
      <w:r>
        <w:pict>
          <v:shape id="_x0000_i1062" type="#_x0000_t75" style="width:435pt;height:282.75pt">
            <v:imagedata r:id="rId48" o:title=""/>
          </v:shape>
        </w:pict>
      </w:r>
    </w:p>
    <w:p w:rsidR="00641F7C" w:rsidRDefault="00641F7C" w:rsidP="003C22BF">
      <w:pPr>
        <w:pStyle w:val="Heading3"/>
      </w:pPr>
      <w:bookmarkStart w:id="65" w:name="_Toc340100526"/>
      <w:r>
        <w:t>Diagrama de secuencia</w:t>
      </w:r>
      <w:bookmarkEnd w:id="65"/>
    </w:p>
    <w:p w:rsidR="00641F7C" w:rsidRPr="004E1248" w:rsidRDefault="00641F7C" w:rsidP="004E1248">
      <w:r>
        <w:pict>
          <v:shape id="_x0000_i1063" type="#_x0000_t75" style="width:6in;height:369pt">
            <v:imagedata r:id="rId49" o:title=""/>
          </v:shape>
        </w:pict>
      </w:r>
    </w:p>
    <w:p w:rsidR="00641F7C" w:rsidRDefault="00641F7C" w:rsidP="00DD1935">
      <w:pPr>
        <w:pStyle w:val="Heading1"/>
      </w:pPr>
      <w:bookmarkStart w:id="66" w:name="_Toc340100527"/>
      <w:r>
        <w:t>Paquete Administración</w:t>
      </w:r>
      <w:bookmarkEnd w:id="66"/>
    </w:p>
    <w:p w:rsidR="00641F7C" w:rsidRDefault="00641F7C" w:rsidP="004E1248">
      <w:pPr>
        <w:pStyle w:val="Heading2"/>
      </w:pPr>
      <w:bookmarkStart w:id="67" w:name="_Toc340100528"/>
      <w:r>
        <w:t>Realización CU33: Registrar cobro de solicitud de tarea</w:t>
      </w:r>
      <w:bookmarkEnd w:id="67"/>
      <w:r>
        <w:t xml:space="preserve"> </w:t>
      </w:r>
    </w:p>
    <w:p w:rsidR="00641F7C" w:rsidRDefault="00641F7C" w:rsidP="004E1248">
      <w:pPr>
        <w:pStyle w:val="Heading3"/>
      </w:pPr>
      <w:bookmarkStart w:id="68" w:name="_Toc340100529"/>
      <w:r>
        <w:t>Clases intervinientes</w:t>
      </w:r>
      <w:bookmarkEnd w:id="68"/>
    </w:p>
    <w:p w:rsidR="00641F7C" w:rsidRPr="00255532" w:rsidRDefault="00641F7C" w:rsidP="00255532">
      <w:r>
        <w:pict>
          <v:shape id="_x0000_i1064" type="#_x0000_t75" style="width:438pt;height:231pt">
            <v:imagedata r:id="rId50" o:title=""/>
          </v:shape>
        </w:pict>
      </w:r>
    </w:p>
    <w:p w:rsidR="00641F7C" w:rsidRDefault="00641F7C" w:rsidP="004E1248">
      <w:pPr>
        <w:pStyle w:val="Heading3"/>
      </w:pPr>
      <w:bookmarkStart w:id="69" w:name="_Toc340100530"/>
      <w:r>
        <w:t>Diagrama de secuencia</w:t>
      </w:r>
      <w:bookmarkEnd w:id="69"/>
    </w:p>
    <w:p w:rsidR="00641F7C" w:rsidRPr="00255532" w:rsidRDefault="00641F7C" w:rsidP="00255532">
      <w:r>
        <w:pict>
          <v:shape id="_x0000_i1065" type="#_x0000_t75" style="width:6in;height:384.75pt">
            <v:imagedata r:id="rId51" o:title=""/>
          </v:shape>
        </w:pict>
      </w:r>
    </w:p>
    <w:p w:rsidR="00641F7C" w:rsidRDefault="00641F7C" w:rsidP="004E1248">
      <w:pPr>
        <w:pStyle w:val="Heading2"/>
      </w:pPr>
      <w:bookmarkStart w:id="70" w:name="_Toc340100531"/>
      <w:r>
        <w:t>Realización CU9: Modificar solicitud de viático</w:t>
      </w:r>
      <w:bookmarkEnd w:id="70"/>
      <w:r>
        <w:t xml:space="preserve"> </w:t>
      </w:r>
    </w:p>
    <w:p w:rsidR="00641F7C" w:rsidRDefault="00641F7C" w:rsidP="004E1248">
      <w:pPr>
        <w:pStyle w:val="Heading3"/>
      </w:pPr>
      <w:bookmarkStart w:id="71" w:name="_Toc340100532"/>
      <w:r>
        <w:t>Clases intervinientes</w:t>
      </w:r>
      <w:bookmarkEnd w:id="71"/>
    </w:p>
    <w:p w:rsidR="00641F7C" w:rsidRPr="00586E05" w:rsidRDefault="00641F7C" w:rsidP="00586E05">
      <w:r>
        <w:pict>
          <v:shape id="_x0000_i1066" type="#_x0000_t75" style="width:437.25pt;height:330.75pt">
            <v:imagedata r:id="rId52" o:title=""/>
          </v:shape>
        </w:pict>
      </w:r>
    </w:p>
    <w:p w:rsidR="00641F7C" w:rsidRDefault="00641F7C" w:rsidP="004E1248">
      <w:pPr>
        <w:pStyle w:val="Heading3"/>
      </w:pPr>
      <w:bookmarkStart w:id="72" w:name="_Toc340100533"/>
      <w:r>
        <w:t>Diagrama de secuencia</w:t>
      </w:r>
      <w:bookmarkEnd w:id="72"/>
    </w:p>
    <w:p w:rsidR="00641F7C" w:rsidRPr="00586E05" w:rsidRDefault="00641F7C" w:rsidP="00586E05">
      <w:r>
        <w:pict>
          <v:shape id="_x0000_i1067" type="#_x0000_t75" style="width:301.5pt;height:543.75pt">
            <v:imagedata r:id="rId53" o:title=""/>
          </v:shape>
        </w:pict>
      </w:r>
    </w:p>
    <w:p w:rsidR="00641F7C" w:rsidRDefault="00641F7C" w:rsidP="004E1248">
      <w:pPr>
        <w:pStyle w:val="Heading2"/>
      </w:pPr>
      <w:bookmarkStart w:id="73" w:name="_Toc340100534"/>
      <w:r>
        <w:t>Realización CU34: Modificar solicitud de pago a cuadrilla</w:t>
      </w:r>
      <w:bookmarkEnd w:id="73"/>
      <w:r>
        <w:t xml:space="preserve"> </w:t>
      </w:r>
    </w:p>
    <w:p w:rsidR="00641F7C" w:rsidRDefault="00641F7C" w:rsidP="004E1248">
      <w:pPr>
        <w:pStyle w:val="Heading3"/>
      </w:pPr>
      <w:bookmarkStart w:id="74" w:name="_Toc340100535"/>
      <w:r>
        <w:t>Clases intervinientes</w:t>
      </w:r>
      <w:bookmarkEnd w:id="74"/>
    </w:p>
    <w:p w:rsidR="00641F7C" w:rsidRPr="00586E05" w:rsidRDefault="00641F7C" w:rsidP="00586E05">
      <w:r>
        <w:pict>
          <v:shape id="_x0000_i1068" type="#_x0000_t75" style="width:437.25pt;height:260.25pt">
            <v:imagedata r:id="rId54" o:title=""/>
          </v:shape>
        </w:pict>
      </w:r>
    </w:p>
    <w:p w:rsidR="00641F7C" w:rsidRDefault="00641F7C" w:rsidP="004E1248">
      <w:pPr>
        <w:pStyle w:val="Heading3"/>
      </w:pPr>
      <w:bookmarkStart w:id="75" w:name="_Toc340100536"/>
      <w:r>
        <w:t>Diagrama de secuencia</w:t>
      </w:r>
      <w:bookmarkEnd w:id="75"/>
    </w:p>
    <w:p w:rsidR="00641F7C" w:rsidRPr="00586E05" w:rsidRDefault="00641F7C" w:rsidP="00586E05">
      <w:r>
        <w:pict>
          <v:shape id="_x0000_i1069" type="#_x0000_t75" style="width:338.25pt;height:488.25pt">
            <v:imagedata r:id="rId55" o:title=""/>
          </v:shape>
        </w:pict>
      </w:r>
    </w:p>
    <w:p w:rsidR="00641F7C" w:rsidRDefault="00641F7C" w:rsidP="00DD1935">
      <w:pPr>
        <w:pStyle w:val="Heading1"/>
      </w:pPr>
      <w:bookmarkStart w:id="76" w:name="_Toc340100537"/>
      <w:r>
        <w:t>Paquete Soporte</w:t>
      </w:r>
      <w:bookmarkEnd w:id="76"/>
    </w:p>
    <w:p w:rsidR="00641F7C" w:rsidRDefault="00641F7C" w:rsidP="003C4F6B">
      <w:pPr>
        <w:pStyle w:val="Heading2"/>
      </w:pPr>
      <w:bookmarkStart w:id="77" w:name="_Toc340100538"/>
      <w:r>
        <w:t>Realización CU47: Cambiar contraseña</w:t>
      </w:r>
      <w:bookmarkEnd w:id="77"/>
      <w:r>
        <w:t xml:space="preserve"> </w:t>
      </w:r>
    </w:p>
    <w:p w:rsidR="00641F7C" w:rsidRDefault="00641F7C" w:rsidP="003C4F6B">
      <w:pPr>
        <w:pStyle w:val="Heading3"/>
      </w:pPr>
      <w:bookmarkStart w:id="78" w:name="_Toc340100539"/>
      <w:r>
        <w:t>Clases intervinientes</w:t>
      </w:r>
      <w:bookmarkEnd w:id="78"/>
    </w:p>
    <w:p w:rsidR="00641F7C" w:rsidRPr="003C4F6B" w:rsidRDefault="00641F7C" w:rsidP="003C4F6B">
      <w:r>
        <w:pict>
          <v:shape id="_x0000_i1070" type="#_x0000_t75" style="width:441pt;height:276pt">
            <v:imagedata r:id="rId56" o:title=""/>
          </v:shape>
        </w:pict>
      </w:r>
    </w:p>
    <w:p w:rsidR="00641F7C" w:rsidRDefault="00641F7C" w:rsidP="003C4F6B">
      <w:pPr>
        <w:pStyle w:val="Heading3"/>
      </w:pPr>
      <w:bookmarkStart w:id="79" w:name="_Toc340100540"/>
      <w:r>
        <w:t>Diagrama de secuencia</w:t>
      </w:r>
      <w:bookmarkEnd w:id="79"/>
    </w:p>
    <w:p w:rsidR="00641F7C" w:rsidRPr="003C4F6B" w:rsidRDefault="00641F7C" w:rsidP="003C4F6B">
      <w:r>
        <w:pict>
          <v:shape id="_x0000_i1071" type="#_x0000_t75" style="width:370.5pt;height:512.25pt">
            <v:imagedata r:id="rId57" o:title=""/>
          </v:shape>
        </w:pict>
      </w:r>
    </w:p>
    <w:p w:rsidR="00641F7C" w:rsidRDefault="00641F7C" w:rsidP="003C4F6B">
      <w:pPr>
        <w:pStyle w:val="Heading2"/>
      </w:pPr>
      <w:bookmarkStart w:id="80" w:name="_Toc340100541"/>
      <w:r>
        <w:t>Realización CU48: Iniciar sesión</w:t>
      </w:r>
      <w:bookmarkEnd w:id="80"/>
      <w:r>
        <w:t xml:space="preserve"> </w:t>
      </w:r>
    </w:p>
    <w:p w:rsidR="00641F7C" w:rsidRDefault="00641F7C" w:rsidP="003C4F6B">
      <w:pPr>
        <w:pStyle w:val="Heading3"/>
      </w:pPr>
      <w:bookmarkStart w:id="81" w:name="_Toc340100542"/>
      <w:r>
        <w:t>Clases intervinientes</w:t>
      </w:r>
      <w:bookmarkEnd w:id="81"/>
    </w:p>
    <w:p w:rsidR="00641F7C" w:rsidRPr="00460DB3" w:rsidRDefault="00641F7C" w:rsidP="00460DB3">
      <w:r>
        <w:pict>
          <v:shape id="_x0000_i1072" type="#_x0000_t75" style="width:436.5pt;height:300.75pt">
            <v:imagedata r:id="rId58" o:title=""/>
          </v:shape>
        </w:pict>
      </w:r>
    </w:p>
    <w:p w:rsidR="00641F7C" w:rsidRDefault="00641F7C" w:rsidP="003C4F6B">
      <w:pPr>
        <w:pStyle w:val="Heading3"/>
      </w:pPr>
      <w:bookmarkStart w:id="82" w:name="_Toc340100543"/>
      <w:r>
        <w:t>Diagrama de secuencia</w:t>
      </w:r>
      <w:bookmarkEnd w:id="82"/>
    </w:p>
    <w:p w:rsidR="00641F7C" w:rsidRPr="00460DB3" w:rsidRDefault="00641F7C" w:rsidP="00460DB3">
      <w:r>
        <w:pict>
          <v:shape id="_x0000_i1073" type="#_x0000_t75" style="width:435.75pt;height:464.25pt">
            <v:imagedata r:id="rId59" o:title=""/>
          </v:shape>
        </w:pict>
      </w:r>
    </w:p>
    <w:p w:rsidR="00641F7C" w:rsidRDefault="00641F7C" w:rsidP="003C4F6B">
      <w:pPr>
        <w:pStyle w:val="Heading2"/>
      </w:pPr>
      <w:bookmarkStart w:id="83" w:name="_Toc340100544"/>
      <w:r>
        <w:t>Realización CU60: Gestionar cuadrilla</w:t>
      </w:r>
      <w:bookmarkEnd w:id="83"/>
      <w:r>
        <w:t xml:space="preserve"> </w:t>
      </w:r>
    </w:p>
    <w:p w:rsidR="00641F7C" w:rsidRDefault="00641F7C" w:rsidP="003C4F6B">
      <w:pPr>
        <w:pStyle w:val="Heading3"/>
      </w:pPr>
      <w:bookmarkStart w:id="84" w:name="_Toc340100545"/>
      <w:r>
        <w:t>Clases intervinientes</w:t>
      </w:r>
      <w:bookmarkEnd w:id="84"/>
    </w:p>
    <w:p w:rsidR="00641F7C" w:rsidRPr="00C15597" w:rsidRDefault="00641F7C" w:rsidP="00C15597">
      <w:r>
        <w:pict>
          <v:shape id="_x0000_i1074" type="#_x0000_t75" style="width:440.25pt;height:406.5pt">
            <v:imagedata r:id="rId60" o:title=""/>
          </v:shape>
        </w:pict>
      </w:r>
    </w:p>
    <w:p w:rsidR="00641F7C" w:rsidRDefault="00641F7C" w:rsidP="003C4F6B">
      <w:pPr>
        <w:pStyle w:val="Heading3"/>
      </w:pPr>
      <w:bookmarkStart w:id="85" w:name="_Toc340100546"/>
      <w:r>
        <w:t>Diagrama de secuencia</w:t>
      </w:r>
      <w:bookmarkEnd w:id="85"/>
    </w:p>
    <w:p w:rsidR="00641F7C" w:rsidRPr="00C15597" w:rsidRDefault="00641F7C" w:rsidP="00C15597">
      <w:r>
        <w:pict>
          <v:shape id="_x0000_i1075" type="#_x0000_t75" style="width:439.5pt;height:355.5pt">
            <v:imagedata r:id="rId61" o:title=""/>
          </v:shape>
        </w:pict>
      </w:r>
    </w:p>
    <w:p w:rsidR="00641F7C" w:rsidRDefault="00641F7C" w:rsidP="00C15597">
      <w:pPr>
        <w:pStyle w:val="Heading2"/>
      </w:pPr>
      <w:bookmarkStart w:id="86" w:name="_Toc340100547"/>
      <w:r>
        <w:t>Realización CU62: Registrar cuadrilla</w:t>
      </w:r>
      <w:bookmarkEnd w:id="86"/>
      <w:r>
        <w:t xml:space="preserve"> </w:t>
      </w:r>
    </w:p>
    <w:p w:rsidR="00641F7C" w:rsidRDefault="00641F7C" w:rsidP="00C15597">
      <w:pPr>
        <w:pStyle w:val="Heading3"/>
      </w:pPr>
      <w:bookmarkStart w:id="87" w:name="_Toc340100548"/>
      <w:r>
        <w:t>Clases intervinientes</w:t>
      </w:r>
      <w:bookmarkEnd w:id="87"/>
    </w:p>
    <w:p w:rsidR="00641F7C" w:rsidRPr="00C15597" w:rsidRDefault="00641F7C" w:rsidP="00C15597">
      <w:r>
        <w:pict>
          <v:shape id="_x0000_i1076" type="#_x0000_t75" style="width:441pt;height:204.75pt">
            <v:imagedata r:id="rId62" o:title=""/>
          </v:shape>
        </w:pict>
      </w:r>
    </w:p>
    <w:p w:rsidR="00641F7C" w:rsidRDefault="00641F7C" w:rsidP="00C15597">
      <w:pPr>
        <w:pStyle w:val="Heading3"/>
      </w:pPr>
      <w:bookmarkStart w:id="88" w:name="_Toc340100549"/>
      <w:r>
        <w:t>Diagrama de secuencia</w:t>
      </w:r>
      <w:bookmarkEnd w:id="88"/>
    </w:p>
    <w:p w:rsidR="00641F7C" w:rsidRPr="00C15597" w:rsidRDefault="00641F7C" w:rsidP="00C15597">
      <w:r>
        <w:pict>
          <v:shape id="_x0000_i1077" type="#_x0000_t75" style="width:414.75pt;height:517.5pt">
            <v:imagedata r:id="rId63" o:title=""/>
          </v:shape>
        </w:pict>
      </w:r>
    </w:p>
    <w:p w:rsidR="00641F7C" w:rsidRDefault="00641F7C" w:rsidP="00C15597">
      <w:pPr>
        <w:pStyle w:val="Heading2"/>
      </w:pPr>
      <w:bookmarkStart w:id="89" w:name="_Toc340100550"/>
      <w:r>
        <w:t>Realización CU64: Modificar cuadrilla</w:t>
      </w:r>
      <w:bookmarkEnd w:id="89"/>
      <w:r>
        <w:t xml:space="preserve"> </w:t>
      </w:r>
    </w:p>
    <w:p w:rsidR="00641F7C" w:rsidRDefault="00641F7C" w:rsidP="00C15597">
      <w:pPr>
        <w:pStyle w:val="Heading3"/>
      </w:pPr>
      <w:bookmarkStart w:id="90" w:name="_Toc340100551"/>
      <w:r>
        <w:t>Clases intervinientes</w:t>
      </w:r>
      <w:bookmarkEnd w:id="90"/>
    </w:p>
    <w:p w:rsidR="00641F7C" w:rsidRPr="00C15597" w:rsidRDefault="00641F7C" w:rsidP="00C15597">
      <w:r>
        <w:pict>
          <v:shape id="_x0000_i1078" type="#_x0000_t75" style="width:441.75pt;height:186.75pt">
            <v:imagedata r:id="rId64" o:title=""/>
          </v:shape>
        </w:pict>
      </w:r>
    </w:p>
    <w:p w:rsidR="00641F7C" w:rsidRDefault="00641F7C" w:rsidP="00C15597">
      <w:pPr>
        <w:pStyle w:val="Heading3"/>
      </w:pPr>
      <w:bookmarkStart w:id="91" w:name="_Toc340100552"/>
      <w:r>
        <w:t>Diagrama de secuencia</w:t>
      </w:r>
      <w:bookmarkEnd w:id="91"/>
    </w:p>
    <w:p w:rsidR="00641F7C" w:rsidRPr="00C15597" w:rsidRDefault="00641F7C" w:rsidP="00C15597">
      <w:r>
        <w:pict>
          <v:shape id="_x0000_i1079" type="#_x0000_t75" style="width:390.75pt;height:519.75pt">
            <v:imagedata r:id="rId65" o:title=""/>
          </v:shape>
        </w:pict>
      </w:r>
    </w:p>
    <w:p w:rsidR="00641F7C" w:rsidRDefault="00641F7C" w:rsidP="00C15597">
      <w:pPr>
        <w:pStyle w:val="Heading2"/>
      </w:pPr>
      <w:bookmarkStart w:id="92" w:name="_Toc340100553"/>
      <w:r>
        <w:t>Realización CU61: Consultar cuadrilla</w:t>
      </w:r>
      <w:bookmarkEnd w:id="92"/>
    </w:p>
    <w:p w:rsidR="00641F7C" w:rsidRDefault="00641F7C" w:rsidP="00C15597">
      <w:pPr>
        <w:pStyle w:val="Heading3"/>
      </w:pPr>
      <w:bookmarkStart w:id="93" w:name="_Toc340100554"/>
      <w:r>
        <w:t>Clases intervinientes</w:t>
      </w:r>
      <w:bookmarkEnd w:id="93"/>
    </w:p>
    <w:p w:rsidR="00641F7C" w:rsidRPr="00726BCC" w:rsidRDefault="00641F7C" w:rsidP="00726BCC">
      <w:r>
        <w:pict>
          <v:shape id="_x0000_i1080" type="#_x0000_t75" style="width:440.25pt;height:420.75pt">
            <v:imagedata r:id="rId66" o:title=""/>
          </v:shape>
        </w:pict>
      </w:r>
    </w:p>
    <w:p w:rsidR="00641F7C" w:rsidRDefault="00641F7C" w:rsidP="00C15597">
      <w:pPr>
        <w:pStyle w:val="Heading3"/>
      </w:pPr>
      <w:bookmarkStart w:id="94" w:name="_Toc340100555"/>
      <w:r>
        <w:t>Diagrama de secuencia</w:t>
      </w:r>
      <w:bookmarkEnd w:id="94"/>
    </w:p>
    <w:p w:rsidR="00641F7C" w:rsidRPr="00726BCC" w:rsidRDefault="00641F7C" w:rsidP="00726BCC">
      <w:r>
        <w:pict>
          <v:shape id="_x0000_i1081" type="#_x0000_t75" style="width:441pt;height:384.75pt">
            <v:imagedata r:id="rId67" o:title=""/>
          </v:shape>
        </w:pict>
      </w:r>
    </w:p>
    <w:p w:rsidR="00641F7C" w:rsidRDefault="00641F7C" w:rsidP="00C15597">
      <w:pPr>
        <w:pStyle w:val="Heading2"/>
      </w:pPr>
      <w:bookmarkStart w:id="95" w:name="_Toc340100556"/>
      <w:r>
        <w:t>Realización CU63: Eliminar cuadrilla</w:t>
      </w:r>
      <w:bookmarkEnd w:id="95"/>
      <w:r>
        <w:t xml:space="preserve"> </w:t>
      </w:r>
    </w:p>
    <w:p w:rsidR="00641F7C" w:rsidRDefault="00641F7C" w:rsidP="00C15597">
      <w:pPr>
        <w:pStyle w:val="Heading3"/>
      </w:pPr>
      <w:bookmarkStart w:id="96" w:name="_Toc340100557"/>
      <w:r>
        <w:t>Clases intervinientes</w:t>
      </w:r>
      <w:bookmarkEnd w:id="96"/>
    </w:p>
    <w:p w:rsidR="00641F7C" w:rsidRPr="00FA316F" w:rsidRDefault="00641F7C" w:rsidP="00FA316F">
      <w:r>
        <w:pict>
          <v:shape id="_x0000_i1082" type="#_x0000_t75" style="width:438pt;height:210pt">
            <v:imagedata r:id="rId68" o:title=""/>
          </v:shape>
        </w:pict>
      </w:r>
    </w:p>
    <w:p w:rsidR="00641F7C" w:rsidRDefault="00641F7C" w:rsidP="00C15597">
      <w:pPr>
        <w:pStyle w:val="Heading3"/>
      </w:pPr>
      <w:bookmarkStart w:id="97" w:name="_Toc340100558"/>
      <w:r>
        <w:t>Diagrama de secuencia</w:t>
      </w:r>
      <w:bookmarkEnd w:id="97"/>
    </w:p>
    <w:p w:rsidR="00641F7C" w:rsidRPr="00FA316F" w:rsidRDefault="00641F7C" w:rsidP="00FA316F">
      <w:r>
        <w:pict>
          <v:shape id="_x0000_i1083" type="#_x0000_t75" style="width:441.75pt;height:508.5pt">
            <v:imagedata r:id="rId69" o:title=""/>
          </v:shape>
        </w:pict>
      </w:r>
    </w:p>
    <w:p w:rsidR="00641F7C" w:rsidRDefault="00641F7C" w:rsidP="00EA565E">
      <w:pPr>
        <w:pStyle w:val="Heading2"/>
      </w:pPr>
      <w:bookmarkStart w:id="98" w:name="_Toc340100559"/>
      <w:r>
        <w:t>Realización CU55: Gestionar integrante de cuadrilla</w:t>
      </w:r>
      <w:bookmarkEnd w:id="98"/>
    </w:p>
    <w:p w:rsidR="00641F7C" w:rsidRDefault="00641F7C" w:rsidP="00EA565E">
      <w:pPr>
        <w:pStyle w:val="Heading3"/>
      </w:pPr>
      <w:bookmarkStart w:id="99" w:name="_Toc340100560"/>
      <w:r>
        <w:t>Clases intervinientes</w:t>
      </w:r>
      <w:bookmarkEnd w:id="99"/>
    </w:p>
    <w:p w:rsidR="00641F7C" w:rsidRPr="00EA565E" w:rsidRDefault="00641F7C" w:rsidP="00EA565E">
      <w:r>
        <w:pict>
          <v:shape id="_x0000_i1084" type="#_x0000_t75" style="width:437.25pt;height:374.25pt">
            <v:imagedata r:id="rId70" o:title=""/>
          </v:shape>
        </w:pict>
      </w:r>
    </w:p>
    <w:p w:rsidR="00641F7C" w:rsidRDefault="00641F7C" w:rsidP="00EA565E">
      <w:pPr>
        <w:pStyle w:val="Heading3"/>
      </w:pPr>
      <w:bookmarkStart w:id="100" w:name="_Toc340100561"/>
      <w:r>
        <w:t>Diagrama de secuencia</w:t>
      </w:r>
      <w:bookmarkEnd w:id="100"/>
    </w:p>
    <w:p w:rsidR="00641F7C" w:rsidRPr="00EA565E" w:rsidRDefault="00641F7C" w:rsidP="00EA565E">
      <w:r>
        <w:pict>
          <v:shape id="_x0000_i1085" type="#_x0000_t75" style="width:441.75pt;height:400.5pt">
            <v:imagedata r:id="rId71" o:title=""/>
          </v:shape>
        </w:pict>
      </w:r>
    </w:p>
    <w:p w:rsidR="00641F7C" w:rsidRPr="003C4F6B" w:rsidRDefault="00641F7C" w:rsidP="003C4F6B"/>
    <w:p w:rsidR="00641F7C" w:rsidRDefault="00641F7C" w:rsidP="0048446F">
      <w:pPr>
        <w:pStyle w:val="Heading1"/>
      </w:pPr>
      <w:bookmarkStart w:id="101" w:name="_Toc340100562"/>
      <w:r>
        <w:t>Diagrama de componentes</w:t>
      </w:r>
      <w:bookmarkEnd w:id="101"/>
    </w:p>
    <w:p w:rsidR="00641F7C" w:rsidRPr="0048446F" w:rsidRDefault="00641F7C" w:rsidP="0048446F">
      <w:r w:rsidRPr="001940F9">
        <w:rPr>
          <w:noProof/>
          <w:lang w:eastAsia="es-AR"/>
        </w:rPr>
        <w:pict>
          <v:shape id="Picture 9" o:spid="_x0000_i1086" type="#_x0000_t75" style="width:438.75pt;height:327pt;visibility:visible">
            <v:imagedata r:id="rId72" o:title=""/>
          </v:shape>
        </w:pict>
      </w:r>
    </w:p>
    <w:p w:rsidR="00641F7C" w:rsidRDefault="00641F7C" w:rsidP="0048446F">
      <w:pPr>
        <w:pStyle w:val="Heading1"/>
      </w:pPr>
      <w:bookmarkStart w:id="102" w:name="_Toc340100563"/>
      <w:r>
        <w:t>Diagramas de despliegue</w:t>
      </w:r>
      <w:bookmarkEnd w:id="102"/>
    </w:p>
    <w:p w:rsidR="00641F7C" w:rsidRPr="00EA565E" w:rsidRDefault="00641F7C" w:rsidP="00EA565E">
      <w:pPr>
        <w:pStyle w:val="Heading2"/>
      </w:pPr>
      <w:bookmarkStart w:id="103" w:name="_Toc340100564"/>
      <w:r>
        <w:t>Despliegue lógico</w:t>
      </w:r>
      <w:bookmarkEnd w:id="103"/>
    </w:p>
    <w:p w:rsidR="00641F7C" w:rsidRDefault="00641F7C" w:rsidP="00EA565E">
      <w:r>
        <w:pict>
          <v:shape id="_x0000_i1087" type="#_x0000_t75" style="width:405pt;height:336pt">
            <v:imagedata r:id="rId73" o:title=""/>
          </v:shape>
        </w:pict>
      </w:r>
    </w:p>
    <w:p w:rsidR="00641F7C" w:rsidRDefault="00641F7C" w:rsidP="00EA565E">
      <w:pPr>
        <w:pStyle w:val="Heading2"/>
      </w:pPr>
      <w:bookmarkStart w:id="104" w:name="_Toc340100565"/>
      <w:r>
        <w:t>Despliegue físico</w:t>
      </w:r>
      <w:bookmarkEnd w:id="104"/>
    </w:p>
    <w:p w:rsidR="00641F7C" w:rsidRPr="00EA565E" w:rsidRDefault="00641F7C" w:rsidP="00EA565E">
      <w:r>
        <w:pict>
          <v:shape id="_x0000_i1088" type="#_x0000_t75" style="width:436.5pt;height:342pt">
            <v:imagedata r:id="rId74" o:title=""/>
          </v:shape>
        </w:pict>
      </w:r>
    </w:p>
    <w:sectPr w:rsidR="00641F7C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1F7C" w:rsidRDefault="00641F7C" w:rsidP="001A70CB">
      <w:pPr>
        <w:spacing w:after="0" w:line="240" w:lineRule="auto"/>
      </w:pPr>
      <w:r>
        <w:separator/>
      </w:r>
    </w:p>
  </w:endnote>
  <w:endnote w:type="continuationSeparator" w:id="0">
    <w:p w:rsidR="00641F7C" w:rsidRDefault="00641F7C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1F7C" w:rsidRDefault="00641F7C">
    <w:pPr>
      <w:pStyle w:val="Footer"/>
      <w:jc w:val="right"/>
    </w:pPr>
    <w:fldSimple w:instr=" PAGE   \* MERGEFORMAT ">
      <w:r>
        <w:rPr>
          <w:noProof/>
        </w:rPr>
        <w:t>2</w:t>
      </w:r>
    </w:fldSimple>
  </w:p>
  <w:p w:rsidR="00641F7C" w:rsidRDefault="00641F7C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8" w:space="0" w:color="9BBB59"/>
      </w:tblBorders>
      <w:tblLook w:val="00A0"/>
    </w:tblPr>
    <w:tblGrid>
      <w:gridCol w:w="8946"/>
    </w:tblGrid>
    <w:tr w:rsidR="00641F7C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641F7C" w:rsidRPr="005B717D" w:rsidRDefault="00641F7C" w:rsidP="005B717D">
          <w:pPr>
            <w:pStyle w:val="Footer"/>
            <w:tabs>
              <w:tab w:val="left" w:pos="6390"/>
            </w:tabs>
          </w:pPr>
          <w:r w:rsidRPr="005B717D">
            <w:tab/>
          </w:r>
          <w:r w:rsidRPr="005B717D">
            <w:tab/>
          </w:r>
          <w:r w:rsidRPr="005B717D">
            <w:tab/>
          </w:r>
        </w:p>
      </w:tc>
    </w:tr>
  </w:tbl>
  <w:p w:rsidR="00641F7C" w:rsidRDefault="00641F7C">
    <w:pPr>
      <w:pStyle w:val="Footer"/>
      <w:jc w:val="right"/>
    </w:pPr>
  </w:p>
  <w:p w:rsidR="00641F7C" w:rsidRDefault="00641F7C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1F7C" w:rsidRDefault="00641F7C" w:rsidP="001A70CB">
      <w:pPr>
        <w:spacing w:after="0" w:line="240" w:lineRule="auto"/>
      </w:pPr>
      <w:r>
        <w:separator/>
      </w:r>
    </w:p>
  </w:footnote>
  <w:footnote w:type="continuationSeparator" w:id="0">
    <w:p w:rsidR="00641F7C" w:rsidRDefault="00641F7C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1F7C" w:rsidRDefault="00641F7C">
    <w:pPr>
      <w:pStyle w:val="Header"/>
    </w:pPr>
  </w:p>
  <w:p w:rsidR="00641F7C" w:rsidRDefault="00641F7C" w:rsidP="001A70C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1F7C" w:rsidRDefault="00641F7C">
    <w:pPr>
      <w:pStyle w:val="Header"/>
    </w:pPr>
  </w:p>
  <w:tbl>
    <w:tblPr>
      <w:tblW w:w="0" w:type="auto"/>
      <w:tblBorders>
        <w:bottom w:val="single" w:sz="8" w:space="0" w:color="9BBB59"/>
      </w:tblBorders>
      <w:tblLook w:val="00A0"/>
    </w:tblPr>
    <w:tblGrid>
      <w:gridCol w:w="7088"/>
      <w:gridCol w:w="1858"/>
    </w:tblGrid>
    <w:tr w:rsidR="00641F7C" w:rsidRPr="005B717D" w:rsidTr="005B717D">
      <w:tc>
        <w:tcPr>
          <w:tcW w:w="7196" w:type="dxa"/>
        </w:tcPr>
        <w:p w:rsidR="00641F7C" w:rsidRPr="005B717D" w:rsidRDefault="00641F7C" w:rsidP="00B46D3C">
          <w:pPr>
            <w:pStyle w:val="Header"/>
            <w:rPr>
              <w:rFonts w:cs="Calibri"/>
            </w:rPr>
          </w:pPr>
          <w:r w:rsidRPr="005B717D">
            <w:rPr>
              <w:rFonts w:cs="Calibri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641F7C" w:rsidRPr="005B717D" w:rsidRDefault="00641F7C" w:rsidP="00B46D3C">
          <w:pPr>
            <w:pStyle w:val="Header"/>
          </w:pPr>
          <w:r w:rsidRPr="005B717D">
            <w:t>Coming S.A.</w:t>
          </w:r>
        </w:p>
      </w:tc>
    </w:tr>
    <w:tr w:rsidR="00641F7C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641F7C" w:rsidRPr="005B717D" w:rsidRDefault="00641F7C" w:rsidP="00DA6106">
          <w:pPr>
            <w:pStyle w:val="Header"/>
          </w:pPr>
          <w:r w:rsidRPr="005B717D"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641F7C" w:rsidRPr="005B717D" w:rsidRDefault="00641F7C" w:rsidP="00E25575">
          <w:pPr>
            <w:pStyle w:val="Header"/>
            <w:rPr>
              <w:sz w:val="20"/>
              <w:szCs w:val="20"/>
            </w:rPr>
          </w:pPr>
          <w:r w:rsidRPr="005B717D">
            <w:rPr>
              <w:sz w:val="20"/>
              <w:szCs w:val="20"/>
            </w:rPr>
            <w:t>Versión 1.0</w:t>
          </w:r>
        </w:p>
      </w:tc>
    </w:tr>
  </w:tbl>
  <w:p w:rsidR="00641F7C" w:rsidRDefault="00641F7C" w:rsidP="001A70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780F"/>
    <w:rsid w:val="00A44215"/>
    <w:rsid w:val="00A5055B"/>
    <w:rsid w:val="00A5170E"/>
    <w:rsid w:val="00A556AA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33A9"/>
    <w:rsid w:val="00AE2CA4"/>
    <w:rsid w:val="00AE56F1"/>
    <w:rsid w:val="00AF1A44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F4D51"/>
    <w:rsid w:val="00D05618"/>
    <w:rsid w:val="00D1655A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A6106"/>
    <w:rsid w:val="00DB2A7A"/>
    <w:rsid w:val="00DD1935"/>
    <w:rsid w:val="00DD35D7"/>
    <w:rsid w:val="00DD3A46"/>
    <w:rsid w:val="00DD7F59"/>
    <w:rsid w:val="00DE6D3F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605B"/>
    <w:rsid w:val="00E83675"/>
    <w:rsid w:val="00EA565E"/>
    <w:rsid w:val="00EC0242"/>
    <w:rsid w:val="00EC625E"/>
    <w:rsid w:val="00ED7F29"/>
    <w:rsid w:val="00EE059A"/>
    <w:rsid w:val="00EE1CF3"/>
    <w:rsid w:val="00EF3FEE"/>
    <w:rsid w:val="00EF779C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8725A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18725A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18725A"/>
    <w:rPr>
      <w:rFonts w:ascii="Cambria" w:hAnsi="Cambria" w:cs="Times New Roman"/>
      <w:b/>
      <w:bCs/>
      <w:color w:val="4F81BD"/>
      <w:lang w:val="es-AR"/>
    </w:rPr>
  </w:style>
  <w:style w:type="table" w:styleId="TableGrid">
    <w:name w:val="Table Grid"/>
    <w:basedOn w:val="TableNormal"/>
    <w:uiPriority w:val="99"/>
    <w:rsid w:val="0018725A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9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99"/>
    <w:rsid w:val="0018725A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8725A"/>
    <w:rPr>
      <w:rFonts w:ascii="Tahoma" w:hAnsi="Tahoma" w:cs="Tahoma"/>
      <w:sz w:val="16"/>
      <w:szCs w:val="16"/>
      <w:lang w:val="es-AR"/>
    </w:rPr>
  </w:style>
  <w:style w:type="character" w:styleId="Strong">
    <w:name w:val="Strong"/>
    <w:basedOn w:val="DefaultParagraphFont"/>
    <w:uiPriority w:val="99"/>
    <w:qFormat/>
    <w:rsid w:val="00E335FF"/>
    <w:rPr>
      <w:rFonts w:cs="Times New Roman"/>
      <w:b/>
      <w:bCs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lang w:val="en-US"/>
    </w:rPr>
  </w:style>
  <w:style w:type="character" w:customStyle="1" w:styleId="QuoteChar">
    <w:name w:val="Quote Char"/>
    <w:basedOn w:val="DefaultParagraphFont"/>
    <w:link w:val="Quote"/>
    <w:uiPriority w:val="99"/>
    <w:locked/>
    <w:rsid w:val="00E335FF"/>
    <w:rPr>
      <w:rFonts w:cs="Times New Roman"/>
      <w:i/>
      <w:iCs/>
      <w:color w:val="000000"/>
    </w:rPr>
  </w:style>
  <w:style w:type="character" w:styleId="Emphasis">
    <w:name w:val="Emphasis"/>
    <w:basedOn w:val="DefaultParagraphFont"/>
    <w:uiPriority w:val="99"/>
    <w:qFormat/>
    <w:rsid w:val="00E335FF"/>
    <w:rPr>
      <w:rFonts w:cs="Times New Roman"/>
      <w:i/>
      <w:iCs/>
    </w:rPr>
  </w:style>
  <w:style w:type="paragraph" w:styleId="TOC3">
    <w:name w:val="toc 3"/>
    <w:basedOn w:val="Normal"/>
    <w:next w:val="Normal"/>
    <w:autoRedefine/>
    <w:uiPriority w:val="9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311A28"/>
    <w:rPr>
      <w:rFonts w:ascii="Tahoma" w:hAnsi="Tahoma" w:cs="Tahoma"/>
      <w:sz w:val="16"/>
      <w:szCs w:val="16"/>
      <w:lang w:val="es-AR"/>
    </w:rPr>
  </w:style>
  <w:style w:type="paragraph" w:styleId="TOC4">
    <w:name w:val="toc 4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99"/>
    <w:semiHidden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40646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theme" Target="theme/theme1.xml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61" Type="http://schemas.openxmlformats.org/officeDocument/2006/relationships/image" Target="media/image51.jpeg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1916</TotalTime>
  <Pages>72</Pages>
  <Words>2248</Words>
  <Characters>12369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240</cp:revision>
  <dcterms:created xsi:type="dcterms:W3CDTF">2012-06-02T16:41:00Z</dcterms:created>
  <dcterms:modified xsi:type="dcterms:W3CDTF">2012-11-08T04:12:00Z</dcterms:modified>
</cp:coreProperties>
</file>